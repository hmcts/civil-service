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1EBFF549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531A6DE" w14:textId="77777777" w:rsidR="009A13FC" w:rsidRPr="009A13FC" w:rsidRDefault="009A13FC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6D294CD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7EDF" w14:textId="77777777" w:rsidR="001E7648" w:rsidRDefault="001E7648" w:rsidP="00812032">
      <w:r>
        <w:separator/>
      </w:r>
    </w:p>
  </w:endnote>
  <w:endnote w:type="continuationSeparator" w:id="0">
    <w:p w14:paraId="6A979905" w14:textId="77777777" w:rsidR="001E7648" w:rsidRDefault="001E764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CF64" w14:textId="77777777" w:rsidR="001E7648" w:rsidRDefault="001E7648" w:rsidP="00812032">
      <w:r>
        <w:separator/>
      </w:r>
    </w:p>
  </w:footnote>
  <w:footnote w:type="continuationSeparator" w:id="0">
    <w:p w14:paraId="40C5D316" w14:textId="77777777" w:rsidR="001E7648" w:rsidRDefault="001E764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86BBE-1074-4653-AC7F-60C5278A0CDC}"/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2022-06-28T15:08:00Z</dcterms:created>
  <dcterms:modified xsi:type="dcterms:W3CDTF">2022-06-28T15:08:00Z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