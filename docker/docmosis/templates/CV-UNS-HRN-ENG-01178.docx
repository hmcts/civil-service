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F55B9F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1A4CEF64" w14:textId="77777777" w:rsidTr="00F55B9F">
        <w:trPr>
          <w:trHeight w:val="140"/>
        </w:trPr>
        <w:tc>
          <w:tcPr>
            <w:tcW w:w="3539" w:type="dxa"/>
            <w:hideMark/>
          </w:tcPr>
          <w:p w14:paraId="67D48A5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5FCC0F0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269A789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274BB5AE" w14:textId="77777777" w:rsidTr="00F55B9F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F55B9F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3B5F01D6" w14:textId="55263FB2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applicant.p</w:t>
            </w:r>
            <w:r w:rsidR="002C28C6">
              <w:rPr>
                <w:rFonts w:ascii="GDSTransportWebsite" w:hAnsi="GDSTransportWebsite"/>
                <w:color w:val="0A0A0A"/>
              </w:rPr>
              <w:t>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F55B9F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24919A7A" w14:textId="0528C872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2C28C6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587A094D" w14:textId="77777777" w:rsidTr="00F55B9F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130CECA" w14:textId="68F0783C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2C28C6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F55B9F" w14:paraId="2B5477EF" w14:textId="77777777" w:rsidTr="00F55B9F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6" w:type="dxa"/>
            <w:gridSpan w:val="3"/>
          </w:tcPr>
          <w:p w14:paraId="422B019E" w14:textId="140994A8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2C28C6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F55B9F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F55B9F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3DF3E26D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B1B92E8" w14:textId="32BDC43A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BDFA619" w14:textId="28F3E26F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3360EF0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FC1A726" w14:textId="2CAE7604" w:rsidR="00F55B9F" w:rsidRP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25331219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343F98D" w14:textId="295586AD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2C28C6"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0367BAD5" w14:textId="6526BFAF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2C28C6"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&lt;&lt;else&gt;&gt;Not Provided&lt;&lt;es_&gt;&gt;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4E5D30E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6E11B6B" w14:textId="1368998B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2C28C6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F55B9F" w:rsidRPr="00156806" w14:paraId="79CC9A40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3BF2E036" w14:textId="5DC71B86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2C28C6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F55B9F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F55B9F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F55B9F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F55B9F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091B443" w14:textId="466F73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5B9F" w:rsidRPr="00156806" w14:paraId="3545E6E7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F55B9F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F55B9F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FE542B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1C131BC3" w14:textId="4EC7127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536A06D5" w14:textId="1CE0F93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A6414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A6414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A6414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A6414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965B8EB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A64148" w14:paraId="608E0302" w14:textId="77777777" w:rsidTr="00A6414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044EDD57" w14:textId="7012576A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A64148" w14:paraId="6C344B48" w14:textId="77777777" w:rsidTr="00A6414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4E173AB7" w14:textId="2FE7A009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A64148" w14:paraId="6DD8243C" w14:textId="77777777" w:rsidTr="00A6414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A6414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7DACD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04E20168" w14:textId="77777777" w:rsidTr="009552E2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EEB8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552E2" w14:paraId="17E43252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CB04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414D5407" w14:textId="77777777" w:rsidTr="009552E2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B3E0B" w14:textId="149F7453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380610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9552E2" w14:paraId="061B7964" w14:textId="77777777" w:rsidTr="009552E2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5D9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B446C0F" w14:textId="3986834A" w:rsidR="009A13FC" w:rsidRDefault="009552E2" w:rsidP="009A13FC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E12F3" w14:paraId="5E999655" w14:textId="77777777" w:rsidTr="000F2E70">
        <w:trPr>
          <w:trHeight w:val="680"/>
        </w:trPr>
        <w:tc>
          <w:tcPr>
            <w:tcW w:w="3544" w:type="dxa"/>
          </w:tcPr>
          <w:p w14:paraId="53EE2414" w14:textId="06A9AA06" w:rsidR="004E12F3" w:rsidRDefault="004E12F3" w:rsidP="004E1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21" w:type="dxa"/>
          </w:tcPr>
          <w:p w14:paraId="10FC20E2" w14:textId="77777777" w:rsidR="004E12F3" w:rsidRDefault="004E12F3" w:rsidP="004E12F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</w:rPr>
              <w:t xml:space="preserve">(hearingSupport)}&gt;&gt;hearingSupport.supportRequirements&gt;&gt;&lt;&lt;es_&gt;&gt; </w:t>
            </w:r>
          </w:p>
          <w:p w14:paraId="71EAFA84" w14:textId="77777777" w:rsidR="004E12F3" w:rsidRDefault="004E12F3" w:rsidP="004E12F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12F3" w14:paraId="4CD2B643" w14:textId="77777777" w:rsidTr="000F2E70">
        <w:trPr>
          <w:trHeight w:val="680"/>
        </w:trPr>
        <w:tc>
          <w:tcPr>
            <w:tcW w:w="3544" w:type="dxa"/>
          </w:tcPr>
          <w:p w14:paraId="53F338A5" w14:textId="418CE562" w:rsidR="004E12F3" w:rsidRDefault="004E12F3" w:rsidP="004E1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Please name all the people who need support and the kind of support they will need. For example, </w:t>
            </w:r>
            <w:proofErr w:type="gramStart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Jane Smith:</w:t>
            </w:r>
            <w:proofErr w:type="gramEnd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requires wheelchair access</w:t>
            </w:r>
          </w:p>
        </w:tc>
        <w:tc>
          <w:tcPr>
            <w:tcW w:w="6521" w:type="dxa"/>
          </w:tcPr>
          <w:p w14:paraId="34D0E44A" w14:textId="7F6CE8AF" w:rsidR="004E12F3" w:rsidRDefault="004E12F3" w:rsidP="004E12F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(hearingSupport)}&gt;&gt;hearingSupport.supportRequirementsA</w:t>
            </w:r>
            <w:r w:rsidR="00AA4136">
              <w:rPr>
                <w:rFonts w:ascii="GDSTransportWebsite" w:hAnsi="GDSTransportWebsite"/>
                <w:color w:val="0A0A0A"/>
                <w:shd w:val="clear" w:color="auto" w:fill="FFFFFF"/>
              </w:rPr>
              <w:t>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ditional&gt;&gt;&lt;&lt;es_&gt;&gt;</w:t>
            </w:r>
          </w:p>
        </w:tc>
      </w:tr>
    </w:tbl>
    <w:p w14:paraId="45A3767D" w14:textId="5A8540B9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7F67" w14:textId="77777777" w:rsidR="00D85B27" w:rsidRDefault="00D85B27" w:rsidP="00812032">
      <w:r>
        <w:separator/>
      </w:r>
    </w:p>
  </w:endnote>
  <w:endnote w:type="continuationSeparator" w:id="0">
    <w:p w14:paraId="2255F0A0" w14:textId="77777777" w:rsidR="00D85B27" w:rsidRDefault="00D85B2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FBB7A46" w:rsidR="002C7259" w:rsidRPr="002C7259" w:rsidRDefault="00AA4136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64EDD31" wp14:editId="662BFFC3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88E77" w14:textId="712E45BE" w:rsidR="00AA4136" w:rsidRPr="00AA4136" w:rsidRDefault="00AA41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AA413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4ED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7688E77" w14:textId="712E45BE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652D" w14:textId="77777777" w:rsidR="00D85B27" w:rsidRDefault="00D85B27" w:rsidP="00812032">
      <w:r>
        <w:separator/>
      </w:r>
    </w:p>
  </w:footnote>
  <w:footnote w:type="continuationSeparator" w:id="0">
    <w:p w14:paraId="08C4CE94" w14:textId="77777777" w:rsidR="00D85B27" w:rsidRDefault="00D85B2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235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Sherlyn Khaw</cp:lastModifiedBy>
  <cp:revision>15</cp:revision>
  <cp:lastPrinted>2020-12-03T10:41:00Z</cp:lastPrinted>
  <dcterms:created xsi:type="dcterms:W3CDTF">2022-06-28T15:08:00Z</dcterms:created>
  <dcterms:modified xsi:type="dcterms:W3CDTF">2022-11-29T12:29:00Z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