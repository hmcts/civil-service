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6BAF3" w14:textId="77777777" w:rsidR="003406B7" w:rsidRDefault="003406B7" w:rsidP="00812032">
      <w:r>
        <w:separator/>
      </w:r>
    </w:p>
  </w:endnote>
  <w:endnote w:type="continuationSeparator" w:id="0">
    <w:p w14:paraId="7B829222" w14:textId="77777777" w:rsidR="003406B7" w:rsidRDefault="003406B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B4A2" w14:textId="77777777" w:rsidR="003406B7" w:rsidRDefault="003406B7" w:rsidP="00812032">
      <w:r>
        <w:separator/>
      </w:r>
    </w:p>
  </w:footnote>
  <w:footnote w:type="continuationSeparator" w:id="0">
    <w:p w14:paraId="723B0A9F" w14:textId="77777777" w:rsidR="003406B7" w:rsidRDefault="003406B7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5075</TotalTime>
  <Pages>8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CV-UNS-HRN-ENG-01271.docx</dc:title>
  <dc:subject/>
  <dc:creator>District Judge Richard Clarke</dc:creator>
  <cp:keywords/>
  <cp:lastModifiedBy>Astha Malviya</cp:lastModifiedBy>
  <cp:revision>56</cp:revision>
  <cp:lastPrinted>2020-12-03T10:41:00Z</cp:lastPrinted>
  <dcterms:created xsi:type="dcterms:W3CDTF">2022-11-24T14:07:00Z</dcterms:created>
  <dcterms:modified xsi:type="dcterms:W3CDTF">2023-04-14T07:27:00Z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