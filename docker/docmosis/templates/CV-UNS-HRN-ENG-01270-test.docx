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706158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274BB5AE" w14:textId="77777777" w:rsidTr="00706158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B9F" w14:paraId="47C30E5D" w14:textId="77777777" w:rsidTr="00706158">
        <w:tc>
          <w:tcPr>
            <w:tcW w:w="3539" w:type="dxa"/>
          </w:tcPr>
          <w:p w14:paraId="199294A7" w14:textId="3213C4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6" w:type="dxa"/>
            <w:gridSpan w:val="3"/>
          </w:tcPr>
          <w:p w14:paraId="1A4E4A6A" w14:textId="53BFD20A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75D77A0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9E1C7F" w14:textId="77777777" w:rsidTr="00706158">
        <w:tc>
          <w:tcPr>
            <w:tcW w:w="3539" w:type="dxa"/>
          </w:tcPr>
          <w:p w14:paraId="6FDFFCCD" w14:textId="46D6413D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6" w:type="dxa"/>
            <w:gridSpan w:val="3"/>
          </w:tcPr>
          <w:p w14:paraId="45CF9C73" w14:textId="32D0F2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EF22C65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14:paraId="180A0AE3" w14:textId="77777777" w:rsidTr="004036BC">
        <w:trPr>
          <w:trHeight w:val="140"/>
        </w:trPr>
        <w:tc>
          <w:tcPr>
            <w:tcW w:w="3539" w:type="dxa"/>
            <w:hideMark/>
          </w:tcPr>
          <w:p w14:paraId="1C8DE328" w14:textId="77777777" w:rsidR="00B1646E" w:rsidRDefault="00B1646E" w:rsidP="004036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40EE7BA4" w14:textId="773CE2B9" w:rsidR="00B1646E" w:rsidRDefault="00C63179" w:rsidP="00C6317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 applicant.litigationFriendName&gt;&gt;&lt;&lt;else&gt;&gt;&lt;&lt;applicant.litigationFriendFirstName&gt;&gt;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14:paraId="587A094D" w14:textId="77777777" w:rsidTr="00706158">
        <w:tc>
          <w:tcPr>
            <w:tcW w:w="3539" w:type="dxa"/>
          </w:tcPr>
          <w:p w14:paraId="6FE2219F" w14:textId="00E0019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6" w:type="dxa"/>
            <w:gridSpan w:val="3"/>
          </w:tcPr>
          <w:p w14:paraId="5F52B20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130CECA" w14:textId="24EAD0A3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5477EF" w14:textId="77777777" w:rsidTr="00706158">
        <w:tc>
          <w:tcPr>
            <w:tcW w:w="3539" w:type="dxa"/>
          </w:tcPr>
          <w:p w14:paraId="382EA6DC" w14:textId="7807112E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6" w:type="dxa"/>
            <w:gridSpan w:val="3"/>
          </w:tcPr>
          <w:p w14:paraId="49D0178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0C4072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D618469" w14:textId="77777777" w:rsidTr="00706158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F55B9F" w:rsidRPr="00AA0D40" w:rsidRDefault="00F55B9F" w:rsidP="00F55B9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4585B5F5" w14:textId="77777777" w:rsidTr="00706158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F55B9F" w:rsidRPr="008F26D0" w:rsidRDefault="00F55B9F" w:rsidP="00F55B9F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F55B9F" w:rsidRPr="00156806" w14:paraId="04DF0A3C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  <w:tc>
          <w:tcPr>
            <w:tcW w:w="6344" w:type="dxa"/>
          </w:tcPr>
          <w:p w14:paraId="487D2AC8" w14:textId="77777777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5BE5A25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F55B9F" w:rsidRPr="001839B9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55B9F" w:rsidRPr="00156806" w14:paraId="13360EF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1BB769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E3E83D2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FC1A726" w14:textId="55829943" w:rsidR="009050CE" w:rsidRPr="00F55B9F" w:rsidRDefault="009050CE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331219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7939C7F4" w14:textId="24E86A5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5D4103B" w14:textId="544880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8B8D0E7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5648ACB2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2452E5F" w14:textId="61C952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63594E3" w14:textId="16E806C4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310CB01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:rsidRPr="00156806" w14:paraId="03FF2273" w14:textId="77777777" w:rsidTr="00B431AB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4BD1A16" w14:textId="77777777" w:rsidR="00B1646E" w:rsidRDefault="00B1646E" w:rsidP="00B431A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CAD00A9" w14:textId="6B59D908" w:rsidR="00B1646E" w:rsidRPr="007E16F0" w:rsidRDefault="00C63179" w:rsidP="00B431A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:rsidRPr="00156806" w14:paraId="34E5D30E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5696EBCE" w14:textId="3D7739D9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A7A5FB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6E11B6B" w14:textId="6B9B28D5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9CC9A4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4343589" w14:textId="02E23AB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030179E9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1F68802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8383AC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F55B9F" w:rsidRPr="00C87E4F" w:rsidRDefault="00F55B9F" w:rsidP="00F55B9F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02C1F183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3D5A62C7" w14:textId="77777777" w:rsidTr="00706158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F55B9F" w:rsidRPr="00450417" w:rsidRDefault="00F55B9F" w:rsidP="00F55B9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F55B9F" w:rsidRPr="00156806" w14:paraId="348A6E3F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300A9FC" w14:textId="77777777" w:rsidR="006073EE" w:rsidRDefault="006073EE" w:rsidP="006073E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spellStart"/>
            <w:r w:rsidRPr="0095428E">
              <w:rPr>
                <w:rFonts w:ascii="GDSTransportWebsite" w:hAnsi="GDSTransportWebsite"/>
                <w:color w:val="0A0A0A"/>
                <w:shd w:val="clear" w:color="auto" w:fill="FFFFFF"/>
              </w:rPr>
              <w:t>caseAccessCategory</w:t>
            </w:r>
            <w:proofErr w:type="spellEnd"/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='</w:t>
            </w:r>
            <w:r w:rsidRPr="0095428E">
              <w:rPr>
                <w:rFonts w:ascii="GDSTransportWebsite" w:hAnsi="GDSTransportWebsite"/>
                <w:color w:val="0A0A0A"/>
                <w:shd w:val="clear" w:color="auto" w:fill="FFFFFF"/>
              </w:rPr>
              <w:t>UNSPEC_CLAIM</w:t>
            </w:r>
            <w:r w:rsidRPr="0021378B">
              <w:rPr>
                <w:rFonts w:ascii="GDSTransportWebsite" w:hAnsi="GDSTransportWebsite"/>
                <w:color w:val="0A0A0A"/>
                <w:shd w:val="clear" w:color="auto" w:fill="FFFFFF"/>
              </w:rPr>
              <w:t>'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ame</w:t>
            </w:r>
            <w:r>
              <w:rPr>
                <w:rFonts w:ascii="GDSTransportWebsite" w:hAnsi="GDSTransportWebsite"/>
                <w:color w:val="0A0A0A"/>
              </w:rPr>
              <w:t>&lt;&lt;else&gt;&gt;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Organisation name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F8C4B27" w14:textId="0009CCC1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42BEF5C" w14:textId="169E7420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55B9F" w:rsidRPr="00C53276" w14:paraId="60BD4721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E21BE92" w14:textId="77777777" w:rsidR="00B94434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F88C7CD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091B443" w14:textId="3F98AF45" w:rsidR="00B94434" w:rsidRPr="00C53276" w:rsidRDefault="00B94434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545E6E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108310A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69A87282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F55B9F" w:rsidRPr="00290712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050D78" w14:paraId="0A61E825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C3913" w14:paraId="64891219" w14:textId="77777777" w:rsidTr="00F55B9F">
        <w:tc>
          <w:tcPr>
            <w:tcW w:w="3544" w:type="dxa"/>
          </w:tcPr>
          <w:p w14:paraId="2C048256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8C3913" w:rsidRDefault="008C3913" w:rsidP="008C3913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335DDC2" w14:textId="5DA04F30" w:rsidR="008C3913" w:rsidRDefault="008C3913" w:rsidP="008C391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2823E559" w14:textId="77777777" w:rsidTr="00F55B9F">
        <w:tc>
          <w:tcPr>
            <w:tcW w:w="3544" w:type="dxa"/>
          </w:tcPr>
          <w:p w14:paraId="798832E1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E2A4EF5" w14:textId="3C93B48A" w:rsidR="008C3913" w:rsidRDefault="008C3913" w:rsidP="008C39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552E2" w14:paraId="3119FEA8" w14:textId="77777777" w:rsidTr="00F55B9F">
        <w:tc>
          <w:tcPr>
            <w:tcW w:w="10065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F55B9F">
        <w:tc>
          <w:tcPr>
            <w:tcW w:w="10065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43575" w14:paraId="793E1E2E" w14:textId="77777777" w:rsidTr="00F55B9F">
        <w:trPr>
          <w:trHeight w:val="329"/>
        </w:trPr>
        <w:tc>
          <w:tcPr>
            <w:tcW w:w="3544" w:type="dxa"/>
          </w:tcPr>
          <w:p w14:paraId="7AF210D7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337D1040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EE645AA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E542BC" w14:textId="69F3108C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41CCF8C" w14:textId="77777777" w:rsidTr="00F55B9F">
        <w:trPr>
          <w:trHeight w:val="329"/>
        </w:trPr>
        <w:tc>
          <w:tcPr>
            <w:tcW w:w="3544" w:type="dxa"/>
          </w:tcPr>
          <w:p w14:paraId="1187A6B5" w14:textId="6EE7D443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21" w:type="dxa"/>
          </w:tcPr>
          <w:p w14:paraId="07AB6E3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C131BC3" w14:textId="57418580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594F6EE" w14:textId="77777777" w:rsidTr="00F55B9F">
        <w:trPr>
          <w:trHeight w:val="329"/>
        </w:trPr>
        <w:tc>
          <w:tcPr>
            <w:tcW w:w="3544" w:type="dxa"/>
          </w:tcPr>
          <w:p w14:paraId="2753C2EF" w14:textId="461B3585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21" w:type="dxa"/>
          </w:tcPr>
          <w:p w14:paraId="63F1F9B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36A06D5" w14:textId="00EB74F1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C3913" w14:paraId="3C184521" w14:textId="77777777" w:rsidTr="00F55B9F">
        <w:trPr>
          <w:trHeight w:val="329"/>
        </w:trPr>
        <w:tc>
          <w:tcPr>
            <w:tcW w:w="3544" w:type="dxa"/>
          </w:tcPr>
          <w:p w14:paraId="5F18BC8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0FE41578" w14:textId="6DE408A1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6BEA1784" w14:textId="77777777" w:rsidTr="00F55B9F">
        <w:trPr>
          <w:trHeight w:val="329"/>
        </w:trPr>
        <w:tc>
          <w:tcPr>
            <w:tcW w:w="3544" w:type="dxa"/>
          </w:tcPr>
          <w:p w14:paraId="0A20E71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B4E50F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6851E58" w14:textId="147E7E3D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4DBDFB5B" w14:textId="77777777" w:rsidTr="00F55B9F">
        <w:trPr>
          <w:trHeight w:val="329"/>
        </w:trPr>
        <w:tc>
          <w:tcPr>
            <w:tcW w:w="3544" w:type="dxa"/>
          </w:tcPr>
          <w:p w14:paraId="0E952568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2FCF7DF" w14:textId="30297BCA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14:paraId="730B8F98" w14:textId="77777777" w:rsidTr="00F55B9F">
        <w:tc>
          <w:tcPr>
            <w:tcW w:w="10065" w:type="dxa"/>
            <w:gridSpan w:val="2"/>
            <w:hideMark/>
          </w:tcPr>
          <w:p w14:paraId="0C60A7A1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706158">
        <w:trPr>
          <w:trHeight w:val="680"/>
        </w:trPr>
        <w:tc>
          <w:tcPr>
            <w:tcW w:w="3544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706158">
        <w:tc>
          <w:tcPr>
            <w:tcW w:w="10065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706158">
        <w:tc>
          <w:tcPr>
            <w:tcW w:w="10065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E73D5A7" w14:textId="77777777" w:rsidTr="00706158">
        <w:trPr>
          <w:trHeight w:val="329"/>
        </w:trPr>
        <w:tc>
          <w:tcPr>
            <w:tcW w:w="3544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0B25EAD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965B8EB" w14:textId="5182598D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A64148" w14:paraId="608E0302" w14:textId="77777777" w:rsidTr="00706158">
        <w:trPr>
          <w:trHeight w:val="329"/>
        </w:trPr>
        <w:tc>
          <w:tcPr>
            <w:tcW w:w="3544" w:type="dxa"/>
          </w:tcPr>
          <w:p w14:paraId="4FF4FB05" w14:textId="65BF1EE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1549097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44EDD57" w14:textId="4CD7FE7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C344B48" w14:textId="77777777" w:rsidTr="00706158">
        <w:trPr>
          <w:trHeight w:val="329"/>
        </w:trPr>
        <w:tc>
          <w:tcPr>
            <w:tcW w:w="3544" w:type="dxa"/>
          </w:tcPr>
          <w:p w14:paraId="25C9E9B3" w14:textId="0AB07E3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A775F66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E173AB7" w14:textId="3D29DFB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DD8243C" w14:textId="77777777" w:rsidTr="00706158">
        <w:trPr>
          <w:trHeight w:val="329"/>
        </w:trPr>
        <w:tc>
          <w:tcPr>
            <w:tcW w:w="3544" w:type="dxa"/>
          </w:tcPr>
          <w:p w14:paraId="6CD8500A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6F5A14AD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64148" w14:paraId="6173EDDA" w14:textId="77777777" w:rsidTr="00706158">
        <w:tc>
          <w:tcPr>
            <w:tcW w:w="10065" w:type="dxa"/>
            <w:gridSpan w:val="2"/>
            <w:hideMark/>
          </w:tcPr>
          <w:p w14:paraId="17F30783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D32CC74" w14:textId="77777777" w:rsidTr="00A64148">
        <w:trPr>
          <w:trHeight w:val="680"/>
        </w:trPr>
        <w:tc>
          <w:tcPr>
            <w:tcW w:w="3544" w:type="dxa"/>
          </w:tcPr>
          <w:p w14:paraId="7B98A4AE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B4B0BC" w14:textId="77777777" w:rsidTr="00A64148">
        <w:trPr>
          <w:trHeight w:val="680"/>
        </w:trPr>
        <w:tc>
          <w:tcPr>
            <w:tcW w:w="3544" w:type="dxa"/>
          </w:tcPr>
          <w:p w14:paraId="2200D944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AD7950C" w14:textId="77777777" w:rsidTr="005F1C76">
        <w:tc>
          <w:tcPr>
            <w:tcW w:w="3544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646F9E" w14:textId="77777777" w:rsidR="00706158" w:rsidRDefault="00706158" w:rsidP="0070615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706158" w14:paraId="43751959" w14:textId="77777777" w:rsidTr="009909C4">
        <w:tc>
          <w:tcPr>
            <w:tcW w:w="10060" w:type="dxa"/>
          </w:tcPr>
          <w:p w14:paraId="151AE2A2" w14:textId="77777777" w:rsidR="00706158" w:rsidRPr="00845171" w:rsidRDefault="0070615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706158" w14:paraId="67DD3D80" w14:textId="77777777" w:rsidTr="009909C4">
        <w:trPr>
          <w:trHeight w:val="329"/>
        </w:trPr>
        <w:tc>
          <w:tcPr>
            <w:tcW w:w="10060" w:type="dxa"/>
          </w:tcPr>
          <w:p w14:paraId="7E5A438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706158" w14:paraId="415791B5" w14:textId="77777777" w:rsidTr="009909C4">
        <w:trPr>
          <w:trHeight w:val="167"/>
        </w:trPr>
        <w:tc>
          <w:tcPr>
            <w:tcW w:w="10060" w:type="dxa"/>
          </w:tcPr>
          <w:p w14:paraId="2D8D3ED4" w14:textId="77777777" w:rsidR="00706158" w:rsidRDefault="00706158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EB0110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388F98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18D88ECD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46EB062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06158" w14:paraId="0A44A8B4" w14:textId="77777777" w:rsidTr="009909C4">
        <w:trPr>
          <w:trHeight w:val="329"/>
        </w:trPr>
        <w:tc>
          <w:tcPr>
            <w:tcW w:w="10060" w:type="dxa"/>
          </w:tcPr>
          <w:p w14:paraId="577DA58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708C7C1" w14:textId="77777777" w:rsidR="00706158" w:rsidRPr="00845171" w:rsidRDefault="00706158" w:rsidP="0070615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62559FCA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690E32E1" w:rsidR="00A20B5F" w:rsidRDefault="00942F8A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referred</w:t>
            </w:r>
            <w:r w:rsidR="00A20B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20938E6C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942F8A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942F8A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942F8A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06158" w:rsidRPr="00156806" w14:paraId="432EA530" w14:textId="77777777" w:rsidTr="009909C4">
        <w:trPr>
          <w:trHeight w:val="680"/>
        </w:trPr>
        <w:tc>
          <w:tcPr>
            <w:tcW w:w="3542" w:type="dxa"/>
          </w:tcPr>
          <w:p w14:paraId="7DEDB4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233B5A41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7022DE1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9A6E867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078AD0FC" w14:textId="77777777" w:rsidTr="009909C4">
        <w:trPr>
          <w:trHeight w:val="680"/>
        </w:trPr>
        <w:tc>
          <w:tcPr>
            <w:tcW w:w="3542" w:type="dxa"/>
          </w:tcPr>
          <w:p w14:paraId="6F84003F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60A5A9D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642F7E6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2D1B9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788D61C" w14:textId="77777777" w:rsidR="00706158" w:rsidRPr="00AE5180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7FF04FDC" w14:textId="77777777" w:rsidTr="009909C4">
        <w:trPr>
          <w:trHeight w:val="680"/>
        </w:trPr>
        <w:tc>
          <w:tcPr>
            <w:tcW w:w="3542" w:type="dxa"/>
          </w:tcPr>
          <w:p w14:paraId="737FFA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0FC2D810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3E6D35" w14:textId="1B745876" w:rsidR="00706158" w:rsidRPr="00CE196F" w:rsidRDefault="00B93F7C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A8E3E02" w14:textId="77777777" w:rsidR="00706158" w:rsidRDefault="00706158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45A3767D" w14:textId="46D027A8" w:rsidR="00685C27" w:rsidRDefault="00685C27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A871F" w14:textId="77777777" w:rsidR="004B014A" w:rsidRDefault="004B014A" w:rsidP="00812032">
      <w:r>
        <w:separator/>
      </w:r>
    </w:p>
  </w:endnote>
  <w:endnote w:type="continuationSeparator" w:id="0">
    <w:p w14:paraId="202BD9FC" w14:textId="77777777" w:rsidR="004B014A" w:rsidRDefault="004B014A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ED16" w14:textId="6D295576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C09144" wp14:editId="6120D4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F8915" w14:textId="551AF180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091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D5F8915" w14:textId="551AF180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9E891A8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F965" w14:textId="6D05D47C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B5840C" wp14:editId="3AD3815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69078" w14:textId="3C711686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584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42D69078" w14:textId="3C711686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D20AC" w14:textId="77777777" w:rsidR="004B014A" w:rsidRDefault="004B014A" w:rsidP="00812032">
      <w:r>
        <w:separator/>
      </w:r>
    </w:p>
  </w:footnote>
  <w:footnote w:type="continuationSeparator" w:id="0">
    <w:p w14:paraId="0CFD1F6F" w14:textId="77777777" w:rsidR="004B014A" w:rsidRDefault="004B014A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9A7D" w14:textId="77777777" w:rsidR="00346688" w:rsidRDefault="00346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9F8B" w14:textId="77777777" w:rsidR="00346688" w:rsidRDefault="00346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A1EB" w14:textId="77777777" w:rsidR="00346688" w:rsidRDefault="00346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405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424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C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02D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575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C6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88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6C7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621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27F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14A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2F3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14A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1C76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3E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CF6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1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A52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913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2CEB"/>
    <w:rsid w:val="00903260"/>
    <w:rsid w:val="0090383E"/>
    <w:rsid w:val="00903A64"/>
    <w:rsid w:val="00903C57"/>
    <w:rsid w:val="00903E62"/>
    <w:rsid w:val="009042E1"/>
    <w:rsid w:val="0090477C"/>
    <w:rsid w:val="00904871"/>
    <w:rsid w:val="009050CE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2F8A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148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F9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4136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46E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7C"/>
    <w:rsid w:val="00B94434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3FC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7DA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179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5B2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6E7F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337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E92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B9F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2247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286BBE-1074-4653-AC7F-60C5278A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8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CV-UNS-HRN-ENG-00979 (1)     Now: CV-UNS-HRN-ENG-01116.docx</vt:lpstr>
    </vt:vector>
  </TitlesOfParts>
  <Company/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CV-UNS-HRN-ENG-01270.docx</dc:title>
  <dc:subject/>
  <dc:creator>District Judge Richard Clarke</dc:creator>
  <cp:keywords/>
  <cp:lastModifiedBy>Suvarna Thekkoot</cp:lastModifiedBy>
  <cp:revision>2</cp:revision>
  <cp:lastPrinted>2020-12-03T10:41:00Z</cp:lastPrinted>
  <dcterms:created xsi:type="dcterms:W3CDTF">2023-08-11T13:33:00Z</dcterms:created>
  <dcterms:modified xsi:type="dcterms:W3CDTF">2023-08-11T13:33:00Z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