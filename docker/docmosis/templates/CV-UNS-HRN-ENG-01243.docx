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492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CE1492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E2B4D9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2FB998E5" w:rsidR="00150769" w:rsidRPr="00A9384B" w:rsidRDefault="0015076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156806" w14:paraId="110E5341" w14:textId="77777777" w:rsidTr="00CE1492">
        <w:tc>
          <w:tcPr>
            <w:tcW w:w="3539" w:type="dxa"/>
          </w:tcPr>
          <w:p w14:paraId="020B4195" w14:textId="27D0296B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number</w:t>
            </w:r>
          </w:p>
        </w:tc>
        <w:tc>
          <w:tcPr>
            <w:tcW w:w="6521" w:type="dxa"/>
          </w:tcPr>
          <w:p w14:paraId="6B46151E" w14:textId="6216C54A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CE1492">
        <w:tc>
          <w:tcPr>
            <w:tcW w:w="3539" w:type="dxa"/>
          </w:tcPr>
          <w:p w14:paraId="56149A1C" w14:textId="4B757C7A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11EB6715" w14:textId="154EF0B3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0D16839" w14:textId="77777777" w:rsidTr="00305000">
        <w:trPr>
          <w:trHeight w:val="140"/>
        </w:trPr>
        <w:tc>
          <w:tcPr>
            <w:tcW w:w="3539" w:type="dxa"/>
          </w:tcPr>
          <w:p w14:paraId="587A269C" w14:textId="77777777" w:rsidR="00BC552B" w:rsidRDefault="00BC552B" w:rsidP="00305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186DA224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 applicant.litigationFriendName&gt;&gt;&lt;&lt;else&gt;&gt;&lt;&lt;applicant.litigationFriendFirstName&gt;&gt;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98D67BB" w14:textId="090ED0D1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CE1492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CC43599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183069" w14:textId="31E1C15F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55B3AC8F" w14:textId="77777777" w:rsidTr="00CE1492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1" w:type="dxa"/>
          </w:tcPr>
          <w:p w14:paraId="2F99F1EF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CE1492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63B593F7" w14:textId="77777777" w:rsidTr="00CE1492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2C3A327" w14:textId="7777777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24F9FE3" w14:textId="0513C6F0" w:rsidR="00150769" w:rsidRPr="00A9384B" w:rsidRDefault="00150769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7E16F0" w14:paraId="5BCFB2F5" w14:textId="77777777" w:rsidTr="00CE1492">
        <w:tc>
          <w:tcPr>
            <w:tcW w:w="3539" w:type="dxa"/>
          </w:tcPr>
          <w:p w14:paraId="7A009B56" w14:textId="6E1476DB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</w:t>
            </w:r>
          </w:p>
        </w:tc>
        <w:tc>
          <w:tcPr>
            <w:tcW w:w="6521" w:type="dxa"/>
          </w:tcPr>
          <w:p w14:paraId="77C87D41" w14:textId="2202E49F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CE1492">
        <w:tc>
          <w:tcPr>
            <w:tcW w:w="3539" w:type="dxa"/>
          </w:tcPr>
          <w:p w14:paraId="4A115A76" w14:textId="3C05E323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63DBDF59" w14:textId="1B37C8C9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46BDBB78" w14:textId="77777777" w:rsidTr="00F801B9">
        <w:trPr>
          <w:trHeight w:val="140"/>
        </w:trPr>
        <w:tc>
          <w:tcPr>
            <w:tcW w:w="3539" w:type="dxa"/>
          </w:tcPr>
          <w:p w14:paraId="4C1BB925" w14:textId="77777777" w:rsidR="00BC552B" w:rsidRDefault="00BC552B" w:rsidP="00F801B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A0F8887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(applicant2.litigationFriendName)}&gt;&gt;&lt;&lt; applicant2.litigationFriendName&gt;&gt;&lt;&lt;else&gt;&gt;&lt;&lt;applicant2.litigationFriendFirstName&gt;&gt; &lt;&lt;applicant2.litigationFriendLastName&gt;&gt;&lt;&lt;es_&gt;&gt;</w:t>
            </w:r>
          </w:p>
          <w:p w14:paraId="6C85092C" w14:textId="12E5197D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CE1492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1805F5EC" w14:textId="66789CA3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5E8597E" w14:textId="268D5BC2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6C03E1AC" w14:textId="77777777" w:rsidTr="00CE1492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68BC5B4F" w14:textId="0CAAD1F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27596719" w:rsidR="00703BC8" w:rsidRDefault="00B049B0" w:rsidP="00B049B0">
      <w:pPr>
        <w:pBdr>
          <w:bottom w:val="single" w:sz="4" w:space="1" w:color="auto"/>
        </w:pBdr>
        <w:tabs>
          <w:tab w:val="left" w:pos="1039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ab/>
      </w: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492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492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492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492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74D50B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0656F154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A3E" w:rsidRPr="007E16F0" w14:paraId="7FEB28B2" w14:textId="77777777" w:rsidTr="00CE1492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1457AF4" w14:textId="2DEC6B0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CE1492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3AD801CC" w14:textId="5FBD7E38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FB04CF1" w14:textId="77777777" w:rsidTr="00D473EC">
        <w:trPr>
          <w:trHeight w:val="680"/>
        </w:trPr>
        <w:tc>
          <w:tcPr>
            <w:tcW w:w="3681" w:type="dxa"/>
          </w:tcPr>
          <w:p w14:paraId="77EF9F5F" w14:textId="77777777" w:rsidR="00BC552B" w:rsidRDefault="00BC552B" w:rsidP="00D473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C18939A" w14:textId="77777777" w:rsidR="00BC552B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(litigationFriendName)}&gt;&gt;&lt;&lt;litigationFriendName&gt;&gt;&lt;&lt;else&gt;&gt;&lt;&lt;litigationFriendFirstName&gt;&gt;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EC1E663" w14:textId="2ACC5654" w:rsidR="00A644C5" w:rsidRPr="00283B53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CE1492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7748E0A3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ED0E0F4" w14:textId="4EE9B81C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3F525F78" w14:textId="77777777" w:rsidTr="00CE1492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5AD13A2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CE1492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CE1492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CE1492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EA61F2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D1DE34F" w:rsidR="00150769" w:rsidRPr="00C53276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1EE39229" w14:textId="77777777" w:rsidTr="00CE1492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23390FE6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42C5396E" w:rsidR="00150769" w:rsidRPr="00283B53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031FD9C3" w14:textId="77777777" w:rsidTr="00CE1492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53E816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5F23A359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038" w:rsidRPr="00156806" w14:paraId="44CE50CD" w14:textId="77777777" w:rsidTr="00CE1492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CE1492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33175" w:rsidRPr="00156806" w14:paraId="73A87082" w14:textId="77777777" w:rsidTr="00CE1492">
        <w:tc>
          <w:tcPr>
            <w:tcW w:w="3542" w:type="dxa"/>
          </w:tcPr>
          <w:p w14:paraId="62ED27BE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A33175" w:rsidRPr="0080237C" w:rsidRDefault="00A33175" w:rsidP="00A3317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1338F3C" w:rsidR="00A33175" w:rsidRPr="00A9384B" w:rsidRDefault="00A33175" w:rsidP="00A3317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6B437F84" w14:textId="77777777" w:rsidTr="00CE1492">
        <w:tc>
          <w:tcPr>
            <w:tcW w:w="3542" w:type="dxa"/>
          </w:tcPr>
          <w:p w14:paraId="77442E7B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570E557" w:rsidR="00A33175" w:rsidRPr="007E16F0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58E1" w:rsidRPr="00156806" w14:paraId="71F2BBB4" w14:textId="77777777" w:rsidTr="00CE1492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CE1492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317B7" w:rsidRPr="00156806" w14:paraId="49103678" w14:textId="77777777" w:rsidTr="00CE1492">
        <w:trPr>
          <w:trHeight w:val="329"/>
        </w:trPr>
        <w:tc>
          <w:tcPr>
            <w:tcW w:w="3542" w:type="dxa"/>
          </w:tcPr>
          <w:p w14:paraId="5A84D388" w14:textId="4B93581A" w:rsidR="001317B7" w:rsidRPr="00366410" w:rsidRDefault="001317B7" w:rsidP="001317B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</w:tc>
        <w:tc>
          <w:tcPr>
            <w:tcW w:w="6518" w:type="dxa"/>
          </w:tcPr>
          <w:p w14:paraId="789D63F2" w14:textId="5A2A385B" w:rsidR="001317B7" w:rsidRPr="00463CF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86A3E" w:rsidRPr="00156806" w14:paraId="6BECB1C3" w14:textId="77777777" w:rsidTr="00CE1492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phone number</w:t>
            </w:r>
          </w:p>
        </w:tc>
        <w:tc>
          <w:tcPr>
            <w:tcW w:w="6518" w:type="dxa"/>
          </w:tcPr>
          <w:p w14:paraId="168AF52E" w14:textId="5C022AA1" w:rsidR="00150769" w:rsidRPr="009820C6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CE1492" w:rsidRPr="00156806" w14:paraId="40664C59" w14:textId="77777777" w:rsidTr="00CE1492">
        <w:trPr>
          <w:trHeight w:val="329"/>
        </w:trPr>
        <w:tc>
          <w:tcPr>
            <w:tcW w:w="3542" w:type="dxa"/>
          </w:tcPr>
          <w:p w14:paraId="3BDC06B2" w14:textId="5AC8CCA9" w:rsidR="00CE1492" w:rsidRDefault="00CE1492" w:rsidP="00CE149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02F9B375" w14:textId="223B6799" w:rsidR="00150769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A33175" w:rsidRPr="00156806" w14:paraId="557A1057" w14:textId="77777777" w:rsidTr="00CE1492">
        <w:trPr>
          <w:trHeight w:val="329"/>
        </w:trPr>
        <w:tc>
          <w:tcPr>
            <w:tcW w:w="3542" w:type="dxa"/>
          </w:tcPr>
          <w:p w14:paraId="3D0FA93E" w14:textId="5D2B1C8E" w:rsidR="00A33175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</w:tc>
        <w:tc>
          <w:tcPr>
            <w:tcW w:w="6518" w:type="dxa"/>
          </w:tcPr>
          <w:p w14:paraId="1CDC962D" w14:textId="5D9550B9" w:rsidR="00A33175" w:rsidRPr="009820C6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2384587E" w14:textId="77777777" w:rsidTr="00CE1492">
        <w:trPr>
          <w:trHeight w:val="329"/>
        </w:trPr>
        <w:tc>
          <w:tcPr>
            <w:tcW w:w="3542" w:type="dxa"/>
          </w:tcPr>
          <w:p w14:paraId="3764DD03" w14:textId="137A080B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</w:tc>
        <w:tc>
          <w:tcPr>
            <w:tcW w:w="6518" w:type="dxa"/>
          </w:tcPr>
          <w:p w14:paraId="55F1422B" w14:textId="4446A9CA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6ADE44C0" w14:textId="77777777" w:rsidTr="00CE1492">
        <w:trPr>
          <w:trHeight w:val="329"/>
        </w:trPr>
        <w:tc>
          <w:tcPr>
            <w:tcW w:w="3542" w:type="dxa"/>
          </w:tcPr>
          <w:p w14:paraId="0B96033A" w14:textId="15406709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</w:tc>
        <w:tc>
          <w:tcPr>
            <w:tcW w:w="6518" w:type="dxa"/>
          </w:tcPr>
          <w:p w14:paraId="2743B0B1" w14:textId="65EC8964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86A3E" w:rsidRPr="00156806" w14:paraId="3532D082" w14:textId="77777777" w:rsidTr="00CE1492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B05DA58" w14:textId="77777777" w:rsidR="00740DE6" w:rsidRDefault="00740DE6" w:rsidP="00740DE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5DC99FD7" w:rsidR="00FC5BA5" w:rsidRPr="00366410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2D437145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38001B" w14:textId="679DD6B9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4316095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730A2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30A20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730A2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43F3BFB" w14:textId="0F5D2A6D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8133C6A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7552E474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BBDE33" w14:textId="77777777" w:rsidR="00CE1492" w:rsidRDefault="00CE1492" w:rsidP="00CE149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CE1492" w14:paraId="59EEA817" w14:textId="77777777" w:rsidTr="002D1BAA">
        <w:tc>
          <w:tcPr>
            <w:tcW w:w="10060" w:type="dxa"/>
          </w:tcPr>
          <w:p w14:paraId="084854EC" w14:textId="77777777" w:rsidR="00CE1492" w:rsidRPr="00845171" w:rsidRDefault="00CE1492" w:rsidP="002D1BAA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CE1492" w14:paraId="04EACEB9" w14:textId="77777777" w:rsidTr="002D1BAA">
        <w:trPr>
          <w:trHeight w:val="329"/>
        </w:trPr>
        <w:tc>
          <w:tcPr>
            <w:tcW w:w="10060" w:type="dxa"/>
          </w:tcPr>
          <w:p w14:paraId="33B369B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CE1492" w14:paraId="30346071" w14:textId="77777777" w:rsidTr="002D1BAA">
        <w:trPr>
          <w:trHeight w:val="167"/>
        </w:trPr>
        <w:tc>
          <w:tcPr>
            <w:tcW w:w="10060" w:type="dxa"/>
          </w:tcPr>
          <w:p w14:paraId="3F0948C1" w14:textId="77777777" w:rsidR="00CE1492" w:rsidRDefault="00CE1492" w:rsidP="002D1BAA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6238DAC5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A2D9C6C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2D6A172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EFC4D74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E1492" w14:paraId="032ED5D5" w14:textId="77777777" w:rsidTr="002D1BAA">
        <w:trPr>
          <w:trHeight w:val="329"/>
        </w:trPr>
        <w:tc>
          <w:tcPr>
            <w:tcW w:w="10060" w:type="dxa"/>
          </w:tcPr>
          <w:p w14:paraId="64649ED9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6CE0E8B" w14:textId="77777777" w:rsidR="00CE1492" w:rsidRPr="00845171" w:rsidRDefault="00CE1492" w:rsidP="00CE149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77777777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2AFFF20F" w:rsidR="00F54801" w:rsidRDefault="00686B1E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Code for 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77777777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185B59" w:rsidRPr="00185B59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="00185B59"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E1492" w14:paraId="491A83A3" w14:textId="77777777" w:rsidTr="002D1BAA">
        <w:trPr>
          <w:trHeight w:val="680"/>
        </w:trPr>
        <w:tc>
          <w:tcPr>
            <w:tcW w:w="3542" w:type="dxa"/>
          </w:tcPr>
          <w:p w14:paraId="1975F0C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13515643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5CA2642C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E9C51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0F3A429F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AE5180" w14:paraId="7BB43C24" w14:textId="77777777" w:rsidTr="002D1BAA">
        <w:trPr>
          <w:trHeight w:val="680"/>
        </w:trPr>
        <w:tc>
          <w:tcPr>
            <w:tcW w:w="3542" w:type="dxa"/>
          </w:tcPr>
          <w:p w14:paraId="1938CEB2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If you have answered “Yes” to question 1,</w:t>
            </w:r>
          </w:p>
          <w:p w14:paraId="335E4B4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37A7048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B32484E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30CC37B" w14:textId="77777777" w:rsidR="00CE1492" w:rsidRPr="00AE5180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CE196F" w14:paraId="25EF6252" w14:textId="77777777" w:rsidTr="002D1BAA">
        <w:trPr>
          <w:trHeight w:val="680"/>
        </w:trPr>
        <w:tc>
          <w:tcPr>
            <w:tcW w:w="3542" w:type="dxa"/>
          </w:tcPr>
          <w:p w14:paraId="4C7437F3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21933D52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ED2540E" w14:textId="76AF6BBD" w:rsidR="00150769" w:rsidRPr="00CE196F" w:rsidRDefault="00625B90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BDFF2E4" w14:textId="77777777" w:rsidR="00CE1492" w:rsidRDefault="00CE1492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72FC1DEA" w14:textId="33862255" w:rsidR="00383D05" w:rsidRDefault="00383D05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32AE3" w14:textId="77777777" w:rsidR="009A3474" w:rsidRDefault="009A3474" w:rsidP="00812032">
      <w:r>
        <w:separator/>
      </w:r>
    </w:p>
  </w:endnote>
  <w:endnote w:type="continuationSeparator" w:id="0">
    <w:p w14:paraId="1EF79A32" w14:textId="77777777" w:rsidR="009A3474" w:rsidRDefault="009A3474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Segoe UI">
    <w:altName w:val="Cambria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F35" w14:textId="559125D1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64B0B2" wp14:editId="6A4C689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4C170" w14:textId="272DCEBD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4B0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74C170" w14:textId="272DCEBD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02BD0AE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B78" w14:textId="11B3E905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FF11C6" wp14:editId="385419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50B93" w14:textId="5699DFA4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F1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2050B93" w14:textId="5699DFA4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251DE" w14:textId="77777777" w:rsidR="009A3474" w:rsidRDefault="009A3474" w:rsidP="00812032">
      <w:r>
        <w:separator/>
      </w:r>
    </w:p>
  </w:footnote>
  <w:footnote w:type="continuationSeparator" w:id="0">
    <w:p w14:paraId="390FC4A3" w14:textId="77777777" w:rsidR="009A3474" w:rsidRDefault="009A3474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17B7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69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6ED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615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5E64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C7D42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043"/>
    <w:rsid w:val="003E7422"/>
    <w:rsid w:val="003F0303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32C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6FF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B90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E68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0A20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DE6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474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9ED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175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4C5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49B0"/>
    <w:rsid w:val="00B0528B"/>
    <w:rsid w:val="00B053C9"/>
    <w:rsid w:val="00B05A51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52B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492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201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3D76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CE8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4B2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045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2022-01-24T00:00:00+00:00</Publication_x0020_Date>
  </documentManagement>
</p:properties>
</file>

<file path=customXml/itemProps1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469BE3-3122-4EFD-A7B7-A5DD8A758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949</TotalTime>
  <Pages>8</Pages>
  <Words>1589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10628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CV-UNS-HRN-ENG-00970 (1)     Now: CV-UNS-HRN-ENG-01114.docx</dc:title>
  <dc:subject/>
  <dc:creator>District Judge Richard Clarke</dc:creator>
  <cp:keywords/>
  <cp:lastModifiedBy>Sherlyn Khaw</cp:lastModifiedBy>
  <cp:revision>113</cp:revision>
  <cp:lastPrinted>2020-12-03T10:41:00Z</cp:lastPrinted>
  <dcterms:created xsi:type="dcterms:W3CDTF">2022-06-28T15:08:00Z</dcterms:created>
  <dcterms:modified xsi:type="dcterms:W3CDTF">2023-02-20T15:04:00Z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