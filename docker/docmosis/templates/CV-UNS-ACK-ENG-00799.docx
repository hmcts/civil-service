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Pr="00D65535" w:rsidRDefault="00D765AC" w:rsidP="00950040">
      <w:pPr>
        <w:autoSpaceDE w:val="0"/>
        <w:autoSpaceDN w:val="0"/>
        <w:adjustRightInd w:val="0"/>
        <w:ind w:left="-180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1042EF" w:rsidRPr="00D65535" w14:paraId="3F19C0B3" w14:textId="34E28D02" w:rsidTr="009369E0">
        <w:tc>
          <w:tcPr>
            <w:tcW w:w="1980" w:type="dxa"/>
            <w:vMerge w:val="restart"/>
          </w:tcPr>
          <w:p w14:paraId="2AFC286D" w14:textId="5B87F8ED" w:rsidR="001042EF" w:rsidRPr="00D65535" w:rsidRDefault="001042EF" w:rsidP="00F57A44">
            <w:pPr>
              <w:jc w:val="both"/>
              <w:rPr>
                <w:rFonts w:asciiTheme="minorHAnsi" w:hAnsiTheme="minorHAnsi" w:cstheme="minorHAnsi"/>
              </w:rPr>
            </w:pPr>
            <w:r w:rsidRPr="00D65535">
              <w:rPr>
                <w:rFonts w:asciiTheme="minorHAnsi" w:hAnsiTheme="minorHAnsi" w:cstheme="minorHAnsi"/>
              </w:rPr>
              <w:fldChar w:fldCharType="begin"/>
            </w:r>
            <w:r w:rsidR="00630AA5">
              <w:rPr>
                <w:rFonts w:asciiTheme="minorHAnsi" w:hAnsiTheme="minorHAnsi" w:cstheme="minorHAnsi"/>
              </w:rPr>
              <w:instrText xml:space="preserve"> INCLUDEPICTURE "C:\\var\\folders\\m2\\qnb2dry97b79psf_83dm0rf80000gn\\T\\com.microsoft.Word\\WebArchiveCopyPasteTempFiles\\page1image12566944" \* MERGEFORMAT </w:instrText>
            </w:r>
            <w:r w:rsidRPr="00D65535">
              <w:rPr>
                <w:rFonts w:asciiTheme="minorHAnsi" w:hAnsiTheme="minorHAnsi" w:cstheme="minorHAnsi"/>
              </w:rPr>
              <w:fldChar w:fldCharType="separate"/>
            </w:r>
            <w:r w:rsidRPr="00D65535">
              <w:rPr>
                <w:rFonts w:asciiTheme="minorHAnsi" w:hAnsiTheme="minorHAnsi" w:cstheme="minorHAnsi"/>
              </w:rPr>
              <w:fldChar w:fldCharType="begin"/>
            </w:r>
            <w:r w:rsidR="00630AA5">
              <w:rPr>
                <w:rFonts w:asciiTheme="minorHAnsi" w:hAnsiTheme="minorHAnsi" w:cstheme="minorHAnsi"/>
              </w:rPr>
              <w:instrText xml:space="preserve"> INCLUDEPICTURE "C:\\var\\folders\\m2\\qnb2dry97b79psf_83dm0rf80000gn\\T\\com.microsoft.Word\\WebArchiveCopyPasteTempFiles\\page1image59464816" \* MERGEFORMAT </w:instrText>
            </w:r>
            <w:r w:rsidRPr="00D65535">
              <w:rPr>
                <w:rFonts w:asciiTheme="minorHAnsi" w:hAnsiTheme="minorHAnsi" w:cstheme="minorHAnsi"/>
              </w:rPr>
              <w:fldChar w:fldCharType="separate"/>
            </w:r>
            <w:r w:rsidRPr="00D65535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5535">
              <w:rPr>
                <w:rFonts w:asciiTheme="minorHAnsi" w:hAnsiTheme="minorHAnsi" w:cstheme="minorHAnsi"/>
              </w:rPr>
              <w:fldChar w:fldCharType="end"/>
            </w:r>
          </w:p>
          <w:p w14:paraId="0E3E4DF1" w14:textId="26A7B14B" w:rsidR="001042EF" w:rsidRPr="00D65535" w:rsidRDefault="001042EF" w:rsidP="00264351">
            <w:pPr>
              <w:rPr>
                <w:rFonts w:asciiTheme="minorHAnsi" w:hAnsiTheme="minorHAnsi" w:cstheme="minorHAnsi"/>
              </w:rPr>
            </w:pPr>
            <w:r w:rsidRPr="00D65535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7426418E" w:rsidR="001042EF" w:rsidRPr="00D65535" w:rsidRDefault="00D65535" w:rsidP="00991D92">
            <w:pPr>
              <w:pStyle w:val="NormalWeb"/>
              <w:spacing w:before="40" w:beforeAutospacing="0" w:after="40" w:afterAutospacing="0"/>
              <w:rPr>
                <w:rFonts w:asciiTheme="minorHAnsi" w:hAnsiTheme="minorHAnsi" w:cstheme="minorHAnsi"/>
                <w:color w:val="60686D"/>
                <w:sz w:val="28"/>
                <w:szCs w:val="28"/>
              </w:rPr>
            </w:pPr>
            <w:r w:rsidRPr="00D65535">
              <w:rPr>
                <w:rFonts w:asciiTheme="minorHAnsi" w:hAnsiTheme="minorHAnsi" w:cstheme="minorHAnsi"/>
                <w:color w:val="0A0A0A"/>
                <w:sz w:val="44"/>
                <w:szCs w:val="44"/>
              </w:rPr>
              <w:t>Acknowledgement</w:t>
            </w:r>
            <w:r w:rsidR="00B77936" w:rsidRPr="00D65535">
              <w:rPr>
                <w:rFonts w:asciiTheme="minorHAnsi" w:hAnsiTheme="minorHAnsi" w:cstheme="minorHAnsi"/>
                <w:color w:val="0A0A0A"/>
                <w:sz w:val="44"/>
                <w:szCs w:val="44"/>
              </w:rPr>
              <w:t xml:space="preserve"> of </w:t>
            </w:r>
            <w:r w:rsidR="0054360B">
              <w:rPr>
                <w:rFonts w:asciiTheme="minorHAnsi" w:hAnsiTheme="minorHAnsi" w:cstheme="minorHAnsi"/>
                <w:color w:val="0A0A0A"/>
                <w:sz w:val="44"/>
                <w:szCs w:val="44"/>
              </w:rPr>
              <w:t>claim</w:t>
            </w:r>
          </w:p>
          <w:p w14:paraId="3A7BEC01" w14:textId="6D374613" w:rsidR="001042EF" w:rsidRPr="00D65535" w:rsidRDefault="001042EF" w:rsidP="00C77AA5">
            <w:pPr>
              <w:jc w:val="both"/>
              <w:rPr>
                <w:rFonts w:asciiTheme="minorHAnsi" w:hAnsiTheme="minorHAnsi" w:cstheme="minorHAnsi"/>
              </w:rPr>
            </w:pPr>
            <w:r w:rsidRPr="00D6553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D6553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referenceNumber</w:t>
            </w:r>
            <w:proofErr w:type="spellEnd"/>
            <w:r w:rsidRPr="00D6553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&gt;&gt;</w:t>
            </w:r>
            <w:r w:rsidRPr="00D65535">
              <w:rPr>
                <w:rFonts w:asciiTheme="minorHAnsi" w:hAnsiTheme="minorHAnsi" w:cstheme="minorHAnsi"/>
                <w:color w:val="60686D"/>
              </w:rPr>
              <w:t xml:space="preserve"> </w:t>
            </w:r>
          </w:p>
        </w:tc>
        <w:tc>
          <w:tcPr>
            <w:tcW w:w="1999" w:type="dxa"/>
          </w:tcPr>
          <w:p w14:paraId="7248523A" w14:textId="7252BF1A" w:rsidR="001042EF" w:rsidRPr="00D65535" w:rsidRDefault="001042EF" w:rsidP="006D7C28">
            <w:pPr>
              <w:jc w:val="right"/>
              <w:rPr>
                <w:rFonts w:asciiTheme="minorHAnsi" w:hAnsiTheme="minorHAnsi" w:cstheme="minorHAnsi"/>
              </w:rPr>
            </w:pPr>
            <w:r w:rsidRPr="00D65535">
              <w:rPr>
                <w:rFonts w:asciiTheme="minorHAnsi" w:hAnsiTheme="minorHAnsi" w:cstheme="minorHAnsi"/>
              </w:rPr>
              <w:fldChar w:fldCharType="begin"/>
            </w:r>
            <w:r w:rsidR="00630AA5">
              <w:rPr>
                <w:rFonts w:asciiTheme="minorHAnsi" w:hAnsiTheme="minorHAnsi" w:cstheme="minorHAnsi"/>
              </w:rPr>
              <w:instrText xml:space="preserve"> INCLUDEPICTURE "C:\\var\\folders\\m2\\qnb2dry97b79psf_83dm0rf80000gn\\T\\com.microsoft.Word\\WebArchiveCopyPasteTempFiles\\page1image59464608" \* MERGEFORMAT </w:instrText>
            </w:r>
            <w:r w:rsidRPr="00D65535">
              <w:rPr>
                <w:rFonts w:asciiTheme="minorHAnsi" w:hAnsiTheme="minorHAnsi" w:cstheme="minorHAnsi"/>
              </w:rPr>
              <w:fldChar w:fldCharType="separate"/>
            </w:r>
            <w:r w:rsidRPr="00D65535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5535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E80855" w:rsidRPr="00D65535" w14:paraId="41047036" w14:textId="77777777" w:rsidTr="009369E0">
        <w:tc>
          <w:tcPr>
            <w:tcW w:w="1980" w:type="dxa"/>
            <w:vMerge/>
            <w:vAlign w:val="bottom"/>
          </w:tcPr>
          <w:p w14:paraId="0929A25C" w14:textId="77777777" w:rsidR="00E80855" w:rsidRPr="00D65535" w:rsidRDefault="00E80855" w:rsidP="0026435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764" w:type="dxa"/>
            <w:gridSpan w:val="3"/>
            <w:vAlign w:val="bottom"/>
          </w:tcPr>
          <w:p w14:paraId="2F0A8105" w14:textId="3F236296" w:rsidR="00E80855" w:rsidRPr="00E80855" w:rsidRDefault="00E80855" w:rsidP="00E80855">
            <w:pPr>
              <w:jc w:val="both"/>
              <w:rPr>
                <w:rFonts w:asciiTheme="minorHAnsi" w:hAnsiTheme="minorHAnsi" w:cstheme="minorHAnsi"/>
                <w:color w:val="60686D"/>
                <w:sz w:val="28"/>
                <w:szCs w:val="28"/>
              </w:rPr>
            </w:pPr>
            <w:r w:rsidRPr="00D6553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C</w:t>
            </w:r>
            <w:r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ase</w:t>
            </w:r>
            <w:r w:rsidRPr="00D6553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ame</w:t>
            </w:r>
            <w:r w:rsidRPr="00D6553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 xml:space="preserve">: </w:t>
            </w:r>
            <w:r w:rsidRPr="00E8085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&lt;&lt;</w:t>
            </w:r>
            <w:proofErr w:type="spellStart"/>
            <w:r w:rsidRPr="00E8085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caseName</w:t>
            </w:r>
            <w:proofErr w:type="spellEnd"/>
            <w:r w:rsidRPr="00E8085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&gt;&gt;</w:t>
            </w:r>
          </w:p>
        </w:tc>
      </w:tr>
      <w:tr w:rsidR="001042EF" w:rsidRPr="00D65535" w14:paraId="70777999" w14:textId="77777777" w:rsidTr="009369E0">
        <w:tc>
          <w:tcPr>
            <w:tcW w:w="1980" w:type="dxa"/>
            <w:vMerge/>
            <w:vAlign w:val="bottom"/>
          </w:tcPr>
          <w:p w14:paraId="6369B3C0" w14:textId="77777777" w:rsidR="001042EF" w:rsidRPr="00D65535" w:rsidRDefault="001042EF" w:rsidP="0026435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969" w:type="dxa"/>
            <w:vAlign w:val="bottom"/>
          </w:tcPr>
          <w:p w14:paraId="777B197D" w14:textId="3790CBAD" w:rsidR="001042EF" w:rsidRPr="00D65535" w:rsidRDefault="001042EF" w:rsidP="001042EF">
            <w:pPr>
              <w:pStyle w:val="NormalWeb"/>
              <w:spacing w:before="40" w:beforeAutospacing="0" w:after="40" w:afterAutospacing="0"/>
              <w:rPr>
                <w:rFonts w:asciiTheme="minorHAnsi" w:hAnsiTheme="minorHAnsi" w:cstheme="minorHAnsi"/>
                <w:color w:val="60686D"/>
                <w:sz w:val="20"/>
                <w:szCs w:val="20"/>
              </w:rPr>
            </w:pPr>
            <w:r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Claimant ref: &lt;&lt;</w:t>
            </w:r>
            <w:r w:rsidR="00607875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solicitorReferences.</w:t>
            </w:r>
            <w:r w:rsidR="0058635A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applicant</w:t>
            </w:r>
            <w:r w:rsidR="00C172F2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Solicitor1</w:t>
            </w:r>
            <w:r w:rsidR="00607875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R</w:t>
            </w:r>
            <w:r w:rsidR="0058635A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e</w:t>
            </w:r>
            <w:r w:rsidR="00607875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ference</w:t>
            </w:r>
            <w:r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 xml:space="preserve">&gt;&gt; </w:t>
            </w:r>
          </w:p>
          <w:p w14:paraId="227D95E5" w14:textId="77777777" w:rsidR="007D5BC7" w:rsidRDefault="001042EF" w:rsidP="001042EF">
            <w:pPr>
              <w:pStyle w:val="NormalWeb"/>
              <w:spacing w:before="40" w:after="40"/>
              <w:rPr>
                <w:rFonts w:asciiTheme="minorHAnsi" w:hAnsiTheme="minorHAnsi" w:cstheme="minorHAnsi"/>
                <w:color w:val="60686D"/>
                <w:sz w:val="20"/>
                <w:szCs w:val="20"/>
              </w:rPr>
            </w:pPr>
            <w:r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Defendant ref: &lt;&lt;</w:t>
            </w:r>
            <w:r w:rsidR="00607875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solicitorReferences.</w:t>
            </w:r>
            <w:r w:rsidR="0058635A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respondent</w:t>
            </w:r>
            <w:r w:rsidR="00C172F2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Solicitor1</w:t>
            </w:r>
            <w:r w:rsidR="00607875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Reference</w:t>
            </w:r>
            <w:r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&gt;&gt;</w:t>
            </w:r>
          </w:p>
          <w:p w14:paraId="6921BBB7" w14:textId="52C55F86" w:rsidR="006103B6" w:rsidRPr="007D5BC7" w:rsidRDefault="006103B6" w:rsidP="001042EF">
            <w:pPr>
              <w:pStyle w:val="NormalWeb"/>
              <w:spacing w:before="40" w:after="40"/>
              <w:rPr>
                <w:rFonts w:asciiTheme="minorHAnsi" w:hAnsiTheme="minorHAnsi" w:cstheme="minorHAnsi"/>
                <w:color w:val="60686D"/>
                <w:sz w:val="20"/>
                <w:szCs w:val="20"/>
              </w:rPr>
            </w:pPr>
            <w:r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&lt;&lt;</w:t>
            </w:r>
            <w:r w:rsidR="002F0FC7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solicitorReferences</w:t>
            </w:r>
            <w:r w:rsidR="002F0FC7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.</w:t>
            </w:r>
            <w:r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respondentSolicitor2</w:t>
            </w:r>
            <w:r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Reference&gt;&gt;</w:t>
            </w:r>
          </w:p>
        </w:tc>
        <w:tc>
          <w:tcPr>
            <w:tcW w:w="3795" w:type="dxa"/>
            <w:gridSpan w:val="2"/>
            <w:vAlign w:val="bottom"/>
          </w:tcPr>
          <w:p w14:paraId="441E18EA" w14:textId="5E03052D" w:rsidR="0034358A" w:rsidRDefault="000221FF" w:rsidP="00610559">
            <w:pPr>
              <w:pStyle w:val="NoSpacing"/>
              <w:spacing w:line="276" w:lineRule="auto"/>
              <w:jc w:val="right"/>
              <w:rPr>
                <w:rFonts w:asciiTheme="minorHAnsi" w:eastAsia="Times New Roman" w:hAnsiTheme="minorHAnsi" w:cstheme="minorHAnsi"/>
                <w:color w:val="60686D"/>
                <w:sz w:val="20"/>
                <w:szCs w:val="20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claimI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ssue</w:t>
            </w:r>
            <w:r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  <w:p w14:paraId="365C1177" w14:textId="77777777" w:rsidR="0034358A" w:rsidRPr="00D65535" w:rsidRDefault="0034358A" w:rsidP="00610559">
            <w:pPr>
              <w:pStyle w:val="NoSpacing"/>
              <w:spacing w:line="276" w:lineRule="auto"/>
              <w:jc w:val="right"/>
              <w:rPr>
                <w:rFonts w:asciiTheme="minorHAnsi" w:eastAsia="Times New Roman" w:hAnsiTheme="minorHAnsi" w:cstheme="minorHAnsi"/>
                <w:color w:val="60686D"/>
                <w:sz w:val="20"/>
                <w:szCs w:val="20"/>
              </w:rPr>
            </w:pPr>
          </w:p>
          <w:p w14:paraId="4E2B5C0F" w14:textId="5DB4933C" w:rsidR="001042EF" w:rsidRPr="00D65535" w:rsidRDefault="001042EF" w:rsidP="00610559">
            <w:pPr>
              <w:pStyle w:val="NoSpacing"/>
              <w:spacing w:line="276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027A5E56" w14:textId="751BA927" w:rsidR="009610A5" w:rsidRPr="00D65535" w:rsidRDefault="009610A5" w:rsidP="009369E0">
      <w:pPr>
        <w:pBdr>
          <w:bottom w:val="single" w:sz="4" w:space="1" w:color="auto"/>
        </w:pBdr>
        <w:spacing w:before="20" w:after="60"/>
        <w:rPr>
          <w:rFonts w:asciiTheme="minorHAnsi" w:hAnsiTheme="minorHAnsi" w:cstheme="minorHAnsi"/>
          <w:color w:val="0A0A0A"/>
          <w:sz w:val="36"/>
          <w:szCs w:val="36"/>
        </w:rPr>
      </w:pP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486"/>
      </w:tblGrid>
      <w:tr w:rsidR="00B7583E" w:rsidRPr="00D65535" w14:paraId="4E21BE18" w14:textId="77777777" w:rsidTr="00A22054">
        <w:trPr>
          <w:trHeight w:val="680"/>
        </w:trPr>
        <w:tc>
          <w:tcPr>
            <w:tcW w:w="3539" w:type="dxa"/>
          </w:tcPr>
          <w:p w14:paraId="017554C9" w14:textId="45366F5D" w:rsidR="00B7583E" w:rsidRPr="00D65535" w:rsidRDefault="00D65535" w:rsidP="0080237C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  <w:t>New response deadline</w:t>
            </w:r>
          </w:p>
        </w:tc>
        <w:tc>
          <w:tcPr>
            <w:tcW w:w="6486" w:type="dxa"/>
          </w:tcPr>
          <w:p w14:paraId="45B50F88" w14:textId="0D959586" w:rsidR="00B7583E" w:rsidRPr="00D65535" w:rsidRDefault="00D65535" w:rsidP="008023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A0A0A"/>
              </w:rPr>
              <w:t xml:space="preserve">Before 4pm on </w:t>
            </w:r>
            <w:r w:rsidR="00B7583E" w:rsidRPr="00D65535">
              <w:rPr>
                <w:rFonts w:asciiTheme="minorHAnsi" w:hAnsiTheme="minorHAnsi" w:cstheme="minorHAnsi"/>
                <w:color w:val="0A0A0A"/>
              </w:rPr>
              <w:t>&lt;</w:t>
            </w:r>
            <w:proofErr w:type="gramStart"/>
            <w:r w:rsidR="00B7583E" w:rsidRPr="00D65535">
              <w:rPr>
                <w:rFonts w:asciiTheme="minorHAnsi" w:hAnsiTheme="minorHAnsi" w:cstheme="minorHAnsi"/>
                <w:color w:val="0A0A0A"/>
              </w:rPr>
              <w:t>&lt;</w:t>
            </w:r>
            <w:r w:rsidR="004722D6">
              <w:rPr>
                <w:rFonts w:asciiTheme="minorHAnsi" w:hAnsiTheme="minorHAnsi" w:cstheme="minorHAnsi"/>
                <w:color w:val="0A0A0A"/>
              </w:rPr>
              <w:t>{</w:t>
            </w:r>
            <w:proofErr w:type="spellStart"/>
            <w:proofErr w:type="gramEnd"/>
            <w:r w:rsidR="006B29BC">
              <w:rPr>
                <w:rFonts w:asciiTheme="minorHAnsi" w:hAnsiTheme="minorHAnsi" w:cstheme="minorHAnsi"/>
                <w:color w:val="0A0A0A"/>
              </w:rPr>
              <w:t>dateFormat</w:t>
            </w:r>
            <w:proofErr w:type="spellEnd"/>
            <w:r w:rsidR="006B29BC">
              <w:rPr>
                <w:rFonts w:asciiTheme="minorHAnsi" w:hAnsiTheme="minorHAnsi" w:cstheme="minorHAnsi"/>
                <w:color w:val="0A0A0A"/>
              </w:rPr>
              <w:t>(</w:t>
            </w:r>
            <w:proofErr w:type="spellStart"/>
            <w:r w:rsidR="0034358A">
              <w:rPr>
                <w:rFonts w:asciiTheme="minorHAnsi" w:hAnsiTheme="minorHAnsi" w:cstheme="minorHAnsi"/>
                <w:color w:val="0A0A0A"/>
              </w:rPr>
              <w:t>responseDeadline</w:t>
            </w:r>
            <w:proofErr w:type="spellEnd"/>
            <w:r w:rsidR="006B29BC">
              <w:rPr>
                <w:rFonts w:asciiTheme="minorHAnsi" w:hAnsiTheme="minorHAnsi" w:cstheme="minorHAnsi"/>
                <w:color w:val="0A0A0A"/>
              </w:rPr>
              <w:t xml:space="preserve">, ‘d MMMM </w:t>
            </w:r>
            <w:proofErr w:type="spellStart"/>
            <w:r w:rsidR="006B29BC">
              <w:rPr>
                <w:rFonts w:asciiTheme="minorHAnsi" w:hAnsiTheme="minorHAnsi" w:cstheme="minorHAnsi"/>
                <w:color w:val="0A0A0A"/>
              </w:rPr>
              <w:t>yyy</w:t>
            </w:r>
            <w:proofErr w:type="spellEnd"/>
            <w:r w:rsidR="006B29BC">
              <w:rPr>
                <w:rFonts w:asciiTheme="minorHAnsi" w:hAnsiTheme="minorHAnsi" w:cstheme="minorHAnsi"/>
                <w:color w:val="0A0A0A"/>
              </w:rPr>
              <w:t>’</w:t>
            </w:r>
            <w:r w:rsidR="007F4D62">
              <w:rPr>
                <w:rFonts w:asciiTheme="minorHAnsi" w:hAnsiTheme="minorHAnsi" w:cstheme="minorHAnsi"/>
                <w:color w:val="0A0A0A"/>
              </w:rPr>
              <w:t>,‘dd-MM-</w:t>
            </w:r>
            <w:proofErr w:type="spellStart"/>
            <w:r w:rsidR="007F4D62">
              <w:rPr>
                <w:rFonts w:asciiTheme="minorHAnsi" w:hAnsiTheme="minorHAnsi" w:cstheme="minorHAnsi"/>
                <w:color w:val="0A0A0A"/>
              </w:rPr>
              <w:t>yyyy</w:t>
            </w:r>
            <w:proofErr w:type="spellEnd"/>
            <w:r w:rsidR="007F4D62">
              <w:rPr>
                <w:rFonts w:asciiTheme="minorHAnsi" w:hAnsiTheme="minorHAnsi" w:cstheme="minorHAnsi"/>
                <w:color w:val="0A0A0A"/>
              </w:rPr>
              <w:t>’</w:t>
            </w:r>
            <w:r w:rsidR="004722D6">
              <w:rPr>
                <w:rFonts w:asciiTheme="minorHAnsi" w:hAnsiTheme="minorHAnsi" w:cstheme="minorHAnsi"/>
                <w:color w:val="0A0A0A"/>
              </w:rPr>
              <w:t>)}</w:t>
            </w:r>
            <w:r w:rsidR="00B7583E" w:rsidRPr="00D65535">
              <w:rPr>
                <w:rFonts w:asciiTheme="minorHAnsi" w:hAnsiTheme="minorHAnsi" w:cstheme="minorHAnsi"/>
                <w:color w:val="0A0A0A"/>
              </w:rPr>
              <w:t>&gt;&gt;</w:t>
            </w:r>
          </w:p>
        </w:tc>
      </w:tr>
    </w:tbl>
    <w:p w14:paraId="51FEE0AE" w14:textId="1556D5A4" w:rsidR="00671892" w:rsidRPr="00D65535" w:rsidRDefault="0034358A" w:rsidP="00AB7EB9">
      <w:pPr>
        <w:pBdr>
          <w:bottom w:val="single" w:sz="4" w:space="1" w:color="auto"/>
        </w:pBdr>
        <w:spacing w:before="120" w:after="120"/>
        <w:rPr>
          <w:rFonts w:asciiTheme="minorHAnsi" w:hAnsiTheme="minorHAnsi" w:cstheme="minorHAnsi"/>
          <w:color w:val="0A0A0A"/>
          <w:sz w:val="36"/>
          <w:szCs w:val="36"/>
        </w:rPr>
      </w:pPr>
      <w:r>
        <w:rPr>
          <w:rFonts w:asciiTheme="minorHAnsi" w:hAnsiTheme="minorHAnsi" w:cstheme="minorHAnsi"/>
          <w:color w:val="0A0A0A"/>
          <w:sz w:val="36"/>
          <w:szCs w:val="36"/>
        </w:rPr>
        <w:t>Defendant’s</w:t>
      </w:r>
      <w:r w:rsidR="00823241" w:rsidRPr="00D65535">
        <w:rPr>
          <w:rFonts w:asciiTheme="minorHAnsi" w:hAnsiTheme="minorHAnsi" w:cstheme="minorHAnsi"/>
          <w:color w:val="0A0A0A"/>
          <w:sz w:val="36"/>
          <w:szCs w:val="36"/>
        </w:rPr>
        <w:t xml:space="preserve"> </w:t>
      </w:r>
      <w:r w:rsidR="00280987" w:rsidRPr="00D65535">
        <w:rPr>
          <w:rFonts w:asciiTheme="minorHAnsi" w:hAnsiTheme="minorHAnsi" w:cstheme="minorHAnsi"/>
          <w:color w:val="0A0A0A"/>
          <w:sz w:val="36"/>
          <w:szCs w:val="36"/>
        </w:rPr>
        <w:t>d</w:t>
      </w:r>
      <w:r w:rsidR="00823241" w:rsidRPr="00D65535">
        <w:rPr>
          <w:rFonts w:asciiTheme="minorHAnsi" w:hAnsiTheme="minorHAnsi" w:cstheme="minorHAnsi"/>
          <w:color w:val="0A0A0A"/>
          <w:sz w:val="36"/>
          <w:szCs w:val="36"/>
        </w:rPr>
        <w:t>etails</w:t>
      </w:r>
    </w:p>
    <w:tbl>
      <w:tblPr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716E28" w:rsidRPr="001839B9" w14:paraId="01248521" w14:textId="77777777" w:rsidTr="007F5A4F">
        <w:trPr>
          <w:trHeight w:val="680"/>
        </w:trPr>
        <w:tc>
          <w:tcPr>
            <w:tcW w:w="3681" w:type="dxa"/>
          </w:tcPr>
          <w:p w14:paraId="28A72659" w14:textId="71CEBFC6" w:rsidR="00716E28" w:rsidRPr="0080237C" w:rsidRDefault="00716E28" w:rsidP="00716E28">
            <w:pPr>
              <w:pStyle w:val="NormalWeb"/>
              <w:spacing w:before="80" w:beforeAutospacing="0" w:after="8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2F76F1BC" w14:textId="5EEEDE53" w:rsidR="00716E28" w:rsidRPr="001839B9" w:rsidRDefault="00716E28" w:rsidP="00716E28">
            <w:pPr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respondent.</w:t>
            </w:r>
            <w:r w:rsidRPr="00283B53">
              <w:rPr>
                <w:rFonts w:ascii="GDSTransportWebsite" w:hAnsi="GDSTransportWebsite"/>
                <w:color w:val="0A0A0A"/>
              </w:rPr>
              <w:t>name&gt;&gt;</w:t>
            </w:r>
          </w:p>
        </w:tc>
      </w:tr>
      <w:tr w:rsidR="005C557D" w:rsidRPr="001839B9" w14:paraId="4B55ABFC" w14:textId="77777777" w:rsidTr="007F5A4F">
        <w:trPr>
          <w:trHeight w:val="680"/>
        </w:trPr>
        <w:tc>
          <w:tcPr>
            <w:tcW w:w="3681" w:type="dxa"/>
          </w:tcPr>
          <w:p w14:paraId="621B5A46" w14:textId="57012D1C" w:rsidR="005C557D" w:rsidRDefault="005C557D" w:rsidP="005C557D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4E631CD3" w14:textId="5C749BA6" w:rsidR="005C557D" w:rsidRPr="00283B53" w:rsidRDefault="005C557D" w:rsidP="005C557D">
            <w:pPr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respondent.litigationFriendName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16E28" w:rsidRPr="00A9384B" w14:paraId="20061742" w14:textId="77777777" w:rsidTr="007F5A4F">
        <w:trPr>
          <w:trHeight w:val="2070"/>
        </w:trPr>
        <w:tc>
          <w:tcPr>
            <w:tcW w:w="3681" w:type="dxa"/>
          </w:tcPr>
          <w:p w14:paraId="7113EF91" w14:textId="5F0259F5" w:rsidR="00716E28" w:rsidRPr="0080237C" w:rsidRDefault="00716E28" w:rsidP="00716E28">
            <w:pPr>
              <w:pStyle w:val="NormalWeb"/>
              <w:spacing w:before="80" w:beforeAutospacing="0" w:after="8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13CAB941" w14:textId="4CC82DBF" w:rsidR="00716E28" w:rsidRPr="00A9384B" w:rsidRDefault="00716E28" w:rsidP="00716E2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31B6DF" w14:textId="368FC50A" w:rsidR="00716E28" w:rsidRPr="00A9384B" w:rsidRDefault="00716E28" w:rsidP="00716E2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5417510" w14:textId="688C753D" w:rsidR="00716E28" w:rsidRPr="009820C6" w:rsidRDefault="00716E28" w:rsidP="00716E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B349771" w14:textId="4284189B" w:rsidR="00716E28" w:rsidRPr="009820C6" w:rsidRDefault="00716E28" w:rsidP="00716E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BA29F77" w14:textId="00D51C35" w:rsidR="00716E28" w:rsidRPr="009820C6" w:rsidRDefault="00716E28" w:rsidP="00716E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3CE6505" w14:textId="27D21969" w:rsidR="00716E28" w:rsidRPr="00A9384B" w:rsidRDefault="00716E28" w:rsidP="00716E28">
            <w:pPr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6037C54C" w14:textId="4E112328" w:rsidR="00824490" w:rsidRPr="00D65535" w:rsidRDefault="00824490" w:rsidP="00824490">
      <w:pPr>
        <w:pBdr>
          <w:bottom w:val="single" w:sz="4" w:space="1" w:color="auto"/>
        </w:pBdr>
        <w:spacing w:before="120" w:after="120"/>
        <w:rPr>
          <w:rFonts w:asciiTheme="minorHAnsi" w:hAnsiTheme="minorHAnsi" w:cstheme="minorHAnsi"/>
          <w:color w:val="0A0A0A"/>
          <w:sz w:val="36"/>
          <w:szCs w:val="36"/>
        </w:rPr>
      </w:pPr>
      <w:r w:rsidRPr="00C87E4F">
        <w:rPr>
          <w:rFonts w:ascii="GDSTransportWebsite" w:hAnsi="GDSTransportWebsite"/>
          <w:color w:val="0A0A0A"/>
          <w:sz w:val="36"/>
          <w:szCs w:val="36"/>
        </w:rPr>
        <w:t>Defendant’s legal representative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824490" w:rsidRPr="00D65535" w14:paraId="118CD1E0" w14:textId="77777777" w:rsidTr="005660CC">
        <w:trPr>
          <w:trHeight w:val="680"/>
        </w:trPr>
        <w:tc>
          <w:tcPr>
            <w:tcW w:w="3681" w:type="dxa"/>
          </w:tcPr>
          <w:p w14:paraId="5698F0EA" w14:textId="77777777" w:rsidR="00824490" w:rsidRDefault="00824490" w:rsidP="005660CC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445F27F6" w14:textId="100E3961" w:rsidR="00824490" w:rsidRPr="00D65535" w:rsidRDefault="00824490" w:rsidP="005660CC"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824490" w:rsidRPr="00D65535" w14:paraId="26D30FD5" w14:textId="77777777" w:rsidTr="005660CC">
        <w:trPr>
          <w:trHeight w:val="680"/>
        </w:trPr>
        <w:tc>
          <w:tcPr>
            <w:tcW w:w="3681" w:type="dxa"/>
          </w:tcPr>
          <w:p w14:paraId="625C391E" w14:textId="77777777" w:rsidR="00824490" w:rsidRPr="00D34F20" w:rsidRDefault="00824490" w:rsidP="005660CC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07081D54" w14:textId="39C14A9D" w:rsidR="00824490" w:rsidRPr="00C53276" w:rsidRDefault="00824490" w:rsidP="005660C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="00847037">
              <w:rPr>
                <w:rFonts w:ascii="GDSTransportWebsite" w:hAnsi="GDSTransportWebsite"/>
                <w:color w:val="0A0A0A"/>
              </w:rPr>
              <w:t>respondent.representative.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="00847037">
              <w:rPr>
                <w:rFonts w:ascii="GDSTransportWebsite" w:hAnsi="GDSTransportWebsite"/>
                <w:color w:val="0A0A0A"/>
              </w:rPr>
              <w:t>respondent.representative.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</w:t>
            </w:r>
            <w:r w:rsidRPr="00C53276">
              <w:rPr>
                <w:rFonts w:ascii="GDSTransportWebsite" w:hAnsi="GDSTransportWebsite"/>
                <w:color w:val="0A0A0A"/>
              </w:rPr>
              <w:lastRenderedPageBreak/>
              <w:t>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47037">
              <w:rPr>
                <w:rFonts w:ascii="GDSTransportWebsite" w:hAnsi="GDSTransportWebsite"/>
                <w:color w:val="0A0A0A"/>
              </w:rPr>
              <w:t>respondent.representative.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D59C26E" w14:textId="149EFF61" w:rsidR="00824490" w:rsidRPr="00C53276" w:rsidRDefault="00824490" w:rsidP="005660C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47037">
              <w:rPr>
                <w:rFonts w:ascii="GDSTransportWebsite" w:hAnsi="GDSTransportWebsite"/>
                <w:color w:val="0A0A0A"/>
              </w:rPr>
              <w:t>respondent.representative.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784E886" w14:textId="041E9302" w:rsidR="00824490" w:rsidRPr="00C53276" w:rsidRDefault="00824490" w:rsidP="005660C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47037">
              <w:rPr>
                <w:rFonts w:ascii="GDSTransportWebsite" w:hAnsi="GDSTransportWebsite"/>
                <w:color w:val="0A0A0A"/>
              </w:rPr>
              <w:t>respondent.representative.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0D95278" w14:textId="586A26A8" w:rsidR="00824490" w:rsidRPr="00C53276" w:rsidRDefault="00824490" w:rsidP="005660C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C3D8DC0" w14:textId="641E645C" w:rsidR="00824490" w:rsidRPr="00C53276" w:rsidRDefault="00824490" w:rsidP="005660C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47037">
              <w:rPr>
                <w:rFonts w:ascii="GDSTransportWebsite" w:hAnsi="GDSTransportWebsite"/>
                <w:color w:val="0A0A0A"/>
              </w:rPr>
              <w:t>respondent.representative.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073D584" w14:textId="120DBB57" w:rsidR="00824490" w:rsidRPr="00D34F20" w:rsidRDefault="00824490" w:rsidP="005660CC">
            <w:pPr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24490" w:rsidRPr="00D65535" w14:paraId="6FF0CEBC" w14:textId="77777777" w:rsidTr="005660CC">
        <w:trPr>
          <w:trHeight w:val="680"/>
        </w:trPr>
        <w:tc>
          <w:tcPr>
            <w:tcW w:w="3681" w:type="dxa"/>
          </w:tcPr>
          <w:p w14:paraId="0A1320FE" w14:textId="77777777" w:rsidR="00824490" w:rsidRDefault="00824490" w:rsidP="005660CC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</w:tc>
        <w:tc>
          <w:tcPr>
            <w:tcW w:w="6344" w:type="dxa"/>
          </w:tcPr>
          <w:p w14:paraId="1AE5761C" w14:textId="1A4E734E" w:rsidR="00824490" w:rsidRDefault="00824490" w:rsidP="005660C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 w:rsidRPr="00283B53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24490" w:rsidRPr="00D65535" w14:paraId="10B0DB99" w14:textId="77777777" w:rsidTr="005660CC">
        <w:trPr>
          <w:trHeight w:val="680"/>
        </w:trPr>
        <w:tc>
          <w:tcPr>
            <w:tcW w:w="3681" w:type="dxa"/>
          </w:tcPr>
          <w:p w14:paraId="0437F5D7" w14:textId="77777777" w:rsidR="00824490" w:rsidRPr="00D34F20" w:rsidRDefault="00824490" w:rsidP="005660CC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71DEF02D" w14:textId="71280002" w:rsidR="00824490" w:rsidRPr="00283B53" w:rsidRDefault="00824490" w:rsidP="005660C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 w:rsidRPr="00283B53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24490" w:rsidRPr="00D65535" w14:paraId="38589CFC" w14:textId="77777777" w:rsidTr="005660CC">
        <w:trPr>
          <w:trHeight w:val="680"/>
        </w:trPr>
        <w:tc>
          <w:tcPr>
            <w:tcW w:w="3681" w:type="dxa"/>
          </w:tcPr>
          <w:p w14:paraId="6BE529C3" w14:textId="77777777" w:rsidR="00824490" w:rsidRPr="00D34F20" w:rsidRDefault="00824490" w:rsidP="005660CC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51800BFC" w14:textId="4698B085" w:rsidR="00824490" w:rsidRPr="00283B53" w:rsidRDefault="00824490" w:rsidP="005660C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 w:rsidRPr="00283B53">
              <w:rPr>
                <w:rFonts w:ascii="GDSTransportWebsite" w:hAnsi="GDSTransportWebsite"/>
                <w:color w:val="0A0A0A"/>
              </w:rPr>
              <w:t>dxAddress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C825A2F" w14:textId="77777777" w:rsidR="00D15277" w:rsidRPr="005641FE" w:rsidRDefault="00D15277" w:rsidP="00D15277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D15277" w14:paraId="2710E96D" w14:textId="77777777" w:rsidTr="00263F0E">
        <w:trPr>
          <w:trHeight w:val="388"/>
        </w:trPr>
        <w:tc>
          <w:tcPr>
            <w:tcW w:w="10060" w:type="dxa"/>
          </w:tcPr>
          <w:p w14:paraId="440A0D19" w14:textId="675F4220" w:rsidR="00D9273A" w:rsidRPr="00280796" w:rsidRDefault="00D9273A" w:rsidP="00D9273A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  <w:p w14:paraId="4BF4999B" w14:textId="77777777" w:rsidR="006C498D" w:rsidRDefault="006C498D" w:rsidP="00D9273A">
            <w:pPr>
              <w:rPr>
                <w:rFonts w:ascii="GDSTransportWebsite" w:hAnsi="GDSTransportWebsite"/>
                <w:color w:val="0A0A0A"/>
              </w:rPr>
            </w:pPr>
          </w:p>
          <w:p w14:paraId="50A56181" w14:textId="4C78A8E8" w:rsidR="00D9273A" w:rsidRDefault="00D9273A" w:rsidP="00D9273A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33C1CA79" w14:textId="77777777" w:rsidR="006C498D" w:rsidRPr="00280796" w:rsidRDefault="006C498D" w:rsidP="00D9273A">
            <w:pPr>
              <w:rPr>
                <w:rFonts w:ascii="GDSTransportWebsite" w:hAnsi="GDSTransportWebsite"/>
                <w:color w:val="0A0A0A"/>
              </w:rPr>
            </w:pPr>
          </w:p>
          <w:p w14:paraId="2AF8D505" w14:textId="4CC46C32" w:rsidR="00D15277" w:rsidRPr="00280796" w:rsidRDefault="00D9273A" w:rsidP="00D15277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</w:t>
            </w:r>
            <w:r>
              <w:rPr>
                <w:rFonts w:ascii="GDSTransportWebsite" w:hAnsi="GDSTransportWebsite"/>
                <w:color w:val="0A0A0A"/>
              </w:rPr>
              <w:t>.</w:t>
            </w:r>
          </w:p>
        </w:tc>
      </w:tr>
    </w:tbl>
    <w:p w14:paraId="48A2CD34" w14:textId="77777777" w:rsidR="00245EDE" w:rsidRPr="00D65535" w:rsidRDefault="00245EDE" w:rsidP="00280987">
      <w:pPr>
        <w:pStyle w:val="NormalWeb"/>
        <w:spacing w:after="40" w:afterAutospacing="0"/>
        <w:rPr>
          <w:rFonts w:asciiTheme="minorHAnsi" w:hAnsiTheme="minorHAnsi" w:cstheme="minorHAnsi"/>
        </w:rPr>
      </w:pPr>
    </w:p>
    <w:sectPr w:rsidR="00245EDE" w:rsidRPr="00D65535" w:rsidSect="00950040">
      <w:footerReference w:type="default" r:id="rId13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94A2E" w14:textId="77777777" w:rsidR="00457381" w:rsidRDefault="00457381" w:rsidP="00812032">
      <w:r>
        <w:separator/>
      </w:r>
    </w:p>
  </w:endnote>
  <w:endnote w:type="continuationSeparator" w:id="0">
    <w:p w14:paraId="57D8CC5F" w14:textId="77777777" w:rsidR="00457381" w:rsidRDefault="00457381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Times">
    <w:altName w:val="Times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55F181DB" w:rsidR="00245EDE" w:rsidRPr="00245EDE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45EDE">
            <w:rPr>
              <w:rFonts w:ascii="GDSTransportWebsite" w:hAnsi="GDSTransportWebsite"/>
              <w:color w:val="515151"/>
              <w:sz w:val="16"/>
              <w:szCs w:val="16"/>
            </w:rPr>
            <w:t>9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708B4" w14:textId="77777777" w:rsidR="00457381" w:rsidRDefault="00457381" w:rsidP="00812032">
      <w:r>
        <w:separator/>
      </w:r>
    </w:p>
  </w:footnote>
  <w:footnote w:type="continuationSeparator" w:id="0">
    <w:p w14:paraId="3CA82C78" w14:textId="77777777" w:rsidR="00457381" w:rsidRDefault="00457381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8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3"/>
  </w:num>
  <w:num w:numId="16">
    <w:abstractNumId w:val="19"/>
  </w:num>
  <w:num w:numId="17">
    <w:abstractNumId w:val="27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29"/>
  </w:num>
  <w:num w:numId="26">
    <w:abstractNumId w:val="20"/>
  </w:num>
  <w:num w:numId="27">
    <w:abstractNumId w:val="14"/>
  </w:num>
  <w:num w:numId="28">
    <w:abstractNumId w:val="21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B93"/>
    <w:rsid w:val="00012C29"/>
    <w:rsid w:val="00012C8E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1FF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024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84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BAD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D20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EDE"/>
    <w:rsid w:val="00245FF2"/>
    <w:rsid w:val="002462EC"/>
    <w:rsid w:val="002462F8"/>
    <w:rsid w:val="0024681B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5DCA"/>
    <w:rsid w:val="002A6145"/>
    <w:rsid w:val="002A617C"/>
    <w:rsid w:val="002A6D44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0FC7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58A"/>
    <w:rsid w:val="003437BD"/>
    <w:rsid w:val="003439B1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6B2B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381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2D6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6C2"/>
    <w:rsid w:val="00533A13"/>
    <w:rsid w:val="005346C1"/>
    <w:rsid w:val="005348C9"/>
    <w:rsid w:val="00534903"/>
    <w:rsid w:val="00536534"/>
    <w:rsid w:val="0053674B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0B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635A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557D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3B6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0AA5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3576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4D"/>
    <w:rsid w:val="006B1917"/>
    <w:rsid w:val="006B1CE5"/>
    <w:rsid w:val="006B20FF"/>
    <w:rsid w:val="006B22F2"/>
    <w:rsid w:val="006B29BC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98D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6E28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BC7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D62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08B"/>
    <w:rsid w:val="0082140F"/>
    <w:rsid w:val="008226FE"/>
    <w:rsid w:val="00823241"/>
    <w:rsid w:val="008235C7"/>
    <w:rsid w:val="0082363A"/>
    <w:rsid w:val="00823893"/>
    <w:rsid w:val="00823E7F"/>
    <w:rsid w:val="00823F19"/>
    <w:rsid w:val="00824490"/>
    <w:rsid w:val="008246C5"/>
    <w:rsid w:val="008256ED"/>
    <w:rsid w:val="00825827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03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0C79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9E0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054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31C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851"/>
    <w:rsid w:val="00B7077E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2F2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4F5D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5277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B51"/>
    <w:rsid w:val="00D34930"/>
    <w:rsid w:val="00D34F20"/>
    <w:rsid w:val="00D35265"/>
    <w:rsid w:val="00D355B2"/>
    <w:rsid w:val="00D35755"/>
    <w:rsid w:val="00D3638F"/>
    <w:rsid w:val="00D40EF4"/>
    <w:rsid w:val="00D41E06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553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ABE"/>
    <w:rsid w:val="00D738C1"/>
    <w:rsid w:val="00D74C76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73A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BC3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0EB8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55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1EC"/>
    <w:rsid w:val="00ED4D9F"/>
    <w:rsid w:val="00ED592B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10149"/>
    <w:rsid w:val="00F10457"/>
    <w:rsid w:val="00F10E8F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DEE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5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6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4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5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2" ma:contentTypeDescription="Part of Template Management with Site Columns representing custom attributes." ma:contentTypeScope="" ma:versionID="c2286c6217564930720849237c12976e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9fba45822a34e557d70c1e8d39cd3b74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hidden="true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 xsi:nil="true"/>
    <Admin_x0020_Action xmlns="f336f4fe-8719-4ea2-b5d6-29b3a580aeb4" xsi:nil="true"/>
    <Template_x0020_Category xmlns="f336f4fe-8719-4ea2-b5d6-29b3a580aeb4">Acknowledgement - ACK</Template_x0020_Category>
    <Action xmlns="f336f4fe-8719-4ea2-b5d6-29b3a580aeb4" xsi:nil="true"/>
    <Purpose1 xmlns="f336f4fe-8719-4ea2-b5d6-29b3a580aeb4">Acknowledgement of service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2020-12-15T00:00:00+00:00</Publication_x0020_Date>
  </documentManagement>
</p:properties>
</file>

<file path=customXml/itemProps1.xml><?xml version="1.0" encoding="utf-8"?>
<ds:datastoreItem xmlns:ds="http://schemas.openxmlformats.org/officeDocument/2006/customXml" ds:itemID="{8B018532-72F1-4079-A3F8-6E11F3CA40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1F8E32-F95E-488A-ABE0-57A2CF3815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68458F-99DA-9249-9956-483525D243E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AFBCF0F-E19D-416C-B278-714A02146667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578</TotalTime>
  <Pages>2</Pages>
  <Words>132</Words>
  <Characters>2825</Characters>
  <Application>Microsoft Office Word</Application>
  <DocSecurity>0</DocSecurity>
  <Lines>23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0BO01218</vt:lpstr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CV-UNS-AOS-ENG-0001     Now: CV-UNS-ACK-ENG-00653.docx</dc:title>
  <dc:subject/>
  <dc:creator>District Judge Richard Clarke</dc:creator>
  <cp:keywords/>
  <cp:lastModifiedBy>Jeejamol Vijayarajan</cp:lastModifiedBy>
  <cp:revision>2</cp:revision>
  <dcterms:created xsi:type="dcterms:W3CDTF">2022-01-05T10:28:00Z</dcterms:created>
  <dcterms:modified xsi:type="dcterms:W3CDTF">2022-01-05T10:28:00Z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