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606"/>
      </w:tblGrid>
      <w:tr w:rsidR="00F2714F" w:rsidRPr="00156806" w14:paraId="3F19C0B3" w14:textId="34E28D02" w:rsidTr="00B522BE">
        <w:tc>
          <w:tcPr>
            <w:tcW w:w="1980" w:type="dxa"/>
            <w:vMerge w:val="restart"/>
          </w:tcPr>
          <w:p w14:paraId="78540E2F" w14:textId="394AB40F" w:rsidR="007E21C4" w:rsidRPr="007E21C4" w:rsidRDefault="00F07487" w:rsidP="00F07487">
            <w:pPr>
              <w:ind w:firstLine="20"/>
              <w:jc w:val="both"/>
            </w:pPr>
            <w:r>
              <w:fldChar w:fldCharType="begin"/>
            </w:r>
            <w:r>
              <w:instrText xml:space="preserve"> INCLUDEPICTURE "https://www.gov.uk/assets/static/govuk-crest-2x-c6548884b516041752fc4156a50f084ca387b1e37e4f4668cd109058d924b197.png"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EA8888" wp14:editId="6787D85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6D7EA322" w:rsidR="001042EF" w:rsidRPr="00153598" w:rsidRDefault="001042EF" w:rsidP="00264351"/>
        </w:tc>
        <w:tc>
          <w:tcPr>
            <w:tcW w:w="5765" w:type="dxa"/>
            <w:gridSpan w:val="2"/>
          </w:tcPr>
          <w:p w14:paraId="12668606" w14:textId="7E9F1DA4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606" w:type="dxa"/>
          </w:tcPr>
          <w:p w14:paraId="7248523A" w14:textId="5716DC4C" w:rsidR="001042EF" w:rsidRPr="001042EF" w:rsidRDefault="00811B46" w:rsidP="0027184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30E2208" wp14:editId="703C5F4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14F" w:rsidRPr="00156806" w14:paraId="28482DBF" w14:textId="77777777" w:rsidTr="00B522BE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371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F2714F" w:rsidRPr="00156806" w14:paraId="70777999" w14:textId="77777777" w:rsidTr="00B522B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 xml:space="preserve">ExternalReference&gt;&gt;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ntExternalReference&gt;&gt;</w:t>
            </w:r>
          </w:p>
        </w:tc>
        <w:tc>
          <w:tcPr>
            <w:tcW w:w="3686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&lt;&lt;{dateFormat(issueDate,‘d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&lt;&lt;{dateFormat(submittedOn,‘d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&lt;&lt;$itemnum&gt;&gt;&lt;&lt;es_&gt;&gt;</w:t>
            </w:r>
          </w:p>
        </w:tc>
      </w:tr>
      <w:tr w:rsidR="00B7583E" w:rsidRPr="00156806" w14:paraId="4E21BE18" w14:textId="77777777" w:rsidTr="007A5A8E">
        <w:trPr>
          <w:trHeight w:val="680"/>
        </w:trPr>
        <w:tc>
          <w:tcPr>
            <w:tcW w:w="3542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7A5A8E">
        <w:tc>
          <w:tcPr>
            <w:tcW w:w="3542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18" w:type="dxa"/>
          </w:tcPr>
          <w:p w14:paraId="09E17066" w14:textId="19C32DEB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9820C6">
              <w:rPr>
                <w:rFonts w:ascii="GDSTransportWebsite" w:hAnsi="GDSTransportWebsite"/>
                <w:color w:val="0A0A0A"/>
              </w:rPr>
              <w:t>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46EA1EFD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276924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5C2C6E1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8B3D19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6CF6702C" w14:textId="58E0CA69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 w:rsidR="006A466F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56992A1F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2080F" w:rsidRPr="00786E61" w14:paraId="650FFCA7" w14:textId="77777777" w:rsidTr="007A5A8E">
        <w:tc>
          <w:tcPr>
            <w:tcW w:w="3542" w:type="dxa"/>
          </w:tcPr>
          <w:p w14:paraId="08491ECC" w14:textId="77777777" w:rsidR="00F2080F" w:rsidRPr="00786E61" w:rsidRDefault="00F2080F" w:rsidP="00F2080F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F208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18" w:type="dxa"/>
          </w:tcPr>
          <w:p w14:paraId="42522987" w14:textId="6845F89C" w:rsidR="00F2080F" w:rsidRPr="00786E61" w:rsidRDefault="000B69F5" w:rsidP="009E2F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E2FA3">
              <w:rPr>
                <w:rFonts w:ascii="GDSTransportWebsite" w:hAnsi="GDSTransportWebsite"/>
                <w:color w:val="0A0A0A"/>
              </w:rPr>
              <w:t>&lt;&lt;</w:t>
            </w:r>
            <w:r w:rsidR="002A2883">
              <w:rPr>
                <w:rFonts w:ascii="GDSTransportWebsite" w:hAnsi="GDSTransportWebsite"/>
                <w:color w:val="0A0A0A"/>
              </w:rPr>
              <w:t>individualD</w:t>
            </w:r>
            <w:r w:rsidRPr="009E2FA3">
              <w:rPr>
                <w:rFonts w:ascii="GDSTransportWebsite" w:hAnsi="GDSTransportWebsite"/>
                <w:color w:val="0A0A0A"/>
              </w:rPr>
              <w:t>ateOfBirth&gt;&gt;</w:t>
            </w:r>
          </w:p>
        </w:tc>
      </w:tr>
      <w:tr w:rsidR="00D40E02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1C64EFB4" w14:textId="6131E680" w:rsidR="00D40E02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  <w:p w14:paraId="5264A446" w14:textId="77777777" w:rsidR="007A5A8E" w:rsidRDefault="007A5A8E" w:rsidP="00D40E0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</w:p>
          <w:p w14:paraId="41E3052C" w14:textId="1D889911" w:rsidR="00D40E02" w:rsidRPr="006F2F96" w:rsidRDefault="00D40E02" w:rsidP="00D40E02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D40E02" w14:paraId="0C43B8FF" w14:textId="77777777" w:rsidTr="007A5A8E">
        <w:trPr>
          <w:trHeight w:val="680"/>
        </w:trPr>
        <w:tc>
          <w:tcPr>
            <w:tcW w:w="3542" w:type="dxa"/>
          </w:tcPr>
          <w:p w14:paraId="628B4600" w14:textId="6EF1EE3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18" w:type="dxa"/>
          </w:tcPr>
          <w:p w14:paraId="42F35654" w14:textId="3A8DF087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0CD3BA8B" w14:textId="77777777" w:rsidTr="007A5A8E">
        <w:trPr>
          <w:trHeight w:val="680"/>
        </w:trPr>
        <w:tc>
          <w:tcPr>
            <w:tcW w:w="3542" w:type="dxa"/>
          </w:tcPr>
          <w:p w14:paraId="1D1CD85E" w14:textId="01823C67" w:rsidR="00D40E02" w:rsidRDefault="00E34055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</w:tcPr>
          <w:p w14:paraId="410C382C" w14:textId="2FD627D0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40E02" w14:paraId="732459AE" w14:textId="77777777" w:rsidTr="007A5A8E">
        <w:tc>
          <w:tcPr>
            <w:tcW w:w="3542" w:type="dxa"/>
          </w:tcPr>
          <w:p w14:paraId="31A80FB5" w14:textId="6C56711D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18" w:type="dxa"/>
          </w:tcPr>
          <w:p w14:paraId="3A8624CD" w14:textId="5FE29A38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&lt;cs_{</w:t>
            </w:r>
            <w:bookmarkStart w:id="0" w:name="OLE_LINK1"/>
            <w:bookmarkStart w:id="1" w:name="OLE_LINK2"/>
            <w:r>
              <w:rPr>
                <w:rFonts w:ascii="GDSTransportWebsite" w:hAnsi="GDSTransportWebsite"/>
                <w:color w:val="0A0A0A"/>
              </w:rPr>
              <w:t>!isBlank(</w:t>
            </w:r>
            <w:bookmarkEnd w:id="0"/>
            <w:bookmarkEnd w:id="1"/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1947D141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19D314E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9C9F73B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1EEA7639" w14:textId="45B84CE4" w:rsidR="00D40E02" w:rsidRPr="00C53276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7A48F345" w:rsidR="00D40E02" w:rsidRDefault="00D40E02" w:rsidP="00D40E02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40E02" w14:paraId="5B676F25" w14:textId="77777777" w:rsidTr="007A5A8E">
        <w:trPr>
          <w:trHeight w:val="680"/>
        </w:trPr>
        <w:tc>
          <w:tcPr>
            <w:tcW w:w="3542" w:type="dxa"/>
          </w:tcPr>
          <w:p w14:paraId="5491706E" w14:textId="60641032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8" w:type="dxa"/>
          </w:tcPr>
          <w:p w14:paraId="269FCC25" w14:textId="5BA99055" w:rsidR="00D40E02" w:rsidRDefault="00D40E02" w:rsidP="00D40E02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7A5A8E">
              <w:rPr>
                <w:rFonts w:ascii="GDSTransportWebsite" w:hAnsi="GDSTransportWebsite"/>
                <w:color w:val="0A0A0A"/>
              </w:rPr>
              <w:t>applicants[0].</w:t>
            </w:r>
            <w:r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.phoneNumber&gt;&gt;</w:t>
            </w:r>
          </w:p>
        </w:tc>
      </w:tr>
      <w:tr w:rsidR="00D40E02" w14:paraId="2DCD3B2F" w14:textId="77777777" w:rsidTr="007A5A8E">
        <w:trPr>
          <w:trHeight w:val="680"/>
        </w:trPr>
        <w:tc>
          <w:tcPr>
            <w:tcW w:w="3542" w:type="dxa"/>
          </w:tcPr>
          <w:p w14:paraId="2A1FD820" w14:textId="75E43465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18" w:type="dxa"/>
          </w:tcPr>
          <w:p w14:paraId="4C6730F0" w14:textId="572FB24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.dxAddress&gt;&gt;</w:t>
            </w:r>
          </w:p>
        </w:tc>
      </w:tr>
      <w:tr w:rsidR="00D40E02" w14:paraId="616E97A1" w14:textId="77777777" w:rsidTr="007A5A8E">
        <w:trPr>
          <w:trHeight w:val="680"/>
        </w:trPr>
        <w:tc>
          <w:tcPr>
            <w:tcW w:w="3542" w:type="dxa"/>
          </w:tcPr>
          <w:p w14:paraId="3564454E" w14:textId="741BFDF1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18188ED" w14:textId="4A0C1D99" w:rsidR="00D40E02" w:rsidRDefault="00D40E02" w:rsidP="00D40E0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 w:rsidR="007A5A8E">
              <w:rPr>
                <w:rFonts w:ascii="GDSTransportWebsite" w:hAnsi="GDSTransportWebsite"/>
                <w:color w:val="0A0A0A"/>
              </w:rPr>
              <w:t xml:space="preserve"> applicants[0].</w:t>
            </w:r>
            <w:r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.emailAddress&gt;&gt;</w:t>
            </w:r>
          </w:p>
        </w:tc>
      </w:tr>
    </w:tbl>
    <w:p w14:paraId="2B2A45F2" w14:textId="0717D048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640C5E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437F5B99" w:rsidR="00300E67" w:rsidRPr="008852EF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</w:pPr>
            <w:r w:rsidRPr="008852EF">
              <w:rPr>
                <w:rFonts w:ascii="GDSTransportWebsite" w:hAnsi="GDSTransportWebsite"/>
                <w:color w:val="0A0A0A"/>
                <w:sz w:val="36"/>
                <w:szCs w:val="36"/>
                <w:shd w:val="clear" w:color="auto" w:fill="FFFFFF"/>
              </w:rPr>
              <w:t>&lt;&lt;cs_{$size&gt;1}&gt;&gt;Defendant &lt;&lt;$itemnum&gt;&gt;&lt;&lt;es_&gt;&gt;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655CF89C" w14:textId="77777777" w:rsidR="00B7583E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5101761C" w14:textId="7C6FE48A" w:rsidR="00640C5E" w:rsidRPr="0080237C" w:rsidRDefault="00640C5E" w:rsidP="00396D0C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66F30104" w14:textId="252EA40A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7E16F0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DC22613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25C8EB8C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4C2A0540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9DF3A3F" w14:textId="5378ABDD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9820C6">
              <w:rPr>
                <w:rFonts w:ascii="GDSTransportWebsite" w:hAnsi="GDSTransportWebsite"/>
                <w:color w:val="0A0A0A"/>
              </w:rPr>
              <w:t>Code&gt;&gt;&lt;&lt;cs_{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EC8B5D" w:rsidR="00640C5E" w:rsidRPr="00640C5E" w:rsidRDefault="00286418" w:rsidP="00640C5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9820C6">
              <w:rPr>
                <w:rFonts w:ascii="GDSTransportWebsite" w:hAnsi="GDSTransportWebsite"/>
                <w:color w:val="0A0A0A"/>
              </w:rPr>
              <w:t>&gt;&gt;&lt;&lt;es_&gt;</w:t>
            </w:r>
            <w:r w:rsidR="000C1C82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19E1DE6D" w14:textId="77777777" w:rsidR="00640C5E" w:rsidRDefault="00640C5E" w:rsidP="0084052C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E389D95" w14:textId="11E5A94A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Defendants</w:t>
            </w:r>
            <w:r w:rsidR="00640C5E">
              <w:rPr>
                <w:rFonts w:ascii="GDSTransportWebsite" w:hAnsi="GDSTransportWebsite"/>
                <w:color w:val="0A0A0A"/>
                <w:sz w:val="36"/>
                <w:szCs w:val="36"/>
              </w:rPr>
              <w:t>’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legal representative</w:t>
            </w:r>
            <w:r w:rsidR="00EE6973">
              <w:rPr>
                <w:rFonts w:ascii="GDSTransportWebsite" w:hAnsi="GDSTransportWebsite"/>
                <w:color w:val="0A0A0A"/>
                <w:sz w:val="36"/>
                <w:szCs w:val="36"/>
              </w:rPr>
              <w:t>s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6CCEA761" w:rsidR="00B7583E" w:rsidRPr="0080237C" w:rsidRDefault="00E34055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175205FA" w14:textId="0CCC6590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="00B7583E" w:rsidRPr="00C53276">
              <w:rPr>
                <w:rFonts w:ascii="GDSTransportWebsite" w:hAnsi="GDSTransportWebsite"/>
                <w:color w:val="0A0A0A"/>
              </w:rPr>
              <w:t>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1AA3569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05580F5C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.AddressLine</w:t>
            </w:r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9AF0DBE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Town&gt;&gt;&lt;&lt;es_&gt;&gt;</w:t>
            </w:r>
          </w:p>
          <w:p w14:paraId="4D390DDB" w14:textId="6527B1CD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.Post</w:t>
            </w:r>
            <w:r w:rsidRPr="00C53276">
              <w:rPr>
                <w:rFonts w:ascii="GDSTransportWebsite" w:hAnsi="GDSTransportWebsite"/>
                <w:color w:val="0A0A0A"/>
              </w:rPr>
              <w:t>Code&gt;&gt;&lt;&lt;cs_{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57B0189A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</w:t>
            </w:r>
            <w:r w:rsidR="008755EF">
              <w:rPr>
                <w:rFonts w:ascii="GDSTransportWebsite" w:hAnsi="GDSTransportWebsite"/>
                <w:color w:val="0A0A0A"/>
              </w:rPr>
              <w:t>.Country</w:t>
            </w:r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&lt;&lt;representative.phoneNumber&gt;&gt;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0F6E97D7" w14:textId="77777777" w:rsidR="001E313B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13F24322" w14:textId="20C3D3C5" w:rsidR="00EE6973" w:rsidRPr="00D34F20" w:rsidRDefault="00EE6973" w:rsidP="001E313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0CD3347" w14:textId="3E8D36C6" w:rsidR="00EE697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&lt;&lt;representative.dxAddress</w:t>
            </w:r>
            <w:r w:rsidR="006E252A">
              <w:rPr>
                <w:rFonts w:ascii="GDSTransportWebsite" w:hAnsi="GDSTransportWebsite"/>
                <w:color w:val="0A0A0A"/>
              </w:rPr>
              <w:t>&gt;&gt;</w:t>
            </w:r>
          </w:p>
          <w:p w14:paraId="152B3F6F" w14:textId="3A14FBE1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D200E">
        <w:trPr>
          <w:trHeight w:val="680"/>
        </w:trPr>
        <w:tc>
          <w:tcPr>
            <w:tcW w:w="3681" w:type="dxa"/>
          </w:tcPr>
          <w:p w14:paraId="669AF31B" w14:textId="245C274D" w:rsidR="00B76ECF" w:rsidRPr="000C74C2" w:rsidRDefault="004E66DB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Description of claim</w:t>
            </w:r>
          </w:p>
        </w:tc>
        <w:tc>
          <w:tcPr>
            <w:tcW w:w="6379" w:type="dxa"/>
          </w:tcPr>
          <w:p w14:paraId="22392776" w14:textId="77777777" w:rsidR="00B76ECF" w:rsidRDefault="00B76ECF" w:rsidP="00C5327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4E66DB">
              <w:rPr>
                <w:rFonts w:ascii="GDSTransportWebsite" w:hAnsi="GDSTransportWebsite"/>
                <w:color w:val="0A0A0A"/>
              </w:rPr>
              <w:t>descriptionOfClaim</w:t>
            </w:r>
            <w:r w:rsidR="004E66DB" w:rsidRPr="00C53276">
              <w:rPr>
                <w:rFonts w:ascii="GDSTransportWebsite" w:hAnsi="GDSTransportWebsite"/>
                <w:color w:val="0A0A0A"/>
              </w:rPr>
              <w:t xml:space="preserve"> 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675B83E" w14:textId="7FCE239C" w:rsidR="004E66DB" w:rsidRDefault="004E66DB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D200E" w14:paraId="40274460" w14:textId="77777777" w:rsidTr="00BD200E">
        <w:trPr>
          <w:trHeight w:val="680"/>
        </w:trPr>
        <w:tc>
          <w:tcPr>
            <w:tcW w:w="3681" w:type="dxa"/>
          </w:tcPr>
          <w:p w14:paraId="08D031BD" w14:textId="3D7F8BA7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timeline</w:t>
            </w:r>
          </w:p>
        </w:tc>
        <w:tc>
          <w:tcPr>
            <w:tcW w:w="6379" w:type="dxa"/>
          </w:tcPr>
          <w:p w14:paraId="3610DE27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6D5D2FAF" w14:textId="77777777" w:rsidTr="00BD200E">
        <w:trPr>
          <w:trHeight w:val="680"/>
        </w:trPr>
        <w:tc>
          <w:tcPr>
            <w:tcW w:w="3681" w:type="dxa"/>
          </w:tcPr>
          <w:p w14:paraId="5949BB08" w14:textId="0896904E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3B4D28A6" w14:textId="36587F02" w:rsidR="00BD200E" w:rsidRDefault="00BD200E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A1D33E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48FE90A5" w14:textId="77777777" w:rsidTr="00BD200E">
        <w:trPr>
          <w:trHeight w:val="680"/>
        </w:trPr>
        <w:tc>
          <w:tcPr>
            <w:tcW w:w="3681" w:type="dxa"/>
          </w:tcPr>
          <w:p w14:paraId="0A94397B" w14:textId="454A1160" w:rsidR="00911678" w:rsidRPr="00B355FC" w:rsidRDefault="00911678" w:rsidP="004E66DB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</w:t>
            </w:r>
            <w:r w:rsidR="00BF74B7" w:rsidRPr="00BF74B7">
              <w:rPr>
                <w:rFonts w:ascii="GDSTransportWebsite" w:hAnsi="GDSTransportWebsite"/>
                <w:color w:val="000000" w:themeColor="text1"/>
              </w:rPr>
              <w:t>timelineDate</w:t>
            </w:r>
            <w:r w:rsidRPr="00B355FC">
              <w:rPr>
                <w:rFonts w:ascii="GDSTransportWebsite" w:hAnsi="GDSTransportWebsite"/>
                <w:color w:val="000000" w:themeColor="text1"/>
              </w:rPr>
              <w:t>,‘d MMMM yyyy’,‘dd-MM-yyyy’)}&gt;&gt;</w:t>
            </w:r>
          </w:p>
          <w:p w14:paraId="243A8AED" w14:textId="77777777" w:rsidR="004E66DB" w:rsidRDefault="004E66DB" w:rsidP="004E66D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655543FF" w14:textId="38EF0539" w:rsidR="004E66DB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F74B7" w:rsidRPr="00BF74B7">
              <w:rPr>
                <w:rFonts w:ascii="GDSTransportWebsite" w:hAnsi="GDSTransportWebsite"/>
                <w:color w:val="0A0A0A"/>
              </w:rPr>
              <w:t>timelineDescription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74F07D29" w14:textId="77777777" w:rsidR="004E66DB" w:rsidRPr="00C53276" w:rsidRDefault="004E66DB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D200E" w14:paraId="6C7C6817" w14:textId="77777777" w:rsidTr="00BD200E">
        <w:trPr>
          <w:trHeight w:val="680"/>
        </w:trPr>
        <w:tc>
          <w:tcPr>
            <w:tcW w:w="3681" w:type="dxa"/>
          </w:tcPr>
          <w:p w14:paraId="63F379B5" w14:textId="5230297E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timeline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0E910513" w14:textId="77777777" w:rsidR="00BD200E" w:rsidRPr="00C53276" w:rsidRDefault="00BD200E" w:rsidP="004E66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6C540B" w14:textId="786A2460" w:rsidR="004E66DB" w:rsidRPr="00115B1E" w:rsidRDefault="004E66DB" w:rsidP="004E66DB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 amount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4E66DB" w14:paraId="7C463C62" w14:textId="77777777" w:rsidTr="00C61EAC">
        <w:trPr>
          <w:trHeight w:val="680"/>
        </w:trPr>
        <w:tc>
          <w:tcPr>
            <w:tcW w:w="3681" w:type="dxa"/>
          </w:tcPr>
          <w:p w14:paraId="5EE0F719" w14:textId="449CE5EC" w:rsidR="004E66DB" w:rsidRPr="000C74C2" w:rsidRDefault="004E66DB" w:rsidP="005B3B7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you are claiming for</w:t>
            </w:r>
          </w:p>
        </w:tc>
        <w:tc>
          <w:tcPr>
            <w:tcW w:w="6379" w:type="dxa"/>
          </w:tcPr>
          <w:p w14:paraId="443D3C7C" w14:textId="77777777" w:rsidR="004E66DB" w:rsidRDefault="004E66DB" w:rsidP="004E66D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E66DB" w14:paraId="2B3BC974" w14:textId="77777777" w:rsidTr="00C61EAC">
        <w:trPr>
          <w:trHeight w:val="680"/>
        </w:trPr>
        <w:tc>
          <w:tcPr>
            <w:tcW w:w="3681" w:type="dxa"/>
          </w:tcPr>
          <w:p w14:paraId="4E595E2F" w14:textId="36ADE0D2" w:rsidR="004E66DB" w:rsidRPr="00994A34" w:rsidRDefault="00994A34" w:rsidP="00994A3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557F07B1" w14:textId="77777777" w:rsidR="004E66DB" w:rsidRDefault="004E66DB" w:rsidP="005B3B7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0556EA3F" w14:textId="3AC4F2A1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7265174D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14:paraId="74892F85" w14:textId="77777777" w:rsidTr="00C61EAC">
        <w:trPr>
          <w:trHeight w:val="680"/>
        </w:trPr>
        <w:tc>
          <w:tcPr>
            <w:tcW w:w="3681" w:type="dxa"/>
          </w:tcPr>
          <w:p w14:paraId="7BDE8A87" w14:textId="7625FD6E" w:rsidR="004E66DB" w:rsidRPr="00054CDF" w:rsidRDefault="004E66DB" w:rsidP="00054C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claimReason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379" w:type="dxa"/>
          </w:tcPr>
          <w:p w14:paraId="68648D2F" w14:textId="66ECC298" w:rsidR="004E66DB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4E66DB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607D8E" w:rsidRPr="00607D8E">
              <w:rPr>
                <w:rFonts w:ascii="GDSTransportWebsite" w:hAnsi="GDSTransportWebsite"/>
                <w:color w:val="0A0A0A"/>
              </w:rPr>
              <w:t>claimAmount</w:t>
            </w:r>
            <w:r w:rsidR="004E66DB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94A34" w14:paraId="1BDFD6CC" w14:textId="77777777" w:rsidTr="00C61EAC">
        <w:trPr>
          <w:trHeight w:val="680"/>
        </w:trPr>
        <w:tc>
          <w:tcPr>
            <w:tcW w:w="3681" w:type="dxa"/>
          </w:tcPr>
          <w:p w14:paraId="7C1FAC5D" w14:textId="77C9F55C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</w:t>
            </w:r>
            <w:r w:rsidR="0078782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mount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379" w:type="dxa"/>
          </w:tcPr>
          <w:p w14:paraId="66245BBA" w14:textId="77777777" w:rsidR="00994A34" w:rsidRPr="00C53276" w:rsidRDefault="00994A34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54CDF" w:rsidRPr="00C53276" w14:paraId="28447A79" w14:textId="77777777" w:rsidTr="00C61EAC">
        <w:trPr>
          <w:trHeight w:val="680"/>
        </w:trPr>
        <w:tc>
          <w:tcPr>
            <w:tcW w:w="3681" w:type="dxa"/>
          </w:tcPr>
          <w:p w14:paraId="3724C41D" w14:textId="46E7869B" w:rsidR="00054CDF" w:rsidRDefault="000B0BD5" w:rsidP="004E66DB">
            <w:pP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18845884" w14:textId="77777777" w:rsidR="00054CDF" w:rsidRPr="00C53276" w:rsidRDefault="00054CDF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CEA5F2E" w14:textId="77777777" w:rsidTr="00C61EAC">
        <w:trPr>
          <w:trHeight w:val="680"/>
        </w:trPr>
        <w:tc>
          <w:tcPr>
            <w:tcW w:w="3681" w:type="dxa"/>
          </w:tcPr>
          <w:p w14:paraId="5DCD9833" w14:textId="0858F696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rate claimed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3354B8C4" w14:textId="2AF140EF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interestRate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44101AE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E66DB" w:rsidRPr="00C53276" w14:paraId="531FC2BB" w14:textId="77777777" w:rsidTr="00C61EAC">
        <w:trPr>
          <w:trHeight w:val="680"/>
        </w:trPr>
        <w:tc>
          <w:tcPr>
            <w:tcW w:w="3681" w:type="dxa"/>
          </w:tcPr>
          <w:p w14:paraId="3CB7EF40" w14:textId="5B11F353" w:rsidR="004E66DB" w:rsidRPr="004E66DB" w:rsidRDefault="00932EA2" w:rsidP="004E66DB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77622F08" w14:textId="12787A7D" w:rsidR="004E66DB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interestE</w:t>
            </w:r>
            <w:r w:rsidR="00932EA2">
              <w:rPr>
                <w:rFonts w:ascii="GDSTransportWebsite" w:hAnsi="GDSTransportWebsite"/>
                <w:color w:val="0A0A0A"/>
              </w:rPr>
              <w:t>xplanationText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CB33C5F" w14:textId="77777777" w:rsidR="004E66DB" w:rsidRPr="00C53276" w:rsidRDefault="004E66DB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6BA0F8D" w14:textId="77777777" w:rsidTr="00C61EAC">
        <w:trPr>
          <w:trHeight w:val="680"/>
        </w:trPr>
        <w:tc>
          <w:tcPr>
            <w:tcW w:w="3681" w:type="dxa"/>
          </w:tcPr>
          <w:p w14:paraId="69C5FCD9" w14:textId="425D5DC2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Date interest is claimed from </w:t>
            </w:r>
          </w:p>
          <w:p w14:paraId="7F0D29AD" w14:textId="718A82BA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</w:tcPr>
          <w:p w14:paraId="60781E0F" w14:textId="55B9539B" w:rsidR="00932EA2" w:rsidRPr="00B355FC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B355FC">
              <w:rPr>
                <w:rFonts w:ascii="GDSTransportWebsite" w:hAnsi="GDSTransportWebsite"/>
                <w:color w:val="000000" w:themeColor="text1"/>
              </w:rPr>
              <w:t>&lt;&lt;{dateFormat(interestFromDate,‘d MMMM yyyy’,‘dd-MM-yyyy’)}&gt;&gt;</w:t>
            </w:r>
          </w:p>
          <w:p w14:paraId="4C8B4A9C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79182C5E" w14:textId="77777777" w:rsidTr="00C61EAC">
        <w:trPr>
          <w:trHeight w:val="680"/>
        </w:trPr>
        <w:tc>
          <w:tcPr>
            <w:tcW w:w="3681" w:type="dxa"/>
          </w:tcPr>
          <w:p w14:paraId="079DDA16" w14:textId="189908A4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Explanation</w:t>
            </w:r>
            <w:r w:rsidRPr="004E66DB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  <w:tc>
          <w:tcPr>
            <w:tcW w:w="6379" w:type="dxa"/>
          </w:tcPr>
          <w:p w14:paraId="41ED42AF" w14:textId="6B031CFB" w:rsidR="00932EA2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93AF2">
              <w:rPr>
                <w:rFonts w:ascii="GDSTransportWebsite" w:hAnsi="GDSTransportWebsite"/>
                <w:color w:val="0A0A0A"/>
              </w:rPr>
              <w:t>whenAreYouClaimingInterestFrom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C426FA" w14:textId="77777777" w:rsidR="00932EA2" w:rsidRPr="00C53276" w:rsidRDefault="00932EA2" w:rsidP="00932EA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3AEDDD58" w14:textId="77777777" w:rsidTr="00C61EAC">
        <w:trPr>
          <w:trHeight w:val="680"/>
        </w:trPr>
        <w:tc>
          <w:tcPr>
            <w:tcW w:w="3681" w:type="dxa"/>
          </w:tcPr>
          <w:p w14:paraId="0507952C" w14:textId="66B58F76" w:rsidR="00932EA2" w:rsidRP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4B868E1" w14:textId="77777777" w:rsidR="00932EA2" w:rsidRDefault="00932EA2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119C7980" w14:textId="7346F846" w:rsidR="00932EA2" w:rsidRPr="00AD1B28" w:rsidRDefault="003C0004" w:rsidP="00932EA2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&lt;&lt;cs_{i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>s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Blank(interestEndDate)}&gt;&gt;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 &lt;&lt;</w:t>
            </w:r>
            <w:r w:rsidR="008D6488" w:rsidRPr="00AD1B28">
              <w:rPr>
                <w:color w:val="000000" w:themeColor="text1"/>
              </w:rPr>
              <w:t xml:space="preserve"> </w:t>
            </w:r>
            <w:r w:rsidR="008D6488" w:rsidRPr="00AD1B28">
              <w:rPr>
                <w:rFonts w:ascii="GDSTransportWebsite" w:hAnsi="GDSTransportWebsite"/>
                <w:color w:val="000000" w:themeColor="text1"/>
              </w:rPr>
              <w:t xml:space="preserve">interestEndDateDescription &gt;&gt; </w:t>
            </w:r>
            <w:r w:rsidR="00BE4AA6" w:rsidRPr="00AD1B28">
              <w:rPr>
                <w:rFonts w:ascii="GDSTransportWebsite" w:hAnsi="GDSTransportWebsite"/>
                <w:color w:val="000000" w:themeColor="text1"/>
              </w:rPr>
              <w:t>&lt;&lt;es_&gt;&gt;</w:t>
            </w:r>
          </w:p>
        </w:tc>
      </w:tr>
      <w:tr w:rsidR="00054CDF" w:rsidRPr="00C53276" w14:paraId="31BB284F" w14:textId="77777777" w:rsidTr="00C61EAC">
        <w:trPr>
          <w:trHeight w:val="680"/>
        </w:trPr>
        <w:tc>
          <w:tcPr>
            <w:tcW w:w="3681" w:type="dxa"/>
          </w:tcPr>
          <w:p w14:paraId="6A72BB87" w14:textId="70464006" w:rsidR="00054CDF" w:rsidRPr="00932EA2" w:rsidRDefault="000B0BD5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="00A41F8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sameI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4E912812" w14:textId="77777777" w:rsidR="00054CDF" w:rsidRPr="00AD1B28" w:rsidRDefault="00054CDF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0518038" w14:textId="77777777" w:rsidTr="00C61EAC">
        <w:trPr>
          <w:trHeight w:val="680"/>
        </w:trPr>
        <w:tc>
          <w:tcPr>
            <w:tcW w:w="3681" w:type="dxa"/>
          </w:tcPr>
          <w:p w14:paraId="6D2921ED" w14:textId="3546A9E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5E077CF4" w14:textId="77777777" w:rsidR="00835E3E" w:rsidRPr="00AD1B28" w:rsidRDefault="00835E3E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835E3E" w:rsidRPr="00C53276" w14:paraId="6250F2C9" w14:textId="77777777" w:rsidTr="00C61EAC">
        <w:trPr>
          <w:trHeight w:val="680"/>
        </w:trPr>
        <w:tc>
          <w:tcPr>
            <w:tcW w:w="3681" w:type="dxa"/>
          </w:tcPr>
          <w:p w14:paraId="74765E5C" w14:textId="26B2167F" w:rsidR="00835E3E" w:rsidRPr="000B0BD5" w:rsidRDefault="00835E3E" w:rsidP="00932EA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 interest amount:</w:t>
            </w:r>
          </w:p>
        </w:tc>
        <w:tc>
          <w:tcPr>
            <w:tcW w:w="6379" w:type="dxa"/>
          </w:tcPr>
          <w:p w14:paraId="7C0EE415" w14:textId="738EC1CF" w:rsidR="00835E3E" w:rsidRPr="00AD1B28" w:rsidRDefault="001700D6" w:rsidP="003C000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GDSTransportWebsite" w:hAnsi="GDSTransportWebsite"/>
                <w:color w:val="000000" w:themeColor="text1"/>
              </w:rPr>
              <w:t>£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="000B45F5"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totalInterestAmount</w:t>
            </w:r>
            <w:r w:rsidR="000B45F5"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764BA168" w14:textId="77777777" w:rsidTr="00C61EAC">
        <w:trPr>
          <w:trHeight w:val="680"/>
        </w:trPr>
        <w:tc>
          <w:tcPr>
            <w:tcW w:w="3681" w:type="dxa"/>
          </w:tcPr>
          <w:p w14:paraId="3E6075D9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 interest was</w:t>
            </w:r>
          </w:p>
          <w:p w14:paraId="152F6682" w14:textId="1595DDCD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835E3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calculated:</w:t>
            </w:r>
          </w:p>
        </w:tc>
        <w:tc>
          <w:tcPr>
            <w:tcW w:w="6379" w:type="dxa"/>
          </w:tcPr>
          <w:p w14:paraId="567C36B5" w14:textId="5E5219DD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</w:t>
            </w:r>
            <w:r w:rsidRPr="00AD1B28">
              <w:rPr>
                <w:rFonts w:ascii="GDSTransportWebsite" w:hAnsi="GDSTransportWebsite"/>
                <w:color w:val="000000" w:themeColor="text1"/>
                <w:shd w:val="clear" w:color="auto" w:fill="FFFFFF"/>
              </w:rPr>
              <w:t>howTheInterestWasCalculated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B45F5" w:rsidRPr="00C53276" w14:paraId="51E17ABD" w14:textId="77777777" w:rsidTr="00AD1B28">
        <w:trPr>
          <w:trHeight w:val="81"/>
        </w:trPr>
        <w:tc>
          <w:tcPr>
            <w:tcW w:w="3681" w:type="dxa"/>
          </w:tcPr>
          <w:p w14:paraId="0DAF351D" w14:textId="77777777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32E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end date</w:t>
            </w:r>
          </w:p>
          <w:p w14:paraId="6B496283" w14:textId="77777777" w:rsidR="000B45F5" w:rsidRPr="00835E3E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79" w:type="dxa"/>
          </w:tcPr>
          <w:p w14:paraId="7955210A" w14:textId="159557BB" w:rsidR="000B45F5" w:rsidRPr="00AD1B28" w:rsidRDefault="000B45F5" w:rsidP="000B45F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AD1B28">
              <w:rPr>
                <w:rFonts w:ascii="GDSTransportWebsite" w:hAnsi="GDSTransportWebsite"/>
                <w:color w:val="000000" w:themeColor="text1"/>
              </w:rPr>
              <w:t>&lt;&lt;{dateFormat(interestEndDate,‘d MMMM yyyy’,‘dd-MM-yyyy’)}&gt;&gt;&lt;&lt;cs_{isBlank(interestEndDate)}&gt;&gt; &lt;&lt;</w:t>
            </w:r>
            <w:r w:rsidRPr="00AD1B28">
              <w:rPr>
                <w:color w:val="000000" w:themeColor="text1"/>
              </w:rPr>
              <w:t xml:space="preserve"> </w:t>
            </w:r>
            <w:r w:rsidRPr="00AD1B28">
              <w:rPr>
                <w:rFonts w:ascii="GDSTransportWebsite" w:hAnsi="GDSTransportWebsite"/>
                <w:color w:val="000000" w:themeColor="text1"/>
              </w:rPr>
              <w:t>interestEndDateDescription &gt;&gt; &lt;&lt;es_&gt;&gt;</w:t>
            </w:r>
          </w:p>
        </w:tc>
      </w:tr>
      <w:tr w:rsidR="000B45F5" w:rsidRPr="00C53276" w14:paraId="094BD468" w14:textId="77777777" w:rsidTr="00C61EAC">
        <w:trPr>
          <w:trHeight w:val="680"/>
        </w:trPr>
        <w:tc>
          <w:tcPr>
            <w:tcW w:w="3681" w:type="dxa"/>
          </w:tcPr>
          <w:p w14:paraId="5B5BE1A7" w14:textId="68677149" w:rsidR="000B45F5" w:rsidRPr="00932EA2" w:rsidRDefault="000B45F5" w:rsidP="000B45F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breakdownI</w:t>
            </w:r>
            <w:r w:rsidRPr="000B0BD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nterestRate&gt;&gt;</w:t>
            </w:r>
          </w:p>
        </w:tc>
        <w:tc>
          <w:tcPr>
            <w:tcW w:w="6379" w:type="dxa"/>
          </w:tcPr>
          <w:p w14:paraId="6EECB0E9" w14:textId="77777777" w:rsidR="000B45F5" w:rsidRPr="007B486D" w:rsidRDefault="000B45F5" w:rsidP="000B45F5">
            <w:pPr>
              <w:spacing w:before="40" w:after="40"/>
              <w:rPr>
                <w:rFonts w:ascii="GDSTransportWebsite" w:hAnsi="GDSTransportWebsite"/>
                <w:color w:val="60686D"/>
              </w:rPr>
            </w:pPr>
          </w:p>
        </w:tc>
      </w:tr>
    </w:tbl>
    <w:p w14:paraId="417CFEC7" w14:textId="77777777" w:rsidR="00F349DA" w:rsidRPr="00425279" w:rsidRDefault="00F349DA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5C4DB0F3" w14:textId="79475B0D" w:rsidR="00932EA2" w:rsidRPr="00115B1E" w:rsidRDefault="00932EA2" w:rsidP="00932EA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Total amount of claim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932EA2" w:rsidRPr="00C53276" w14:paraId="586F83E5" w14:textId="77777777" w:rsidTr="00932EA2">
        <w:trPr>
          <w:trHeight w:val="680"/>
        </w:trPr>
        <w:tc>
          <w:tcPr>
            <w:tcW w:w="3681" w:type="dxa"/>
            <w:tcBorders>
              <w:bottom w:val="single" w:sz="4" w:space="0" w:color="auto"/>
            </w:tcBorders>
          </w:tcPr>
          <w:p w14:paraId="7032D033" w14:textId="668EDB3C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Claim amount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 w14:paraId="4BE62D95" w14:textId="15CA5262" w:rsidR="00932EA2" w:rsidRPr="00C53276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7C126A" w:rsidRPr="007C126A">
              <w:rPr>
                <w:rFonts w:ascii="GDSTransportWebsite" w:hAnsi="GDSTransportWebsite"/>
                <w:color w:val="0A0A0A"/>
              </w:rPr>
              <w:t>totalClaimAmount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32EA2" w:rsidRPr="00C53276" w14:paraId="3DECC91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4923CF11" w14:textId="1B69A45D" w:rsidR="00932EA2" w:rsidRPr="004E66DB" w:rsidRDefault="00932EA2" w:rsidP="005B3B7E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Interest amount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7DCBA812" w14:textId="309FC155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interestAmount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08FBC62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5D90FF2F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3FEC314E" w14:textId="7077F066" w:rsidR="00932EA2" w:rsidRP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Claim fee</w:t>
            </w:r>
          </w:p>
          <w:p w14:paraId="632C5A05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3786661B" w14:textId="117D6990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932EA2">
              <w:rPr>
                <w:rFonts w:ascii="GDSTransportWebsite" w:hAnsi="GDSTransportWebsite"/>
                <w:color w:val="0A0A0A"/>
              </w:rPr>
              <w:t>claimFee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3A07F00D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2EA2" w:rsidRPr="00C53276" w14:paraId="1B4DE22D" w14:textId="77777777" w:rsidTr="00932EA2">
        <w:trPr>
          <w:trHeight w:val="680"/>
        </w:trPr>
        <w:tc>
          <w:tcPr>
            <w:tcW w:w="3681" w:type="dxa"/>
            <w:tcBorders>
              <w:top w:val="single" w:sz="4" w:space="0" w:color="auto"/>
              <w:bottom w:val="single" w:sz="4" w:space="0" w:color="auto"/>
            </w:tcBorders>
          </w:tcPr>
          <w:p w14:paraId="1E9A8D76" w14:textId="2687192C" w:rsidR="00932EA2" w:rsidRDefault="00932EA2" w:rsidP="005B3B7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Total</w:t>
            </w:r>
          </w:p>
        </w:tc>
        <w:tc>
          <w:tcPr>
            <w:tcW w:w="6379" w:type="dxa"/>
            <w:tcBorders>
              <w:top w:val="single" w:sz="4" w:space="0" w:color="auto"/>
              <w:bottom w:val="single" w:sz="4" w:space="0" w:color="auto"/>
            </w:tcBorders>
          </w:tcPr>
          <w:p w14:paraId="2A31A41C" w14:textId="134767D9" w:rsidR="00932EA2" w:rsidRDefault="001700D6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£</w:t>
            </w:r>
            <w:r w:rsidR="00932EA2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F7721A">
              <w:rPr>
                <w:rFonts w:ascii="GDSTransportWebsite" w:hAnsi="GDSTransportWebsite"/>
                <w:color w:val="0A0A0A"/>
              </w:rPr>
              <w:t>totalAmountOfClaim</w:t>
            </w:r>
            <w:r w:rsidR="00932EA2"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4D71A182" w14:textId="77777777" w:rsidR="00932EA2" w:rsidRPr="00C53276" w:rsidRDefault="00932EA2" w:rsidP="005B3B7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5914DFC" w14:textId="77777777" w:rsidR="00D40E02" w:rsidRDefault="00D40E02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3F0F77B" w14:textId="38E52F19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65287F4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425C6A">
              <w:rPr>
                <w:rFonts w:ascii="GDSTransportWebsite" w:hAnsi="GDSTransportWebsite"/>
                <w:color w:val="0A0A0A"/>
              </w:rPr>
              <w:t>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F7F3EC5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 xml:space="preserve">The </w:t>
            </w:r>
            <w:r w:rsidR="00640C5E">
              <w:rPr>
                <w:rFonts w:ascii="GDSTransportWebsite" w:hAnsi="GDSTransportWebsite"/>
                <w:color w:val="0A0A0A"/>
              </w:rPr>
              <w:t>c</w:t>
            </w:r>
            <w:r w:rsidRPr="00280796">
              <w:rPr>
                <w:rFonts w:ascii="GDSTransportWebsite" w:hAnsi="GDSTransportWebsite"/>
                <w:color w:val="0A0A0A"/>
              </w:rPr>
              <w:t>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D40E02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  <w:tr w:rsidR="00B7583E" w14:paraId="763B0EB4" w14:textId="77777777" w:rsidTr="00D40E02">
        <w:trPr>
          <w:trHeight w:val="68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14:paraId="79100274" w14:textId="3C33B3D7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1700D6" w:rsidRPr="001700D6">
              <w:rPr>
                <w:rFonts w:ascii="GDSTransportWebsite" w:hAnsi="GDSTransportWebsite"/>
                <w:color w:val="0A0A0A"/>
              </w:rPr>
              <w:t>applicantRepresentativeOrganisationName</w:t>
            </w:r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13726FB" w14:textId="5BE5143D" w:rsidR="00F07487" w:rsidRDefault="00D40E02" w:rsidP="00F07487">
      <w:pPr>
        <w:pStyle w:val="NormalWeb"/>
        <w:spacing w:after="40"/>
      </w:pPr>
      <w:r w:rsidRPr="00D40E02">
        <w:t>If you do</w:t>
      </w:r>
      <w:r w:rsidR="008E02D6">
        <w:t xml:space="preserve"> </w:t>
      </w:r>
      <w:r w:rsidRPr="00D40E02">
        <w:t>n</w:t>
      </w:r>
      <w:r w:rsidR="008E02D6">
        <w:t>o</w:t>
      </w:r>
      <w:r w:rsidRPr="00D40E02">
        <w:t>t respond</w:t>
      </w:r>
      <w:r w:rsidRPr="00D40E02">
        <w:rPr>
          <w:b/>
          <w:bCs/>
        </w:rPr>
        <w:t>,</w:t>
      </w:r>
      <w:r w:rsidRPr="00D40E02">
        <w:t xml:space="preserve"> you could get a County Court Judgment (CCJ) made against you.</w:t>
      </w:r>
    </w:p>
    <w:p w14:paraId="7AC422A5" w14:textId="77777777" w:rsidR="00F07487" w:rsidRPr="00280987" w:rsidRDefault="00F07487" w:rsidP="00280987">
      <w:pPr>
        <w:pStyle w:val="NormalWeb"/>
        <w:spacing w:after="40"/>
      </w:pPr>
    </w:p>
    <w:sectPr w:rsidR="00F07487" w:rsidRPr="00280987" w:rsidSect="004568C8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134" w:right="1440" w:bottom="1134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2F3D7" w14:textId="77777777" w:rsidR="00DF212C" w:rsidRDefault="00DF212C" w:rsidP="00812032">
      <w:r>
        <w:separator/>
      </w:r>
    </w:p>
  </w:endnote>
  <w:endnote w:type="continuationSeparator" w:id="0">
    <w:p w14:paraId="7EAF6DEA" w14:textId="77777777" w:rsidR="00DF212C" w:rsidRDefault="00DF212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BDEFC" w14:textId="65481C37" w:rsidR="00E34055" w:rsidRDefault="00E34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A6F5E1F" wp14:editId="6203E50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D95E0" w14:textId="233B75AA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6F5E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B0D95E0" w14:textId="233B75AA" w:rsidR="00E34055" w:rsidRPr="00E34055" w:rsidRDefault="00E34055" w:rsidP="00E340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3405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E52013D" w:rsidR="00153598" w:rsidRDefault="00E34055" w:rsidP="00153598">
          <w:pPr>
            <w:pStyle w:val="NormalWeb"/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4B064B57" wp14:editId="1FFA5D72">
                    <wp:simplePos x="981075" y="9248775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443865" cy="443865"/>
                    <wp:effectExtent l="0" t="0" r="6350" b="0"/>
                    <wp:wrapNone/>
                    <wp:docPr id="4" name="Text Box 4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17883A" w14:textId="65D1C593" w:rsidR="00E34055" w:rsidRPr="00E34055" w:rsidRDefault="00E34055" w:rsidP="00E34055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E34055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064B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      <v:fill o:detectmouseclick="t"/>
                    <v:textbox style="mso-fit-shape-to-text:t" inset="20pt,0,0,15pt">
                      <w:txbxContent>
                        <w:p w14:paraId="1417883A" w14:textId="65D1C593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1918" w14:textId="01C52E5F" w:rsidR="00E34055" w:rsidRDefault="00E3405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90A624" wp14:editId="6FF9AF20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3FDE3C" w14:textId="413D673C" w:rsidR="00E34055" w:rsidRPr="00E34055" w:rsidRDefault="00E34055" w:rsidP="00E34055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E3405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0A62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43FDE3C" w14:textId="413D673C" w:rsidR="00E34055" w:rsidRPr="00E34055" w:rsidRDefault="00E34055" w:rsidP="00E34055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E34055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8926C" w14:textId="77777777" w:rsidR="00DF212C" w:rsidRDefault="00DF212C" w:rsidP="00812032">
      <w:r>
        <w:separator/>
      </w:r>
    </w:p>
  </w:footnote>
  <w:footnote w:type="continuationSeparator" w:id="0">
    <w:p w14:paraId="624B5268" w14:textId="77777777" w:rsidR="00DF212C" w:rsidRDefault="00DF212C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94D2" w14:textId="4015788A" w:rsidR="00D40E02" w:rsidRDefault="00D40E02" w:rsidP="00F2714F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 xml:space="preserve">Claim number: </w:t>
    </w:r>
    <w:r w:rsidR="002609BD" w:rsidRPr="002609BD">
      <w:t>&lt;&lt; referenceNumber 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340797">
    <w:abstractNumId w:val="0"/>
  </w:num>
  <w:num w:numId="2" w16cid:durableId="1121997542">
    <w:abstractNumId w:val="8"/>
  </w:num>
  <w:num w:numId="3" w16cid:durableId="2101175874">
    <w:abstractNumId w:val="7"/>
  </w:num>
  <w:num w:numId="4" w16cid:durableId="789478012">
    <w:abstractNumId w:val="4"/>
  </w:num>
  <w:num w:numId="5" w16cid:durableId="1119029744">
    <w:abstractNumId w:val="9"/>
  </w:num>
  <w:num w:numId="6" w16cid:durableId="270406135">
    <w:abstractNumId w:val="10"/>
  </w:num>
  <w:num w:numId="7" w16cid:durableId="145320050">
    <w:abstractNumId w:val="16"/>
  </w:num>
  <w:num w:numId="8" w16cid:durableId="1785924474">
    <w:abstractNumId w:val="22"/>
  </w:num>
  <w:num w:numId="9" w16cid:durableId="2027323376">
    <w:abstractNumId w:val="5"/>
  </w:num>
  <w:num w:numId="10" w16cid:durableId="1401291908">
    <w:abstractNumId w:val="28"/>
  </w:num>
  <w:num w:numId="11" w16cid:durableId="946230671">
    <w:abstractNumId w:val="11"/>
  </w:num>
  <w:num w:numId="12" w16cid:durableId="420762836">
    <w:abstractNumId w:val="6"/>
  </w:num>
  <w:num w:numId="13" w16cid:durableId="1633248877">
    <w:abstractNumId w:val="13"/>
  </w:num>
  <w:num w:numId="14" w16cid:durableId="1148090380">
    <w:abstractNumId w:val="17"/>
  </w:num>
  <w:num w:numId="15" w16cid:durableId="548297128">
    <w:abstractNumId w:val="23"/>
  </w:num>
  <w:num w:numId="16" w16cid:durableId="745230009">
    <w:abstractNumId w:val="19"/>
  </w:num>
  <w:num w:numId="17" w16cid:durableId="2037733901">
    <w:abstractNumId w:val="27"/>
  </w:num>
  <w:num w:numId="18" w16cid:durableId="907956733">
    <w:abstractNumId w:val="26"/>
  </w:num>
  <w:num w:numId="19" w16cid:durableId="993682728">
    <w:abstractNumId w:val="1"/>
  </w:num>
  <w:num w:numId="20" w16cid:durableId="784888597">
    <w:abstractNumId w:val="25"/>
  </w:num>
  <w:num w:numId="21" w16cid:durableId="1209878656">
    <w:abstractNumId w:val="3"/>
  </w:num>
  <w:num w:numId="22" w16cid:durableId="549806235">
    <w:abstractNumId w:val="15"/>
  </w:num>
  <w:num w:numId="23" w16cid:durableId="1634411259">
    <w:abstractNumId w:val="2"/>
  </w:num>
  <w:num w:numId="24" w16cid:durableId="1003894577">
    <w:abstractNumId w:val="12"/>
  </w:num>
  <w:num w:numId="25" w16cid:durableId="724523858">
    <w:abstractNumId w:val="29"/>
  </w:num>
  <w:num w:numId="26" w16cid:durableId="899751071">
    <w:abstractNumId w:val="20"/>
  </w:num>
  <w:num w:numId="27" w16cid:durableId="1202209273">
    <w:abstractNumId w:val="14"/>
  </w:num>
  <w:num w:numId="28" w16cid:durableId="1524203129">
    <w:abstractNumId w:val="21"/>
  </w:num>
  <w:num w:numId="29" w16cid:durableId="2139256241">
    <w:abstractNumId w:val="24"/>
  </w:num>
  <w:num w:numId="30" w16cid:durableId="10254071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109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CDF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2A5"/>
    <w:rsid w:val="000874D3"/>
    <w:rsid w:val="00090A68"/>
    <w:rsid w:val="00091539"/>
    <w:rsid w:val="00091776"/>
    <w:rsid w:val="00091E18"/>
    <w:rsid w:val="00092952"/>
    <w:rsid w:val="00092BA8"/>
    <w:rsid w:val="0009307A"/>
    <w:rsid w:val="00093159"/>
    <w:rsid w:val="00093419"/>
    <w:rsid w:val="00093AF2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0BD5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5F5"/>
    <w:rsid w:val="000B464C"/>
    <w:rsid w:val="000B49AC"/>
    <w:rsid w:val="000B5582"/>
    <w:rsid w:val="000B55D3"/>
    <w:rsid w:val="000B572B"/>
    <w:rsid w:val="000B59E7"/>
    <w:rsid w:val="000B6701"/>
    <w:rsid w:val="000B69F5"/>
    <w:rsid w:val="000B727A"/>
    <w:rsid w:val="000C011C"/>
    <w:rsid w:val="000C063C"/>
    <w:rsid w:val="000C10BE"/>
    <w:rsid w:val="000C13EF"/>
    <w:rsid w:val="000C16D2"/>
    <w:rsid w:val="000C1BC6"/>
    <w:rsid w:val="000C1C82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6FD2"/>
    <w:rsid w:val="00167DB0"/>
    <w:rsid w:val="00167E60"/>
    <w:rsid w:val="001700D6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4F8E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71"/>
    <w:rsid w:val="001D768D"/>
    <w:rsid w:val="001E01FF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18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09BD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18F"/>
    <w:rsid w:val="0027020C"/>
    <w:rsid w:val="00270935"/>
    <w:rsid w:val="00270B3C"/>
    <w:rsid w:val="00271841"/>
    <w:rsid w:val="0027225B"/>
    <w:rsid w:val="002727D7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08"/>
    <w:rsid w:val="00286418"/>
    <w:rsid w:val="00286592"/>
    <w:rsid w:val="0028717D"/>
    <w:rsid w:val="00287488"/>
    <w:rsid w:val="00287818"/>
    <w:rsid w:val="00287C19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2883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014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D0C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004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775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279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CD2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C8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738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2C0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6DB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57E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07D8E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5F1F"/>
    <w:rsid w:val="00636833"/>
    <w:rsid w:val="00636EA1"/>
    <w:rsid w:val="0063729E"/>
    <w:rsid w:val="00637414"/>
    <w:rsid w:val="00637CAE"/>
    <w:rsid w:val="00640189"/>
    <w:rsid w:val="006404B9"/>
    <w:rsid w:val="00640C5E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A08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AFF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DC2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6D81"/>
    <w:rsid w:val="006A7900"/>
    <w:rsid w:val="006A7AE5"/>
    <w:rsid w:val="006A7FF2"/>
    <w:rsid w:val="006B05DA"/>
    <w:rsid w:val="006B08EF"/>
    <w:rsid w:val="006B0B12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52A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A3D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82B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A8E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6A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6AAE"/>
    <w:rsid w:val="007C728E"/>
    <w:rsid w:val="007D09A6"/>
    <w:rsid w:val="007D0C9C"/>
    <w:rsid w:val="007D151D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21C4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B46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1DCA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3E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3D0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5EF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2EF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7BC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769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0F64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488"/>
    <w:rsid w:val="008D6538"/>
    <w:rsid w:val="008D6E4F"/>
    <w:rsid w:val="008D790B"/>
    <w:rsid w:val="008D7914"/>
    <w:rsid w:val="008D7F1A"/>
    <w:rsid w:val="008D7F2C"/>
    <w:rsid w:val="008E015B"/>
    <w:rsid w:val="008E02D6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678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2EA2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3D"/>
    <w:rsid w:val="0099297A"/>
    <w:rsid w:val="00992CC7"/>
    <w:rsid w:val="00993462"/>
    <w:rsid w:val="00993E49"/>
    <w:rsid w:val="009941D5"/>
    <w:rsid w:val="0099493F"/>
    <w:rsid w:val="00994A34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2FA3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1F81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C0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0D9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1B28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CD0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5FC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2BE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0E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AA6"/>
    <w:rsid w:val="00BE4C9A"/>
    <w:rsid w:val="00BE5835"/>
    <w:rsid w:val="00BE5AD7"/>
    <w:rsid w:val="00BE5B4E"/>
    <w:rsid w:val="00BE602B"/>
    <w:rsid w:val="00BE6220"/>
    <w:rsid w:val="00BE6360"/>
    <w:rsid w:val="00BE67C7"/>
    <w:rsid w:val="00BE67DA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4B7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E9E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8FD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1EAC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1D6E"/>
    <w:rsid w:val="00CE208C"/>
    <w:rsid w:val="00CE2097"/>
    <w:rsid w:val="00CE291B"/>
    <w:rsid w:val="00CE4C51"/>
    <w:rsid w:val="00CE5346"/>
    <w:rsid w:val="00CE581C"/>
    <w:rsid w:val="00CE5968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555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91A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02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2D5E"/>
    <w:rsid w:val="00DB3A43"/>
    <w:rsid w:val="00DB4191"/>
    <w:rsid w:val="00DB4500"/>
    <w:rsid w:val="00DB4868"/>
    <w:rsid w:val="00DB4DA0"/>
    <w:rsid w:val="00DB4E11"/>
    <w:rsid w:val="00DB4E22"/>
    <w:rsid w:val="00DB51EC"/>
    <w:rsid w:val="00DB5582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7D6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12C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55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5908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783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9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DEF"/>
    <w:rsid w:val="00EC286D"/>
    <w:rsid w:val="00EC410A"/>
    <w:rsid w:val="00EC5814"/>
    <w:rsid w:val="00EC5C5C"/>
    <w:rsid w:val="00EC6307"/>
    <w:rsid w:val="00EC716A"/>
    <w:rsid w:val="00EC772E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008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973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07487"/>
    <w:rsid w:val="00F10149"/>
    <w:rsid w:val="00F10457"/>
    <w:rsid w:val="00F10E8F"/>
    <w:rsid w:val="00F11D90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80F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14F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49D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57FF6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21A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97FF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5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There,
I've added new template, its been demoed and approved by PO.
Could you please approve it?
Indu</Approval_x0020_Request_x0020_Comment>
    <Publication_x0020_Date xmlns="f336f4fe-8719-4ea2-b5d6-29b3a580aeb4">2020-12-15T00:00:00+00:00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3F800-C880-4AB6-A44E-2AEFA96BE3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CFF131-725A-48AA-BAFE-E257C9029D31}"/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CV-UNS-CLM-ENG-00655-1     Now: CV-UNS-CLM-ENG-00727.docx</vt:lpstr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CV-SPC-CLM-ENG-01182-copy     Now: CV-SPC-CLM-ENG-01318.docx</dc:title>
  <dc:subject/>
  <dc:creator>District Judge Richard Clarke</dc:creator>
  <cp:keywords/>
  <cp:lastModifiedBy>Suvarna Thekkoot</cp:lastModifiedBy>
  <cp:revision>2</cp:revision>
  <dcterms:created xsi:type="dcterms:W3CDTF">2023-07-18T21:59:00Z</dcterms:created>
  <dcterms:modified xsi:type="dcterms:W3CDTF">2023-07-18T21:59:00Z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1,3,4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