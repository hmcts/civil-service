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32C05A8E" w:rsidR="00D40E02" w:rsidRDefault="004A57B8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59D22390" w:rsidR="00B7583E" w:rsidRPr="0080237C" w:rsidRDefault="004A57B8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</w:t>
            </w:r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3FA99" w14:textId="77777777" w:rsidR="00570AF8" w:rsidRDefault="00570AF8" w:rsidP="00812032">
      <w:r>
        <w:separator/>
      </w:r>
    </w:p>
  </w:endnote>
  <w:endnote w:type="continuationSeparator" w:id="0">
    <w:p w14:paraId="2B5957A9" w14:textId="77777777" w:rsidR="00570AF8" w:rsidRDefault="00570AF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3398" w14:textId="4F30C74D" w:rsidR="004A57B8" w:rsidRDefault="004A57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5AA6B9" wp14:editId="6C9AE1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C34FC4" w14:textId="09D7DAAA" w:rsidR="004A57B8" w:rsidRPr="004A57B8" w:rsidRDefault="004A57B8" w:rsidP="004A57B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A57B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AA6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2C34FC4" w14:textId="09D7DAAA" w:rsidR="004A57B8" w:rsidRPr="004A57B8" w:rsidRDefault="004A57B8" w:rsidP="004A57B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A57B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EA23E40" w:rsidR="00153598" w:rsidRDefault="004A57B8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13ACFC0" wp14:editId="798475DB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D28C98" w14:textId="29689CC1" w:rsidR="004A57B8" w:rsidRPr="004A57B8" w:rsidRDefault="004A57B8" w:rsidP="004A57B8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4A57B8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13ACF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75D28C98" w14:textId="29689CC1" w:rsidR="004A57B8" w:rsidRPr="004A57B8" w:rsidRDefault="004A57B8" w:rsidP="004A57B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A57B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16B3" w14:textId="40D60CBC" w:rsidR="004A57B8" w:rsidRDefault="004A57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B365F4" wp14:editId="06CD123B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695892" w14:textId="0B77B3DB" w:rsidR="004A57B8" w:rsidRPr="004A57B8" w:rsidRDefault="004A57B8" w:rsidP="004A57B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A57B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365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3695892" w14:textId="0B77B3DB" w:rsidR="004A57B8" w:rsidRPr="004A57B8" w:rsidRDefault="004A57B8" w:rsidP="004A57B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A57B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3E09" w14:textId="77777777" w:rsidR="00570AF8" w:rsidRDefault="00570AF8" w:rsidP="00812032">
      <w:r>
        <w:separator/>
      </w:r>
    </w:p>
  </w:footnote>
  <w:footnote w:type="continuationSeparator" w:id="0">
    <w:p w14:paraId="3012D57C" w14:textId="77777777" w:rsidR="00570AF8" w:rsidRDefault="00570AF8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7B8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0AF8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7573D96C-6D9B-4EA1-8F45-3F81C29C6D70}"/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CV-SPC-CLM-ENG-01681     Now: CV-UNS-CLM-ENG-01331.docx</dc:title>
  <dc:subject/>
  <dc:creator>District Judge Richard Clarke</dc:creator>
  <cp:keywords/>
  <cp:lastModifiedBy>Suvarna Thekkoot</cp:lastModifiedBy>
  <cp:revision>2</cp:revision>
  <dcterms:created xsi:type="dcterms:W3CDTF">2023-07-18T21:57:00Z</dcterms:created>
  <dcterms:modified xsi:type="dcterms:W3CDTF">2023-07-18T21:57:00Z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