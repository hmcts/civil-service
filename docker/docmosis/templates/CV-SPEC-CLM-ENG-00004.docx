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61BB38C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Claimants</w:t>
      </w:r>
      <w:r w:rsidR="003D47C8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W w:w="16578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  <w:gridCol w:w="6518"/>
      </w:tblGrid>
      <w:tr w:rsidR="00AA0D40" w:rsidRPr="00156806" w14:paraId="63AE383D" w14:textId="77777777" w:rsidTr="00B0794E">
        <w:trPr>
          <w:gridAfter w:val="1"/>
          <w:wAfter w:w="6518" w:type="dxa"/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A268CC">
            <w:pPr>
              <w:rPr>
                <w:rFonts w:ascii="Tahoma" w:hAnsi="Tahoma" w:cs="Tahoma"/>
                <w:sz w:val="22"/>
                <w:szCs w:val="22"/>
              </w:rPr>
            </w:pPr>
            <w:r w:rsidRPr="00366410">
              <w:rPr>
                <w:shd w:val="clear" w:color="auto" w:fill="FFFFFF"/>
              </w:rPr>
              <w:t>&lt;&lt;</w:t>
            </w:r>
            <w:proofErr w:type="spellStart"/>
            <w:r w:rsidRPr="00366410">
              <w:rPr>
                <w:shd w:val="clear" w:color="auto" w:fill="FFFFFF"/>
              </w:rPr>
              <w:t>rr_</w:t>
            </w:r>
            <w:r w:rsidR="00025667">
              <w:rPr>
                <w:shd w:val="clear" w:color="auto" w:fill="FFFFFF"/>
              </w:rPr>
              <w:t>applicants</w:t>
            </w:r>
            <w:proofErr w:type="spellEnd"/>
            <w:r w:rsidRPr="00366410">
              <w:rPr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B0794E">
        <w:trPr>
          <w:gridAfter w:val="1"/>
          <w:wAfter w:w="6518" w:type="dxa"/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B676CA9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3EB7C2C9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7ED8B51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4884EB22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7FD853E1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6A969633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4C66E695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95D10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:rsidRPr="00786E61" w14:paraId="54149C14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7DE7433E" w14:textId="35B4979D" w:rsidR="00B0794E" w:rsidRPr="00F2080F" w:rsidRDefault="00B0794E" w:rsidP="00F2080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C0B99B6" w14:textId="77777777" w:rsidR="00B0794E" w:rsidRPr="009E2FA3" w:rsidRDefault="00B0794E" w:rsidP="009E2F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0794E" w:rsidRPr="001839B9" w14:paraId="4F872C6D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209BA596" w14:textId="207EACB5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>
              <w:br w:type="page"/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  <w:tc>
          <w:tcPr>
            <w:tcW w:w="6518" w:type="dxa"/>
          </w:tcPr>
          <w:p w14:paraId="0E2C2B56" w14:textId="00D77AD4" w:rsidR="00B0794E" w:rsidRPr="001839B9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794E" w:rsidRPr="00A9384B" w14:paraId="2F625E16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0FC0358E" w14:textId="36B45A78" w:rsidR="00B0794E" w:rsidRPr="0080237C" w:rsidRDefault="00B0794E" w:rsidP="00D83DC0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12039B1D" w14:textId="3FFF88B5" w:rsidR="00B0794E" w:rsidRPr="00A9384B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786E61" w14:paraId="48E5331F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6BC02E75" w14:textId="492C5CCC" w:rsidR="00B0794E" w:rsidRPr="00786E61" w:rsidRDefault="00B0794E" w:rsidP="00D83DC0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18" w:type="dxa"/>
          </w:tcPr>
          <w:p w14:paraId="46C32EBF" w14:textId="45F0DE2B" w:rsidR="00B0794E" w:rsidRPr="00786E61" w:rsidRDefault="00B0794E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0794E" w:rsidRPr="009E2FA3" w14:paraId="265BF23D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0A37F5BB" w14:textId="4487EC37" w:rsidR="00B0794E" w:rsidRPr="00F2080F" w:rsidRDefault="00B0794E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2D7DD698" w14:textId="147F96C9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F9E4C2D" w14:textId="2C8CF694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DD34B7" w14:textId="7E855EF1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3C0634" w14:textId="34F07A59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C6DBCB" w14:textId="3A152DB4" w:rsidR="00B0794E" w:rsidRPr="00C53276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FDAC247" w14:textId="149AE2F5" w:rsidR="00B0794E" w:rsidRPr="009E2FA3" w:rsidRDefault="00B0794E" w:rsidP="00D83DC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0794E" w14:paraId="3D4A32CA" w14:textId="07511D8C" w:rsidTr="00B0794E">
        <w:trPr>
          <w:trHeight w:val="680"/>
        </w:trPr>
        <w:tc>
          <w:tcPr>
            <w:tcW w:w="10060" w:type="dxa"/>
            <w:gridSpan w:val="2"/>
          </w:tcPr>
          <w:p w14:paraId="41E3052C" w14:textId="05EA5003" w:rsidR="00B0794E" w:rsidRPr="006F2F96" w:rsidRDefault="00B0794E" w:rsidP="00D40E02">
            <w:pPr>
              <w:spacing w:before="40" w:after="4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4DE739A8" w14:textId="090C3692" w:rsidR="00B0794E" w:rsidRDefault="00B0794E"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14:paraId="0C43B8FF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628B4600" w14:textId="7FE371B8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2F35654" w14:textId="1FE13214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14:paraId="0CD3BA8B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1D1CD85E" w14:textId="5FAF2C67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410C382C" w14:textId="742C6D9D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0794E" w14:paraId="732459AE" w14:textId="77777777" w:rsidTr="00B0794E">
        <w:trPr>
          <w:gridAfter w:val="1"/>
          <w:wAfter w:w="6518" w:type="dxa"/>
        </w:trPr>
        <w:tc>
          <w:tcPr>
            <w:tcW w:w="3542" w:type="dxa"/>
          </w:tcPr>
          <w:p w14:paraId="31A80FB5" w14:textId="37894F76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15FBE">
              <w:t>&lt;&lt;</w:t>
            </w:r>
            <w:proofErr w:type="spellStart"/>
            <w:r w:rsidRPr="00715FBE">
              <w:t>er_applicants</w:t>
            </w:r>
            <w:proofErr w:type="spellEnd"/>
            <w:r w:rsidRPr="00715FBE">
              <w:t>&gt;&gt;</w:t>
            </w:r>
          </w:p>
        </w:tc>
        <w:tc>
          <w:tcPr>
            <w:tcW w:w="6518" w:type="dxa"/>
          </w:tcPr>
          <w:p w14:paraId="28161B5C" w14:textId="29BA290D" w:rsidR="00B0794E" w:rsidRDefault="00B0794E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B0794E" w14:paraId="5B676F25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5491706E" w14:textId="465EA557" w:rsidR="00B0794E" w:rsidRDefault="00B0794E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  <w:tc>
          <w:tcPr>
            <w:tcW w:w="6518" w:type="dxa"/>
          </w:tcPr>
          <w:p w14:paraId="269FCC25" w14:textId="597A5D6B" w:rsidR="00B0794E" w:rsidRDefault="00B0794E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B0794E" w14:paraId="2DCD3B2F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2A1FD820" w14:textId="08579412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  <w:tc>
          <w:tcPr>
            <w:tcW w:w="6518" w:type="dxa"/>
          </w:tcPr>
          <w:p w14:paraId="4C6730F0" w14:textId="37F9E1C8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B0794E" w14:paraId="616E97A1" w14:textId="77777777" w:rsidTr="00B0794E">
        <w:trPr>
          <w:gridAfter w:val="1"/>
          <w:wAfter w:w="6518" w:type="dxa"/>
          <w:trHeight w:val="680"/>
        </w:trPr>
        <w:tc>
          <w:tcPr>
            <w:tcW w:w="3542" w:type="dxa"/>
          </w:tcPr>
          <w:p w14:paraId="3564454E" w14:textId="590D35EB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  <w:tc>
          <w:tcPr>
            <w:tcW w:w="6518" w:type="dxa"/>
          </w:tcPr>
          <w:p w14:paraId="018188ED" w14:textId="22D824EC" w:rsidR="00B0794E" w:rsidRDefault="00B0794E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</w:tc>
      </w:tr>
      <w:tr w:rsidR="00B0794E" w14:paraId="2740176C" w14:textId="77777777" w:rsidTr="00B0794E">
        <w:trPr>
          <w:gridAfter w:val="1"/>
          <w:wAfter w:w="6518" w:type="dxa"/>
          <w:trHeight w:val="680"/>
        </w:trPr>
        <w:tc>
          <w:tcPr>
            <w:tcW w:w="10060" w:type="dxa"/>
            <w:gridSpan w:val="2"/>
          </w:tcPr>
          <w:p w14:paraId="731928D3" w14:textId="6ADA5D72" w:rsidR="00B0794E" w:rsidRPr="00715FBE" w:rsidRDefault="00B0794E" w:rsidP="00A268CC"/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23F0E49C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42902DA0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175BC778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16A1E546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A8BEC69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0CD29B20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43715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79C82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AF5CA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7E149CA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0B8B843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60986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2700F1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0A0F156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425C6A">
              <w:rPr>
                <w:rFonts w:ascii="GDSTransportWebsite" w:hAnsi="GDSTransportWebsite"/>
                <w:color w:val="0A0A0A"/>
              </w:rPr>
              <w:t xml:space="preserve"> believe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7FB45CB7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4BF95670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3D47C8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</w:t>
            </w:r>
            <w:r w:rsidR="003D47C8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B973" w14:textId="77777777" w:rsidR="004B7432" w:rsidRDefault="004B7432" w:rsidP="00812032">
      <w:r>
        <w:separator/>
      </w:r>
    </w:p>
  </w:endnote>
  <w:endnote w:type="continuationSeparator" w:id="0">
    <w:p w14:paraId="5DB6C3A8" w14:textId="77777777" w:rsidR="004B7432" w:rsidRDefault="004B743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5BBD" w14:textId="77777777" w:rsidR="004B7432" w:rsidRDefault="004B7432" w:rsidP="00812032">
      <w:r>
        <w:separator/>
      </w:r>
    </w:p>
  </w:footnote>
  <w:footnote w:type="continuationSeparator" w:id="0">
    <w:p w14:paraId="37D83960" w14:textId="77777777" w:rsidR="004B7432" w:rsidRDefault="004B743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0F1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7C8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9F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432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5D10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895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68CC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76F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94E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4F0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44D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42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8</cp:revision>
  <dcterms:created xsi:type="dcterms:W3CDTF">2022-04-06T11:43:00Z</dcterms:created>
  <dcterms:modified xsi:type="dcterms:W3CDTF">2022-04-22T05:55:00Z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