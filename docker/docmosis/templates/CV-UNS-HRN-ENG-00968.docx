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CBBC832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you and your witness(es) wish to speak Welsh 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58353C55" w:rsidR="009D383B" w:rsidRDefault="009D383B" w:rsidP="004E1134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5289059F" w14:textId="6DA97622" w:rsidR="00796655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1D404C" w14:textId="3F65DF6C" w:rsidR="00796655" w:rsidRDefault="00796655" w:rsidP="0079665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29205E9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3890EE" w14:textId="3F164EA4" w:rsidR="00796655" w:rsidRDefault="000B5D55" w:rsidP="000F708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796655" w:rsidRPr="004332B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="00796655" w:rsidRPr="004332B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C1CD4E6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9DA659B" w14:textId="77777777" w:rsidR="00796655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143F44">
        <w:rPr>
          <w:rFonts w:ascii="GDSTransportWebsite" w:hAnsi="GDSTransportWebsite"/>
          <w:color w:val="0A0A0A"/>
          <w:shd w:val="clear" w:color="auto" w:fill="FFFFFF"/>
        </w:rPr>
        <w:t>_{</w:t>
      </w:r>
      <w:r w:rsidRPr="00143F44">
        <w:rPr>
          <w:rFonts w:ascii="GDSTransportWebsite" w:hAnsi="GDSTransportWebsite"/>
          <w:color w:val="0A0A0A"/>
        </w:rPr>
        <w:t xml:space="preserve"> </w:t>
      </w:r>
      <w:proofErr w:type="spellStart"/>
      <w:r w:rsidRPr="00143F44">
        <w:rPr>
          <w:rFonts w:ascii="GDSTransportWebsite" w:hAnsi="GDSTransportWebsite"/>
          <w:color w:val="0A0A0A"/>
        </w:rPr>
        <w:t>vulnerabilityQuestions.</w:t>
      </w:r>
      <w:r>
        <w:rPr>
          <w:rFonts w:ascii="GDSTransportWebsite" w:hAnsi="GDSTransportWebsite"/>
          <w:color w:val="0A0A0A"/>
        </w:rPr>
        <w:t>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2A78CA78" w14:textId="77777777" w:rsidR="00796655" w:rsidRPr="00143F44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350B03B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FC2B4B" w14:textId="1FA1BE19" w:rsidR="00796655" w:rsidRDefault="000B5D55" w:rsidP="0056487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5648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315C3F2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79DD33" w14:textId="23A164E7" w:rsidR="00835E7E" w:rsidRDefault="00796655" w:rsidP="00272753">
      <w:pPr>
        <w:spacing w:before="120" w:after="120"/>
        <w:rPr>
          <w:i/>
          <w:iCs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>_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&gt;&gt;</w:t>
      </w:r>
      <w:r w:rsidR="00835E7E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876ED" w14:textId="77777777" w:rsidR="001145A6" w:rsidRDefault="001145A6" w:rsidP="00812032">
      <w:r>
        <w:separator/>
      </w:r>
    </w:p>
  </w:endnote>
  <w:endnote w:type="continuationSeparator" w:id="0">
    <w:p w14:paraId="35272572" w14:textId="77777777" w:rsidR="001145A6" w:rsidRDefault="001145A6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C871" w14:textId="77777777" w:rsidR="001145A6" w:rsidRDefault="001145A6" w:rsidP="00812032">
      <w:r>
        <w:separator/>
      </w:r>
    </w:p>
  </w:footnote>
  <w:footnote w:type="continuationSeparator" w:id="0">
    <w:p w14:paraId="3F635252" w14:textId="77777777" w:rsidR="001145A6" w:rsidRDefault="001145A6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5A6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EEB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N181 - CV-UNS-HRN-ENG-00911.docx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4</TotalTime>
  <Pages>6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CV-UNS-HRN-ENG-0091111     Now: CV-UNS-HRN-ENG-00968.docx</vt:lpstr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CV-UNS-HRN-ENG-0091111     Now: CV-UNS-HRN-ENG-00968.docx</dc:title>
  <dc:subject/>
  <dc:creator>District Judge Richard Clarke</dc:creator>
  <cp:keywords/>
  <cp:lastModifiedBy>Astha Malviya</cp:lastModifiedBy>
  <cp:revision>3</cp:revision>
  <cp:lastPrinted>2020-12-03T10:41:00Z</cp:lastPrinted>
  <dcterms:created xsi:type="dcterms:W3CDTF">2022-06-28T15:08:00Z</dcterms:created>
  <dcterms:modified xsi:type="dcterms:W3CDTF">2022-06-28T15:19:00Z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