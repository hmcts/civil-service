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50903860" w:rsidR="00D765AC" w:rsidRDefault="00882391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softHyphen/>
      </w: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47C3AD08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96F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8994BEF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  <w:p w14:paraId="324C23BC" w14:textId="26899EAE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259" w:rsidRPr="00156806" w14:paraId="1DCAE4D7" w14:textId="77777777" w:rsidTr="00CE196F">
        <w:tc>
          <w:tcPr>
            <w:tcW w:w="3539" w:type="dxa"/>
          </w:tcPr>
          <w:p w14:paraId="2D6C9943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1EA14F51" w:rsidR="00CE196F" w:rsidRPr="0080237C" w:rsidRDefault="00CE196F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0B36F33" w14:textId="77777777" w:rsidR="00882391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265EF95" w14:textId="09453FF6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4190F7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7C02D7AD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30CE" w:rsidRPr="00156806" w14:paraId="07233A62" w14:textId="77777777" w:rsidTr="00CE196F">
        <w:tc>
          <w:tcPr>
            <w:tcW w:w="3539" w:type="dxa"/>
          </w:tcPr>
          <w:p w14:paraId="6C9971BA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683E6AE" w14:textId="2BF18C20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68056AF4" w14:textId="3616CDE6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 w:rsidR="00882391">
              <w:rPr>
                <w:rFonts w:ascii="GDSTransportWebsite" w:hAnsi="GDSTransportWebsite"/>
                <w:color w:val="0A0A0A"/>
              </w:rPr>
              <w:t>&lt;&lt;</w:t>
            </w:r>
            <w:r w:rsidR="00882391"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="00882391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D357700" w14:textId="77777777" w:rsidR="000630CE" w:rsidRPr="000630CE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630CE" w:rsidRPr="00156806" w14:paraId="0B1B8586" w14:textId="77777777" w:rsidTr="00CE196F">
        <w:tc>
          <w:tcPr>
            <w:tcW w:w="3539" w:type="dxa"/>
          </w:tcPr>
          <w:p w14:paraId="63F63144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  <w:p w14:paraId="534B9D7E" w14:textId="55ACDF0F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1DA019B5" w14:textId="417AC277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950700">
              <w:rPr>
                <w:rFonts w:ascii="GDSTransportWebsite" w:hAnsi="GDSTransportWebsite"/>
                <w:color w:val="0A0A0A"/>
              </w:rPr>
              <w:t>&lt;&lt;</w:t>
            </w:r>
            <w:r w:rsidR="00950700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 w:rsidR="0095070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16E5DB52" w14:textId="77777777" w:rsidR="000630CE" w:rsidRPr="007E16F0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0B168894" w14:textId="77777777" w:rsidTr="009D035D">
        <w:trPr>
          <w:trHeight w:val="140"/>
        </w:trPr>
        <w:tc>
          <w:tcPr>
            <w:tcW w:w="3539" w:type="dxa"/>
          </w:tcPr>
          <w:p w14:paraId="5D366A6C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  <w:p w14:paraId="0B9D9604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790D6B2" w14:textId="5F9F3FFB" w:rsidR="00105D64" w:rsidRDefault="00DB7997" w:rsidP="00DB799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(applicant.litigationFriendName)}&gt;&gt;&lt;&lt;applicant.litigationFriendName&gt;&gt;&lt;&lt;else&gt;&gt;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A8929D4" w14:textId="77777777" w:rsidR="00105D64" w:rsidRPr="009820C6" w:rsidRDefault="00105D64" w:rsidP="009D03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65DBF70A" w14:textId="77777777" w:rsidTr="00CE196F">
        <w:tc>
          <w:tcPr>
            <w:tcW w:w="3539" w:type="dxa"/>
          </w:tcPr>
          <w:p w14:paraId="2F2D365D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  <w:p w14:paraId="22CDCEA1" w14:textId="76CCF057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24866ED" w14:textId="77777777" w:rsidR="00E45172" w:rsidRDefault="0042060E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P</w:t>
            </w:r>
            <w:r w:rsidR="004A2FAE" w:rsidRPr="000630CE">
              <w:rPr>
                <w:rFonts w:ascii="GDSTransportWebsite" w:hAnsi="GDSTransportWebsite"/>
                <w:color w:val="0A0A0A"/>
              </w:rPr>
              <w:t>honeNum</w:t>
            </w:r>
            <w:r w:rsidR="004A2FAE">
              <w:rPr>
                <w:rFonts w:ascii="GDSTransportWebsite" w:hAnsi="GDSTransportWebsite"/>
                <w:color w:val="0A0A0A"/>
              </w:rPr>
              <w:t>b</w:t>
            </w:r>
            <w:r w:rsidR="004A2FAE" w:rsidRPr="000630CE">
              <w:rPr>
                <w:rFonts w:ascii="GDSTransportWebsite" w:hAnsi="GDSTransportWebsite"/>
                <w:color w:val="0A0A0A"/>
              </w:rPr>
              <w:t>er</w:t>
            </w:r>
            <w:r w:rsidR="004A2FAE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C7CABE9" w14:textId="47661535" w:rsidR="00CE196F" w:rsidRPr="009820C6" w:rsidRDefault="00CE196F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0F86D563" w14:textId="77777777" w:rsidTr="00CE196F">
        <w:tc>
          <w:tcPr>
            <w:tcW w:w="3539" w:type="dxa"/>
          </w:tcPr>
          <w:p w14:paraId="1FD19C4E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  <w:p w14:paraId="493351F2" w14:textId="748B51E4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5D7ECDE1" w14:textId="5F6F3F80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EmailAddress&gt;&gt;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50DB7E3D" w14:textId="77777777" w:rsidR="00E45172" w:rsidRPr="009820C6" w:rsidRDefault="00E45172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96F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96F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96F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96F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518ABBDB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97D038" w14:textId="151B96E3" w:rsidR="0037719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48F5F678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8B19F81" w14:textId="5E785230" w:rsidR="00377198" w:rsidRPr="00A9384B" w:rsidRDefault="0037719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5C5DA60D" w14:textId="77777777" w:rsidTr="00CE196F">
        <w:tc>
          <w:tcPr>
            <w:tcW w:w="3681" w:type="dxa"/>
          </w:tcPr>
          <w:p w14:paraId="3176BBC9" w14:textId="75F75A20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687A4FA" w14:textId="2CFACAE8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30EDDBF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623B7082" w14:textId="77777777" w:rsidTr="00CE196F">
        <w:tc>
          <w:tcPr>
            <w:tcW w:w="3681" w:type="dxa"/>
          </w:tcPr>
          <w:p w14:paraId="68C3CC01" w14:textId="517340E8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1BFFDE35" w14:textId="6C8A55C3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A762A24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26D699A5" w14:textId="77777777" w:rsidTr="00C77322">
        <w:trPr>
          <w:trHeight w:val="680"/>
        </w:trPr>
        <w:tc>
          <w:tcPr>
            <w:tcW w:w="3681" w:type="dxa"/>
          </w:tcPr>
          <w:p w14:paraId="1BC004EC" w14:textId="77777777" w:rsidR="00105D64" w:rsidRDefault="00105D64" w:rsidP="00C7732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30898596" w14:textId="61EE8ABE" w:rsidR="00105D64" w:rsidRPr="00283B53" w:rsidRDefault="00D572DE" w:rsidP="00D572D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2060E" w:rsidRPr="00156806" w14:paraId="740E9F1B" w14:textId="77777777" w:rsidTr="00CE196F">
        <w:tc>
          <w:tcPr>
            <w:tcW w:w="3681" w:type="dxa"/>
          </w:tcPr>
          <w:p w14:paraId="5E4B0D6E" w14:textId="2F172E52" w:rsidR="0042060E" w:rsidRDefault="0042060E" w:rsidP="004206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5B273358" w14:textId="168B1D53" w:rsidR="002147BE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04F0F67" w14:textId="0E950F6A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35AC841B" w14:textId="77777777" w:rsidTr="00CE196F">
        <w:tc>
          <w:tcPr>
            <w:tcW w:w="3681" w:type="dxa"/>
          </w:tcPr>
          <w:p w14:paraId="37A7925B" w14:textId="13DEA6FA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4394A747" w14:textId="25A5AD78" w:rsidR="002147BE" w:rsidRPr="009820C6" w:rsidRDefault="002147BE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2A66CE6" w14:textId="77777777" w:rsidR="00D61A27" w:rsidRPr="009820C6" w:rsidRDefault="00D61A27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2D0B08C0" w14:textId="77777777" w:rsidTr="00CE196F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D61A27" w:rsidRPr="00450417" w:rsidRDefault="00D61A27" w:rsidP="00D61A27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D61A27" w:rsidRPr="00156806" w14:paraId="6ACF0216" w14:textId="77777777" w:rsidTr="00CE196F">
        <w:trPr>
          <w:trHeight w:val="680"/>
        </w:trPr>
        <w:tc>
          <w:tcPr>
            <w:tcW w:w="3681" w:type="dxa"/>
          </w:tcPr>
          <w:p w14:paraId="6500E30F" w14:textId="2F60EFB4" w:rsidR="0041144E" w:rsidRPr="0059686C" w:rsidRDefault="0041144E" w:rsidP="0041144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="00CE6417"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1B5B8724" w14:textId="4C514640" w:rsidR="00D61A27" w:rsidRPr="0080237C" w:rsidRDefault="00D61A27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5C3E4E" w14:textId="77777777" w:rsidR="00D61A27" w:rsidRPr="00A9384B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61A27" w:rsidRPr="00C53276" w14:paraId="747FA70A" w14:textId="77777777" w:rsidTr="00CE196F">
        <w:tc>
          <w:tcPr>
            <w:tcW w:w="3681" w:type="dxa"/>
          </w:tcPr>
          <w:p w14:paraId="228FF856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Address</w:t>
            </w:r>
          </w:p>
        </w:tc>
        <w:tc>
          <w:tcPr>
            <w:tcW w:w="6344" w:type="dxa"/>
          </w:tcPr>
          <w:p w14:paraId="0836B5E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9FFD08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A0FEA65" w:rsidR="00CE196F" w:rsidRPr="00C53276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1EE39229" w14:textId="77777777" w:rsidTr="00CE196F">
        <w:trPr>
          <w:trHeight w:val="680"/>
        </w:trPr>
        <w:tc>
          <w:tcPr>
            <w:tcW w:w="3681" w:type="dxa"/>
          </w:tcPr>
          <w:p w14:paraId="00612B01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6038231E" w14:textId="20733FBE" w:rsidR="00CE196F" w:rsidRPr="00D34F20" w:rsidRDefault="00CE196F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79A79540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0705840D" w:rsidR="00CE196F" w:rsidRPr="00283B53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031FD9C3" w14:textId="77777777" w:rsidTr="00CE196F">
        <w:trPr>
          <w:trHeight w:val="680"/>
        </w:trPr>
        <w:tc>
          <w:tcPr>
            <w:tcW w:w="3681" w:type="dxa"/>
          </w:tcPr>
          <w:p w14:paraId="71ED063F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1B6AFCE6" w14:textId="2ABB63B6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429F922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2D15B0BC" w:rsidR="00CE196F" w:rsidRPr="00A9384B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44CE50CD" w14:textId="77777777" w:rsidTr="00CE196F">
        <w:trPr>
          <w:trHeight w:val="680"/>
        </w:trPr>
        <w:tc>
          <w:tcPr>
            <w:tcW w:w="3681" w:type="dxa"/>
          </w:tcPr>
          <w:p w14:paraId="2F8B1DDD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77F1C74F" w14:textId="2D1591E7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39C30FB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117807C2" w14:textId="49476937" w:rsidR="00CE196F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7B156CAB" w14:textId="77777777" w:rsidTr="00CE196F">
        <w:tc>
          <w:tcPr>
            <w:tcW w:w="10025" w:type="dxa"/>
            <w:gridSpan w:val="2"/>
          </w:tcPr>
          <w:p w14:paraId="39FEB292" w14:textId="77777777" w:rsidR="00D61A27" w:rsidRPr="00A9384B" w:rsidRDefault="00D61A27" w:rsidP="00D61A27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5B5587D7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90464B5" w14:textId="77BAFBA9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41CDE038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330EF16" w14:textId="7B493046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0C726AD" w14:textId="72FB37CE" w:rsidR="00C57992" w:rsidRDefault="00B25A9F" w:rsidP="00C5799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43237EBC" w14:textId="77777777" w:rsidR="00C57992" w:rsidRDefault="00C57992" w:rsidP="00C5799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lastRenderedPageBreak/>
        <w:t>&lt;&lt;cs_{</w:t>
      </w:r>
      <w:proofErr w:type="gramStart"/>
      <w:r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Pr="005D3D7B">
        <w:rPr>
          <w:rFonts w:ascii="GDSTransportWebsite" w:hAnsi="GDSTransportWebsite"/>
          <w:color w:val="0A0A0A"/>
          <w:sz w:val="36"/>
          <w:szCs w:val="36"/>
        </w:rPr>
        <w:t>!</w:t>
      </w:r>
      <w:r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321A97" w14:paraId="13C33E30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099E92" w14:textId="77777777" w:rsidR="00321A97" w:rsidRDefault="00321A97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151E7A" w14:textId="77777777" w:rsidR="00321A97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53F2D8C" w14:textId="77777777" w:rsidR="00321A97" w:rsidRDefault="00321A97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356153" w14:textId="77777777" w:rsidR="00321A97" w:rsidRDefault="00321A97" w:rsidP="00321A97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4EE3753C" w14:textId="77777777" w:rsidR="00321A97" w:rsidRDefault="00321A97" w:rsidP="00321A97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321A97" w14:paraId="1F3E539E" w14:textId="77777777" w:rsidTr="00321A97">
        <w:tc>
          <w:tcPr>
            <w:tcW w:w="3544" w:type="dxa"/>
          </w:tcPr>
          <w:p w14:paraId="07154E99" w14:textId="77777777" w:rsidR="00321A97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57750837" w14:textId="77777777" w:rsidR="00321A97" w:rsidRDefault="00321A97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3FC90E81" w14:textId="77777777" w:rsidR="00321A97" w:rsidRDefault="00321A97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21A97" w14:paraId="38BF8B78" w14:textId="77777777" w:rsidTr="00321A97">
        <w:tc>
          <w:tcPr>
            <w:tcW w:w="3544" w:type="dxa"/>
          </w:tcPr>
          <w:p w14:paraId="351A8554" w14:textId="77777777" w:rsidR="00321A97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5579B271" w14:textId="77777777" w:rsidR="00321A97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21A97" w14:paraId="1F5F5C90" w14:textId="77777777" w:rsidTr="00321A97">
        <w:tc>
          <w:tcPr>
            <w:tcW w:w="3544" w:type="dxa"/>
          </w:tcPr>
          <w:p w14:paraId="27563C15" w14:textId="77777777" w:rsidR="00321A97" w:rsidRPr="00362948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24BC207" w14:textId="77777777" w:rsidR="00321A97" w:rsidRPr="000D42BA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21A97" w14:paraId="56E8B32C" w14:textId="77777777" w:rsidTr="00321A97">
        <w:tc>
          <w:tcPr>
            <w:tcW w:w="3544" w:type="dxa"/>
          </w:tcPr>
          <w:p w14:paraId="286EC7DF" w14:textId="77777777" w:rsidR="00321A97" w:rsidRPr="00362948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CF67B65" w14:textId="77777777" w:rsidR="00321A97" w:rsidRPr="000D42BA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82E84E3" w14:textId="77777777" w:rsidR="00321A97" w:rsidRDefault="00321A97" w:rsidP="00321A97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BACD380" w14:textId="77777777" w:rsidR="00321A97" w:rsidRPr="005D3D7B" w:rsidRDefault="00321A97" w:rsidP="00321A97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321A97" w:rsidRPr="000D42BA" w14:paraId="27EF0A1C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03AC9F0" w14:textId="77777777" w:rsidR="00321A97" w:rsidRPr="00362948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61E084" w14:textId="77777777" w:rsidR="00321A97" w:rsidRPr="000D42BA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1863AC11" w14:textId="77777777" w:rsidR="00321A97" w:rsidRPr="005D3D7B" w:rsidRDefault="00321A97" w:rsidP="00321A97">
      <w:pPr>
        <w:rPr>
          <w:rFonts w:ascii="GDSTransportWebsite" w:hAnsi="GDSTransportWebsite"/>
          <w:color w:val="0A0A0A"/>
          <w:shd w:val="clear" w:color="auto" w:fill="FFFFFF"/>
        </w:rPr>
      </w:pPr>
    </w:p>
    <w:p w14:paraId="42CCBE20" w14:textId="77777777" w:rsidR="00321A97" w:rsidRDefault="00321A97" w:rsidP="00321A9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DF4E4FF" w14:textId="33D0A0E3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1760CFB1" w14:textId="5988FA4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r w:rsidR="00EA59EB">
        <w:rPr>
          <w:rFonts w:ascii="GDSTransportWebsite" w:hAnsi="GDSTransportWebsite"/>
          <w:color w:val="0A0A0A"/>
          <w:sz w:val="36"/>
          <w:szCs w:val="36"/>
        </w:rPr>
        <w:t>'FAST</w:t>
      </w:r>
      <w:r>
        <w:rPr>
          <w:rFonts w:ascii="GDSTransportWebsite" w:hAnsi="GDSTransportWebsite"/>
          <w:color w:val="0A0A0A"/>
          <w:sz w:val="36"/>
          <w:szCs w:val="36"/>
        </w:rPr>
        <w:t>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lastRenderedPageBreak/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32E9AA79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r w:rsidR="00EA59EB" w:rsidRPr="00EA59EB">
        <w:rPr>
          <w:rFonts w:ascii="GDSTransportWebsite" w:hAnsi="GDSTransportWebsite"/>
          <w:color w:val="0A0A0A"/>
        </w:rPr>
        <w:t xml:space="preserve"> </w:t>
      </w:r>
      <w:proofErr w:type="spellStart"/>
      <w:r w:rsidR="00EA59EB">
        <w:rPr>
          <w:rFonts w:ascii="GDSTransportWebsite" w:hAnsi="GDSTransportWebsite"/>
          <w:color w:val="0A0A0A"/>
        </w:rPr>
        <w:t>disclosureOfNonElectronicDocuments.bespokeDirections</w:t>
      </w:r>
      <w:proofErr w:type="spellEnd"/>
      <w:proofErr w:type="gramEnd"/>
      <w:r w:rsidR="00EA59EB">
        <w:rPr>
          <w:rFonts w:ascii="GDSTransportWebsite" w:hAnsi="GDSTransportWebsite"/>
          <w:color w:val="0A0A0A"/>
          <w:shd w:val="clear" w:color="auto" w:fill="FFFFFF"/>
        </w:rPr>
        <w:t>!</w:t>
      </w:r>
      <w:r w:rsidRPr="0021378B">
        <w:rPr>
          <w:rFonts w:ascii="GDSTransportWebsite" w:hAnsi="GDSTransportWebsite"/>
          <w:color w:val="0A0A0A"/>
          <w:shd w:val="clear" w:color="auto" w:fill="FFFFFF"/>
        </w:rPr>
        <w:t>=</w:t>
      </w:r>
      <w:r w:rsidR="00EA59EB">
        <w:rPr>
          <w:rFonts w:ascii="GDSTransportWebsite" w:hAnsi="GDSTransportWebsite"/>
          <w:color w:val="0A0A0A"/>
          <w:shd w:val="clear" w:color="auto" w:fill="FFFFFF"/>
        </w:rPr>
        <w:t>null</w:t>
      </w:r>
      <w:r w:rsidRPr="0021378B"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6C52F9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72FC5D06" w:rsidR="007E1239" w:rsidRPr="00A9384B" w:rsidRDefault="006D7C7D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6B437F84" w14:textId="77777777" w:rsidTr="006C52F9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3FED55BA" w:rsidR="007E1239" w:rsidRPr="007E16F0" w:rsidRDefault="006D7C7D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58E1" w:rsidRPr="00156806" w14:paraId="71F2BBB4" w14:textId="77777777" w:rsidTr="006C52F9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6C52F9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6C52F9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6CDD093" w14:textId="30C7773D" w:rsidR="00CE196F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89D63F2" w14:textId="09DF4E5C" w:rsidR="00214B66" w:rsidRPr="00463CF7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580A359E" w14:textId="77777777" w:rsidTr="006C52F9">
        <w:trPr>
          <w:trHeight w:val="329"/>
        </w:trPr>
        <w:tc>
          <w:tcPr>
            <w:tcW w:w="3542" w:type="dxa"/>
          </w:tcPr>
          <w:p w14:paraId="204EC713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80B9923" w14:textId="2B84CA39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9236CFF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2FFEAB9B" w14:textId="1A0C68F6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1B5FD719" w14:textId="77777777" w:rsidTr="006C52F9">
        <w:trPr>
          <w:trHeight w:val="329"/>
        </w:trPr>
        <w:tc>
          <w:tcPr>
            <w:tcW w:w="3542" w:type="dxa"/>
          </w:tcPr>
          <w:p w14:paraId="3EA4B208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637E4208" w14:textId="0937D9A1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520B0E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7DB81DE5" w14:textId="0F19655B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E1239" w:rsidRPr="00156806" w14:paraId="54F4FF41" w14:textId="77777777" w:rsidTr="006C52F9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2A62260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2384587E" w14:textId="77777777" w:rsidTr="006C52F9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2DB4F8EC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6ADE44C0" w14:textId="77777777" w:rsidTr="006C52F9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115551CF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3532D082" w14:textId="77777777" w:rsidTr="006C52F9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CE196F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CE196F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CE196F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CE196F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CC0B58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1E7A2A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1E7A2A"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43BE75F9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6C52F9" w:rsidRPr="00156806" w14:paraId="69AB7ED8" w14:textId="77777777" w:rsidTr="00CE196F">
        <w:trPr>
          <w:trHeight w:val="329"/>
        </w:trPr>
        <w:tc>
          <w:tcPr>
            <w:tcW w:w="3542" w:type="dxa"/>
          </w:tcPr>
          <w:p w14:paraId="6396B0A3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AC9CB2C" w14:textId="121FA8AD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7AA816A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A841F23" w14:textId="0A1F23BB" w:rsidR="00CE196F" w:rsidRPr="009820C6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212D0" w:rsidRPr="00156806" w14:paraId="67850522" w14:textId="77777777" w:rsidTr="00CE196F">
        <w:trPr>
          <w:trHeight w:val="329"/>
        </w:trPr>
        <w:tc>
          <w:tcPr>
            <w:tcW w:w="3542" w:type="dxa"/>
          </w:tcPr>
          <w:p w14:paraId="46D8E6E8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244E405B" w14:textId="27035B79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36B397F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907B3AE" w14:textId="1333C076" w:rsidR="00CE196F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C5BA5" w:rsidRPr="00156806" w14:paraId="3FAAF2D3" w14:textId="77777777" w:rsidTr="00CE196F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FF34C2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038993AF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47BBFC2E" w14:textId="77777777" w:rsidTr="00CE196F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4B48C23D" w14:textId="77777777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59B76CB1" w14:textId="47FAB4D3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4CE116C" w14:textId="77777777" w:rsidR="00E81FB8" w:rsidRDefault="00E81FB8" w:rsidP="00E81FB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E81FB8" w14:paraId="2A89BCB4" w14:textId="77777777" w:rsidTr="00845171">
        <w:tc>
          <w:tcPr>
            <w:tcW w:w="10060" w:type="dxa"/>
          </w:tcPr>
          <w:p w14:paraId="007F310F" w14:textId="77777777" w:rsidR="00E81FB8" w:rsidRPr="00845171" w:rsidRDefault="00E81FB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E81FB8" w14:paraId="3BAD7929" w14:textId="77777777" w:rsidTr="00845171">
        <w:trPr>
          <w:trHeight w:val="329"/>
        </w:trPr>
        <w:tc>
          <w:tcPr>
            <w:tcW w:w="10060" w:type="dxa"/>
          </w:tcPr>
          <w:p w14:paraId="01191E56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E81FB8" w14:paraId="5F295932" w14:textId="77777777" w:rsidTr="00845171">
        <w:trPr>
          <w:trHeight w:val="167"/>
        </w:trPr>
        <w:tc>
          <w:tcPr>
            <w:tcW w:w="10060" w:type="dxa"/>
          </w:tcPr>
          <w:p w14:paraId="7556B709" w14:textId="47AD918B" w:rsidR="00E81FB8" w:rsidRDefault="00E81FB8" w:rsidP="00845171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AB8C5B7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D85B142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4CEDF828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05605CC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E81FB8" w14:paraId="1D33BF73" w14:textId="77777777" w:rsidTr="00845171">
        <w:trPr>
          <w:trHeight w:val="329"/>
        </w:trPr>
        <w:tc>
          <w:tcPr>
            <w:tcW w:w="10060" w:type="dxa"/>
          </w:tcPr>
          <w:p w14:paraId="504FB731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2EC871C" w14:textId="3101A49E" w:rsidR="00E46153" w:rsidRPr="00845171" w:rsidRDefault="00E81FB8" w:rsidP="004E1134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13D41B29" w14:textId="77777777" w:rsidR="009E6CDE" w:rsidRDefault="009E6CDE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3AB4B376" w14:textId="75FF6C25" w:rsidR="00E46153" w:rsidRPr="005641FE" w:rsidRDefault="00D160FF" w:rsidP="00E4615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E196F" w:rsidRPr="009A5101" w14:paraId="11792888" w14:textId="77777777" w:rsidTr="00CE196F">
        <w:trPr>
          <w:trHeight w:val="680"/>
        </w:trPr>
        <w:tc>
          <w:tcPr>
            <w:tcW w:w="3544" w:type="dxa"/>
            <w:hideMark/>
          </w:tcPr>
          <w:p w14:paraId="33470851" w14:textId="7EB387AC" w:rsidR="00CE196F" w:rsidRPr="009A5101" w:rsidRDefault="0025466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P</w:t>
            </w:r>
            <w:r w:rsidR="00CE196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CE196F"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4716DD8C" w14:textId="76D71E18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</w:t>
            </w:r>
            <w:r w:rsidR="00254663" w:rsidRPr="009A5101">
              <w:rPr>
                <w:rFonts w:ascii="GDSTransportWebsite" w:hAnsi="GDSTransportWebsite"/>
                <w:color w:val="0A0A0A"/>
              </w:rPr>
              <w:t>responseCourt</w:t>
            </w:r>
            <w:r w:rsidR="00254663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254663" w:rsidRPr="009A5101">
              <w:rPr>
                <w:rFonts w:ascii="GDSTransportWebsite" w:hAnsi="GDSTransportWebsite"/>
                <w:color w:val="0A0A0A"/>
              </w:rPr>
              <w:t xml:space="preserve"> </w:t>
            </w:r>
            <w:r w:rsidRPr="009A5101">
              <w:rPr>
                <w:rFonts w:ascii="GDSTransportWebsite" w:hAnsi="GDSTransportWebsite"/>
                <w:color w:val="0A0A0A"/>
              </w:rPr>
              <w:t>&gt;&gt;</w:t>
            </w:r>
          </w:p>
          <w:p w14:paraId="533E20B2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96F" w:rsidRPr="009A5101" w14:paraId="7E515BF9" w14:textId="77777777" w:rsidTr="00CE196F">
        <w:trPr>
          <w:trHeight w:val="680"/>
        </w:trPr>
        <w:tc>
          <w:tcPr>
            <w:tcW w:w="3544" w:type="dxa"/>
          </w:tcPr>
          <w:p w14:paraId="7014910A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600D3035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74FF3997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02604A" w:rsidRPr="00156806" w14:paraId="3A54607E" w14:textId="77777777" w:rsidTr="003C1FFF">
        <w:trPr>
          <w:trHeight w:val="680"/>
        </w:trPr>
        <w:tc>
          <w:tcPr>
            <w:tcW w:w="3542" w:type="dxa"/>
          </w:tcPr>
          <w:p w14:paraId="28656731" w14:textId="77777777" w:rsidR="0002604A" w:rsidRDefault="00D9672C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31B6C64" w14:textId="4F41BFBC" w:rsidR="00CE196F" w:rsidRDefault="00CE196F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453C6BB" w14:textId="029C0A48" w:rsidR="0002604A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2E1A1996" w14:textId="5CFBDD0E" w:rsidR="00AE5180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E5180" w:rsidRPr="00156806" w14:paraId="1F749864" w14:textId="77777777" w:rsidTr="003C1FFF">
        <w:trPr>
          <w:trHeight w:val="680"/>
        </w:trPr>
        <w:tc>
          <w:tcPr>
            <w:tcW w:w="3542" w:type="dxa"/>
          </w:tcPr>
          <w:p w14:paraId="310431E6" w14:textId="77777777" w:rsidR="00AE5180" w:rsidRPr="00D9672C" w:rsidRDefault="00AE5180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54F4D2A4" w14:textId="77777777" w:rsidR="00AE5180" w:rsidRDefault="00AE5180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D9D96A0" w14:textId="08022291" w:rsidR="00CE196F" w:rsidRPr="00D9672C" w:rsidRDefault="00CE196F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9F659AE" w14:textId="77777777" w:rsidR="00AE5180" w:rsidRDefault="00AE5180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1A8453A" w14:textId="50647C03" w:rsidR="00CE196F" w:rsidRPr="00AE5180" w:rsidRDefault="00CE196F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2604A" w:rsidRPr="00156806" w14:paraId="48F50A1C" w14:textId="77777777" w:rsidTr="003C1FFF">
        <w:trPr>
          <w:trHeight w:val="680"/>
        </w:trPr>
        <w:tc>
          <w:tcPr>
            <w:tcW w:w="3542" w:type="dxa"/>
          </w:tcPr>
          <w:p w14:paraId="59092F32" w14:textId="77777777" w:rsidR="0002604A" w:rsidRDefault="00D9672C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12571E69" w14:textId="553478C0" w:rsidR="00CE196F" w:rsidRDefault="00CE196F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63A38A7" w14:textId="31D6B85B" w:rsidR="00F63A1C" w:rsidRDefault="0002604A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903640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="00F63A1C"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A00F2F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 w:rsidR="00F1021A"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  <w:p w14:paraId="33366608" w14:textId="3ADB32D7" w:rsidR="00CE196F" w:rsidRPr="00CE196F" w:rsidRDefault="00CE196F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3879DD33" w14:textId="00495422" w:rsidR="00835E7E" w:rsidRDefault="00835E7E" w:rsidP="00272753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EF800" w14:textId="77777777" w:rsidR="00135F75" w:rsidRDefault="00135F75" w:rsidP="00812032">
      <w:r>
        <w:separator/>
      </w:r>
    </w:p>
  </w:endnote>
  <w:endnote w:type="continuationSeparator" w:id="0">
    <w:p w14:paraId="6297AAA4" w14:textId="77777777" w:rsidR="00135F75" w:rsidRDefault="00135F75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B6A8" w14:textId="097832C6" w:rsidR="001F1CF9" w:rsidRDefault="001F1C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C1D0299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6D9A" w14:textId="5CC4EAFF" w:rsidR="001F1CF9" w:rsidRDefault="001F1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4535F" w14:textId="77777777" w:rsidR="00135F75" w:rsidRDefault="00135F75" w:rsidP="00812032">
      <w:r>
        <w:separator/>
      </w:r>
    </w:p>
  </w:footnote>
  <w:footnote w:type="continuationSeparator" w:id="0">
    <w:p w14:paraId="742265B8" w14:textId="77777777" w:rsidR="00135F75" w:rsidRDefault="00135F75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2B07" w14:textId="77777777" w:rsidR="007E5A83" w:rsidRDefault="007E5A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C1289" w14:textId="77777777" w:rsidR="007E5A83" w:rsidRDefault="007E5A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9C61D" w14:textId="77777777" w:rsidR="007E5A83" w:rsidRDefault="007E5A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04A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035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0CE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854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5DE5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735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B76F9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1B0"/>
    <w:rsid w:val="00100424"/>
    <w:rsid w:val="00101068"/>
    <w:rsid w:val="001021C4"/>
    <w:rsid w:val="00102869"/>
    <w:rsid w:val="00102FA9"/>
    <w:rsid w:val="00103073"/>
    <w:rsid w:val="001033AA"/>
    <w:rsid w:val="001038FE"/>
    <w:rsid w:val="001042EF"/>
    <w:rsid w:val="00104F43"/>
    <w:rsid w:val="00105200"/>
    <w:rsid w:val="00105411"/>
    <w:rsid w:val="00105558"/>
    <w:rsid w:val="00105D5F"/>
    <w:rsid w:val="00105D64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1B3"/>
    <w:rsid w:val="00113A8B"/>
    <w:rsid w:val="00114126"/>
    <w:rsid w:val="0011435E"/>
    <w:rsid w:val="0011436F"/>
    <w:rsid w:val="0011470A"/>
    <w:rsid w:val="0011497A"/>
    <w:rsid w:val="00115077"/>
    <w:rsid w:val="0011511C"/>
    <w:rsid w:val="00115B1E"/>
    <w:rsid w:val="00115D35"/>
    <w:rsid w:val="001160BD"/>
    <w:rsid w:val="00116A07"/>
    <w:rsid w:val="00116A6B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5F75"/>
    <w:rsid w:val="001361EC"/>
    <w:rsid w:val="00136318"/>
    <w:rsid w:val="00136E36"/>
    <w:rsid w:val="00136F2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233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4EB9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828"/>
    <w:rsid w:val="00177EFF"/>
    <w:rsid w:val="00180002"/>
    <w:rsid w:val="00180344"/>
    <w:rsid w:val="00180539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AC0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E7A2A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1CF9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7BE"/>
    <w:rsid w:val="002149CD"/>
    <w:rsid w:val="00214A5F"/>
    <w:rsid w:val="00214B66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AC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4663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656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EB3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5BA"/>
    <w:rsid w:val="00321652"/>
    <w:rsid w:val="003218A1"/>
    <w:rsid w:val="003219B6"/>
    <w:rsid w:val="00321A97"/>
    <w:rsid w:val="003227ED"/>
    <w:rsid w:val="00322C61"/>
    <w:rsid w:val="00323A12"/>
    <w:rsid w:val="00323AF2"/>
    <w:rsid w:val="003245BE"/>
    <w:rsid w:val="003247F0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06B7"/>
    <w:rsid w:val="00341308"/>
    <w:rsid w:val="003419AE"/>
    <w:rsid w:val="00341B05"/>
    <w:rsid w:val="00341F6E"/>
    <w:rsid w:val="00342258"/>
    <w:rsid w:val="00342299"/>
    <w:rsid w:val="0034230C"/>
    <w:rsid w:val="0034277A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10B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C61"/>
    <w:rsid w:val="00376E9C"/>
    <w:rsid w:val="00377198"/>
    <w:rsid w:val="003776B8"/>
    <w:rsid w:val="00377BF2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1FFF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54C8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4E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0E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81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38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214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2FAE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5DC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368C"/>
    <w:rsid w:val="004C5443"/>
    <w:rsid w:val="004C5731"/>
    <w:rsid w:val="004C59F8"/>
    <w:rsid w:val="004C5DC3"/>
    <w:rsid w:val="004C5E2B"/>
    <w:rsid w:val="004C60CD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5A58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9AE"/>
    <w:rsid w:val="00541DD9"/>
    <w:rsid w:val="00541FE4"/>
    <w:rsid w:val="005427DC"/>
    <w:rsid w:val="005429D2"/>
    <w:rsid w:val="00543253"/>
    <w:rsid w:val="00543301"/>
    <w:rsid w:val="005436C0"/>
    <w:rsid w:val="00543885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73C"/>
    <w:rsid w:val="00562D21"/>
    <w:rsid w:val="00562FBC"/>
    <w:rsid w:val="00563711"/>
    <w:rsid w:val="005638BD"/>
    <w:rsid w:val="005639D7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86C"/>
    <w:rsid w:val="00596AC5"/>
    <w:rsid w:val="00596EA0"/>
    <w:rsid w:val="00596F4D"/>
    <w:rsid w:val="00597157"/>
    <w:rsid w:val="005971DF"/>
    <w:rsid w:val="00597213"/>
    <w:rsid w:val="00597710"/>
    <w:rsid w:val="00597A8A"/>
    <w:rsid w:val="005A05CF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32"/>
    <w:rsid w:val="005B10FE"/>
    <w:rsid w:val="005B2A06"/>
    <w:rsid w:val="005B2AC9"/>
    <w:rsid w:val="005B2AE8"/>
    <w:rsid w:val="005B2E42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16C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835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29F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6DD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2F9"/>
    <w:rsid w:val="006C5366"/>
    <w:rsid w:val="006C53DF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D7C7D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99D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1BF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4B6A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2F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A83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2EE"/>
    <w:rsid w:val="0081136D"/>
    <w:rsid w:val="00811495"/>
    <w:rsid w:val="0081169E"/>
    <w:rsid w:val="00811C56"/>
    <w:rsid w:val="00812032"/>
    <w:rsid w:val="008123E7"/>
    <w:rsid w:val="008123F1"/>
    <w:rsid w:val="00812514"/>
    <w:rsid w:val="00812565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250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171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25D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5EB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391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1B5B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05F"/>
    <w:rsid w:val="009023C0"/>
    <w:rsid w:val="0090240B"/>
    <w:rsid w:val="00902760"/>
    <w:rsid w:val="00902AC2"/>
    <w:rsid w:val="00902B78"/>
    <w:rsid w:val="00903260"/>
    <w:rsid w:val="0090364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937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2F46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700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2AD1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0F9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101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813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6CDE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6682"/>
    <w:rsid w:val="009F732B"/>
    <w:rsid w:val="009F754D"/>
    <w:rsid w:val="009F778B"/>
    <w:rsid w:val="009F7B51"/>
    <w:rsid w:val="009F7FB2"/>
    <w:rsid w:val="00A001AD"/>
    <w:rsid w:val="00A00AFE"/>
    <w:rsid w:val="00A00E8C"/>
    <w:rsid w:val="00A00F2F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8E2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7B2"/>
    <w:rsid w:val="00A32E50"/>
    <w:rsid w:val="00A338B8"/>
    <w:rsid w:val="00A35497"/>
    <w:rsid w:val="00A35632"/>
    <w:rsid w:val="00A3579F"/>
    <w:rsid w:val="00A35D9F"/>
    <w:rsid w:val="00A363FE"/>
    <w:rsid w:val="00A36621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9E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C4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406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80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7E9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95A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5D51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C3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221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30CB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2D0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033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8E7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992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4CB5"/>
    <w:rsid w:val="00C7529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824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96F"/>
    <w:rsid w:val="00CE1BA6"/>
    <w:rsid w:val="00CE208C"/>
    <w:rsid w:val="00CE2097"/>
    <w:rsid w:val="00CE291B"/>
    <w:rsid w:val="00CE4C51"/>
    <w:rsid w:val="00CE5346"/>
    <w:rsid w:val="00CE581C"/>
    <w:rsid w:val="00CE6074"/>
    <w:rsid w:val="00CE6417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0F2F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07698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0FF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409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C6D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572DE"/>
    <w:rsid w:val="00D60149"/>
    <w:rsid w:val="00D601E6"/>
    <w:rsid w:val="00D60719"/>
    <w:rsid w:val="00D60E34"/>
    <w:rsid w:val="00D61576"/>
    <w:rsid w:val="00D61586"/>
    <w:rsid w:val="00D61A27"/>
    <w:rsid w:val="00D61E0C"/>
    <w:rsid w:val="00D628BD"/>
    <w:rsid w:val="00D62FE2"/>
    <w:rsid w:val="00D63548"/>
    <w:rsid w:val="00D6435D"/>
    <w:rsid w:val="00D64675"/>
    <w:rsid w:val="00D64AD3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04E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14C"/>
    <w:rsid w:val="00D80288"/>
    <w:rsid w:val="00D81765"/>
    <w:rsid w:val="00D81885"/>
    <w:rsid w:val="00D81921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37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72C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997"/>
    <w:rsid w:val="00DB7ED5"/>
    <w:rsid w:val="00DC0030"/>
    <w:rsid w:val="00DC0222"/>
    <w:rsid w:val="00DC03F9"/>
    <w:rsid w:val="00DC21FE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172"/>
    <w:rsid w:val="00E45709"/>
    <w:rsid w:val="00E46153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3E6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1FB8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01B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59EB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21A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349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1C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4876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D7BD8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Hi, please approve the template for HNL_DQ_RESPONSE_1V1("CV-UNS-HRN-ENG-01213.docx") as part of HNL release CIV-6824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C668EA-611C-4566-B782-E2DF64207B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5206</TotalTime>
  <Pages>8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CV-UNS-HRN-ENG-01680     Now: CV-UNS-HRN-ENG-01271.docx</vt:lpstr>
    </vt:vector>
  </TitlesOfParts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CV-UNS-HRN-ENG-01788     Now: CV-UNS-HRN-ENG-01345.docx</dc:title>
  <dc:subject/>
  <dc:creator>District Judge Richard Clarke</dc:creator>
  <cp:keywords/>
  <cp:lastModifiedBy>Sankavi Mohanraj</cp:lastModifiedBy>
  <cp:revision>68</cp:revision>
  <cp:lastPrinted>2020-12-03T10:41:00Z</cp:lastPrinted>
  <dcterms:created xsi:type="dcterms:W3CDTF">2022-11-24T14:07:00Z</dcterms:created>
  <dcterms:modified xsi:type="dcterms:W3CDTF">2024-05-20T14:43:00Z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