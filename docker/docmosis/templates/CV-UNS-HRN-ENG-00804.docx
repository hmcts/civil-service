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FC3E19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FC3E19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FC3E19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7E09D0EC" w14:textId="4B52AEC6" w:rsidR="009726F2" w:rsidRPr="00280796" w:rsidRDefault="009726F2" w:rsidP="009726F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</w:t>
            </w:r>
            <w:r w:rsidR="00FE0135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believe that the facts in this claim form are true.</w:t>
            </w:r>
          </w:p>
          <w:p w14:paraId="59A0DEE0" w14:textId="77777777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0B931C02" w14:textId="2F27DDC9" w:rsidR="009726F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</w:t>
            </w:r>
            <w:r w:rsidR="0074589D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to sign this statement.</w:t>
            </w:r>
          </w:p>
          <w:p w14:paraId="25A62A08" w14:textId="77777777" w:rsidR="009726F2" w:rsidRPr="00280796" w:rsidRDefault="009726F2" w:rsidP="009726F2">
            <w:pPr>
              <w:rPr>
                <w:rFonts w:ascii="GDSTransportWebsite" w:hAnsi="GDSTransportWebsite"/>
                <w:color w:val="0A0A0A"/>
              </w:rPr>
            </w:pPr>
          </w:p>
          <w:p w14:paraId="327B8B22" w14:textId="2D6F1BE1" w:rsidR="001B4482" w:rsidRDefault="009726F2" w:rsidP="009726F2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</w:t>
            </w:r>
            <w:r w:rsidR="0074589D">
              <w:rPr>
                <w:rFonts w:ascii="GDSTransportWebsite" w:hAnsi="GDSTransportWebsite"/>
                <w:color w:val="0A0A0A"/>
              </w:rPr>
              <w:t>s</w:t>
            </w:r>
            <w:r w:rsidRPr="00280796">
              <w:rPr>
                <w:rFonts w:ascii="GDSTransportWebsite" w:hAnsi="GDSTransportWebsite"/>
                <w:color w:val="0A0A0A"/>
              </w:rPr>
              <w:t xml:space="preserve"> understand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  <w:p w14:paraId="31D24952" w14:textId="4D32D754" w:rsidR="00ED2B6A" w:rsidRPr="00280796" w:rsidRDefault="00ED2B6A" w:rsidP="009726F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0E375" w14:textId="77777777" w:rsidR="006D5E6C" w:rsidRDefault="006D5E6C" w:rsidP="00812032">
      <w:r>
        <w:separator/>
      </w:r>
    </w:p>
  </w:endnote>
  <w:endnote w:type="continuationSeparator" w:id="0">
    <w:p w14:paraId="2C6F84BD" w14:textId="77777777" w:rsidR="006D5E6C" w:rsidRDefault="006D5E6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592F" w14:textId="77777777" w:rsidR="006D5E6C" w:rsidRDefault="006D5E6C" w:rsidP="00812032">
      <w:r>
        <w:separator/>
      </w:r>
    </w:p>
  </w:footnote>
  <w:footnote w:type="continuationSeparator" w:id="0">
    <w:p w14:paraId="507BB3AB" w14:textId="77777777" w:rsidR="006D5E6C" w:rsidRDefault="006D5E6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8ee52-111f-46f4-89ae-e98a95ba61f6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076C6D6EE904AB2DCBDC5052369D5" ma:contentTypeVersion="14" ma:contentTypeDescription="Create a new document." ma:contentTypeScope="" ma:versionID="5121cbf186818d51da0684104ee24015">
  <xsd:schema xmlns:xsd="http://www.w3.org/2001/XMLSchema" xmlns:xs="http://www.w3.org/2001/XMLSchema" xmlns:p="http://schemas.microsoft.com/office/2006/metadata/properties" xmlns:ns3="6f4e9330-bb2f-4b41-a8d1-49c74c9f80b3" xmlns:ns4="40c8ee52-111f-46f4-89ae-e98a95ba61f6" targetNamespace="http://schemas.microsoft.com/office/2006/metadata/properties" ma:root="true" ma:fieldsID="b147e3162f8a165fcacb3dd4801ab70f" ns3:_="" ns4:_="">
    <xsd:import namespace="6f4e9330-bb2f-4b41-a8d1-49c74c9f80b3"/>
    <xsd:import namespace="40c8ee52-111f-46f4-89ae-e98a95ba61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e9330-bb2f-4b41-a8d1-49c74c9f8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8ee52-111f-46f4-89ae-e98a95ba61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40c8ee52-111f-46f4-89ae-e98a95ba61f6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D5D9C5-AC65-4BF2-82A9-59973F7B4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e9330-bb2f-4b41-a8d1-49c74c9f80b3"/>
    <ds:schemaRef ds:uri="40c8ee52-111f-46f4-89ae-e98a95ba6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Bhabani Samantaray</cp:lastModifiedBy>
  <cp:revision>3</cp:revision>
  <cp:lastPrinted>2020-12-03T10:41:00Z</cp:lastPrinted>
  <dcterms:created xsi:type="dcterms:W3CDTF">2022-01-21T13:21:00Z</dcterms:created>
  <dcterms:modified xsi:type="dcterms:W3CDTF">2022-01-21T13:51:00Z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0x010100227076C6D6EE904AB2DCBDC5052369D5</vt:lpwstr>
  </property>
</Properties>
</file>