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71BCD575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EE53739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22B156C7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D1AEDF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06DC96D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66DA6432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52BE9D06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1A80DC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947A072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8CE5E5D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7DB3F8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00FDC38" w14:textId="078D1CBC" w:rsidR="005439FD" w:rsidRDefault="005439FD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B941B35" w14:textId="77777777" w:rsidR="005439FD" w:rsidRDefault="005439FD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81CA691" w14:textId="2C4C240D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  <w:p w14:paraId="74AF766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1B92B9E" w14:textId="627A5E3E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  <w:p w14:paraId="334554D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064BA6B" w14:textId="5FB3D9A9" w:rsidR="007C605F" w:rsidRP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39F2F6E3" w14:textId="503A7812" w:rsidR="007C605F" w:rsidRPr="007C605F" w:rsidRDefault="005439FD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CA418A7" w14:textId="77777777" w:rsidR="007C605F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7C6D30CB" w14:textId="32AD7FCD" w:rsidR="007C605F" w:rsidRDefault="00D73BF4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proofErr w:type="gramEnd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509CE89" w14:textId="34452BB2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B0A7A6E" w14:textId="19B16BDF" w:rsidR="007C605F" w:rsidRDefault="00D73BF4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individualD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9BE1368" w14:textId="0BFB8049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973F12F" w14:textId="50B4952D" w:rsidR="00D30B4B" w:rsidRPr="00D30B4B" w:rsidRDefault="00D73BF4" w:rsidP="00D30B4B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2DB2C4F4" w14:textId="77777777" w:rsidR="00D30B4B" w:rsidRPr="00D30B4B" w:rsidRDefault="00D30B4B" w:rsidP="007C605F">
            <w:pPr>
              <w:rPr>
                <w:color w:val="000000" w:themeColor="text1"/>
              </w:rPr>
            </w:pPr>
          </w:p>
          <w:p w14:paraId="480427DF" w14:textId="77777777" w:rsidR="005439FD" w:rsidRDefault="005439FD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B42AECE" w14:textId="35E80876" w:rsidR="00D30B4B" w:rsidRPr="00D30B4B" w:rsidRDefault="00D73BF4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BA4D6A3" w14:textId="4CDD9B85" w:rsidR="007C605F" w:rsidRPr="00A9384B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462A6F79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52EFD4D7" w14:textId="55C5168B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4FEB58E" w14:textId="31DF473A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  <w:p w14:paraId="5DBC47BF" w14:textId="1B1955C3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5FBD87B" w14:textId="19ACBAD5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88302F" w14:textId="0DAD3466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59EE95C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5ACBE79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5356142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BAED51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8BFDECF" w14:textId="2BE0FF9D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  <w:p w14:paraId="019FE209" w14:textId="6DAF2984" w:rsidR="000B2E55" w:rsidRDefault="000B2E55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F662B9A" w14:textId="78EAF347" w:rsidR="001F0201" w:rsidRPr="0080237C" w:rsidRDefault="001F0201" w:rsidP="005A6E0A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1FB5CA08" w14:textId="261BE35C" w:rsidR="001F0201" w:rsidRPr="008266B8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01CDC00B" w14:textId="0CAC264E" w:rsidR="001F0201" w:rsidRPr="008266B8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23D80E35" w14:textId="32A5DA6D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952E7" w14:textId="23AE3073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5D6750A6" w14:textId="152D6648" w:rsidR="00B060E7" w:rsidRDefault="005439FD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 w:rsidR="00B060E7"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 w:rsidR="00B060E7"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="00B060E7"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="00B060E7"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 w:rsidR="00B060E7">
              <w:rPr>
                <w:rFonts w:ascii="GDS Transport Website Light" w:hAnsi="GDS Transport Website Light"/>
                <w:color w:val="000000" w:themeColor="text1"/>
              </w:rPr>
              <w:t xml:space="preserve"> &gt;&gt;&lt;&lt;else&gt;&gt;</w:t>
            </w:r>
          </w:p>
          <w:p w14:paraId="09B99839" w14:textId="691B91E7" w:rsidR="00B060E7" w:rsidRDefault="00B060E7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1084FA6" w14:textId="0A6013F1" w:rsidR="00B060E7" w:rsidRDefault="00B060E7" w:rsidP="00B060E7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3CEB9CED" w14:textId="35D28A97" w:rsidR="00B060E7" w:rsidRDefault="00B060E7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211DFCE" w14:textId="11149365" w:rsidR="005439FD" w:rsidRPr="00B060E7" w:rsidRDefault="00B060E7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&lt;&lt;es_&gt;&gt;</w:t>
            </w:r>
          </w:p>
          <w:p w14:paraId="2C54E35B" w14:textId="78CAA478" w:rsidR="00087479" w:rsidRPr="00B060E7" w:rsidRDefault="00087479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</w:p>
          <w:p w14:paraId="0D563D6E" w14:textId="271469A3" w:rsidR="00C83FB8" w:rsidRPr="008266B8" w:rsidRDefault="005439FD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="00C83FB8"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16393698" w14:textId="77777777" w:rsidR="000B2E55" w:rsidRPr="008266B8" w:rsidRDefault="000B2E55" w:rsidP="000B2E55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</w:p>
          <w:p w14:paraId="3DA3AE77" w14:textId="056A7282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7FD5A28F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216C8009" w:rsidR="001F0201" w:rsidRPr="00C83FB8" w:rsidRDefault="005439FD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2074305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0E3FB49" w:rsidR="005A6E0A" w:rsidRPr="00305B56" w:rsidRDefault="005439FD" w:rsidP="00305B56">
            <w:pPr>
              <w:rPr>
                <w:rFonts w:ascii="GDSTransportWebsite" w:hAnsi="GDSTransportWebsite"/>
                <w:color w:val="0A0A0A"/>
              </w:rPr>
            </w:pPr>
            <w:r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40CAF07" w:rsidR="005A6E0A" w:rsidRPr="0080237C" w:rsidRDefault="005439FD" w:rsidP="005A6E0A"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</w:t>
            </w:r>
            <w:r w:rsidR="00AD108B" w:rsidRPr="00AD108B">
              <w:rPr>
                <w:rFonts w:ascii="GDSTransportWebsite" w:hAnsi="GDSTransportWebsite"/>
                <w:color w:val="0A0A0A"/>
              </w:rPr>
              <w:t>{</w:t>
            </w:r>
            <w:proofErr w:type="spellStart"/>
            <w:proofErr w:type="gramEnd"/>
            <w:r w:rsidR="00AD108B" w:rsidRPr="00AD108B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submittedOn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’, ‘dd-MM-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’)}</w:t>
            </w:r>
            <w:r w:rsidR="005A6E0A" w:rsidRPr="009820C6">
              <w:rPr>
                <w:rFonts w:ascii="GDSTransportWebsite" w:hAnsi="GDSTransportWebsite"/>
                <w:color w:val="0A0A0A"/>
              </w:rPr>
              <w:t>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F592" w14:textId="77777777" w:rsidR="00DD527A" w:rsidRDefault="00DD527A" w:rsidP="00812032">
      <w:r>
        <w:separator/>
      </w:r>
    </w:p>
  </w:endnote>
  <w:endnote w:type="continuationSeparator" w:id="0">
    <w:p w14:paraId="718C48B4" w14:textId="77777777" w:rsidR="00DD527A" w:rsidRDefault="00DD527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618A" w14:textId="77777777" w:rsidR="00DD527A" w:rsidRDefault="00DD527A" w:rsidP="00812032">
      <w:r>
        <w:separator/>
      </w:r>
    </w:p>
  </w:footnote>
  <w:footnote w:type="continuationSeparator" w:id="0">
    <w:p w14:paraId="30399A87" w14:textId="77777777" w:rsidR="00DD527A" w:rsidRDefault="00DD527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4"/>
  </w:num>
  <w:num w:numId="16">
    <w:abstractNumId w:val="19"/>
  </w:num>
  <w:num w:numId="17">
    <w:abstractNumId w:val="28"/>
  </w:num>
  <w:num w:numId="18">
    <w:abstractNumId w:val="27"/>
  </w:num>
  <w:num w:numId="19">
    <w:abstractNumId w:val="1"/>
  </w:num>
  <w:num w:numId="20">
    <w:abstractNumId w:val="26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30"/>
  </w:num>
  <w:num w:numId="26">
    <w:abstractNumId w:val="20"/>
  </w:num>
  <w:num w:numId="27">
    <w:abstractNumId w:val="14"/>
  </w:num>
  <w:num w:numId="28">
    <w:abstractNumId w:val="21"/>
  </w:num>
  <w:num w:numId="29">
    <w:abstractNumId w:val="25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615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Dario Tortola Navarro</cp:lastModifiedBy>
  <cp:revision>10</cp:revision>
  <cp:lastPrinted>2020-12-03T10:41:00Z</cp:lastPrinted>
  <dcterms:created xsi:type="dcterms:W3CDTF">2022-03-31T10:01:00Z</dcterms:created>
  <dcterms:modified xsi:type="dcterms:W3CDTF">2022-04-28T12:22:00Z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