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C980CC7" w14:textId="77777777" w:rsidR="00BC552B" w:rsidRDefault="00BC552B" w:rsidP="00BC552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98D67BB" w14:textId="77777777" w:rsidR="00BC552B" w:rsidRPr="009820C6" w:rsidRDefault="00BC552B" w:rsidP="00305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5E9A9CFA" w14:textId="2C4064A3" w:rsidR="00BC552B" w:rsidRDefault="00BC552B" w:rsidP="00F801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applicant2.litigationFriendFirstName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applicant2.litigationFriendLastName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C85092C" w14:textId="77777777" w:rsidR="00BC552B" w:rsidRPr="009820C6" w:rsidRDefault="00BC552B" w:rsidP="00F801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4E04D79" w14:textId="77777777" w:rsidR="00BC552B" w:rsidRDefault="00BC552B" w:rsidP="00BC552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EC1E663" w14:textId="474F363B" w:rsidR="00BC552B" w:rsidRPr="00283B53" w:rsidRDefault="00BC552B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CE1492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CE1492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29820EDC" w14:textId="77777777" w:rsidR="001317B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314C6B98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CE1492">
        <w:trPr>
          <w:trHeight w:val="329"/>
        </w:trPr>
        <w:tc>
          <w:tcPr>
            <w:tcW w:w="3542" w:type="dxa"/>
          </w:tcPr>
          <w:p w14:paraId="3E90F530" w14:textId="6EA7A992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54A2269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7605B949" w:rsidR="00150769" w:rsidRPr="00366410" w:rsidRDefault="0015076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6C5496AF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8AF52E" w14:textId="6BB07A66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345EB22E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2F9B375" w14:textId="0425ACB1" w:rsidR="00150769" w:rsidRPr="009820C6" w:rsidRDefault="00150769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</w:t>
            </w:r>
          </w:p>
        </w:tc>
        <w:tc>
          <w:tcPr>
            <w:tcW w:w="6518" w:type="dxa"/>
          </w:tcPr>
          <w:p w14:paraId="35AA565E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2FE66B2C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0301657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62C036C1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2112B160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57033945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</w:t>
            </w:r>
            <w:r w:rsidR="00816C8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D0CF" w14:textId="77777777" w:rsidR="00FF719D" w:rsidRDefault="00FF719D" w:rsidP="00812032">
      <w:r>
        <w:separator/>
      </w:r>
    </w:p>
  </w:endnote>
  <w:endnote w:type="continuationSeparator" w:id="0">
    <w:p w14:paraId="175A91AF" w14:textId="77777777" w:rsidR="00FF719D" w:rsidRDefault="00FF719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093AF91" w:rsidR="002C7259" w:rsidRPr="002C7259" w:rsidRDefault="009D610C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CC31FF2" wp14:editId="791C9096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F5C92" w14:textId="63DF1F15" w:rsidR="009D610C" w:rsidRPr="009D610C" w:rsidRDefault="009D61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610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1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318F5C92" w14:textId="63DF1F15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36508" w14:textId="77777777" w:rsidR="00FF719D" w:rsidRDefault="00FF719D" w:rsidP="00812032">
      <w:r>
        <w:separator/>
      </w:r>
    </w:p>
  </w:footnote>
  <w:footnote w:type="continuationSeparator" w:id="0">
    <w:p w14:paraId="2DB9A910" w14:textId="77777777" w:rsidR="00FF719D" w:rsidRDefault="00FF719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6C89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19D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8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Jeejamol Vijayarajan</cp:lastModifiedBy>
  <cp:revision>2</cp:revision>
  <cp:lastPrinted>2020-12-03T10:41:00Z</cp:lastPrinted>
  <dcterms:created xsi:type="dcterms:W3CDTF">2023-03-02T15:45:00Z</dcterms:created>
  <dcterms:modified xsi:type="dcterms:W3CDTF">2023-03-02T15:45:00Z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