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01823C67" w:rsidR="00D40E02" w:rsidRDefault="00E3405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CCEA761" w:rsidR="00B7583E" w:rsidRPr="0080237C" w:rsidRDefault="00E3405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4E901A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836F2CF" w14:textId="36EDB5C8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F0DC6C9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0B7995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D34821F" w14:textId="6B6165CA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270C671" w14:textId="41AF4AC0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23C27" w:rsidRPr="00C53276" w14:paraId="7AB56E5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125EC36" w14:textId="44FD2B6D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6E3C2CF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77CEA1E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20621D1D" w14:textId="068F9590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F039742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3C27" w:rsidRPr="00C53276" w14:paraId="7CA02CF5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039043C" w14:textId="1D8960D0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664305C" w14:textId="3D7236CF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£0</w:t>
            </w:r>
          </w:p>
        </w:tc>
      </w:tr>
      <w:tr w:rsidR="00A23C27" w:rsidRPr="00C53276" w14:paraId="7770E35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4232017" w14:textId="40963A28" w:rsidR="00A23C27" w:rsidRDefault="00A23C27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292DE8F" w14:textId="77777777" w:rsidR="00A23C27" w:rsidRDefault="00A23C27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1C825" w14:textId="77777777" w:rsidR="00E40F12" w:rsidRDefault="00E40F12" w:rsidP="00812032">
      <w:r>
        <w:separator/>
      </w:r>
    </w:p>
  </w:endnote>
  <w:endnote w:type="continuationSeparator" w:id="0">
    <w:p w14:paraId="52350943" w14:textId="77777777" w:rsidR="00E40F12" w:rsidRDefault="00E40F1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BDEFC" w14:textId="3230144C" w:rsidR="00E34055" w:rsidRDefault="00E34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2E19E342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1918" w14:textId="50678303" w:rsidR="00E34055" w:rsidRDefault="00E34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F0B77" w14:textId="77777777" w:rsidR="00E40F12" w:rsidRDefault="00E40F12" w:rsidP="00812032">
      <w:r>
        <w:separator/>
      </w:r>
    </w:p>
  </w:footnote>
  <w:footnote w:type="continuationSeparator" w:id="0">
    <w:p w14:paraId="3EAD01C5" w14:textId="77777777" w:rsidR="00E40F12" w:rsidRDefault="00E40F1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266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3C2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12C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55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0F12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ECFF131-725A-48AA-BAFE-E257C9029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CV-UNS-CLM-ENG-01685     Now: CV-SPC-CLM-ENG-01354.docx</dc:title>
  <dc:subject/>
  <dc:creator>District Judge Richard Clarke</dc:creator>
  <cp:keywords/>
  <cp:lastModifiedBy>Sankavi Mohanraj</cp:lastModifiedBy>
  <cp:revision>4</cp:revision>
  <dcterms:created xsi:type="dcterms:W3CDTF">2023-07-18T21:59:00Z</dcterms:created>
  <dcterms:modified xsi:type="dcterms:W3CDTF">2024-10-30T09:41:00Z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