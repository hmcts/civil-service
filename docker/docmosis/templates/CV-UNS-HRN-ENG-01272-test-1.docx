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3F01FAF1" w14:textId="77777777" w:rsidR="0063698C" w:rsidRPr="0059686C" w:rsidRDefault="0063698C" w:rsidP="0063698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2BAA4ABD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D5F8" w14:textId="77777777" w:rsidR="0075551C" w:rsidRDefault="0075551C" w:rsidP="00812032">
      <w:r>
        <w:separator/>
      </w:r>
    </w:p>
  </w:endnote>
  <w:endnote w:type="continuationSeparator" w:id="0">
    <w:p w14:paraId="4502BD90" w14:textId="77777777" w:rsidR="0075551C" w:rsidRDefault="0075551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A46F" w14:textId="77777777" w:rsidR="0075551C" w:rsidRDefault="0075551C" w:rsidP="00812032">
      <w:r>
        <w:separator/>
      </w:r>
    </w:p>
  </w:footnote>
  <w:footnote w:type="continuationSeparator" w:id="0">
    <w:p w14:paraId="123B1CA3" w14:textId="77777777" w:rsidR="0075551C" w:rsidRDefault="0075551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98C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51C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2023-08-18T11:47:00Z</dcterms:created>
  <dcterms:modified xsi:type="dcterms:W3CDTF">2023-08-18T11:47:00Z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