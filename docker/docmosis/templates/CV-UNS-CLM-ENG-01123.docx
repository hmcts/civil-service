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756FD" w14:textId="19C2574D" w:rsidR="00D765AC" w:rsidRDefault="00D765AC" w:rsidP="00D765AC">
      <w:pPr>
        <w:autoSpaceDE w:val="0"/>
        <w:autoSpaceDN w:val="0"/>
        <w:adjustRightInd w:val="0"/>
        <w:rPr>
          <w:rFonts w:ascii="Tahoma" w:hAnsi="Tahoma" w:cs="Tahoma"/>
          <w:sz w:val="22"/>
          <w:szCs w:val="22"/>
        </w:rPr>
      </w:pPr>
    </w:p>
    <w:tbl>
      <w:tblPr>
        <w:tblStyle w:val="TableGrid"/>
        <w:tblW w:w="97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3685"/>
        <w:gridCol w:w="2080"/>
        <w:gridCol w:w="1999"/>
      </w:tblGrid>
      <w:tr w:rsidR="001042EF" w:rsidRPr="00156806" w14:paraId="3F19C0B3" w14:textId="34E28D02" w:rsidTr="00E82EED">
        <w:tc>
          <w:tcPr>
            <w:tcW w:w="1980" w:type="dxa"/>
            <w:vMerge w:val="restart"/>
          </w:tcPr>
          <w:p w14:paraId="2AFC286D" w14:textId="01A07241" w:rsidR="001042EF" w:rsidRDefault="001042EF" w:rsidP="00264351">
            <w:r>
              <w:fldChar w:fldCharType="begin"/>
            </w:r>
            <w:r w:rsidR="00E37681">
              <w:instrText xml:space="preserve"> INCLUDEPICTURE "C:\\var\\folders\\m2\\qnb2dry97b79psf_83dm0rf80000gn\\T\\com.microsoft.Word\\WebArchiveCopyPasteTempFiles\\page1image12566944" \* MERGEFORMAT </w:instrText>
            </w:r>
            <w:r>
              <w:fldChar w:fldCharType="separate"/>
            </w:r>
            <w:r>
              <w:fldChar w:fldCharType="begin"/>
            </w:r>
            <w:r w:rsidR="00E37681">
              <w:instrText xml:space="preserve"> INCLUDEPICTURE "C:\\var\\folders\\m2\\qnb2dry97b79psf_83dm0rf80000gn\\T\\com.microsoft.Word\\WebArchiveCopyPasteTempFiles\\page1image59464816" \* MERGEFORMAT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40201CC3" wp14:editId="4BA09EF1">
                  <wp:extent cx="1125416" cy="1004221"/>
                  <wp:effectExtent l="0" t="0" r="0" b="0"/>
                  <wp:docPr id="4" name="Picture 4" descr="page1image59464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page1image59464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6823" cy="1032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0E3E4DF1" w14:textId="26A7B14B" w:rsidR="001042EF" w:rsidRPr="00153598" w:rsidRDefault="001042EF" w:rsidP="00264351">
            <w:r>
              <w:fldChar w:fldCharType="end"/>
            </w:r>
          </w:p>
        </w:tc>
        <w:tc>
          <w:tcPr>
            <w:tcW w:w="5765" w:type="dxa"/>
            <w:gridSpan w:val="2"/>
          </w:tcPr>
          <w:p w14:paraId="12668606" w14:textId="77777777" w:rsidR="001042EF" w:rsidRPr="00ED14FB" w:rsidRDefault="001042EF" w:rsidP="00991D9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Claim form</w:t>
            </w:r>
          </w:p>
          <w:p w14:paraId="3A7BEC01" w14:textId="11F1C16E" w:rsidR="001042EF" w:rsidRPr="001042EF" w:rsidRDefault="001042EF" w:rsidP="001042EF"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Claim number: &lt;&lt;</w:t>
            </w:r>
            <w:r w:rsidRPr="001042EF">
              <w:rPr>
                <w:sz w:val="28"/>
                <w:szCs w:val="28"/>
              </w:rPr>
              <w:t xml:space="preserve"> </w:t>
            </w:r>
            <w:proofErr w:type="spellStart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referenceNumber</w:t>
            </w:r>
            <w:proofErr w:type="spellEnd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&gt;&gt;</w:t>
            </w:r>
            <w:r w:rsidRPr="006C4ED0">
              <w:rPr>
                <w:rFonts w:ascii="GDSTransportWebsite" w:hAnsi="GDSTransportWebsite"/>
                <w:color w:val="60686D"/>
              </w:rPr>
              <w:t xml:space="preserve"> </w:t>
            </w:r>
          </w:p>
        </w:tc>
        <w:tc>
          <w:tcPr>
            <w:tcW w:w="1999" w:type="dxa"/>
          </w:tcPr>
          <w:p w14:paraId="7248523A" w14:textId="134B9A0A" w:rsidR="001042EF" w:rsidRPr="001042EF" w:rsidRDefault="001042EF" w:rsidP="001042EF">
            <w:pPr>
              <w:jc w:val="right"/>
            </w:pPr>
            <w:r>
              <w:fldChar w:fldCharType="begin"/>
            </w:r>
            <w:r w:rsidR="00E37681">
              <w:instrText xml:space="preserve"> INCLUDEPICTURE "C:\\var\\folders\\m2\\qnb2dry97b79psf_83dm0rf80000gn\\T\\com.microsoft.Word\\WebArchiveCopyPasteTempFiles\\page1image59464608" \* MERGEFORMAT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43441D57" wp14:editId="27266FAB">
                  <wp:extent cx="808893" cy="808893"/>
                  <wp:effectExtent l="0" t="0" r="4445" b="4445"/>
                  <wp:docPr id="1" name="Picture 1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2899" cy="812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</w:tr>
      <w:tr w:rsidR="00205BB2" w:rsidRPr="00156806" w14:paraId="28482DBF" w14:textId="77777777" w:rsidTr="00E82EED">
        <w:tc>
          <w:tcPr>
            <w:tcW w:w="1980" w:type="dxa"/>
            <w:vMerge/>
            <w:vAlign w:val="bottom"/>
          </w:tcPr>
          <w:p w14:paraId="54289239" w14:textId="77777777" w:rsidR="00205BB2" w:rsidRDefault="00205BB2" w:rsidP="00264351"/>
        </w:tc>
        <w:tc>
          <w:tcPr>
            <w:tcW w:w="7764" w:type="dxa"/>
            <w:gridSpan w:val="3"/>
            <w:vAlign w:val="bottom"/>
          </w:tcPr>
          <w:p w14:paraId="17941DCE" w14:textId="2ABFF5A8" w:rsidR="00205BB2" w:rsidRPr="00205BB2" w:rsidRDefault="00205BB2" w:rsidP="00205BB2">
            <w:pPr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n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ame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: &lt;&lt;</w:t>
            </w:r>
            <w:r w:rsidRPr="00205BB2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</w:t>
            </w:r>
            <w:proofErr w:type="spellStart"/>
            <w:r w:rsidRPr="00205BB2">
              <w:rPr>
                <w:rFonts w:ascii="GDSTransportWebsite" w:hAnsi="GDSTransportWebsite"/>
                <w:color w:val="60686D"/>
                <w:sz w:val="28"/>
                <w:szCs w:val="28"/>
              </w:rPr>
              <w:t>caseName</w:t>
            </w:r>
            <w:proofErr w:type="spellEnd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&gt;&gt;</w:t>
            </w:r>
          </w:p>
        </w:tc>
      </w:tr>
      <w:tr w:rsidR="001042EF" w:rsidRPr="00156806" w14:paraId="70777999" w14:textId="77777777" w:rsidTr="00E82EED">
        <w:tc>
          <w:tcPr>
            <w:tcW w:w="1980" w:type="dxa"/>
            <w:vMerge/>
            <w:vAlign w:val="bottom"/>
          </w:tcPr>
          <w:p w14:paraId="6369B3C0" w14:textId="77777777" w:rsidR="001042EF" w:rsidRDefault="001042EF" w:rsidP="00264351"/>
        </w:tc>
        <w:tc>
          <w:tcPr>
            <w:tcW w:w="3685" w:type="dxa"/>
            <w:vAlign w:val="bottom"/>
          </w:tcPr>
          <w:p w14:paraId="777B197D" w14:textId="01664939" w:rsidR="001042EF" w:rsidRDefault="001042EF" w:rsidP="001042E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60686D"/>
              </w:rPr>
              <w:t>Claimant ref: &lt;&lt;</w:t>
            </w:r>
            <w:proofErr w:type="spellStart"/>
            <w:r w:rsidR="00025667">
              <w:rPr>
                <w:rFonts w:ascii="GDSTransportWebsite" w:hAnsi="GDSTransportWebsite"/>
                <w:color w:val="60686D"/>
              </w:rPr>
              <w:t>applicant</w:t>
            </w:r>
            <w:r>
              <w:rPr>
                <w:rFonts w:ascii="GDSTransportWebsite" w:hAnsi="GDSTransportWebsite"/>
                <w:color w:val="60686D"/>
              </w:rPr>
              <w:t>ExternalReference</w:t>
            </w:r>
            <w:proofErr w:type="spellEnd"/>
            <w:r>
              <w:rPr>
                <w:rFonts w:ascii="GDSTransportWebsite" w:hAnsi="GDSTransportWebsite"/>
                <w:color w:val="60686D"/>
              </w:rPr>
              <w:t xml:space="preserve">&gt;&gt; </w:t>
            </w:r>
          </w:p>
          <w:p w14:paraId="4FB5F8E5" w14:textId="6BFA8BB2" w:rsidR="0004099B" w:rsidRDefault="008C0BF5" w:rsidP="001042EF">
            <w:pPr>
              <w:pStyle w:val="NormalWeb"/>
              <w:spacing w:before="40" w:after="40"/>
              <w:rPr>
                <w:rFonts w:ascii="GDSTransportWebsite" w:hAnsi="GDSTransportWebsite"/>
                <w:color w:val="60686D"/>
              </w:rPr>
            </w:pPr>
            <w:r w:rsidRPr="008C0BF5">
              <w:rPr>
                <w:rFonts w:ascii="GDSTransportWebsite" w:hAnsi="GDSTransportWebsite"/>
                <w:color w:val="60686D"/>
              </w:rPr>
              <w:t>&lt;&lt;cs_</w:t>
            </w:r>
            <w:proofErr w:type="gramStart"/>
            <w:r w:rsidRPr="008C0BF5">
              <w:rPr>
                <w:rFonts w:ascii="GDSTransportWebsite" w:hAnsi="GDSTransportWebsite"/>
                <w:color w:val="60686D"/>
              </w:rPr>
              <w:t>{!</w:t>
            </w:r>
            <w:proofErr w:type="spellStart"/>
            <w:r w:rsidRPr="008C0BF5">
              <w:rPr>
                <w:rFonts w:ascii="GDSTransportWebsite" w:hAnsi="GDSTransportWebsite"/>
                <w:color w:val="60686D"/>
              </w:rPr>
              <w:t>isBlank</w:t>
            </w:r>
            <w:proofErr w:type="spellEnd"/>
            <w:proofErr w:type="gramEnd"/>
            <w:r w:rsidRPr="008C0BF5">
              <w:rPr>
                <w:rFonts w:ascii="GDSTransportWebsite" w:hAnsi="GDSTransportWebsite"/>
                <w:color w:val="60686D"/>
              </w:rPr>
              <w:t>(</w:t>
            </w:r>
            <w:r>
              <w:rPr>
                <w:rFonts w:ascii="GDSTransportWebsite" w:hAnsi="GDSTransportWebsite"/>
                <w:color w:val="60686D"/>
              </w:rPr>
              <w:t>respondent2ExternalReference</w:t>
            </w:r>
            <w:r w:rsidRPr="008C0BF5">
              <w:rPr>
                <w:rFonts w:ascii="GDSTransportWebsite" w:hAnsi="GDSTransportWebsite"/>
                <w:color w:val="60686D"/>
              </w:rPr>
              <w:t>)}&gt;&gt;1st</w:t>
            </w:r>
            <w:r w:rsidR="00436E04">
              <w:rPr>
                <w:rFonts w:ascii="GDSTransportWebsite" w:hAnsi="GDSTransportWebsite"/>
                <w:color w:val="60686D"/>
              </w:rPr>
              <w:t xml:space="preserve"> </w:t>
            </w:r>
            <w:r w:rsidRPr="008C0BF5">
              <w:rPr>
                <w:rFonts w:ascii="GDSTransportWebsite" w:hAnsi="GDSTransportWebsite"/>
                <w:color w:val="60686D"/>
              </w:rPr>
              <w:t>&lt;&lt;es_&gt;&gt;</w:t>
            </w:r>
            <w:r w:rsidR="001042EF">
              <w:rPr>
                <w:rFonts w:ascii="GDSTransportWebsite" w:hAnsi="GDSTransportWebsite"/>
                <w:color w:val="60686D"/>
              </w:rPr>
              <w:t>Defendant ref: &lt;&lt;</w:t>
            </w:r>
            <w:r w:rsidR="00025667">
              <w:rPr>
                <w:rFonts w:ascii="GDSTransportWebsite" w:hAnsi="GDSTransportWebsite"/>
                <w:color w:val="60686D"/>
              </w:rPr>
              <w:t>responde</w:t>
            </w:r>
            <w:r w:rsidR="001042EF">
              <w:rPr>
                <w:rFonts w:ascii="GDSTransportWebsite" w:hAnsi="GDSTransportWebsite"/>
                <w:color w:val="60686D"/>
              </w:rPr>
              <w:t>nt</w:t>
            </w:r>
            <w:r w:rsidR="00BC508B">
              <w:rPr>
                <w:rFonts w:ascii="GDSTransportWebsite" w:hAnsi="GDSTransportWebsite"/>
                <w:color w:val="60686D"/>
              </w:rPr>
              <w:t>1</w:t>
            </w:r>
            <w:r w:rsidR="001042EF">
              <w:rPr>
                <w:rFonts w:ascii="GDSTransportWebsite" w:hAnsi="GDSTransportWebsite"/>
                <w:color w:val="60686D"/>
              </w:rPr>
              <w:t>ExternalReference&gt;&gt;</w:t>
            </w:r>
            <w:bookmarkStart w:id="0" w:name="OLE_LINK11"/>
            <w:bookmarkStart w:id="1" w:name="OLE_LINK12"/>
            <w:r w:rsidR="0004099B" w:rsidRPr="008C0BF5">
              <w:rPr>
                <w:rFonts w:ascii="GDSTransportWebsite" w:hAnsi="GDSTransportWebsite"/>
                <w:color w:val="60686D"/>
              </w:rPr>
              <w:t>&lt;&lt;cs_{!isBlank(</w:t>
            </w:r>
            <w:r w:rsidR="0004099B">
              <w:rPr>
                <w:rFonts w:ascii="GDSTransportWebsite" w:hAnsi="GDSTransportWebsite"/>
                <w:color w:val="60686D"/>
              </w:rPr>
              <w:t>respondent2ExternalReference</w:t>
            </w:r>
            <w:r w:rsidR="0004099B" w:rsidRPr="008C0BF5">
              <w:rPr>
                <w:rFonts w:ascii="GDSTransportWebsite" w:hAnsi="GDSTransportWebsite"/>
                <w:color w:val="60686D"/>
              </w:rPr>
              <w:t>)}&gt;&gt;</w:t>
            </w:r>
            <w:bookmarkEnd w:id="0"/>
            <w:bookmarkEnd w:id="1"/>
          </w:p>
          <w:p w14:paraId="6921BBB7" w14:textId="21E935B1" w:rsidR="0004099B" w:rsidRPr="0004099B" w:rsidRDefault="0004099B" w:rsidP="001042EF">
            <w:pPr>
              <w:pStyle w:val="NormalWeb"/>
              <w:spacing w:before="40" w:after="40"/>
              <w:rPr>
                <w:rFonts w:ascii="GDSTransportWebsite" w:hAnsi="GDSTransportWebsite"/>
                <w:color w:val="60686D"/>
              </w:rPr>
            </w:pPr>
            <w:r>
              <w:rPr>
                <w:rFonts w:ascii="GDSTransportWebsite" w:hAnsi="GDSTransportWebsite"/>
                <w:color w:val="60686D"/>
              </w:rPr>
              <w:t>2nd Defendant ref: &lt;&lt;respondent2ExternalReference&gt;&gt;&lt;&lt;</w:t>
            </w:r>
            <w:r w:rsidR="0054738F">
              <w:rPr>
                <w:rFonts w:ascii="GDSTransportWebsite" w:hAnsi="GDSTransportWebsite"/>
                <w:color w:val="60686D"/>
              </w:rPr>
              <w:t>e</w:t>
            </w:r>
            <w:r>
              <w:rPr>
                <w:rFonts w:ascii="GDSTransportWebsite" w:hAnsi="GDSTransportWebsite"/>
                <w:color w:val="60686D"/>
              </w:rPr>
              <w:t>s_&gt;&gt;</w:t>
            </w:r>
          </w:p>
        </w:tc>
        <w:tc>
          <w:tcPr>
            <w:tcW w:w="4079" w:type="dxa"/>
            <w:gridSpan w:val="2"/>
            <w:vAlign w:val="bottom"/>
          </w:tcPr>
          <w:p w14:paraId="4CA346BE" w14:textId="04F7BB1F" w:rsidR="006642C5" w:rsidRDefault="001042EF" w:rsidP="006642C5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</w:pP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Issued: &lt;</w:t>
            </w:r>
            <w:proofErr w:type="gram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&lt;{</w:t>
            </w:r>
            <w:proofErr w:type="spellStart"/>
            <w:proofErr w:type="gram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dateFormat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(</w:t>
            </w:r>
            <w:proofErr w:type="spell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issueDate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,‘d</w:t>
            </w:r>
            <w:r w:rsidR="00112FCE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MMMM</w:t>
            </w:r>
            <w:r w:rsidR="00112FCE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proofErr w:type="spell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yyyy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’,‘dd-MM-</w:t>
            </w:r>
            <w:proofErr w:type="spell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yyyy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’)}&gt;&gt;</w:t>
            </w:r>
          </w:p>
          <w:p w14:paraId="4E2B5C0F" w14:textId="7BE3A38F" w:rsidR="001042EF" w:rsidRDefault="001042EF" w:rsidP="006642C5">
            <w:pPr>
              <w:pStyle w:val="NoSpacing"/>
              <w:spacing w:line="276" w:lineRule="auto"/>
              <w:jc w:val="right"/>
            </w:pP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Submitted</w:t>
            </w:r>
            <w:r w:rsidR="00361BB8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: </w:t>
            </w: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&lt;</w:t>
            </w:r>
            <w:proofErr w:type="gram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&lt;{</w:t>
            </w:r>
            <w:proofErr w:type="spellStart"/>
            <w:proofErr w:type="gram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dateFormat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(</w:t>
            </w:r>
            <w:proofErr w:type="spell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submittedOn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,‘d</w:t>
            </w:r>
            <w:r w:rsidR="00112FCE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MMMM</w:t>
            </w:r>
            <w:r w:rsidR="00112FCE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proofErr w:type="spell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yyyy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’,‘dd-MM-</w:t>
            </w:r>
            <w:proofErr w:type="spell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yyyy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’)}&gt;&gt;</w:t>
            </w:r>
          </w:p>
        </w:tc>
      </w:tr>
    </w:tbl>
    <w:p w14:paraId="027A5E56" w14:textId="3E61EB74" w:rsidR="009610A5" w:rsidRPr="005641FE" w:rsidRDefault="009610A5" w:rsidP="002B18FA">
      <w:pP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tbl>
      <w:tblPr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AA0D40" w:rsidRPr="00156806" w14:paraId="63AE383D" w14:textId="77777777" w:rsidTr="005D47C3">
        <w:trPr>
          <w:trHeight w:val="193"/>
        </w:trPr>
        <w:tc>
          <w:tcPr>
            <w:tcW w:w="10060" w:type="dxa"/>
            <w:gridSpan w:val="2"/>
          </w:tcPr>
          <w:p w14:paraId="5894E8A7" w14:textId="09DF346F" w:rsidR="0080237C" w:rsidRPr="00AA0D40" w:rsidRDefault="00AA0D40" w:rsidP="00871AA3">
            <w:pPr>
              <w:spacing w:before="40" w:after="40"/>
              <w:rPr>
                <w:rFonts w:ascii="Tahoma" w:hAnsi="Tahoma" w:cs="Tahoma"/>
                <w:b/>
                <w:sz w:val="22"/>
                <w:szCs w:val="22"/>
              </w:rPr>
            </w:pPr>
            <w:r w:rsidRPr="0036641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36641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rr_</w:t>
            </w:r>
            <w:r w:rsidR="00025667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applicants</w:t>
            </w:r>
            <w:proofErr w:type="spellEnd"/>
            <w:r w:rsidRPr="0036641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6F7A86" w:rsidRPr="00156806" w14:paraId="1A28FCC7" w14:textId="77777777" w:rsidTr="005D47C3">
        <w:trPr>
          <w:trHeight w:val="386"/>
        </w:trPr>
        <w:tc>
          <w:tcPr>
            <w:tcW w:w="10060" w:type="dxa"/>
            <w:gridSpan w:val="2"/>
          </w:tcPr>
          <w:p w14:paraId="7C4264FB" w14:textId="3FDB8466" w:rsidR="006F7A86" w:rsidRPr="00356507" w:rsidRDefault="00C876E4" w:rsidP="00356507">
            <w:pPr>
              <w:pBdr>
                <w:bottom w:val="single" w:sz="4" w:space="1" w:color="auto"/>
              </w:pBdr>
              <w:spacing w:before="120" w:after="12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>&lt;&lt;cs_{$size&gt;1}&gt;&gt;&lt;&lt;cs_{$</w:t>
            </w:r>
            <w:proofErr w:type="spellStart"/>
            <w:r w:rsidRPr="00145885">
              <w:rPr>
                <w:rFonts w:ascii="GDSTransportWebsite" w:hAnsi="GDSTransportWebsite"/>
                <w:color w:val="0A0A0A"/>
                <w:sz w:val="36"/>
                <w:szCs w:val="36"/>
              </w:rPr>
              <w:t>itemnum</w:t>
            </w:r>
            <w:proofErr w:type="spellEnd"/>
            <w:r w:rsidRPr="00145885">
              <w:rPr>
                <w:rFonts w:ascii="GDSTransportWebsite" w:hAnsi="GDSTransportWebsite"/>
                <w:color w:val="0A0A0A"/>
                <w:sz w:val="36"/>
                <w:szCs w:val="36"/>
              </w:rPr>
              <w:t>=1}&gt;&gt;</w:t>
            </w:r>
            <w:r w:rsidR="00CA7576" w:rsidRPr="00145885">
              <w:rPr>
                <w:rFonts w:ascii="GDSTransportWebsite" w:hAnsi="GDSTransportWebsite"/>
                <w:color w:val="0A0A0A"/>
                <w:sz w:val="36"/>
                <w:szCs w:val="36"/>
              </w:rPr>
              <w:t xml:space="preserve">1st </w:t>
            </w:r>
            <w:r w:rsidRPr="00145885">
              <w:rPr>
                <w:rFonts w:ascii="GDSTransportWebsite" w:hAnsi="GDSTransportWebsite"/>
                <w:color w:val="0A0A0A"/>
                <w:sz w:val="36"/>
                <w:szCs w:val="36"/>
              </w:rPr>
              <w:t>&lt;&lt;es_&gt;&gt;&lt;&lt; cs_{$</w:t>
            </w:r>
            <w:proofErr w:type="spellStart"/>
            <w:r w:rsidRPr="00145885">
              <w:rPr>
                <w:rFonts w:ascii="GDSTransportWebsite" w:hAnsi="GDSTransportWebsite"/>
                <w:color w:val="0A0A0A"/>
                <w:sz w:val="36"/>
                <w:szCs w:val="36"/>
              </w:rPr>
              <w:t>itemnum</w:t>
            </w:r>
            <w:proofErr w:type="spellEnd"/>
            <w:r w:rsidRPr="00145885">
              <w:rPr>
                <w:rFonts w:ascii="GDSTransportWebsite" w:hAnsi="GDSTransportWebsite"/>
                <w:color w:val="0A0A0A"/>
                <w:sz w:val="36"/>
                <w:szCs w:val="36"/>
              </w:rPr>
              <w:t>=2}&gt;&gt;</w:t>
            </w:r>
            <w:r w:rsidR="00CA7576" w:rsidRPr="00145885">
              <w:rPr>
                <w:rFonts w:ascii="GDSTransportWebsite" w:hAnsi="GDSTransportWebsite"/>
                <w:color w:val="0A0A0A"/>
                <w:sz w:val="36"/>
                <w:szCs w:val="36"/>
              </w:rPr>
              <w:t>2nd</w:t>
            </w:r>
            <w:r w:rsidRPr="00145885">
              <w:rPr>
                <w:rFonts w:ascii="GDSTransportWebsite" w:hAnsi="GDSTransportWebsite"/>
                <w:color w:val="0A0A0A"/>
                <w:sz w:val="36"/>
                <w:szCs w:val="36"/>
              </w:rPr>
              <w:t xml:space="preserve"> &lt;&lt;es_&gt;&gt;&lt;&lt;es_&gt;&gt; </w:t>
            </w:r>
            <w:r w:rsidR="002B18FA" w:rsidRPr="00145885">
              <w:rPr>
                <w:rFonts w:ascii="GDSTransportWebsite" w:hAnsi="GDSTransportWebsite"/>
                <w:color w:val="0A0A0A"/>
                <w:sz w:val="36"/>
                <w:szCs w:val="36"/>
              </w:rPr>
              <w:t>Claimant’s details</w:t>
            </w:r>
          </w:p>
        </w:tc>
      </w:tr>
      <w:tr w:rsidR="00B7583E" w:rsidRPr="00156806" w14:paraId="4E21BE18" w14:textId="77777777" w:rsidTr="005D47C3">
        <w:trPr>
          <w:trHeight w:val="680"/>
        </w:trPr>
        <w:tc>
          <w:tcPr>
            <w:tcW w:w="3539" w:type="dxa"/>
          </w:tcPr>
          <w:p w14:paraId="017554C9" w14:textId="3865D1F7" w:rsidR="00B7583E" w:rsidRPr="0080237C" w:rsidRDefault="00B7583E" w:rsidP="00871AA3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521" w:type="dxa"/>
          </w:tcPr>
          <w:p w14:paraId="45B50F88" w14:textId="5A285EB8" w:rsidR="00B7583E" w:rsidRPr="001839B9" w:rsidRDefault="00B7583E" w:rsidP="00871A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0C5FAF" w:rsidRPr="00156806" w14:paraId="6C5B3008" w14:textId="77777777" w:rsidTr="005D47C3">
        <w:trPr>
          <w:trHeight w:val="354"/>
        </w:trPr>
        <w:tc>
          <w:tcPr>
            <w:tcW w:w="10060" w:type="dxa"/>
            <w:gridSpan w:val="2"/>
          </w:tcPr>
          <w:p w14:paraId="296A4163" w14:textId="3A718371" w:rsidR="000C5FAF" w:rsidRPr="009820C6" w:rsidRDefault="000C5FAF" w:rsidP="008B16D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F51CD7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F51CD7">
              <w:rPr>
                <w:rFonts w:ascii="GDSTransportWebsite" w:hAnsi="GDSTransportWebsite"/>
                <w:color w:val="0A0A0A"/>
              </w:rPr>
              <w:t>c</w:t>
            </w:r>
            <w:r>
              <w:rPr>
                <w:rFonts w:ascii="GDSTransportWebsite" w:hAnsi="GDSTransportWebsite"/>
                <w:color w:val="0A0A0A"/>
              </w:rPr>
              <w:t>r</w:t>
            </w:r>
            <w:proofErr w:type="spellEnd"/>
            <w:r w:rsidRPr="00F51CD7">
              <w:rPr>
                <w:rFonts w:ascii="GDSTransportWebsite" w:hAnsi="GDSTransportWebsite"/>
                <w:color w:val="0A0A0A"/>
              </w:rPr>
              <w:t>_</w:t>
            </w:r>
            <w:proofErr w:type="gramStart"/>
            <w:r w:rsidRPr="00F51CD7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litigationFriendName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</w:t>
            </w:r>
            <w:r w:rsidRPr="00F51CD7">
              <w:rPr>
                <w:rFonts w:ascii="GDSTransportWebsite" w:hAnsi="GDSTransportWebsite"/>
                <w:color w:val="0A0A0A"/>
              </w:rPr>
              <w:t>}&gt;&gt;</w:t>
            </w:r>
          </w:p>
        </w:tc>
      </w:tr>
      <w:tr w:rsidR="008B16D4" w:rsidRPr="00156806" w14:paraId="490AF083" w14:textId="77777777" w:rsidTr="005D47C3">
        <w:trPr>
          <w:trHeight w:val="680"/>
        </w:trPr>
        <w:tc>
          <w:tcPr>
            <w:tcW w:w="3539" w:type="dxa"/>
          </w:tcPr>
          <w:p w14:paraId="48F22ACB" w14:textId="65C4AECB" w:rsidR="008B16D4" w:rsidRDefault="008B16D4" w:rsidP="008B16D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</w:t>
            </w:r>
          </w:p>
        </w:tc>
        <w:tc>
          <w:tcPr>
            <w:tcW w:w="6521" w:type="dxa"/>
          </w:tcPr>
          <w:p w14:paraId="0D6078E7" w14:textId="6251BB6C" w:rsidR="008B16D4" w:rsidRPr="009820C6" w:rsidRDefault="008B16D4" w:rsidP="008B16D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bookmarkStart w:id="2" w:name="OLE_LINK6"/>
            <w:bookmarkStart w:id="3" w:name="OLE_LINK7"/>
            <w:proofErr w:type="spellStart"/>
            <w:r>
              <w:rPr>
                <w:rFonts w:ascii="GDSTransportWebsite" w:hAnsi="GDSTransportWebsite"/>
                <w:color w:val="0A0A0A"/>
              </w:rPr>
              <w:t>litigationFriendName</w:t>
            </w:r>
            <w:bookmarkEnd w:id="2"/>
            <w:bookmarkEnd w:id="3"/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0C5FAF" w:rsidRPr="00156806" w14:paraId="1ACF5E58" w14:textId="77777777" w:rsidTr="005D47C3">
        <w:trPr>
          <w:trHeight w:val="401"/>
        </w:trPr>
        <w:tc>
          <w:tcPr>
            <w:tcW w:w="10060" w:type="dxa"/>
            <w:gridSpan w:val="2"/>
          </w:tcPr>
          <w:p w14:paraId="150C7ACA" w14:textId="327FEA4B" w:rsidR="000C5FAF" w:rsidRPr="009820C6" w:rsidRDefault="000C5FAF" w:rsidP="008B16D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F51CD7">
              <w:rPr>
                <w:rFonts w:ascii="GDSTransportWebsite" w:hAnsi="GDSTransportWebsite"/>
                <w:color w:val="0A0A0A"/>
              </w:rPr>
              <w:t>&lt;&lt;e</w:t>
            </w:r>
            <w:r>
              <w:rPr>
                <w:rFonts w:ascii="GDSTransportWebsite" w:hAnsi="GDSTransportWebsite"/>
                <w:color w:val="0A0A0A"/>
              </w:rPr>
              <w:t>r</w:t>
            </w:r>
            <w:r w:rsidRPr="00F51CD7">
              <w:rPr>
                <w:rFonts w:ascii="GDSTransportWebsite" w:hAnsi="GDSTransportWebsite"/>
                <w:color w:val="0A0A0A"/>
              </w:rPr>
              <w:t>_&gt;&gt;</w:t>
            </w:r>
          </w:p>
        </w:tc>
      </w:tr>
      <w:tr w:rsidR="00B7583E" w:rsidRPr="00156806" w14:paraId="4C4414ED" w14:textId="77777777" w:rsidTr="005D47C3">
        <w:tc>
          <w:tcPr>
            <w:tcW w:w="3539" w:type="dxa"/>
          </w:tcPr>
          <w:p w14:paraId="14414D8D" w14:textId="25B3B99D" w:rsidR="00B7583E" w:rsidRPr="0080237C" w:rsidRDefault="00B7583E" w:rsidP="00871AA3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</w:tc>
        <w:tc>
          <w:tcPr>
            <w:tcW w:w="6521" w:type="dxa"/>
          </w:tcPr>
          <w:p w14:paraId="09E17066" w14:textId="0F5A2DB7" w:rsidR="00B7583E" w:rsidRPr="00A9384B" w:rsidRDefault="00115D35" w:rsidP="00871A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1</w:t>
            </w:r>
            <w:r w:rsidRPr="007E16F0">
              <w:rPr>
                <w:rFonts w:ascii="GDSTransportWebsite" w:hAnsi="GDSTransportWebsite"/>
                <w:color w:val="0A0A0A"/>
              </w:rPr>
              <w:t>!=</w:t>
            </w:r>
            <w:proofErr w:type="gramEnd"/>
            <w:r w:rsidRPr="007E16F0">
              <w:rPr>
                <w:rFonts w:ascii="GDSTransportWebsite" w:hAnsi="GDSTransportWebsite"/>
                <w:color w:val="0A0A0A"/>
              </w:rPr>
              <w:t>null}&gt;&gt;&lt;&lt;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="00B7583E" w:rsidRPr="009820C6">
              <w:rPr>
                <w:rFonts w:ascii="GDSTransportWebsite" w:hAnsi="GDSTransportWebsite"/>
                <w:color w:val="0A0A0A"/>
              </w:rPr>
              <w:t>&lt;&lt;cs_{</w:t>
            </w:r>
            <w:r w:rsidR="00BC6C95">
              <w:rPr>
                <w:rFonts w:ascii="GDSTransportWebsite" w:hAnsi="GDSTransportWebsite"/>
                <w:color w:val="0A0A0A"/>
              </w:rPr>
              <w:t>!isBlank(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="00B7583E" w:rsidRPr="009820C6">
              <w:rPr>
                <w:rFonts w:ascii="GDSTransportWebsite" w:hAnsi="GDSTransportWebsite"/>
                <w:color w:val="0A0A0A"/>
              </w:rPr>
              <w:t>.AddressLine2</w:t>
            </w:r>
            <w:r w:rsidR="00BC6C95">
              <w:rPr>
                <w:rFonts w:ascii="GDSTransportWebsite" w:hAnsi="GDSTransportWebsite"/>
                <w:color w:val="0A0A0A"/>
              </w:rPr>
              <w:t>)</w:t>
            </w:r>
            <w:r w:rsidR="00B7583E"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28A1BA8B" w14:textId="2B4F89D5" w:rsidR="00B7583E" w:rsidRPr="00A9384B" w:rsidRDefault="00B7583E" w:rsidP="00871A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.AddressLine2&gt;&gt;&lt;&lt;es_&gt;&gt;&lt;&lt;cs_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 w:rsidR="00276924"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 w:rsidR="00276924">
              <w:rPr>
                <w:rFonts w:ascii="GDSTransportWebsite" w:hAnsi="GDSTransportWebsite"/>
                <w:color w:val="0A0A0A"/>
              </w:rPr>
              <w:t>(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.AddressLine3</w:t>
            </w:r>
            <w:r w:rsidR="00276924"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5F7E36E4" w14:textId="49F14738" w:rsidR="00B7583E" w:rsidRPr="009820C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.AddressLine3&gt;&gt;&lt;&lt;es_&gt;&gt;&lt;&lt;cs_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 w:rsidR="005520CC">
              <w:rPr>
                <w:rFonts w:ascii="GDSTransportWebsite" w:hAnsi="GDSTransportWebsite"/>
                <w:color w:val="0A0A0A"/>
              </w:rPr>
              <w:t>!</w:t>
            </w:r>
            <w:r w:rsidR="006A466F">
              <w:rPr>
                <w:rFonts w:ascii="GDSTransportWebsite" w:hAnsi="GDSTransportWebsite"/>
                <w:color w:val="0A0A0A"/>
              </w:rPr>
              <w:t>isBlank</w:t>
            </w:r>
            <w:proofErr w:type="gramEnd"/>
            <w:r w:rsidR="006A466F">
              <w:rPr>
                <w:rFonts w:ascii="GDSTransportWebsite" w:hAnsi="GDSTransportWebsite"/>
                <w:color w:val="0A0A0A"/>
              </w:rPr>
              <w:t>(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.PostTown</w:t>
            </w:r>
            <w:r w:rsidR="006A466F"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080CC536" w14:textId="15CA7FDF" w:rsidR="00B7583E" w:rsidRPr="009820C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.PostTown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6CF6702C" w14:textId="687C8D37" w:rsidR="00B7583E" w:rsidRPr="009820C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lastRenderedPageBreak/>
              <w:t xml:space="preserve">&lt;&lt; 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.PostCode&gt;&gt;&lt;&lt;cs_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 w:rsidR="006A466F"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 w:rsidR="006A466F">
              <w:rPr>
                <w:rFonts w:ascii="GDSTransportWebsite" w:hAnsi="GDSTransportWebsite"/>
                <w:color w:val="0A0A0A"/>
              </w:rPr>
              <w:t>(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.Country</w:t>
            </w:r>
            <w:r w:rsidR="006A466F"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8EC4C9D" w14:textId="0FE5852E" w:rsidR="00B7583E" w:rsidRPr="00A9384B" w:rsidRDefault="00B7583E" w:rsidP="00871A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304064"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.Country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EC4CA2" w:rsidRPr="00786E61" w14:paraId="14CFE455" w14:textId="77777777" w:rsidTr="005D47C3">
        <w:tc>
          <w:tcPr>
            <w:tcW w:w="10060" w:type="dxa"/>
            <w:gridSpan w:val="2"/>
          </w:tcPr>
          <w:p w14:paraId="4AEA2D12" w14:textId="77777777" w:rsidR="00EC4CA2" w:rsidRPr="00786E61" w:rsidRDefault="00EC4CA2" w:rsidP="00871A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43194" w14:paraId="3D4A32CA" w14:textId="77777777" w:rsidTr="005D47C3">
        <w:trPr>
          <w:trHeight w:val="680"/>
        </w:trPr>
        <w:tc>
          <w:tcPr>
            <w:tcW w:w="10060" w:type="dxa"/>
            <w:gridSpan w:val="2"/>
          </w:tcPr>
          <w:p w14:paraId="41E3052C" w14:textId="6FE2967C" w:rsidR="00E43194" w:rsidRPr="00EC4CA2" w:rsidRDefault="0022507F" w:rsidP="00871AA3">
            <w:pPr>
              <w:spacing w:before="40" w:after="4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&lt;&lt;c</w:t>
            </w:r>
            <w:r w:rsidR="001123FF">
              <w:rPr>
                <w:rFonts w:ascii="GDSTransportWebsite" w:hAnsi="GDSTransportWebsite"/>
                <w:color w:val="0A0A0A"/>
                <w:sz w:val="36"/>
                <w:szCs w:val="36"/>
              </w:rPr>
              <w:t>s</w:t>
            </w: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_{$size&gt;1}&gt;&gt;</w:t>
            </w:r>
            <w:r w:rsidR="00CA7576"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>&lt;&lt;cs_{$</w:t>
            </w:r>
            <w:proofErr w:type="spellStart"/>
            <w:r w:rsidR="00CA7576"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>itemnum</w:t>
            </w:r>
            <w:proofErr w:type="spellEnd"/>
            <w:r w:rsidR="00CA7576"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>=1}&gt;&gt;</w:t>
            </w:r>
            <w:r w:rsidR="00CA7576">
              <w:rPr>
                <w:rFonts w:ascii="GDSTransportWebsite" w:hAnsi="GDSTransportWebsite"/>
                <w:color w:val="0A0A0A"/>
                <w:sz w:val="36"/>
                <w:szCs w:val="36"/>
              </w:rPr>
              <w:t>1</w:t>
            </w:r>
            <w:r w:rsidR="00CA7576" w:rsidRPr="0085621A">
              <w:rPr>
                <w:rFonts w:ascii="GDSTransportWebsite" w:hAnsi="GDSTransportWebsite"/>
                <w:color w:val="0A0A0A"/>
                <w:sz w:val="36"/>
                <w:szCs w:val="36"/>
              </w:rPr>
              <w:t>st</w:t>
            </w:r>
            <w:r w:rsidR="00CA7576"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 xml:space="preserve"> &lt;&lt;es_&gt;&gt;&lt;&lt; cs_{$</w:t>
            </w:r>
            <w:proofErr w:type="spellStart"/>
            <w:r w:rsidR="00CA7576"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>itemnum</w:t>
            </w:r>
            <w:proofErr w:type="spellEnd"/>
            <w:r w:rsidR="00CA7576"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>=2}&gt;&gt;</w:t>
            </w:r>
            <w:r w:rsidR="00CA7576">
              <w:rPr>
                <w:rFonts w:ascii="GDSTransportWebsite" w:hAnsi="GDSTransportWebsite"/>
                <w:color w:val="0A0A0A"/>
                <w:sz w:val="36"/>
                <w:szCs w:val="36"/>
              </w:rPr>
              <w:t>2</w:t>
            </w:r>
            <w:r w:rsidR="00CA7576" w:rsidRPr="0085621A">
              <w:rPr>
                <w:rFonts w:ascii="GDSTransportWebsite" w:hAnsi="GDSTransportWebsite"/>
                <w:color w:val="0A0A0A"/>
                <w:sz w:val="36"/>
                <w:szCs w:val="36"/>
              </w:rPr>
              <w:t>nd</w:t>
            </w:r>
            <w:r w:rsidR="00CA7576"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 xml:space="preserve"> &lt;&lt;es_&gt;&gt;</w:t>
            </w: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&lt;&lt;es_&gt;&gt;</w:t>
            </w:r>
            <w:r w:rsidR="00CA7576">
              <w:rPr>
                <w:rFonts w:ascii="GDSTransportWebsite" w:hAnsi="GDSTransportWebsite"/>
                <w:color w:val="0A0A0A"/>
                <w:sz w:val="36"/>
                <w:szCs w:val="36"/>
              </w:rPr>
              <w:t xml:space="preserve"> </w:t>
            </w:r>
            <w:r w:rsidR="00A54C87" w:rsidRPr="00C87E4F">
              <w:rPr>
                <w:rFonts w:ascii="GDSTransportWebsite" w:hAnsi="GDSTransportWebsite"/>
                <w:color w:val="0A0A0A"/>
                <w:sz w:val="36"/>
                <w:szCs w:val="36"/>
              </w:rPr>
              <w:t>Claimant’s legal representative</w:t>
            </w:r>
          </w:p>
        </w:tc>
      </w:tr>
      <w:tr w:rsidR="00B7583E" w14:paraId="0C43B8FF" w14:textId="77777777" w:rsidTr="005D47C3">
        <w:trPr>
          <w:trHeight w:val="680"/>
        </w:trPr>
        <w:tc>
          <w:tcPr>
            <w:tcW w:w="3539" w:type="dxa"/>
          </w:tcPr>
          <w:p w14:paraId="628B4600" w14:textId="6EF1EE39" w:rsidR="00B7583E" w:rsidRDefault="00B7583E" w:rsidP="00871AA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Contact name</w:t>
            </w:r>
          </w:p>
        </w:tc>
        <w:tc>
          <w:tcPr>
            <w:tcW w:w="6521" w:type="dxa"/>
          </w:tcPr>
          <w:p w14:paraId="42F35654" w14:textId="0F4EFE41" w:rsidR="00B7583E" w:rsidRDefault="00B7583E" w:rsidP="00871AA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color w:val="0A0A0A"/>
              </w:rPr>
              <w:t>&lt;</w:t>
            </w:r>
            <w:r>
              <w:rPr>
                <w:rFonts w:ascii="GDSTransportWebsite" w:hAnsi="GDSTransportWebsite"/>
                <w:color w:val="0A0A0A"/>
              </w:rPr>
              <w:t>&lt;</w:t>
            </w:r>
            <w:proofErr w:type="spellStart"/>
            <w:proofErr w:type="gramStart"/>
            <w:r w:rsidR="00251089" w:rsidRPr="00251089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.contactName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</w:t>
            </w:r>
            <w:r w:rsidRPr="00D34F20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B7583E" w14:paraId="0CD3BA8B" w14:textId="77777777" w:rsidTr="005D47C3">
        <w:trPr>
          <w:trHeight w:val="680"/>
        </w:trPr>
        <w:tc>
          <w:tcPr>
            <w:tcW w:w="3539" w:type="dxa"/>
          </w:tcPr>
          <w:p w14:paraId="1D1CD85E" w14:textId="6DAA6DAA" w:rsidR="00B7583E" w:rsidRDefault="00B7583E" w:rsidP="00871AA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Organisation name</w:t>
            </w:r>
          </w:p>
        </w:tc>
        <w:tc>
          <w:tcPr>
            <w:tcW w:w="6521" w:type="dxa"/>
          </w:tcPr>
          <w:p w14:paraId="410C382C" w14:textId="06EE8495" w:rsidR="00B7583E" w:rsidRDefault="00B7583E" w:rsidP="00871AA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color w:val="0A0A0A"/>
              </w:rPr>
              <w:t>&lt;</w:t>
            </w:r>
            <w:r>
              <w:rPr>
                <w:rFonts w:ascii="GDSTransportWebsite" w:hAnsi="GDSTransportWebsite"/>
                <w:color w:val="0A0A0A"/>
              </w:rPr>
              <w:t>&lt;</w:t>
            </w:r>
            <w:proofErr w:type="spellStart"/>
            <w:proofErr w:type="gramStart"/>
            <w:r w:rsidR="00251089" w:rsidRPr="00251089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organisation</w:t>
            </w:r>
            <w:r w:rsidRPr="00D34F20">
              <w:rPr>
                <w:rFonts w:ascii="GDSTransportWebsite" w:hAnsi="GDSTransportWebsite"/>
                <w:color w:val="0A0A0A"/>
              </w:rPr>
              <w:t>Name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</w:t>
            </w:r>
            <w:r w:rsidRPr="00D34F20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B7583E" w14:paraId="732459AE" w14:textId="77777777" w:rsidTr="005D47C3">
        <w:tc>
          <w:tcPr>
            <w:tcW w:w="3539" w:type="dxa"/>
          </w:tcPr>
          <w:p w14:paraId="31A80FB5" w14:textId="6C56711D" w:rsidR="00B7583E" w:rsidRDefault="00B7583E" w:rsidP="00871AA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</w:t>
            </w: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ervice 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ddress</w:t>
            </w:r>
          </w:p>
        </w:tc>
        <w:tc>
          <w:tcPr>
            <w:tcW w:w="6521" w:type="dxa"/>
          </w:tcPr>
          <w:p w14:paraId="3A8624CD" w14:textId="63F8DD6F" w:rsidR="00B7583E" w:rsidRPr="00C53276" w:rsidRDefault="00312AEB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</w:t>
            </w:r>
            <w:r w:rsidRPr="00C53276">
              <w:rPr>
                <w:rFonts w:ascii="GDSTransportWebsite" w:hAnsi="GDSTransportWebsite"/>
                <w:color w:val="0A0A0A"/>
              </w:rPr>
              <w:t>&lt;cs_</w:t>
            </w:r>
            <w:proofErr w:type="gramStart"/>
            <w:r w:rsidRPr="00C53276">
              <w:rPr>
                <w:rFonts w:ascii="GDSTransportWebsite" w:hAnsi="GDSTransportWebsite"/>
                <w:color w:val="0A0A0A"/>
              </w:rPr>
              <w:t>{</w:t>
            </w:r>
            <w:bookmarkStart w:id="4" w:name="OLE_LINK1"/>
            <w:bookmarkStart w:id="5" w:name="OLE_LINK2"/>
            <w:r w:rsidR="007767BE"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 w:rsidR="007767BE">
              <w:rPr>
                <w:rFonts w:ascii="GDSTransportWebsite" w:hAnsi="GDSTransportWebsite"/>
                <w:color w:val="0A0A0A"/>
              </w:rPr>
              <w:t>(</w:t>
            </w:r>
            <w:bookmarkEnd w:id="4"/>
            <w:bookmarkEnd w:id="5"/>
            <w:r w:rsidR="00251089" w:rsidRPr="00251089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r>
              <w:rPr>
                <w:rFonts w:ascii="GDSTransportWebsite" w:hAnsi="GDSTransportWebsite"/>
                <w:color w:val="0A0A0A"/>
              </w:rPr>
              <w:t>1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  <w:r w:rsidR="00B7583E" w:rsidRPr="00C53276">
              <w:rPr>
                <w:rFonts w:ascii="GDSTransportWebsite" w:hAnsi="GDSTransportWebsite"/>
                <w:color w:val="0A0A0A"/>
              </w:rPr>
              <w:t>&lt;&lt;</w:t>
            </w:r>
            <w:r w:rsidR="00251089" w:rsidRPr="00251089">
              <w:rPr>
                <w:rFonts w:ascii="GDSTransportWebsite" w:hAnsi="GDSTransportWebsite"/>
                <w:color w:val="0A0A0A"/>
              </w:rPr>
              <w:t>representative</w:t>
            </w:r>
            <w:r w:rsidR="00B7583E" w:rsidRPr="00D34F20">
              <w:rPr>
                <w:rFonts w:ascii="GDSTransportWebsite" w:hAnsi="GDSTransportWebsite"/>
                <w:color w:val="0A0A0A"/>
              </w:rPr>
              <w:t>.</w:t>
            </w:r>
            <w:r w:rsidR="00B7583E">
              <w:rPr>
                <w:rFonts w:ascii="GDSTransportWebsite" w:hAnsi="GDSTransportWebsite"/>
                <w:color w:val="0A0A0A"/>
              </w:rPr>
              <w:t>serviceA</w:t>
            </w:r>
            <w:r w:rsidR="00B7583E" w:rsidRPr="00C53276">
              <w:rPr>
                <w:rFonts w:ascii="GDSTransportWebsite" w:hAnsi="GDSTransportWebsite"/>
                <w:color w:val="0A0A0A"/>
              </w:rPr>
              <w:t>ddress.AddressLine1&gt;&gt;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="00B7583E" w:rsidRPr="00C53276">
              <w:rPr>
                <w:rFonts w:ascii="GDSTransportWebsite" w:hAnsi="GDSTransportWebsite"/>
                <w:color w:val="0A0A0A"/>
              </w:rPr>
              <w:t>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="00251089" w:rsidRPr="00251089">
              <w:rPr>
                <w:rFonts w:ascii="GDSTransportWebsite" w:hAnsi="GDSTransportWebsite"/>
                <w:color w:val="0A0A0A"/>
              </w:rPr>
              <w:t>representative</w:t>
            </w:r>
            <w:r w:rsidR="00B7583E" w:rsidRPr="00D34F20">
              <w:rPr>
                <w:rFonts w:ascii="GDSTransportWebsite" w:hAnsi="GDSTransportWebsite"/>
                <w:color w:val="0A0A0A"/>
              </w:rPr>
              <w:t>.</w:t>
            </w:r>
            <w:r w:rsidR="00B7583E">
              <w:rPr>
                <w:rFonts w:ascii="GDSTransportWebsite" w:hAnsi="GDSTransportWebsite"/>
                <w:color w:val="0A0A0A"/>
              </w:rPr>
              <w:t>serviceA</w:t>
            </w:r>
            <w:r w:rsidR="00B7583E" w:rsidRPr="00C53276">
              <w:rPr>
                <w:rFonts w:ascii="GDSTransportWebsite" w:hAnsi="GDSTransportWebsite"/>
                <w:color w:val="0A0A0A"/>
              </w:rPr>
              <w:t>ddress.AddressLine2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="00B7583E"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473E8CD6" w14:textId="4BA33214" w:rsidR="00B7583E" w:rsidRPr="00C5327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="00835F27" w:rsidRPr="00835F27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2&gt;&gt;&lt;&lt;es_&gt;&gt;&lt;&lt;cs_{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="00656BA9" w:rsidRPr="00656BA9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ddress.AddressLine3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45ADC8B5" w14:textId="1220DFFE" w:rsidR="00B7583E" w:rsidRPr="00C5327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="00F565D7" w:rsidRPr="00F565D7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3&gt;&gt;&lt;&lt;es_&gt;&gt;&lt;&lt;cs_{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="009468A7" w:rsidRPr="009468A7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36F98EDD" w14:textId="57287E43" w:rsidR="00B7583E" w:rsidRPr="00C5327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5244FF" w:rsidRPr="005244FF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</w:t>
            </w:r>
            <w:proofErr w:type="spellEnd"/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1EEA7639" w14:textId="4AA0493D" w:rsidR="00B7583E" w:rsidRPr="00C5327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="00995E1E" w:rsidRPr="00995E1E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ddress.PostCode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="00DD27F3" w:rsidRPr="00DD27F3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28161B5C" w14:textId="156AA098" w:rsidR="00B7583E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BA732C" w:rsidRPr="00BA732C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</w:t>
            </w:r>
            <w:proofErr w:type="spellEnd"/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3D2A33" w14:paraId="0A016543" w14:textId="77777777" w:rsidTr="005D47C3">
        <w:trPr>
          <w:trHeight w:val="452"/>
        </w:trPr>
        <w:tc>
          <w:tcPr>
            <w:tcW w:w="10060" w:type="dxa"/>
            <w:gridSpan w:val="2"/>
          </w:tcPr>
          <w:p w14:paraId="54E5ABEC" w14:textId="65BE21F9" w:rsidR="003D2A33" w:rsidRPr="00283B53" w:rsidRDefault="003D2A33" w:rsidP="00F83634">
            <w:pPr>
              <w:pStyle w:val="NormalWeb"/>
              <w:spacing w:before="120" w:beforeAutospacing="0" w:after="40" w:afterAutospacing="0"/>
              <w:rPr>
                <w:rFonts w:ascii="GDSTransportWebsite" w:hAnsi="GDSTransportWebsite"/>
                <w:color w:val="0A0A0A"/>
              </w:rPr>
            </w:pPr>
            <w:bookmarkStart w:id="6" w:name="_Hlk82507518"/>
            <w:bookmarkStart w:id="7" w:name="OLE_LINK3"/>
            <w:r w:rsidRPr="00F51CD7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F51CD7">
              <w:rPr>
                <w:rFonts w:ascii="GDSTransportWebsite" w:hAnsi="GDSTransportWebsite"/>
                <w:color w:val="0A0A0A"/>
              </w:rPr>
              <w:t>c</w:t>
            </w:r>
            <w:r>
              <w:rPr>
                <w:rFonts w:ascii="GDSTransportWebsite" w:hAnsi="GDSTransportWebsite"/>
                <w:color w:val="0A0A0A"/>
              </w:rPr>
              <w:t>r</w:t>
            </w:r>
            <w:proofErr w:type="spellEnd"/>
            <w:r w:rsidRPr="00F51CD7">
              <w:rPr>
                <w:rFonts w:ascii="GDSTransportWebsite" w:hAnsi="GDSTransportWebsite"/>
                <w:color w:val="0A0A0A"/>
              </w:rPr>
              <w:t>_</w:t>
            </w:r>
            <w:proofErr w:type="gramStart"/>
            <w:r w:rsidRPr="00F51CD7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 w:rsidRPr="00A15C8B">
              <w:rPr>
                <w:rFonts w:ascii="GDSTransportWebsite" w:hAnsi="GDSTransportWebsite"/>
                <w:color w:val="0A0A0A"/>
              </w:rPr>
              <w:t>representative</w:t>
            </w:r>
            <w:r w:rsidRPr="00283B53">
              <w:rPr>
                <w:rFonts w:ascii="GDSTransportWebsite" w:hAnsi="GDSTransportWebsite"/>
                <w:color w:val="0A0A0A"/>
              </w:rPr>
              <w:t>.phoneNumber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</w:t>
            </w:r>
            <w:r w:rsidRPr="00F51CD7">
              <w:rPr>
                <w:rFonts w:ascii="GDSTransportWebsite" w:hAnsi="GDSTransportWebsite"/>
                <w:color w:val="0A0A0A"/>
              </w:rPr>
              <w:t>}&gt;&gt;</w:t>
            </w:r>
            <w:bookmarkEnd w:id="6"/>
            <w:bookmarkEnd w:id="7"/>
          </w:p>
        </w:tc>
      </w:tr>
      <w:tr w:rsidR="00B7583E" w14:paraId="5B676F25" w14:textId="77777777" w:rsidTr="005D47C3">
        <w:trPr>
          <w:trHeight w:val="680"/>
        </w:trPr>
        <w:tc>
          <w:tcPr>
            <w:tcW w:w="3539" w:type="dxa"/>
          </w:tcPr>
          <w:p w14:paraId="5491706E" w14:textId="60641032" w:rsidR="00B7583E" w:rsidRDefault="00B7583E" w:rsidP="00F83634">
            <w:pPr>
              <w:pStyle w:val="NormalWeb"/>
              <w:spacing w:before="12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521" w:type="dxa"/>
          </w:tcPr>
          <w:p w14:paraId="269FCC25" w14:textId="72910F70" w:rsidR="00B7583E" w:rsidRDefault="00B7583E" w:rsidP="00F83634">
            <w:pPr>
              <w:pStyle w:val="NormalWeb"/>
              <w:spacing w:before="12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proofErr w:type="gramStart"/>
            <w:r w:rsidR="00A15C8B" w:rsidRPr="00A15C8B">
              <w:rPr>
                <w:rFonts w:ascii="GDSTransportWebsite" w:hAnsi="GDSTransportWebsite"/>
                <w:color w:val="0A0A0A"/>
              </w:rPr>
              <w:t>representative</w:t>
            </w:r>
            <w:r w:rsidRPr="00283B53">
              <w:rPr>
                <w:rFonts w:ascii="GDSTransportWebsite" w:hAnsi="GDSTransportWebsite"/>
                <w:color w:val="0A0A0A"/>
              </w:rPr>
              <w:t>.phoneNumber</w:t>
            </w:r>
            <w:proofErr w:type="spellEnd"/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3D2A33" w14:paraId="596D2C4A" w14:textId="77777777" w:rsidTr="005D47C3">
        <w:trPr>
          <w:trHeight w:val="81"/>
        </w:trPr>
        <w:tc>
          <w:tcPr>
            <w:tcW w:w="10060" w:type="dxa"/>
            <w:gridSpan w:val="2"/>
          </w:tcPr>
          <w:p w14:paraId="12621FDD" w14:textId="75DDE687" w:rsidR="003D2A33" w:rsidRPr="00283B53" w:rsidRDefault="003D2A33" w:rsidP="00871AA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</w:rPr>
            </w:pPr>
            <w:r w:rsidRPr="00F51CD7">
              <w:rPr>
                <w:rFonts w:ascii="GDSTransportWebsite" w:hAnsi="GDSTransportWebsite"/>
                <w:color w:val="0A0A0A"/>
              </w:rPr>
              <w:t>&lt;&lt;e</w:t>
            </w:r>
            <w:r>
              <w:rPr>
                <w:rFonts w:ascii="GDSTransportWebsite" w:hAnsi="GDSTransportWebsite"/>
                <w:color w:val="0A0A0A"/>
              </w:rPr>
              <w:t>r</w:t>
            </w:r>
            <w:r w:rsidRPr="00F51CD7">
              <w:rPr>
                <w:rFonts w:ascii="GDSTransportWebsite" w:hAnsi="GDSTransportWebsite"/>
                <w:color w:val="0A0A0A"/>
              </w:rPr>
              <w:t>_&gt;&gt;</w:t>
            </w:r>
          </w:p>
        </w:tc>
      </w:tr>
      <w:tr w:rsidR="003D2A33" w14:paraId="143D03A2" w14:textId="77777777" w:rsidTr="005D47C3">
        <w:trPr>
          <w:trHeight w:val="367"/>
        </w:trPr>
        <w:tc>
          <w:tcPr>
            <w:tcW w:w="10060" w:type="dxa"/>
            <w:gridSpan w:val="2"/>
          </w:tcPr>
          <w:p w14:paraId="10793042" w14:textId="62D913BE" w:rsidR="003D2A33" w:rsidRPr="00283B53" w:rsidRDefault="003D2A33" w:rsidP="00871AA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</w:rPr>
            </w:pPr>
            <w:r w:rsidRPr="00F51CD7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F51CD7">
              <w:rPr>
                <w:rFonts w:ascii="GDSTransportWebsite" w:hAnsi="GDSTransportWebsite"/>
                <w:color w:val="0A0A0A"/>
              </w:rPr>
              <w:t>c</w:t>
            </w:r>
            <w:r>
              <w:rPr>
                <w:rFonts w:ascii="GDSTransportWebsite" w:hAnsi="GDSTransportWebsite"/>
                <w:color w:val="0A0A0A"/>
              </w:rPr>
              <w:t>r</w:t>
            </w:r>
            <w:proofErr w:type="spellEnd"/>
            <w:r w:rsidRPr="00F51CD7">
              <w:rPr>
                <w:rFonts w:ascii="GDSTransportWebsite" w:hAnsi="GDSTransportWebsite"/>
                <w:color w:val="0A0A0A"/>
              </w:rPr>
              <w:t>_</w:t>
            </w:r>
            <w:proofErr w:type="gramStart"/>
            <w:r w:rsidRPr="00F51CD7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 w:rsidRPr="009F6C6E">
              <w:rPr>
                <w:rFonts w:ascii="GDSTransportWebsite" w:hAnsi="GDSTransportWebsite"/>
                <w:color w:val="0A0A0A"/>
              </w:rPr>
              <w:t>representative</w:t>
            </w:r>
            <w:r w:rsidRPr="00283B53">
              <w:rPr>
                <w:rFonts w:ascii="GDSTransportWebsite" w:hAnsi="GDSTransportWebsite"/>
                <w:color w:val="0A0A0A"/>
              </w:rPr>
              <w:t>.dxAddress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</w:t>
            </w:r>
            <w:r w:rsidRPr="00F51CD7">
              <w:rPr>
                <w:rFonts w:ascii="GDSTransportWebsite" w:hAnsi="GDSTransportWebsite"/>
                <w:color w:val="0A0A0A"/>
              </w:rPr>
              <w:t>}&gt;&gt;</w:t>
            </w:r>
          </w:p>
        </w:tc>
      </w:tr>
      <w:tr w:rsidR="00B7583E" w14:paraId="2DCD3B2F" w14:textId="77777777" w:rsidTr="005D47C3">
        <w:trPr>
          <w:trHeight w:val="680"/>
        </w:trPr>
        <w:tc>
          <w:tcPr>
            <w:tcW w:w="3539" w:type="dxa"/>
          </w:tcPr>
          <w:p w14:paraId="2A1FD820" w14:textId="75E43465" w:rsidR="00B7583E" w:rsidRDefault="00B7583E" w:rsidP="00871AA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DX address</w:t>
            </w:r>
          </w:p>
        </w:tc>
        <w:tc>
          <w:tcPr>
            <w:tcW w:w="6521" w:type="dxa"/>
          </w:tcPr>
          <w:p w14:paraId="4C6730F0" w14:textId="7F4628DE" w:rsidR="00B7583E" w:rsidRDefault="00B7583E" w:rsidP="00871AA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9F6C6E" w:rsidRPr="009F6C6E">
              <w:rPr>
                <w:rFonts w:ascii="GDSTransportWebsite" w:hAnsi="GDSTransportWebsite"/>
                <w:color w:val="0A0A0A"/>
              </w:rPr>
              <w:t>representative</w:t>
            </w:r>
            <w:r w:rsidRPr="00283B53">
              <w:rPr>
                <w:rFonts w:ascii="GDSTransportWebsite" w:hAnsi="GDSTransportWebsite"/>
                <w:color w:val="0A0A0A"/>
              </w:rPr>
              <w:t>.dxAddress</w:t>
            </w:r>
            <w:proofErr w:type="spellEnd"/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3D2A33" w14:paraId="03CDB72C" w14:textId="77777777" w:rsidTr="005D47C3">
        <w:trPr>
          <w:trHeight w:val="260"/>
        </w:trPr>
        <w:tc>
          <w:tcPr>
            <w:tcW w:w="10060" w:type="dxa"/>
            <w:gridSpan w:val="2"/>
          </w:tcPr>
          <w:p w14:paraId="6A9C2894" w14:textId="2FE4201B" w:rsidR="003D2A33" w:rsidRPr="00283B53" w:rsidRDefault="003D2A33" w:rsidP="00871AA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</w:rPr>
            </w:pPr>
            <w:bookmarkStart w:id="8" w:name="OLE_LINK4"/>
            <w:bookmarkStart w:id="9" w:name="OLE_LINK5"/>
            <w:r w:rsidRPr="00F51CD7">
              <w:rPr>
                <w:rFonts w:ascii="GDSTransportWebsite" w:hAnsi="GDSTransportWebsite"/>
                <w:color w:val="0A0A0A"/>
              </w:rPr>
              <w:t>&lt;&lt;e</w:t>
            </w:r>
            <w:r>
              <w:rPr>
                <w:rFonts w:ascii="GDSTransportWebsite" w:hAnsi="GDSTransportWebsite"/>
                <w:color w:val="0A0A0A"/>
              </w:rPr>
              <w:t>r</w:t>
            </w:r>
            <w:r w:rsidRPr="00F51CD7">
              <w:rPr>
                <w:rFonts w:ascii="GDSTransportWebsite" w:hAnsi="GDSTransportWebsite"/>
                <w:color w:val="0A0A0A"/>
              </w:rPr>
              <w:t>_&gt;&gt;</w:t>
            </w:r>
            <w:bookmarkEnd w:id="8"/>
            <w:bookmarkEnd w:id="9"/>
          </w:p>
        </w:tc>
      </w:tr>
      <w:tr w:rsidR="00012A17" w14:paraId="597C04E4" w14:textId="77777777" w:rsidTr="005D47C3">
        <w:trPr>
          <w:trHeight w:val="403"/>
        </w:trPr>
        <w:tc>
          <w:tcPr>
            <w:tcW w:w="10060" w:type="dxa"/>
            <w:gridSpan w:val="2"/>
          </w:tcPr>
          <w:p w14:paraId="72D110BD" w14:textId="77CA3E80" w:rsidR="00012A17" w:rsidRPr="00D8231C" w:rsidRDefault="00012A17" w:rsidP="00012A17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</w:rPr>
            </w:pPr>
            <w:r w:rsidRPr="00F51CD7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F51CD7">
              <w:rPr>
                <w:rFonts w:ascii="GDSTransportWebsite" w:hAnsi="GDSTransportWebsite"/>
                <w:color w:val="0A0A0A"/>
              </w:rPr>
              <w:t>c</w:t>
            </w:r>
            <w:r>
              <w:rPr>
                <w:rFonts w:ascii="GDSTransportWebsite" w:hAnsi="GDSTransportWebsite"/>
                <w:color w:val="0A0A0A"/>
              </w:rPr>
              <w:t>r</w:t>
            </w:r>
            <w:proofErr w:type="spellEnd"/>
            <w:r w:rsidRPr="00F51CD7">
              <w:rPr>
                <w:rFonts w:ascii="GDSTransportWebsite" w:hAnsi="GDSTransportWebsite"/>
                <w:color w:val="0A0A0A"/>
              </w:rPr>
              <w:t>_</w:t>
            </w:r>
            <w:proofErr w:type="gramStart"/>
            <w:r w:rsidRPr="00F51CD7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 w:rsidRPr="009F6C6E">
              <w:rPr>
                <w:rFonts w:ascii="GDSTransportWebsite" w:hAnsi="GDSTransportWebsite"/>
                <w:color w:val="0A0A0A"/>
              </w:rPr>
              <w:t>representative</w:t>
            </w:r>
            <w:r w:rsidRPr="00283B53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emailAd</w:t>
            </w:r>
            <w:r w:rsidRPr="00283B53">
              <w:rPr>
                <w:rFonts w:ascii="GDSTransportWebsite" w:hAnsi="GDSTransportWebsite"/>
                <w:color w:val="0A0A0A"/>
              </w:rPr>
              <w:t>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</w:t>
            </w:r>
            <w:r w:rsidRPr="00F51CD7">
              <w:rPr>
                <w:rFonts w:ascii="GDSTransportWebsite" w:hAnsi="GDSTransportWebsite"/>
                <w:color w:val="0A0A0A"/>
              </w:rPr>
              <w:t>}&gt;&gt;</w:t>
            </w:r>
          </w:p>
        </w:tc>
      </w:tr>
      <w:tr w:rsidR="00012A17" w14:paraId="616E97A1" w14:textId="77777777" w:rsidTr="005D47C3">
        <w:trPr>
          <w:trHeight w:val="680"/>
        </w:trPr>
        <w:tc>
          <w:tcPr>
            <w:tcW w:w="3539" w:type="dxa"/>
          </w:tcPr>
          <w:p w14:paraId="3564454E" w14:textId="3CB0E577" w:rsidR="00012A17" w:rsidRPr="005768B2" w:rsidRDefault="00012A17" w:rsidP="00012A17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521" w:type="dxa"/>
          </w:tcPr>
          <w:p w14:paraId="018188ED" w14:textId="1B9AE5DD" w:rsidR="00012A17" w:rsidRDefault="00012A17" w:rsidP="00012A17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497BCD">
              <w:rPr>
                <w:rFonts w:ascii="GDSTransportWebsite" w:hAnsi="GDSTransportWebsite"/>
                <w:color w:val="0A0A0A"/>
              </w:rPr>
              <w:t>representative</w:t>
            </w:r>
            <w:r w:rsidRPr="00283B53">
              <w:rPr>
                <w:rFonts w:ascii="GDSTransportWebsite" w:hAnsi="GDSTransportWebsite"/>
                <w:color w:val="0A0A0A"/>
              </w:rPr>
              <w:t>.emailAddress</w:t>
            </w:r>
            <w:proofErr w:type="spellEnd"/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EC4CA2" w14:paraId="4E9BD171" w14:textId="77777777" w:rsidTr="005D47C3">
        <w:trPr>
          <w:trHeight w:val="149"/>
        </w:trPr>
        <w:tc>
          <w:tcPr>
            <w:tcW w:w="10060" w:type="dxa"/>
            <w:gridSpan w:val="2"/>
          </w:tcPr>
          <w:p w14:paraId="48DFD930" w14:textId="67EFD649" w:rsidR="00EC4CA2" w:rsidRDefault="00545593" w:rsidP="00012A17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&lt;&lt;er_&gt;&gt;</w:t>
            </w:r>
          </w:p>
        </w:tc>
      </w:tr>
      <w:tr w:rsidR="00C65AAC" w14:paraId="2740176C" w14:textId="77777777" w:rsidTr="005D47C3">
        <w:trPr>
          <w:trHeight w:val="357"/>
        </w:trPr>
        <w:tc>
          <w:tcPr>
            <w:tcW w:w="10060" w:type="dxa"/>
            <w:gridSpan w:val="2"/>
          </w:tcPr>
          <w:p w14:paraId="731928D3" w14:textId="3E833D06" w:rsidR="00C65AAC" w:rsidRPr="00715FBE" w:rsidRDefault="00C65AAC" w:rsidP="00C65AAC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</w:rPr>
            </w:pPr>
            <w:r w:rsidRPr="00715FBE">
              <w:rPr>
                <w:rFonts w:ascii="GDSTransportWebsite" w:hAnsi="GDSTransportWebsite"/>
                <w:b/>
                <w:bCs/>
                <w:color w:val="0A0A0A"/>
              </w:rPr>
              <w:t>&lt;&lt;</w:t>
            </w:r>
            <w:proofErr w:type="spellStart"/>
            <w:r w:rsidRPr="00715FBE">
              <w:rPr>
                <w:rFonts w:ascii="GDSTransportWebsite" w:hAnsi="GDSTransportWebsite"/>
                <w:b/>
                <w:bCs/>
                <w:color w:val="0A0A0A"/>
              </w:rPr>
              <w:t>er_applicants</w:t>
            </w:r>
            <w:proofErr w:type="spellEnd"/>
            <w:r w:rsidRPr="00715FBE">
              <w:rPr>
                <w:rFonts w:ascii="GDSTransportWebsite" w:hAnsi="GDSTransportWebsite"/>
                <w:b/>
                <w:bCs/>
                <w:color w:val="0A0A0A"/>
              </w:rPr>
              <w:t>&gt;&gt;</w:t>
            </w:r>
          </w:p>
        </w:tc>
      </w:tr>
    </w:tbl>
    <w:p w14:paraId="2B2A45F2" w14:textId="08015DB2" w:rsidR="00E130BD" w:rsidRPr="00115B1E" w:rsidRDefault="00E130BD" w:rsidP="002B18FA">
      <w:pP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tbl>
      <w:tblPr>
        <w:tblStyle w:val="TableGrid"/>
        <w:tblW w:w="100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1"/>
        <w:gridCol w:w="6344"/>
      </w:tblGrid>
      <w:tr w:rsidR="00D34F20" w:rsidRPr="00156806" w14:paraId="7E6D6898" w14:textId="77777777" w:rsidTr="00EA0C1F">
        <w:trPr>
          <w:trHeight w:val="193"/>
        </w:trPr>
        <w:tc>
          <w:tcPr>
            <w:tcW w:w="10025" w:type="dxa"/>
            <w:gridSpan w:val="2"/>
          </w:tcPr>
          <w:p w14:paraId="5F31393B" w14:textId="32345D10" w:rsidR="00D34F20" w:rsidRPr="00AA0D40" w:rsidRDefault="00D34F20" w:rsidP="003367DF">
            <w:pPr>
              <w:pStyle w:val="NormalWeb"/>
              <w:spacing w:before="40" w:beforeAutospacing="0" w:after="40" w:afterAutospacing="0"/>
              <w:rPr>
                <w:rFonts w:ascii="Tahoma" w:hAnsi="Tahoma" w:cs="Tahoma"/>
                <w:b/>
                <w:sz w:val="22"/>
                <w:szCs w:val="22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rr_</w:t>
            </w:r>
            <w:r w:rsidR="00025667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300E67" w:rsidRPr="00156806" w14:paraId="62D49F7A" w14:textId="77777777" w:rsidTr="00EA0C1F">
        <w:trPr>
          <w:trHeight w:val="386"/>
        </w:trPr>
        <w:tc>
          <w:tcPr>
            <w:tcW w:w="10025" w:type="dxa"/>
            <w:gridSpan w:val="2"/>
          </w:tcPr>
          <w:p w14:paraId="64566E5C" w14:textId="45A81A90" w:rsidR="00145885" w:rsidRPr="00F55941" w:rsidRDefault="00CA7576" w:rsidP="00145885">
            <w:pPr>
              <w:pBdr>
                <w:bottom w:val="single" w:sz="6" w:space="1" w:color="auto"/>
              </w:pBdr>
              <w:spacing w:before="120" w:after="12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>&lt;&lt;cs_{$size&gt;1}&gt;&gt;&lt;&lt;cs_{$</w:t>
            </w:r>
            <w:proofErr w:type="spellStart"/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>itemnum</w:t>
            </w:r>
            <w:proofErr w:type="spellEnd"/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>=1}&gt;&gt;</w:t>
            </w: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1</w:t>
            </w:r>
            <w:r w:rsidRPr="0085621A">
              <w:rPr>
                <w:rFonts w:ascii="GDSTransportWebsite" w:hAnsi="GDSTransportWebsite"/>
                <w:color w:val="0A0A0A"/>
                <w:sz w:val="36"/>
                <w:szCs w:val="36"/>
              </w:rPr>
              <w:t>st</w:t>
            </w:r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 xml:space="preserve"> &lt;&lt;es_&gt;&gt;&lt;&lt; cs_{$</w:t>
            </w:r>
            <w:proofErr w:type="spellStart"/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>itemnum</w:t>
            </w:r>
            <w:proofErr w:type="spellEnd"/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>=2}&gt;&gt;</w:t>
            </w: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2</w:t>
            </w:r>
            <w:r w:rsidRPr="0085621A">
              <w:rPr>
                <w:rFonts w:ascii="GDSTransportWebsite" w:hAnsi="GDSTransportWebsite"/>
                <w:color w:val="0A0A0A"/>
                <w:sz w:val="36"/>
                <w:szCs w:val="36"/>
              </w:rPr>
              <w:t>nd</w:t>
            </w:r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 xml:space="preserve"> &lt;&lt;es_&gt;&gt;&lt;&lt;es_&gt;&gt;</w:t>
            </w: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 xml:space="preserve"> </w:t>
            </w:r>
            <w:r w:rsidR="002B18FA">
              <w:rPr>
                <w:rFonts w:ascii="GDSTransportWebsite" w:hAnsi="GDSTransportWebsite"/>
                <w:color w:val="0A0A0A"/>
                <w:sz w:val="36"/>
                <w:szCs w:val="36"/>
              </w:rPr>
              <w:t>Defendant’s details</w:t>
            </w:r>
          </w:p>
        </w:tc>
      </w:tr>
      <w:tr w:rsidR="00B7583E" w:rsidRPr="00156806" w14:paraId="134B762E" w14:textId="77777777" w:rsidTr="00EA0C1F">
        <w:trPr>
          <w:trHeight w:val="680"/>
        </w:trPr>
        <w:tc>
          <w:tcPr>
            <w:tcW w:w="3681" w:type="dxa"/>
          </w:tcPr>
          <w:p w14:paraId="46527918" w14:textId="77777777" w:rsidR="00B7583E" w:rsidRPr="0080237C" w:rsidRDefault="00B7583E" w:rsidP="003367DF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344" w:type="dxa"/>
          </w:tcPr>
          <w:p w14:paraId="40298120" w14:textId="102DA1EB" w:rsidR="00B7583E" w:rsidRPr="001839B9" w:rsidRDefault="00B7583E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B7583E" w:rsidRPr="00156806" w14:paraId="6A01B2E3" w14:textId="77777777" w:rsidTr="00EA0C1F">
        <w:tc>
          <w:tcPr>
            <w:tcW w:w="3681" w:type="dxa"/>
          </w:tcPr>
          <w:p w14:paraId="5101761C" w14:textId="77777777" w:rsidR="00B7583E" w:rsidRPr="0080237C" w:rsidRDefault="00B7583E" w:rsidP="003367DF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</w:tc>
        <w:tc>
          <w:tcPr>
            <w:tcW w:w="6344" w:type="dxa"/>
          </w:tcPr>
          <w:p w14:paraId="66F30104" w14:textId="77777777" w:rsidR="00286418" w:rsidRPr="00A9384B" w:rsidRDefault="00286418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1</w:t>
            </w:r>
            <w:r w:rsidRPr="007E16F0">
              <w:rPr>
                <w:rFonts w:ascii="GDSTransportWebsite" w:hAnsi="GDSTransportWebsite"/>
                <w:color w:val="0A0A0A"/>
              </w:rPr>
              <w:t>!=</w:t>
            </w:r>
            <w:proofErr w:type="gramEnd"/>
            <w:r w:rsidRPr="007E16F0">
              <w:rPr>
                <w:rFonts w:ascii="GDSTransportWebsite" w:hAnsi="GDSTransportWebsite"/>
                <w:color w:val="0A0A0A"/>
              </w:rPr>
              <w:t>null}&gt;&gt;&lt;&lt;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9820C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37AF5AF" w14:textId="77777777" w:rsidR="00286418" w:rsidRPr="00A9384B" w:rsidRDefault="00286418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F2FFE62" w14:textId="6FF94C4E" w:rsidR="00286418" w:rsidRPr="009820C6" w:rsidRDefault="00286418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 w:rsidR="005520CC">
              <w:rPr>
                <w:rFonts w:ascii="GDSTransportWebsite" w:hAnsi="GDSTransportWebsite"/>
                <w:color w:val="0A0A0A"/>
              </w:rPr>
              <w:t>!</w:t>
            </w:r>
            <w:r>
              <w:rPr>
                <w:rFonts w:ascii="GDSTransportWebsite" w:hAnsi="GDSTransportWebsite"/>
                <w:color w:val="0A0A0A"/>
              </w:rPr>
              <w:t>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F3EDE34" w14:textId="77777777" w:rsidR="00286418" w:rsidRPr="009820C6" w:rsidRDefault="00286418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49DF3A3F" w14:textId="51E0A8EF" w:rsidR="00286418" w:rsidRPr="009820C6" w:rsidRDefault="00286418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ddress.PostCode&gt;&gt;&lt;&lt;cs_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F78026B" w14:textId="13CA560F" w:rsidR="00B7583E" w:rsidRPr="00A9384B" w:rsidRDefault="00286418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FD1281" w:rsidRPr="00156806" w14:paraId="691462F2" w14:textId="77777777" w:rsidTr="00EA0C1F">
        <w:tc>
          <w:tcPr>
            <w:tcW w:w="10025" w:type="dxa"/>
            <w:gridSpan w:val="2"/>
          </w:tcPr>
          <w:p w14:paraId="03763679" w14:textId="007B4C86" w:rsidR="00FD1281" w:rsidRPr="00FD1281" w:rsidRDefault="00FD1281" w:rsidP="00FA47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FD1281" w:rsidRPr="00156806" w14:paraId="60AA4828" w14:textId="77777777" w:rsidTr="00EA0C1F">
        <w:tc>
          <w:tcPr>
            <w:tcW w:w="10025" w:type="dxa"/>
            <w:gridSpan w:val="2"/>
          </w:tcPr>
          <w:p w14:paraId="766A2214" w14:textId="50ABF599" w:rsidR="00FD1281" w:rsidRPr="007E16F0" w:rsidRDefault="00FD1281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cr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representative</w:t>
            </w:r>
            <w:r w:rsidR="005D4777">
              <w:rPr>
                <w:rFonts w:ascii="GDSTransportWebsite" w:hAnsi="GDSTransportWebsite"/>
                <w:color w:val="0A0A0A"/>
              </w:rPr>
              <w:t>.organisation</w:t>
            </w:r>
            <w:r w:rsidR="005D4777" w:rsidRPr="00D34F20">
              <w:rPr>
                <w:rFonts w:ascii="GDSTransportWebsite" w:hAnsi="GDSTransportWebsite"/>
                <w:color w:val="0A0A0A"/>
              </w:rPr>
              <w:t>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</w:t>
            </w:r>
          </w:p>
        </w:tc>
      </w:tr>
      <w:tr w:rsidR="00D34F20" w:rsidRPr="00156806" w14:paraId="3D024548" w14:textId="77777777" w:rsidTr="00EA0C1F">
        <w:trPr>
          <w:trHeight w:val="680"/>
        </w:trPr>
        <w:tc>
          <w:tcPr>
            <w:tcW w:w="10025" w:type="dxa"/>
            <w:gridSpan w:val="2"/>
          </w:tcPr>
          <w:p w14:paraId="5E389D95" w14:textId="00509C01" w:rsidR="00D34F20" w:rsidRPr="00450417" w:rsidRDefault="00A24D12" w:rsidP="0084052C">
            <w:pPr>
              <w:spacing w:before="80"/>
              <w:rPr>
                <w:rFonts w:ascii="Arial" w:hAnsi="Arial" w:cs="Arial"/>
                <w:sz w:val="34"/>
                <w:szCs w:val="34"/>
              </w:rPr>
            </w:pPr>
            <w:r w:rsidRPr="00A24D12">
              <w:rPr>
                <w:rFonts w:ascii="GDSTransportWebsite" w:hAnsi="GDSTransportWebsite"/>
                <w:color w:val="0A0A0A"/>
                <w:sz w:val="36"/>
                <w:szCs w:val="36"/>
              </w:rPr>
              <w:t>&lt;&lt;c</w:t>
            </w:r>
            <w:r w:rsidR="00AC2C8C">
              <w:rPr>
                <w:rFonts w:ascii="GDSTransportWebsite" w:hAnsi="GDSTransportWebsite"/>
                <w:color w:val="0A0A0A"/>
                <w:sz w:val="36"/>
                <w:szCs w:val="36"/>
              </w:rPr>
              <w:t>s</w:t>
            </w:r>
            <w:r w:rsidRPr="00A24D12">
              <w:rPr>
                <w:rFonts w:ascii="GDSTransportWebsite" w:hAnsi="GDSTransportWebsite"/>
                <w:color w:val="0A0A0A"/>
                <w:sz w:val="36"/>
                <w:szCs w:val="36"/>
              </w:rPr>
              <w:t>_{$size&gt;1}&gt;&gt;</w:t>
            </w:r>
            <w:r w:rsidR="00CA7576" w:rsidRPr="00A24D12">
              <w:rPr>
                <w:rFonts w:ascii="GDSTransportWebsite" w:hAnsi="GDSTransportWebsite"/>
                <w:color w:val="0A0A0A"/>
                <w:sz w:val="36"/>
                <w:szCs w:val="36"/>
              </w:rPr>
              <w:t>&lt;&lt;</w:t>
            </w:r>
            <w:r w:rsidR="00CA7576"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>cs_{$</w:t>
            </w:r>
            <w:proofErr w:type="spellStart"/>
            <w:r w:rsidR="00CA7576"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>itemnum</w:t>
            </w:r>
            <w:proofErr w:type="spellEnd"/>
            <w:r w:rsidR="00CA7576"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>=1}&gt;&gt;</w:t>
            </w:r>
            <w:r w:rsidR="00CA7576">
              <w:rPr>
                <w:rFonts w:ascii="GDSTransportWebsite" w:hAnsi="GDSTransportWebsite"/>
                <w:color w:val="0A0A0A"/>
                <w:sz w:val="36"/>
                <w:szCs w:val="36"/>
              </w:rPr>
              <w:t>1</w:t>
            </w:r>
            <w:r w:rsidR="00CA7576" w:rsidRPr="0085621A">
              <w:rPr>
                <w:rFonts w:ascii="GDSTransportWebsite" w:hAnsi="GDSTransportWebsite"/>
                <w:color w:val="0A0A0A"/>
                <w:sz w:val="36"/>
                <w:szCs w:val="36"/>
              </w:rPr>
              <w:t>st</w:t>
            </w:r>
            <w:r w:rsidR="00CA7576"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 xml:space="preserve"> &lt;&lt;es_&gt;&gt;&lt;&lt; cs_{$</w:t>
            </w:r>
            <w:proofErr w:type="spellStart"/>
            <w:r w:rsidR="00CA7576"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>itemnum</w:t>
            </w:r>
            <w:proofErr w:type="spellEnd"/>
            <w:r w:rsidR="00CA7576"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>=2}&gt;&gt;</w:t>
            </w:r>
            <w:r w:rsidR="00CA7576">
              <w:rPr>
                <w:rFonts w:ascii="GDSTransportWebsite" w:hAnsi="GDSTransportWebsite"/>
                <w:color w:val="0A0A0A"/>
                <w:sz w:val="36"/>
                <w:szCs w:val="36"/>
              </w:rPr>
              <w:t>2</w:t>
            </w:r>
            <w:r w:rsidR="00CA7576" w:rsidRPr="0085621A">
              <w:rPr>
                <w:rFonts w:ascii="GDSTransportWebsite" w:hAnsi="GDSTransportWebsite"/>
                <w:color w:val="0A0A0A"/>
                <w:sz w:val="36"/>
                <w:szCs w:val="36"/>
              </w:rPr>
              <w:t>nd</w:t>
            </w:r>
            <w:r w:rsidR="00CA7576"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 xml:space="preserve"> &lt;&lt;es_&gt;</w:t>
            </w:r>
            <w:r w:rsidR="000D56D4">
              <w:rPr>
                <w:rFonts w:ascii="GDSTransportWebsite" w:hAnsi="GDSTransportWebsite"/>
                <w:color w:val="0A0A0A"/>
                <w:sz w:val="36"/>
                <w:szCs w:val="36"/>
              </w:rPr>
              <w:t>&gt;</w:t>
            </w: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&lt;&lt;es_&gt;&gt;</w:t>
            </w:r>
            <w:r w:rsidR="00CA7576">
              <w:rPr>
                <w:rFonts w:ascii="GDSTransportWebsite" w:hAnsi="GDSTransportWebsite"/>
                <w:color w:val="0A0A0A"/>
                <w:sz w:val="36"/>
                <w:szCs w:val="36"/>
              </w:rPr>
              <w:t xml:space="preserve"> </w:t>
            </w:r>
            <w:r w:rsidR="00450417" w:rsidRPr="00C87E4F">
              <w:rPr>
                <w:rFonts w:ascii="GDSTransportWebsite" w:hAnsi="GDSTransportWebsite"/>
                <w:color w:val="0A0A0A"/>
                <w:sz w:val="36"/>
                <w:szCs w:val="36"/>
              </w:rPr>
              <w:t>Defendant’s legal representative</w:t>
            </w:r>
          </w:p>
        </w:tc>
      </w:tr>
      <w:tr w:rsidR="00B7583E" w:rsidRPr="00156806" w14:paraId="6DBD55EC" w14:textId="77777777" w:rsidTr="00EA0C1F">
        <w:trPr>
          <w:trHeight w:val="680"/>
        </w:trPr>
        <w:tc>
          <w:tcPr>
            <w:tcW w:w="3681" w:type="dxa"/>
          </w:tcPr>
          <w:p w14:paraId="51A2EF3B" w14:textId="77777777" w:rsidR="00B7583E" w:rsidRPr="0080237C" w:rsidRDefault="00B7583E" w:rsidP="003367DF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Organisation name</w:t>
            </w:r>
          </w:p>
        </w:tc>
        <w:tc>
          <w:tcPr>
            <w:tcW w:w="6344" w:type="dxa"/>
          </w:tcPr>
          <w:p w14:paraId="5E012A37" w14:textId="248A7DCE" w:rsidR="00B7583E" w:rsidRPr="00A9384B" w:rsidRDefault="00B7583E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D34F20">
              <w:rPr>
                <w:rFonts w:ascii="GDSTransportWebsite" w:hAnsi="GDSTransportWebsite"/>
                <w:color w:val="0A0A0A"/>
              </w:rPr>
              <w:t>&lt;</w:t>
            </w:r>
            <w:r>
              <w:rPr>
                <w:rFonts w:ascii="GDSTransportWebsite" w:hAnsi="GDSTransportWebsite"/>
                <w:color w:val="0A0A0A"/>
              </w:rPr>
              <w:t>&lt;</w:t>
            </w:r>
            <w:proofErr w:type="spellStart"/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organisation</w:t>
            </w:r>
            <w:r w:rsidRPr="00D34F20">
              <w:rPr>
                <w:rFonts w:ascii="GDSTransportWebsite" w:hAnsi="GDSTransportWebsite"/>
                <w:color w:val="0A0A0A"/>
              </w:rPr>
              <w:t>Name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</w:t>
            </w:r>
            <w:r w:rsidRPr="00D34F20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B7583E" w:rsidRPr="00C53276" w14:paraId="6CC9F79E" w14:textId="77777777" w:rsidTr="00EA0C1F">
        <w:tc>
          <w:tcPr>
            <w:tcW w:w="3681" w:type="dxa"/>
          </w:tcPr>
          <w:p w14:paraId="139625B0" w14:textId="40BD9371" w:rsidR="00B7583E" w:rsidRPr="00D34F20" w:rsidRDefault="001E313B" w:rsidP="003367D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Address</w:t>
            </w:r>
          </w:p>
        </w:tc>
        <w:tc>
          <w:tcPr>
            <w:tcW w:w="6344" w:type="dxa"/>
          </w:tcPr>
          <w:p w14:paraId="175205FA" w14:textId="46DB457A" w:rsidR="00B7583E" w:rsidRPr="00C53276" w:rsidRDefault="00312AEB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Pr="00C53276"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 w:rsidRPr="00C53276">
              <w:rPr>
                <w:rFonts w:ascii="GDSTransportWebsite" w:hAnsi="GDSTransportWebsite"/>
                <w:color w:val="0A0A0A"/>
              </w:rPr>
              <w:t>{</w:t>
            </w:r>
            <w:r w:rsidR="007767BE"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 w:rsidR="007767BE">
              <w:rPr>
                <w:rFonts w:ascii="GDSTransportWebsite" w:hAnsi="GDSTransportWebsite"/>
                <w:color w:val="0A0A0A"/>
              </w:rPr>
              <w:t>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r>
              <w:rPr>
                <w:rFonts w:ascii="GDSTransportWebsite" w:hAnsi="GDSTransportWebsite"/>
                <w:color w:val="0A0A0A"/>
              </w:rPr>
              <w:t>1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  <w:r w:rsidR="00B7583E" w:rsidRPr="00C53276">
              <w:rPr>
                <w:rFonts w:ascii="GDSTransportWebsite" w:hAnsi="GDSTransportWebsite"/>
                <w:color w:val="0A0A0A"/>
              </w:rPr>
              <w:t>&lt;&lt;</w:t>
            </w:r>
            <w:r w:rsidR="00B7583E" w:rsidRPr="00D34F20">
              <w:rPr>
                <w:rFonts w:ascii="GDSTransportWebsite" w:hAnsi="GDSTransportWebsite"/>
                <w:color w:val="0A0A0A"/>
              </w:rPr>
              <w:t>representative.</w:t>
            </w:r>
            <w:r w:rsidR="00B7583E">
              <w:rPr>
                <w:rFonts w:ascii="GDSTransportWebsite" w:hAnsi="GDSTransportWebsite"/>
                <w:color w:val="0A0A0A"/>
              </w:rPr>
              <w:t>serviceA</w:t>
            </w:r>
            <w:r w:rsidR="00B7583E" w:rsidRPr="00C53276">
              <w:rPr>
                <w:rFonts w:ascii="GDSTransportWebsite" w:hAnsi="GDSTransportWebsite"/>
                <w:color w:val="0A0A0A"/>
              </w:rPr>
              <w:t>ddress.AddressLine1&gt;&gt;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="00B7583E" w:rsidRPr="00C53276">
              <w:rPr>
                <w:rFonts w:ascii="GDSTransportWebsite" w:hAnsi="GDSTransportWebsite"/>
                <w:color w:val="0A0A0A"/>
              </w:rPr>
              <w:t>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="00B7583E" w:rsidRPr="00D34F20">
              <w:rPr>
                <w:rFonts w:ascii="GDSTransportWebsite" w:hAnsi="GDSTransportWebsite"/>
                <w:color w:val="0A0A0A"/>
              </w:rPr>
              <w:t>representative.</w:t>
            </w:r>
            <w:r w:rsidR="00B7583E">
              <w:rPr>
                <w:rFonts w:ascii="GDSTransportWebsite" w:hAnsi="GDSTransportWebsite"/>
                <w:color w:val="0A0A0A"/>
              </w:rPr>
              <w:t>serviceA</w:t>
            </w:r>
            <w:r w:rsidR="00B7583E" w:rsidRPr="00C53276">
              <w:rPr>
                <w:rFonts w:ascii="GDSTransportWebsite" w:hAnsi="GDSTransportWebsite"/>
                <w:color w:val="0A0A0A"/>
              </w:rPr>
              <w:t>ddress.AddressLine2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="00B7583E"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40BC0ABB" w14:textId="3B457170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2&gt;&gt;&lt;&lt;es_&gt;&gt;&lt;&lt;cs_{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ddress.AddressLine3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08F489A5" w14:textId="13A1F9C8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3&gt;&gt;&lt;&lt;es_&gt;&gt;&lt;&lt;cs_{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28512D06" w14:textId="47F83104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</w:t>
            </w:r>
            <w:proofErr w:type="spellEnd"/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4D390DDB" w14:textId="7F7F96E4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ddress.PostCode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55BA7291" w14:textId="20D559C3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Pr="00D34F20"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</w:t>
            </w:r>
            <w:proofErr w:type="spellEnd"/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42499E" w:rsidRPr="00156806" w14:paraId="1C2C78AC" w14:textId="77777777" w:rsidTr="00EA0C1F">
        <w:trPr>
          <w:trHeight w:val="435"/>
        </w:trPr>
        <w:tc>
          <w:tcPr>
            <w:tcW w:w="10025" w:type="dxa"/>
            <w:gridSpan w:val="2"/>
          </w:tcPr>
          <w:p w14:paraId="20E56A51" w14:textId="72EF9FD5" w:rsidR="0042499E" w:rsidRPr="00F51CD7" w:rsidRDefault="0042499E" w:rsidP="0042499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F51CD7">
              <w:rPr>
                <w:rFonts w:ascii="GDSTransportWebsite" w:hAnsi="GDSTransportWebsite"/>
                <w:color w:val="0A0A0A"/>
              </w:rPr>
              <w:lastRenderedPageBreak/>
              <w:t>&lt;&lt;</w:t>
            </w:r>
            <w:proofErr w:type="spellStart"/>
            <w:r w:rsidRPr="00F51CD7">
              <w:rPr>
                <w:rFonts w:ascii="GDSTransportWebsite" w:hAnsi="GDSTransportWebsite"/>
                <w:color w:val="0A0A0A"/>
              </w:rPr>
              <w:t>c</w:t>
            </w:r>
            <w:r>
              <w:rPr>
                <w:rFonts w:ascii="GDSTransportWebsite" w:hAnsi="GDSTransportWebsite"/>
                <w:color w:val="0A0A0A"/>
              </w:rPr>
              <w:t>r</w:t>
            </w:r>
            <w:proofErr w:type="spellEnd"/>
            <w:r w:rsidRPr="00F51CD7">
              <w:rPr>
                <w:rFonts w:ascii="GDSTransportWebsite" w:hAnsi="GDSTransportWebsite"/>
                <w:color w:val="0A0A0A"/>
              </w:rPr>
              <w:t>_</w:t>
            </w:r>
            <w:proofErr w:type="gramStart"/>
            <w:r w:rsidRPr="00F51CD7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 w:rsidRPr="009F6C6E">
              <w:rPr>
                <w:rFonts w:ascii="GDSTransportWebsite" w:hAnsi="GDSTransportWebsite"/>
                <w:color w:val="0A0A0A"/>
              </w:rPr>
              <w:t>representative</w:t>
            </w:r>
            <w:r w:rsidRPr="00283B53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email</w:t>
            </w:r>
            <w:r w:rsidRPr="00283B53">
              <w:rPr>
                <w:rFonts w:ascii="GDSTransportWebsite" w:hAnsi="GDSTransportWebsite"/>
                <w:color w:val="0A0A0A"/>
              </w:rPr>
              <w:t>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</w:t>
            </w:r>
            <w:r w:rsidRPr="00F51CD7">
              <w:rPr>
                <w:rFonts w:ascii="GDSTransportWebsite" w:hAnsi="GDSTransportWebsite"/>
                <w:color w:val="0A0A0A"/>
              </w:rPr>
              <w:t>}&gt;&gt;</w:t>
            </w:r>
          </w:p>
        </w:tc>
      </w:tr>
      <w:tr w:rsidR="0042499E" w:rsidRPr="00156806" w14:paraId="2E4146E3" w14:textId="77777777" w:rsidTr="00EA0C1F">
        <w:trPr>
          <w:trHeight w:val="435"/>
        </w:trPr>
        <w:tc>
          <w:tcPr>
            <w:tcW w:w="3681" w:type="dxa"/>
          </w:tcPr>
          <w:p w14:paraId="3484948E" w14:textId="15E00EA8" w:rsidR="0042499E" w:rsidRPr="00F51CD7" w:rsidRDefault="0042499E" w:rsidP="0042499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344" w:type="dxa"/>
          </w:tcPr>
          <w:p w14:paraId="711E30C1" w14:textId="07588734" w:rsidR="0042499E" w:rsidRPr="00F51CD7" w:rsidRDefault="0042499E" w:rsidP="0042499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283B53">
              <w:rPr>
                <w:rFonts w:ascii="GDSTransportWebsite" w:hAnsi="GDSTransportWebsite"/>
                <w:color w:val="0A0A0A"/>
              </w:rPr>
              <w:t>representative.emailAddress</w:t>
            </w:r>
            <w:proofErr w:type="spellEnd"/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42499E" w:rsidRPr="00156806" w14:paraId="2B15689D" w14:textId="77777777" w:rsidTr="00EA0C1F">
        <w:trPr>
          <w:trHeight w:val="435"/>
        </w:trPr>
        <w:tc>
          <w:tcPr>
            <w:tcW w:w="10025" w:type="dxa"/>
            <w:gridSpan w:val="2"/>
          </w:tcPr>
          <w:p w14:paraId="1949462A" w14:textId="6D505097" w:rsidR="0042499E" w:rsidRPr="00F51CD7" w:rsidRDefault="0042499E" w:rsidP="0042499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F51CD7">
              <w:rPr>
                <w:rFonts w:ascii="GDSTransportWebsite" w:hAnsi="GDSTransportWebsite"/>
                <w:color w:val="0A0A0A"/>
              </w:rPr>
              <w:t>&lt;&lt;e</w:t>
            </w:r>
            <w:r>
              <w:rPr>
                <w:rFonts w:ascii="GDSTransportWebsite" w:hAnsi="GDSTransportWebsite"/>
                <w:color w:val="0A0A0A"/>
              </w:rPr>
              <w:t>r</w:t>
            </w:r>
            <w:r w:rsidRPr="00F51CD7">
              <w:rPr>
                <w:rFonts w:ascii="GDSTransportWebsite" w:hAnsi="GDSTransportWebsite"/>
                <w:color w:val="0A0A0A"/>
              </w:rPr>
              <w:t>_&gt;&gt;</w:t>
            </w:r>
          </w:p>
        </w:tc>
      </w:tr>
      <w:tr w:rsidR="0042499E" w:rsidRPr="00156806" w14:paraId="66B535D4" w14:textId="77777777" w:rsidTr="00EA0C1F">
        <w:trPr>
          <w:trHeight w:val="435"/>
        </w:trPr>
        <w:tc>
          <w:tcPr>
            <w:tcW w:w="10025" w:type="dxa"/>
            <w:gridSpan w:val="2"/>
          </w:tcPr>
          <w:p w14:paraId="70E39AC4" w14:textId="5733E62B" w:rsidR="0042499E" w:rsidRPr="00283B53" w:rsidRDefault="0042499E" w:rsidP="0042499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F51CD7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F51CD7">
              <w:rPr>
                <w:rFonts w:ascii="GDSTransportWebsite" w:hAnsi="GDSTransportWebsite"/>
                <w:color w:val="0A0A0A"/>
              </w:rPr>
              <w:t>c</w:t>
            </w:r>
            <w:r>
              <w:rPr>
                <w:rFonts w:ascii="GDSTransportWebsite" w:hAnsi="GDSTransportWebsite"/>
                <w:color w:val="0A0A0A"/>
              </w:rPr>
              <w:t>r</w:t>
            </w:r>
            <w:proofErr w:type="spellEnd"/>
            <w:r w:rsidRPr="00F51CD7">
              <w:rPr>
                <w:rFonts w:ascii="GDSTransportWebsite" w:hAnsi="GDSTransportWebsite"/>
                <w:color w:val="0A0A0A"/>
              </w:rPr>
              <w:t>_</w:t>
            </w:r>
            <w:proofErr w:type="gramStart"/>
            <w:r w:rsidRPr="00F51CD7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 w:rsidRPr="00A15C8B">
              <w:rPr>
                <w:rFonts w:ascii="GDSTransportWebsite" w:hAnsi="GDSTransportWebsite"/>
                <w:color w:val="0A0A0A"/>
              </w:rPr>
              <w:t>representative</w:t>
            </w:r>
            <w:r w:rsidRPr="00283B53">
              <w:rPr>
                <w:rFonts w:ascii="GDSTransportWebsite" w:hAnsi="GDSTransportWebsite"/>
                <w:color w:val="0A0A0A"/>
              </w:rPr>
              <w:t>.phoneNumber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</w:t>
            </w:r>
            <w:r w:rsidRPr="00F51CD7">
              <w:rPr>
                <w:rFonts w:ascii="GDSTransportWebsite" w:hAnsi="GDSTransportWebsite"/>
                <w:color w:val="0A0A0A"/>
              </w:rPr>
              <w:t>}&gt;&gt;</w:t>
            </w:r>
          </w:p>
        </w:tc>
      </w:tr>
      <w:tr w:rsidR="0042499E" w:rsidRPr="00156806" w14:paraId="74810037" w14:textId="77777777" w:rsidTr="00EA0C1F">
        <w:trPr>
          <w:trHeight w:val="680"/>
        </w:trPr>
        <w:tc>
          <w:tcPr>
            <w:tcW w:w="3681" w:type="dxa"/>
          </w:tcPr>
          <w:p w14:paraId="6ED61A38" w14:textId="20D2AEAB" w:rsidR="0042499E" w:rsidRPr="00D34F20" w:rsidRDefault="0042499E" w:rsidP="0042499E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344" w:type="dxa"/>
          </w:tcPr>
          <w:p w14:paraId="19372B33" w14:textId="4F86A799" w:rsidR="0042499E" w:rsidRPr="00A9384B" w:rsidRDefault="0042499E" w:rsidP="0042499E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283B53">
              <w:rPr>
                <w:rFonts w:ascii="GDSTransportWebsite" w:hAnsi="GDSTransportWebsite"/>
                <w:color w:val="0A0A0A"/>
              </w:rPr>
              <w:t>representative.phoneNumber</w:t>
            </w:r>
            <w:proofErr w:type="spellEnd"/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42499E" w:rsidRPr="00156806" w14:paraId="4B515C16" w14:textId="77777777" w:rsidTr="00EA0C1F">
        <w:trPr>
          <w:trHeight w:val="153"/>
        </w:trPr>
        <w:tc>
          <w:tcPr>
            <w:tcW w:w="10025" w:type="dxa"/>
            <w:gridSpan w:val="2"/>
          </w:tcPr>
          <w:p w14:paraId="0B335505" w14:textId="734C52D7" w:rsidR="0042499E" w:rsidRPr="00283B53" w:rsidRDefault="0042499E" w:rsidP="0042499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F51CD7">
              <w:rPr>
                <w:rFonts w:ascii="GDSTransportWebsite" w:hAnsi="GDSTransportWebsite"/>
                <w:color w:val="0A0A0A"/>
              </w:rPr>
              <w:t>&lt;&lt;e</w:t>
            </w:r>
            <w:r>
              <w:rPr>
                <w:rFonts w:ascii="GDSTransportWebsite" w:hAnsi="GDSTransportWebsite"/>
                <w:color w:val="0A0A0A"/>
              </w:rPr>
              <w:t>r</w:t>
            </w:r>
            <w:r w:rsidRPr="00F51CD7">
              <w:rPr>
                <w:rFonts w:ascii="GDSTransportWebsite" w:hAnsi="GDSTransportWebsite"/>
                <w:color w:val="0A0A0A"/>
              </w:rPr>
              <w:t>_&gt;&gt;</w:t>
            </w:r>
          </w:p>
        </w:tc>
      </w:tr>
      <w:tr w:rsidR="0042499E" w:rsidRPr="00156806" w14:paraId="2DF0E04F" w14:textId="77777777" w:rsidTr="00EA0C1F">
        <w:trPr>
          <w:trHeight w:val="306"/>
        </w:trPr>
        <w:tc>
          <w:tcPr>
            <w:tcW w:w="10025" w:type="dxa"/>
            <w:gridSpan w:val="2"/>
          </w:tcPr>
          <w:p w14:paraId="285A5EBA" w14:textId="7BD7170D" w:rsidR="0042499E" w:rsidRPr="00283B53" w:rsidRDefault="0042499E" w:rsidP="0042499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F51CD7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F51CD7">
              <w:rPr>
                <w:rFonts w:ascii="GDSTransportWebsite" w:hAnsi="GDSTransportWebsite"/>
                <w:color w:val="0A0A0A"/>
              </w:rPr>
              <w:t>c</w:t>
            </w:r>
            <w:r>
              <w:rPr>
                <w:rFonts w:ascii="GDSTransportWebsite" w:hAnsi="GDSTransportWebsite"/>
                <w:color w:val="0A0A0A"/>
              </w:rPr>
              <w:t>r</w:t>
            </w:r>
            <w:proofErr w:type="spellEnd"/>
            <w:r w:rsidRPr="00F51CD7">
              <w:rPr>
                <w:rFonts w:ascii="GDSTransportWebsite" w:hAnsi="GDSTransportWebsite"/>
                <w:color w:val="0A0A0A"/>
              </w:rPr>
              <w:t>_</w:t>
            </w:r>
            <w:proofErr w:type="gramStart"/>
            <w:r w:rsidRPr="00F51CD7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 w:rsidRPr="009F6C6E">
              <w:rPr>
                <w:rFonts w:ascii="GDSTransportWebsite" w:hAnsi="GDSTransportWebsite"/>
                <w:color w:val="0A0A0A"/>
              </w:rPr>
              <w:t>representative</w:t>
            </w:r>
            <w:r w:rsidRPr="00283B53">
              <w:rPr>
                <w:rFonts w:ascii="GDSTransportWebsite" w:hAnsi="GDSTransportWebsite"/>
                <w:color w:val="0A0A0A"/>
              </w:rPr>
              <w:t>.dxAddress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</w:t>
            </w:r>
            <w:r w:rsidRPr="00F51CD7">
              <w:rPr>
                <w:rFonts w:ascii="GDSTransportWebsite" w:hAnsi="GDSTransportWebsite"/>
                <w:color w:val="0A0A0A"/>
              </w:rPr>
              <w:t>}&gt;&gt;</w:t>
            </w:r>
          </w:p>
        </w:tc>
      </w:tr>
      <w:tr w:rsidR="0042499E" w:rsidRPr="00156806" w14:paraId="372D41CB" w14:textId="77777777" w:rsidTr="00EA0C1F">
        <w:trPr>
          <w:trHeight w:val="680"/>
        </w:trPr>
        <w:tc>
          <w:tcPr>
            <w:tcW w:w="3681" w:type="dxa"/>
          </w:tcPr>
          <w:p w14:paraId="13F24322" w14:textId="50B0E2FF" w:rsidR="0042499E" w:rsidRPr="00D34F20" w:rsidRDefault="0042499E" w:rsidP="0042499E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DX address</w:t>
            </w:r>
          </w:p>
        </w:tc>
        <w:tc>
          <w:tcPr>
            <w:tcW w:w="6344" w:type="dxa"/>
          </w:tcPr>
          <w:p w14:paraId="152B3F6F" w14:textId="21A4C90A" w:rsidR="0042499E" w:rsidRDefault="0042499E" w:rsidP="0042499E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283B53">
              <w:rPr>
                <w:rFonts w:ascii="GDSTransportWebsite" w:hAnsi="GDSTransportWebsite"/>
                <w:color w:val="0A0A0A"/>
              </w:rPr>
              <w:t>representative.dxAddress</w:t>
            </w:r>
            <w:proofErr w:type="spellEnd"/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FD1281" w:rsidRPr="00156806" w14:paraId="16AFE077" w14:textId="77777777" w:rsidTr="00EA0C1F">
        <w:trPr>
          <w:trHeight w:val="250"/>
        </w:trPr>
        <w:tc>
          <w:tcPr>
            <w:tcW w:w="10025" w:type="dxa"/>
            <w:gridSpan w:val="2"/>
          </w:tcPr>
          <w:p w14:paraId="56585B35" w14:textId="17274220" w:rsidR="00FD1281" w:rsidRPr="00F51CD7" w:rsidRDefault="00FD1281" w:rsidP="0042499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F51CD7">
              <w:rPr>
                <w:rFonts w:ascii="GDSTransportWebsite" w:hAnsi="GDSTransportWebsite"/>
                <w:color w:val="0A0A0A"/>
              </w:rPr>
              <w:t>&lt;&lt;e</w:t>
            </w:r>
            <w:r>
              <w:rPr>
                <w:rFonts w:ascii="GDSTransportWebsite" w:hAnsi="GDSTransportWebsite"/>
                <w:color w:val="0A0A0A"/>
              </w:rPr>
              <w:t>r</w:t>
            </w:r>
            <w:r w:rsidRPr="00F51CD7">
              <w:rPr>
                <w:rFonts w:ascii="GDSTransportWebsite" w:hAnsi="GDSTransportWebsite"/>
                <w:color w:val="0A0A0A"/>
              </w:rPr>
              <w:t>_&gt;&gt;</w:t>
            </w:r>
          </w:p>
        </w:tc>
      </w:tr>
      <w:tr w:rsidR="0042499E" w:rsidRPr="00156806" w14:paraId="30950817" w14:textId="77777777" w:rsidTr="00EA0C1F">
        <w:trPr>
          <w:trHeight w:val="250"/>
        </w:trPr>
        <w:tc>
          <w:tcPr>
            <w:tcW w:w="10025" w:type="dxa"/>
            <w:gridSpan w:val="2"/>
          </w:tcPr>
          <w:p w14:paraId="55080AD9" w14:textId="5212FAAA" w:rsidR="0042499E" w:rsidRPr="00283B53" w:rsidRDefault="0042499E" w:rsidP="0042499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F51CD7">
              <w:rPr>
                <w:rFonts w:ascii="GDSTransportWebsite" w:hAnsi="GDSTransportWebsite"/>
                <w:color w:val="0A0A0A"/>
              </w:rPr>
              <w:t>&lt;&lt;e</w:t>
            </w:r>
            <w:r>
              <w:rPr>
                <w:rFonts w:ascii="GDSTransportWebsite" w:hAnsi="GDSTransportWebsite"/>
                <w:color w:val="0A0A0A"/>
              </w:rPr>
              <w:t>r</w:t>
            </w:r>
            <w:r w:rsidRPr="00F51CD7">
              <w:rPr>
                <w:rFonts w:ascii="GDSTransportWebsite" w:hAnsi="GDSTransportWebsite"/>
                <w:color w:val="0A0A0A"/>
              </w:rPr>
              <w:t>_&gt;&gt;</w:t>
            </w:r>
          </w:p>
        </w:tc>
      </w:tr>
      <w:tr w:rsidR="0042499E" w:rsidRPr="00156806" w14:paraId="1E3A21B6" w14:textId="77777777" w:rsidTr="00EA0C1F">
        <w:tc>
          <w:tcPr>
            <w:tcW w:w="10025" w:type="dxa"/>
            <w:gridSpan w:val="2"/>
          </w:tcPr>
          <w:p w14:paraId="5E41D2A0" w14:textId="6541FA53" w:rsidR="0042499E" w:rsidRPr="00A9384B" w:rsidRDefault="0042499E" w:rsidP="0042499E">
            <w:pPr>
              <w:pStyle w:val="NormalWeb"/>
              <w:spacing w:before="80" w:beforeAutospacing="0" w:after="80" w:afterAutospacing="0"/>
              <w:rPr>
                <w:rFonts w:ascii="Arial" w:hAnsi="Arial" w:cs="Arial"/>
                <w:sz w:val="22"/>
                <w:szCs w:val="22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</w:tbl>
    <w:p w14:paraId="51FEE0AE" w14:textId="079D635B" w:rsidR="00671892" w:rsidRPr="00115B1E" w:rsidRDefault="00823241" w:rsidP="00145885">
      <w:pPr>
        <w:pBdr>
          <w:bottom w:val="single" w:sz="4" w:space="0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 xml:space="preserve">Claim </w:t>
      </w:r>
      <w:r w:rsidR="00280987">
        <w:rPr>
          <w:rFonts w:ascii="GDSTransportWebsite" w:hAnsi="GDSTransportWebsite"/>
          <w:color w:val="0A0A0A"/>
          <w:sz w:val="36"/>
          <w:szCs w:val="36"/>
        </w:rPr>
        <w:t>d</w:t>
      </w:r>
      <w:r>
        <w:rPr>
          <w:rFonts w:ascii="GDSTransportWebsite" w:hAnsi="GDSTransportWebsite"/>
          <w:color w:val="0A0A0A"/>
          <w:sz w:val="36"/>
          <w:szCs w:val="36"/>
        </w:rPr>
        <w:t>etails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3681"/>
        <w:gridCol w:w="6379"/>
      </w:tblGrid>
      <w:tr w:rsidR="00B76ECF" w14:paraId="2D29EA88" w14:textId="77777777" w:rsidTr="00B60A2C">
        <w:trPr>
          <w:trHeight w:val="680"/>
        </w:trPr>
        <w:tc>
          <w:tcPr>
            <w:tcW w:w="3681" w:type="dxa"/>
          </w:tcPr>
          <w:p w14:paraId="669AF31B" w14:textId="6A419A7C" w:rsidR="00B76ECF" w:rsidRPr="000C74C2" w:rsidRDefault="00B76ECF" w:rsidP="003367DF">
            <w:pPr>
              <w:pStyle w:val="NormalWeb"/>
              <w:spacing w:before="40" w:beforeAutospacing="0" w:after="40" w:afterAutospacing="0"/>
              <w:rPr>
                <w:b/>
                <w:bCs/>
              </w:rPr>
            </w:pPr>
            <w:r w:rsidRPr="00823241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Brief details of claim</w:t>
            </w:r>
          </w:p>
        </w:tc>
        <w:tc>
          <w:tcPr>
            <w:tcW w:w="6379" w:type="dxa"/>
          </w:tcPr>
          <w:p w14:paraId="4675B83E" w14:textId="43B3E991" w:rsidR="00B76ECF" w:rsidRDefault="00B76ECF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C53276">
              <w:rPr>
                <w:rFonts w:ascii="GDSTransportWebsite" w:hAnsi="GDSTransportWebsite"/>
                <w:color w:val="0A0A0A"/>
              </w:rPr>
              <w:t>claimDetails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B76ECF" w14:paraId="3B0663CF" w14:textId="77777777" w:rsidTr="00B60A2C">
        <w:trPr>
          <w:trHeight w:val="680"/>
        </w:trPr>
        <w:tc>
          <w:tcPr>
            <w:tcW w:w="3681" w:type="dxa"/>
          </w:tcPr>
          <w:p w14:paraId="32A4B1A7" w14:textId="1D756E2D" w:rsidR="00B76ECF" w:rsidRPr="00280987" w:rsidRDefault="00B76ECF" w:rsidP="003367D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280987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Expected claim value</w:t>
            </w:r>
            <w:r w:rsidR="00B60A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up to and including</w:t>
            </w:r>
          </w:p>
        </w:tc>
        <w:tc>
          <w:tcPr>
            <w:tcW w:w="6379" w:type="dxa"/>
          </w:tcPr>
          <w:p w14:paraId="7E165D4E" w14:textId="79806396" w:rsidR="00B76ECF" w:rsidRDefault="00B76ECF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C53276">
              <w:rPr>
                <w:rFonts w:ascii="GDSTransportWebsite" w:hAnsi="GDSTransportWebsite"/>
                <w:color w:val="0A0A0A"/>
              </w:rPr>
              <w:t>claimValue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B76ECF" w14:paraId="034C982F" w14:textId="77777777" w:rsidTr="00B60A2C">
        <w:trPr>
          <w:trHeight w:val="680"/>
        </w:trPr>
        <w:tc>
          <w:tcPr>
            <w:tcW w:w="3681" w:type="dxa"/>
            <w:vAlign w:val="center"/>
          </w:tcPr>
          <w:p w14:paraId="52DC658E" w14:textId="70E79EB6" w:rsidR="00B76ECF" w:rsidRPr="00280987" w:rsidRDefault="00B76ECF" w:rsidP="00B60A2C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Issue fee</w:t>
            </w:r>
          </w:p>
        </w:tc>
        <w:tc>
          <w:tcPr>
            <w:tcW w:w="6379" w:type="dxa"/>
            <w:vAlign w:val="center"/>
          </w:tcPr>
          <w:p w14:paraId="29CB9CD6" w14:textId="2A439F23" w:rsidR="00B76ECF" w:rsidRDefault="00B76ECF" w:rsidP="00B60A2C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C53276">
              <w:rPr>
                <w:rFonts w:ascii="GDSTransportWebsite" w:hAnsi="GDSTransportWebsite"/>
                <w:color w:val="0A0A0A"/>
              </w:rPr>
              <w:t>courtFee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B76ECF" w14:paraId="382B9580" w14:textId="77777777" w:rsidTr="00B60A2C">
        <w:trPr>
          <w:trHeight w:val="680"/>
        </w:trPr>
        <w:tc>
          <w:tcPr>
            <w:tcW w:w="3681" w:type="dxa"/>
          </w:tcPr>
          <w:p w14:paraId="107235AB" w14:textId="256EC62D" w:rsidR="00B76ECF" w:rsidRPr="00280987" w:rsidRDefault="00B76ECF" w:rsidP="003367D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Court location </w:t>
            </w:r>
          </w:p>
        </w:tc>
        <w:tc>
          <w:tcPr>
            <w:tcW w:w="6379" w:type="dxa"/>
          </w:tcPr>
          <w:p w14:paraId="71507F2B" w14:textId="679EE041" w:rsidR="00B76ECF" w:rsidRDefault="00B76ECF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C53276">
              <w:rPr>
                <w:rFonts w:ascii="GDSTransportWebsite" w:hAnsi="GDSTransportWebsite"/>
                <w:color w:val="0A0A0A"/>
              </w:rPr>
              <w:t>hearingCourtLocation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3F0F77B" w14:textId="6A0A0685" w:rsidR="00280987" w:rsidRPr="005641FE" w:rsidRDefault="00280987" w:rsidP="00AB7EB9">
      <w:pPr>
        <w:pBdr>
          <w:bottom w:val="single" w:sz="4" w:space="1" w:color="auto"/>
        </w:pBdr>
        <w:spacing w:before="120" w:after="120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5641FE">
        <w:rPr>
          <w:rFonts w:ascii="GDSTransportWebsite" w:hAnsi="GDSTransportWebsite"/>
          <w:color w:val="0A0A0A"/>
          <w:sz w:val="36"/>
          <w:szCs w:val="36"/>
        </w:rPr>
        <w:t>Statement of truth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4"/>
        <w:gridCol w:w="6946"/>
      </w:tblGrid>
      <w:tr w:rsidR="00FA5C2E" w14:paraId="4745EDD0" w14:textId="77777777" w:rsidTr="003367DF">
        <w:trPr>
          <w:trHeight w:val="388"/>
        </w:trPr>
        <w:tc>
          <w:tcPr>
            <w:tcW w:w="10060" w:type="dxa"/>
            <w:gridSpan w:val="2"/>
          </w:tcPr>
          <w:p w14:paraId="760B8D97" w14:textId="1495A654" w:rsidR="0034410D" w:rsidRDefault="00E25BB2" w:rsidP="00280796">
            <w:pPr>
              <w:pStyle w:val="NormalWeb"/>
              <w:spacing w:before="120" w:beforeAutospacing="0" w:after="120" w:afterAutospacing="0"/>
              <w:rPr>
                <w:rFonts w:ascii="GDSTransportWebsite" w:hAnsi="GDSTransportWebsite"/>
                <w:color w:val="0A0A0A"/>
              </w:rPr>
            </w:pPr>
            <w:r w:rsidRPr="00E25BB2">
              <w:rPr>
                <w:rFonts w:ascii="GDSTransportWebsite" w:hAnsi="GDSTransportWebsite"/>
                <w:color w:val="0A0A0A"/>
              </w:rPr>
              <w:t>The claimant believes that the facts in this claim are true.</w:t>
            </w:r>
          </w:p>
          <w:p w14:paraId="4C1A9D93" w14:textId="77777777" w:rsidR="006C25A0" w:rsidRPr="00280796" w:rsidRDefault="006C25A0" w:rsidP="00280796">
            <w:pPr>
              <w:pStyle w:val="NormalWeb"/>
              <w:spacing w:before="120" w:beforeAutospacing="0" w:after="120" w:afterAutospacing="0"/>
              <w:rPr>
                <w:rFonts w:ascii="GDSTransportWebsite" w:hAnsi="GDSTransportWebsite"/>
                <w:color w:val="0A0A0A"/>
              </w:rPr>
            </w:pPr>
          </w:p>
          <w:p w14:paraId="455FBB17" w14:textId="44BA9664" w:rsidR="00280796" w:rsidRDefault="00280796" w:rsidP="00280796">
            <w:pPr>
              <w:rPr>
                <w:rFonts w:ascii="GDSTransportWebsite" w:hAnsi="GDSTransportWebsite"/>
                <w:color w:val="0A0A0A"/>
              </w:rPr>
            </w:pPr>
            <w:r w:rsidRPr="00280796">
              <w:rPr>
                <w:rFonts w:ascii="GDSTransportWebsite" w:hAnsi="GDSTransportWebsite"/>
                <w:color w:val="0A0A0A"/>
              </w:rPr>
              <w:t>I am duly authorised by the claimant to sign this statement.</w:t>
            </w:r>
          </w:p>
          <w:p w14:paraId="4528445B" w14:textId="77777777" w:rsidR="00280796" w:rsidRPr="00280796" w:rsidRDefault="00280796" w:rsidP="00280796">
            <w:pPr>
              <w:rPr>
                <w:rFonts w:ascii="GDSTransportWebsite" w:hAnsi="GDSTransportWebsite"/>
                <w:color w:val="0A0A0A"/>
              </w:rPr>
            </w:pPr>
          </w:p>
          <w:p w14:paraId="5E97582E" w14:textId="5B06D0CC" w:rsidR="00E25BB2" w:rsidRPr="000874D3" w:rsidRDefault="00E25BB2" w:rsidP="00280796">
            <w:pPr>
              <w:rPr>
                <w:rFonts w:ascii="GDSTransportWebsite" w:hAnsi="GDSTransportWebsite"/>
                <w:color w:val="0A0A0A"/>
              </w:rPr>
            </w:pPr>
            <w:r w:rsidRPr="00E25BB2">
              <w:rPr>
                <w:rFonts w:ascii="GDSTransportWebsite" w:hAnsi="GDSTransportWebsite"/>
                <w:color w:val="0A0A0A"/>
              </w:rPr>
              <w:t>The claimant understands that proceedings for contempt of court may be brought against anyone who makes, or causes to be made, a false statement in a document verified by a statement of truth without an honest belief in its truth.</w:t>
            </w:r>
          </w:p>
          <w:p w14:paraId="4F172DD4" w14:textId="2CD48840" w:rsidR="00280796" w:rsidRPr="00280796" w:rsidRDefault="00280796" w:rsidP="00FA5C2E">
            <w:pPr>
              <w:pStyle w:val="NormalWeb"/>
              <w:spacing w:before="120" w:beforeAutospacing="0" w:after="120" w:afterAutospacing="0"/>
              <w:rPr>
                <w:rFonts w:ascii="GDSTransportWebsite" w:hAnsi="GDSTransportWebsite"/>
                <w:color w:val="0A0A0A"/>
              </w:rPr>
            </w:pPr>
          </w:p>
        </w:tc>
      </w:tr>
      <w:tr w:rsidR="00B7583E" w14:paraId="215729A6" w14:textId="77777777" w:rsidTr="003367DF">
        <w:trPr>
          <w:trHeight w:val="680"/>
        </w:trPr>
        <w:tc>
          <w:tcPr>
            <w:tcW w:w="3114" w:type="dxa"/>
          </w:tcPr>
          <w:p w14:paraId="60987D04" w14:textId="7BFCCDDC" w:rsidR="00B7583E" w:rsidRPr="003035FA" w:rsidRDefault="00B7583E" w:rsidP="003367DF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</w:rPr>
              <w:t>Name</w:t>
            </w:r>
          </w:p>
        </w:tc>
        <w:tc>
          <w:tcPr>
            <w:tcW w:w="6946" w:type="dxa"/>
          </w:tcPr>
          <w:p w14:paraId="5500F8D7" w14:textId="388FBC82" w:rsidR="00B7583E" w:rsidRDefault="00B7583E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&lt;&lt;statementOfTruth.name&gt;&gt;</w:t>
            </w:r>
          </w:p>
        </w:tc>
      </w:tr>
      <w:tr w:rsidR="00B7583E" w14:paraId="371A8DCB" w14:textId="77777777" w:rsidTr="003367DF">
        <w:trPr>
          <w:trHeight w:val="680"/>
        </w:trPr>
        <w:tc>
          <w:tcPr>
            <w:tcW w:w="3114" w:type="dxa"/>
          </w:tcPr>
          <w:p w14:paraId="29B07E52" w14:textId="1F674148" w:rsidR="00B7583E" w:rsidRPr="003035FA" w:rsidRDefault="00B7583E" w:rsidP="003367DF">
            <w:pPr>
              <w:pStyle w:val="NormalWeb"/>
              <w:spacing w:before="40" w:beforeAutospacing="0" w:after="40" w:afterAutospacing="0"/>
            </w:pPr>
            <w:r w:rsidRPr="00FA5C2E">
              <w:rPr>
                <w:rFonts w:ascii="GDSTransportWebsite" w:hAnsi="GDSTransportWebsite"/>
                <w:b/>
                <w:bCs/>
                <w:color w:val="0A0A0A"/>
              </w:rPr>
              <w:lastRenderedPageBreak/>
              <w:t>Role</w:t>
            </w:r>
          </w:p>
        </w:tc>
        <w:tc>
          <w:tcPr>
            <w:tcW w:w="6946" w:type="dxa"/>
          </w:tcPr>
          <w:p w14:paraId="72EADC83" w14:textId="4DB4C33A" w:rsidR="00B7583E" w:rsidRDefault="00B7583E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C53276">
              <w:rPr>
                <w:rFonts w:ascii="GDSTransportWebsite" w:hAnsi="GDSTransportWebsite"/>
                <w:color w:val="0A0A0A"/>
              </w:rPr>
              <w:t>statementOfTruth.role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B7583E" w14:paraId="763B0EB4" w14:textId="77777777" w:rsidTr="003367DF">
        <w:trPr>
          <w:trHeight w:val="680"/>
        </w:trPr>
        <w:tc>
          <w:tcPr>
            <w:tcW w:w="3114" w:type="dxa"/>
          </w:tcPr>
          <w:p w14:paraId="75D4A021" w14:textId="17E7C60B" w:rsidR="00B7583E" w:rsidRPr="003035FA" w:rsidRDefault="00B7583E" w:rsidP="003367DF">
            <w:pPr>
              <w:pStyle w:val="NormalWeb"/>
              <w:spacing w:before="40" w:beforeAutospacing="0" w:after="40" w:afterAutospacing="0"/>
            </w:pPr>
            <w:r w:rsidRPr="00FA5C2E">
              <w:rPr>
                <w:rFonts w:ascii="GDSTransportWebsite" w:hAnsi="GDSTransportWebsite"/>
                <w:b/>
                <w:bCs/>
                <w:color w:val="0A0A0A"/>
              </w:rPr>
              <w:t>Organisation</w:t>
            </w:r>
          </w:p>
        </w:tc>
        <w:tc>
          <w:tcPr>
            <w:tcW w:w="6946" w:type="dxa"/>
          </w:tcPr>
          <w:p w14:paraId="79100274" w14:textId="5E216AD2" w:rsidR="00B7583E" w:rsidRDefault="00B7583E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 w:rsidR="00025667">
              <w:rPr>
                <w:rFonts w:ascii="GDSTransportWebsite" w:hAnsi="GDSTransportWebsite"/>
                <w:color w:val="0A0A0A"/>
              </w:rPr>
              <w:t>applicantRepresentative</w:t>
            </w:r>
            <w:r w:rsidRPr="00C53276">
              <w:rPr>
                <w:rFonts w:ascii="GDSTransportWebsite" w:hAnsi="GDSTransportWebsite"/>
                <w:color w:val="0A0A0A"/>
              </w:rPr>
              <w:t>.organisationName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1930909E" w14:textId="7F315E06" w:rsidR="00280987" w:rsidRPr="00280987" w:rsidRDefault="00280987" w:rsidP="00280987">
      <w:pPr>
        <w:pStyle w:val="NormalWeb"/>
        <w:spacing w:after="40" w:afterAutospacing="0"/>
      </w:pPr>
    </w:p>
    <w:sectPr w:rsidR="00280987" w:rsidRPr="00280987" w:rsidSect="001D3541">
      <w:footerReference w:type="default" r:id="rId13"/>
      <w:pgSz w:w="12240" w:h="15840"/>
      <w:pgMar w:top="1134" w:right="1440" w:bottom="1134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3FF663" w14:textId="77777777" w:rsidR="009B06D9" w:rsidRDefault="009B06D9" w:rsidP="00812032">
      <w:r>
        <w:separator/>
      </w:r>
    </w:p>
    <w:p w14:paraId="6DDC2747" w14:textId="77777777" w:rsidR="009B06D9" w:rsidRDefault="009B06D9"/>
  </w:endnote>
  <w:endnote w:type="continuationSeparator" w:id="0">
    <w:p w14:paraId="56031C97" w14:textId="77777777" w:rsidR="009B06D9" w:rsidRDefault="009B06D9" w:rsidP="00812032">
      <w:r>
        <w:continuationSeparator/>
      </w:r>
    </w:p>
    <w:p w14:paraId="506CB54E" w14:textId="77777777" w:rsidR="009B06D9" w:rsidRDefault="009B06D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DSTransportWebsite">
    <w:altName w:val="Cambria"/>
    <w:charset w:val="00"/>
    <w:family w:val="roman"/>
    <w:pitch w:val="default"/>
  </w:font>
  <w:font w:name="Times">
    <w:altName w:val="﷽﷽﷽﷽﷽﷽㴻Ɛ"/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96"/>
      <w:gridCol w:w="4537"/>
      <w:gridCol w:w="3117"/>
    </w:tblGrid>
    <w:tr w:rsidR="00153598" w14:paraId="178BFA6E" w14:textId="77777777" w:rsidTr="006A0D64">
      <w:tc>
        <w:tcPr>
          <w:tcW w:w="1696" w:type="dxa"/>
        </w:tcPr>
        <w:p w14:paraId="056352FE" w14:textId="1CBE44DE" w:rsidR="00153598" w:rsidRDefault="006A0D64" w:rsidP="00153598">
          <w:pPr>
            <w:pStyle w:val="NormalWeb"/>
          </w:pPr>
          <w:r>
            <w:rPr>
              <w:rFonts w:ascii="GDSTransportWebsite" w:hAnsi="GDSTransportWebsite"/>
              <w:color w:val="515151"/>
              <w:sz w:val="16"/>
              <w:szCs w:val="16"/>
            </w:rPr>
            <w:t>N1</w:t>
          </w:r>
        </w:p>
      </w:tc>
      <w:tc>
        <w:tcPr>
          <w:tcW w:w="4537" w:type="dxa"/>
        </w:tcPr>
        <w:p w14:paraId="4E737C11" w14:textId="10A65660" w:rsidR="00153598" w:rsidRDefault="00153598" w:rsidP="006A0D64">
          <w:pPr>
            <w:pStyle w:val="NormalWeb"/>
          </w:pPr>
        </w:p>
      </w:tc>
      <w:tc>
        <w:tcPr>
          <w:tcW w:w="3117" w:type="dxa"/>
        </w:tcPr>
        <w:p w14:paraId="3F6B6EF1" w14:textId="2D5D8207" w:rsidR="00153598" w:rsidRPr="00EF1AC3" w:rsidRDefault="001834D3" w:rsidP="00015395">
          <w:pPr>
            <w:pStyle w:val="NormalWeb"/>
            <w:jc w:val="right"/>
            <w:rPr>
              <w:rFonts w:ascii="Times" w:hAnsi="Times"/>
              <w:sz w:val="16"/>
              <w:szCs w:val="16"/>
            </w:rPr>
          </w:pPr>
          <w:r>
            <w:rPr>
              <w:rFonts w:ascii="Times" w:hAnsi="Times"/>
              <w:sz w:val="16"/>
              <w:szCs w:val="16"/>
            </w:rPr>
            <w:t>Page</w:t>
          </w:r>
          <w:r w:rsidR="00C539DB" w:rsidRPr="00EF1AC3">
            <w:rPr>
              <w:rFonts w:ascii="Times" w:hAnsi="Times"/>
              <w:sz w:val="16"/>
              <w:szCs w:val="16"/>
            </w:rPr>
            <w:t xml:space="preserve"> 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begin"/>
          </w:r>
          <w:r w:rsidR="00C539DB" w:rsidRPr="00E80458">
            <w:rPr>
              <w:rFonts w:ascii="Times" w:hAnsi="Times"/>
              <w:sz w:val="16"/>
              <w:szCs w:val="16"/>
            </w:rPr>
            <w:instrText xml:space="preserve"> PAGE   \* MERGEFORMAT </w:instrTex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separate"/>
          </w:r>
          <w:r w:rsidR="00C539DB" w:rsidRPr="00E80458">
            <w:rPr>
              <w:rFonts w:ascii="Times" w:hAnsi="Times"/>
              <w:sz w:val="16"/>
              <w:szCs w:val="16"/>
            </w:rPr>
            <w:t>1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of 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begin"/>
          </w:r>
          <w:r w:rsidR="00EF1AC3" w:rsidRPr="00EF1AC3">
            <w:rPr>
              <w:rFonts w:ascii="Times" w:hAnsi="Times"/>
              <w:sz w:val="16"/>
              <w:szCs w:val="16"/>
            </w:rPr>
            <w:instrText xml:space="preserve"> NUMPAGES  </w:instrTex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separate"/>
          </w:r>
          <w:r w:rsidR="00EF1AC3" w:rsidRPr="00EF1AC3">
            <w:rPr>
              <w:rFonts w:ascii="Times" w:hAnsi="Times"/>
              <w:sz w:val="16"/>
              <w:szCs w:val="16"/>
            </w:rPr>
            <w:t>5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</w:t>
          </w:r>
        </w:p>
      </w:tc>
    </w:tr>
  </w:tbl>
  <w:p w14:paraId="75205CBD" w14:textId="517F6793" w:rsidR="004A648F" w:rsidRPr="00153598" w:rsidRDefault="004A648F" w:rsidP="006A0D64">
    <w:pPr>
      <w:pStyle w:val="Footer"/>
    </w:pPr>
  </w:p>
  <w:p w14:paraId="6D5C3790" w14:textId="77777777" w:rsidR="00722160" w:rsidRDefault="0072216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10889E" w14:textId="77777777" w:rsidR="009B06D9" w:rsidRDefault="009B06D9" w:rsidP="00812032">
      <w:r>
        <w:separator/>
      </w:r>
    </w:p>
    <w:p w14:paraId="2F55F336" w14:textId="77777777" w:rsidR="009B06D9" w:rsidRDefault="009B06D9"/>
  </w:footnote>
  <w:footnote w:type="continuationSeparator" w:id="0">
    <w:p w14:paraId="760458F8" w14:textId="77777777" w:rsidR="009B06D9" w:rsidRDefault="009B06D9" w:rsidP="00812032">
      <w:r>
        <w:continuationSeparator/>
      </w:r>
    </w:p>
    <w:p w14:paraId="1FD62A8A" w14:textId="77777777" w:rsidR="009B06D9" w:rsidRDefault="009B06D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32905"/>
    <w:multiLevelType w:val="multilevel"/>
    <w:tmpl w:val="FF20FD88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008"/>
        </w:tabs>
        <w:ind w:left="1008" w:hanging="288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" w15:restartNumberingAfterBreak="0">
    <w:nsid w:val="05D2691D"/>
    <w:multiLevelType w:val="hybridMultilevel"/>
    <w:tmpl w:val="6CE02D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A7488"/>
    <w:multiLevelType w:val="hybridMultilevel"/>
    <w:tmpl w:val="B2C6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61AFC"/>
    <w:multiLevelType w:val="hybridMultilevel"/>
    <w:tmpl w:val="8110D2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004326"/>
    <w:multiLevelType w:val="multilevel"/>
    <w:tmpl w:val="2ED88FEE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5" w15:restartNumberingAfterBreak="0">
    <w:nsid w:val="140772B6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1B5734"/>
    <w:multiLevelType w:val="hybridMultilevel"/>
    <w:tmpl w:val="180AA056"/>
    <w:lvl w:ilvl="0" w:tplc="67243A6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A848C9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8" w15:restartNumberingAfterBreak="0">
    <w:nsid w:val="233B3BEC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9" w15:restartNumberingAfterBreak="0">
    <w:nsid w:val="2AD31A37"/>
    <w:multiLevelType w:val="hybridMultilevel"/>
    <w:tmpl w:val="DB6422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01C19"/>
    <w:multiLevelType w:val="hybridMultilevel"/>
    <w:tmpl w:val="EEB065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242F8C"/>
    <w:multiLevelType w:val="hybridMultilevel"/>
    <w:tmpl w:val="16924B10"/>
    <w:lvl w:ilvl="0" w:tplc="D3B45EF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6671A2"/>
    <w:multiLevelType w:val="hybridMultilevel"/>
    <w:tmpl w:val="2AFE9A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A22D72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902751"/>
    <w:multiLevelType w:val="hybridMultilevel"/>
    <w:tmpl w:val="FEA6E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D65C2E"/>
    <w:multiLevelType w:val="multilevel"/>
    <w:tmpl w:val="30EAE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6323D02"/>
    <w:multiLevelType w:val="hybridMultilevel"/>
    <w:tmpl w:val="456CAD3E"/>
    <w:lvl w:ilvl="0" w:tplc="D722EEA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6724EF6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AD022F"/>
    <w:multiLevelType w:val="hybridMultilevel"/>
    <w:tmpl w:val="019AD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4B0D6F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E25DC9"/>
    <w:multiLevelType w:val="hybridMultilevel"/>
    <w:tmpl w:val="52D05C4C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1" w15:restartNumberingAfterBreak="0">
    <w:nsid w:val="553048A0"/>
    <w:multiLevelType w:val="hybridMultilevel"/>
    <w:tmpl w:val="D892028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E7A45FE"/>
    <w:multiLevelType w:val="hybridMultilevel"/>
    <w:tmpl w:val="F48E8EF4"/>
    <w:lvl w:ilvl="0" w:tplc="47E4418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855431D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AD1A1C"/>
    <w:multiLevelType w:val="hybridMultilevel"/>
    <w:tmpl w:val="A39E6A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2E6303"/>
    <w:multiLevelType w:val="hybridMultilevel"/>
    <w:tmpl w:val="6EFACC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83310D"/>
    <w:multiLevelType w:val="hybridMultilevel"/>
    <w:tmpl w:val="64940A94"/>
    <w:lvl w:ilvl="0" w:tplc="08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7" w15:restartNumberingAfterBreak="0">
    <w:nsid w:val="77693890"/>
    <w:multiLevelType w:val="hybridMultilevel"/>
    <w:tmpl w:val="A5D66A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B80978"/>
    <w:multiLevelType w:val="hybridMultilevel"/>
    <w:tmpl w:val="4286A1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E81FC5"/>
    <w:multiLevelType w:val="hybridMultilevel"/>
    <w:tmpl w:val="166EBF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8727356">
    <w:abstractNumId w:val="0"/>
  </w:num>
  <w:num w:numId="2" w16cid:durableId="1317806714">
    <w:abstractNumId w:val="8"/>
  </w:num>
  <w:num w:numId="3" w16cid:durableId="1322809976">
    <w:abstractNumId w:val="7"/>
  </w:num>
  <w:num w:numId="4" w16cid:durableId="96681334">
    <w:abstractNumId w:val="4"/>
  </w:num>
  <w:num w:numId="5" w16cid:durableId="2131631478">
    <w:abstractNumId w:val="9"/>
  </w:num>
  <w:num w:numId="6" w16cid:durableId="229855159">
    <w:abstractNumId w:val="10"/>
  </w:num>
  <w:num w:numId="7" w16cid:durableId="1233273965">
    <w:abstractNumId w:val="16"/>
  </w:num>
  <w:num w:numId="8" w16cid:durableId="1580291339">
    <w:abstractNumId w:val="22"/>
  </w:num>
  <w:num w:numId="9" w16cid:durableId="1054816052">
    <w:abstractNumId w:val="5"/>
  </w:num>
  <w:num w:numId="10" w16cid:durableId="1653364793">
    <w:abstractNumId w:val="28"/>
  </w:num>
  <w:num w:numId="11" w16cid:durableId="14305529">
    <w:abstractNumId w:val="11"/>
  </w:num>
  <w:num w:numId="12" w16cid:durableId="843252033">
    <w:abstractNumId w:val="6"/>
  </w:num>
  <w:num w:numId="13" w16cid:durableId="1521091169">
    <w:abstractNumId w:val="13"/>
  </w:num>
  <w:num w:numId="14" w16cid:durableId="1999188324">
    <w:abstractNumId w:val="17"/>
  </w:num>
  <w:num w:numId="15" w16cid:durableId="1572235839">
    <w:abstractNumId w:val="23"/>
  </w:num>
  <w:num w:numId="16" w16cid:durableId="1489203289">
    <w:abstractNumId w:val="19"/>
  </w:num>
  <w:num w:numId="17" w16cid:durableId="1483305496">
    <w:abstractNumId w:val="27"/>
  </w:num>
  <w:num w:numId="18" w16cid:durableId="226573580">
    <w:abstractNumId w:val="26"/>
  </w:num>
  <w:num w:numId="19" w16cid:durableId="1194346456">
    <w:abstractNumId w:val="1"/>
  </w:num>
  <w:num w:numId="20" w16cid:durableId="1956936075">
    <w:abstractNumId w:val="25"/>
  </w:num>
  <w:num w:numId="21" w16cid:durableId="854151316">
    <w:abstractNumId w:val="3"/>
  </w:num>
  <w:num w:numId="22" w16cid:durableId="764761558">
    <w:abstractNumId w:val="15"/>
  </w:num>
  <w:num w:numId="23" w16cid:durableId="1917200946">
    <w:abstractNumId w:val="2"/>
  </w:num>
  <w:num w:numId="24" w16cid:durableId="1147284517">
    <w:abstractNumId w:val="12"/>
  </w:num>
  <w:num w:numId="25" w16cid:durableId="1532914316">
    <w:abstractNumId w:val="29"/>
  </w:num>
  <w:num w:numId="26" w16cid:durableId="1405299106">
    <w:abstractNumId w:val="20"/>
  </w:num>
  <w:num w:numId="27" w16cid:durableId="1275210921">
    <w:abstractNumId w:val="14"/>
  </w:num>
  <w:num w:numId="28" w16cid:durableId="1796749101">
    <w:abstractNumId w:val="21"/>
  </w:num>
  <w:num w:numId="29" w16cid:durableId="1014769738">
    <w:abstractNumId w:val="24"/>
  </w:num>
  <w:num w:numId="30" w16cid:durableId="125312088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032"/>
    <w:rsid w:val="00000A59"/>
    <w:rsid w:val="000010E3"/>
    <w:rsid w:val="00001615"/>
    <w:rsid w:val="00001645"/>
    <w:rsid w:val="000017C0"/>
    <w:rsid w:val="00001D62"/>
    <w:rsid w:val="000023D5"/>
    <w:rsid w:val="0000272E"/>
    <w:rsid w:val="000035A8"/>
    <w:rsid w:val="0000386F"/>
    <w:rsid w:val="00003892"/>
    <w:rsid w:val="00003FAC"/>
    <w:rsid w:val="00004735"/>
    <w:rsid w:val="000049B0"/>
    <w:rsid w:val="0000563C"/>
    <w:rsid w:val="00005641"/>
    <w:rsid w:val="00005695"/>
    <w:rsid w:val="000059A8"/>
    <w:rsid w:val="00005A42"/>
    <w:rsid w:val="00005F3A"/>
    <w:rsid w:val="00007201"/>
    <w:rsid w:val="00007569"/>
    <w:rsid w:val="000079E9"/>
    <w:rsid w:val="0001014D"/>
    <w:rsid w:val="00010903"/>
    <w:rsid w:val="00011254"/>
    <w:rsid w:val="000119BA"/>
    <w:rsid w:val="0001217D"/>
    <w:rsid w:val="0001274E"/>
    <w:rsid w:val="0001297C"/>
    <w:rsid w:val="00012A17"/>
    <w:rsid w:val="00012C29"/>
    <w:rsid w:val="00012DB3"/>
    <w:rsid w:val="00013226"/>
    <w:rsid w:val="000144C0"/>
    <w:rsid w:val="000145BF"/>
    <w:rsid w:val="00014C36"/>
    <w:rsid w:val="00014F88"/>
    <w:rsid w:val="00014F8F"/>
    <w:rsid w:val="000152F1"/>
    <w:rsid w:val="00015395"/>
    <w:rsid w:val="000157A6"/>
    <w:rsid w:val="000158B5"/>
    <w:rsid w:val="00015DA3"/>
    <w:rsid w:val="00015FB4"/>
    <w:rsid w:val="0001663E"/>
    <w:rsid w:val="000168F8"/>
    <w:rsid w:val="00016CE9"/>
    <w:rsid w:val="000203FF"/>
    <w:rsid w:val="0002067E"/>
    <w:rsid w:val="00020FA1"/>
    <w:rsid w:val="00021163"/>
    <w:rsid w:val="000235B0"/>
    <w:rsid w:val="00023681"/>
    <w:rsid w:val="00023B58"/>
    <w:rsid w:val="0002562F"/>
    <w:rsid w:val="00025667"/>
    <w:rsid w:val="00025AA6"/>
    <w:rsid w:val="0002688D"/>
    <w:rsid w:val="0002747D"/>
    <w:rsid w:val="000277AC"/>
    <w:rsid w:val="00027B97"/>
    <w:rsid w:val="00027EB6"/>
    <w:rsid w:val="000306DC"/>
    <w:rsid w:val="00030D9A"/>
    <w:rsid w:val="0003131D"/>
    <w:rsid w:val="00032AE3"/>
    <w:rsid w:val="0003358E"/>
    <w:rsid w:val="00035630"/>
    <w:rsid w:val="00035BE5"/>
    <w:rsid w:val="00035C26"/>
    <w:rsid w:val="00035D86"/>
    <w:rsid w:val="000362A4"/>
    <w:rsid w:val="00036621"/>
    <w:rsid w:val="0003697A"/>
    <w:rsid w:val="00036FC1"/>
    <w:rsid w:val="000370B7"/>
    <w:rsid w:val="00037107"/>
    <w:rsid w:val="0003760D"/>
    <w:rsid w:val="00037D21"/>
    <w:rsid w:val="00040534"/>
    <w:rsid w:val="0004099B"/>
    <w:rsid w:val="00041230"/>
    <w:rsid w:val="00041344"/>
    <w:rsid w:val="00041374"/>
    <w:rsid w:val="00041CA5"/>
    <w:rsid w:val="00043970"/>
    <w:rsid w:val="00043E1A"/>
    <w:rsid w:val="00044478"/>
    <w:rsid w:val="000446C6"/>
    <w:rsid w:val="0004470C"/>
    <w:rsid w:val="00044CDF"/>
    <w:rsid w:val="000450B5"/>
    <w:rsid w:val="00045AFD"/>
    <w:rsid w:val="00046319"/>
    <w:rsid w:val="00046400"/>
    <w:rsid w:val="00046739"/>
    <w:rsid w:val="00046C85"/>
    <w:rsid w:val="00047CBD"/>
    <w:rsid w:val="00047DE7"/>
    <w:rsid w:val="0005047B"/>
    <w:rsid w:val="00050D78"/>
    <w:rsid w:val="00051806"/>
    <w:rsid w:val="00051B42"/>
    <w:rsid w:val="00052525"/>
    <w:rsid w:val="000528C3"/>
    <w:rsid w:val="00052D62"/>
    <w:rsid w:val="00052E38"/>
    <w:rsid w:val="00053563"/>
    <w:rsid w:val="0005366A"/>
    <w:rsid w:val="00053D32"/>
    <w:rsid w:val="00053E52"/>
    <w:rsid w:val="000543C8"/>
    <w:rsid w:val="00054E01"/>
    <w:rsid w:val="0005572A"/>
    <w:rsid w:val="00055855"/>
    <w:rsid w:val="00056173"/>
    <w:rsid w:val="00056246"/>
    <w:rsid w:val="00056A77"/>
    <w:rsid w:val="00056C76"/>
    <w:rsid w:val="000570ED"/>
    <w:rsid w:val="00057658"/>
    <w:rsid w:val="00057F44"/>
    <w:rsid w:val="000600E6"/>
    <w:rsid w:val="0006028F"/>
    <w:rsid w:val="000603FA"/>
    <w:rsid w:val="000606ED"/>
    <w:rsid w:val="000611DA"/>
    <w:rsid w:val="000615E8"/>
    <w:rsid w:val="000616DA"/>
    <w:rsid w:val="000619E4"/>
    <w:rsid w:val="00061F7F"/>
    <w:rsid w:val="00062669"/>
    <w:rsid w:val="000627DA"/>
    <w:rsid w:val="00062934"/>
    <w:rsid w:val="00062A93"/>
    <w:rsid w:val="00063571"/>
    <w:rsid w:val="00064F8A"/>
    <w:rsid w:val="0006560B"/>
    <w:rsid w:val="000662B7"/>
    <w:rsid w:val="0006673F"/>
    <w:rsid w:val="00066B03"/>
    <w:rsid w:val="000672EC"/>
    <w:rsid w:val="000677A5"/>
    <w:rsid w:val="00067848"/>
    <w:rsid w:val="00067889"/>
    <w:rsid w:val="00070017"/>
    <w:rsid w:val="000704D8"/>
    <w:rsid w:val="0007058A"/>
    <w:rsid w:val="00070688"/>
    <w:rsid w:val="00070C3E"/>
    <w:rsid w:val="00071AE2"/>
    <w:rsid w:val="000728E1"/>
    <w:rsid w:val="00072B76"/>
    <w:rsid w:val="00072BD7"/>
    <w:rsid w:val="00072E5B"/>
    <w:rsid w:val="00073724"/>
    <w:rsid w:val="0007385E"/>
    <w:rsid w:val="00073C22"/>
    <w:rsid w:val="00074061"/>
    <w:rsid w:val="0007467E"/>
    <w:rsid w:val="00074CB5"/>
    <w:rsid w:val="00074E1C"/>
    <w:rsid w:val="0007527C"/>
    <w:rsid w:val="00076BB9"/>
    <w:rsid w:val="00077440"/>
    <w:rsid w:val="00077602"/>
    <w:rsid w:val="00077A76"/>
    <w:rsid w:val="000806C9"/>
    <w:rsid w:val="000809DA"/>
    <w:rsid w:val="0008137D"/>
    <w:rsid w:val="00082244"/>
    <w:rsid w:val="00082D87"/>
    <w:rsid w:val="00083D19"/>
    <w:rsid w:val="00084401"/>
    <w:rsid w:val="000848AA"/>
    <w:rsid w:val="000849D1"/>
    <w:rsid w:val="00084D24"/>
    <w:rsid w:val="000851CB"/>
    <w:rsid w:val="000859BE"/>
    <w:rsid w:val="000874D3"/>
    <w:rsid w:val="00090A68"/>
    <w:rsid w:val="000912A6"/>
    <w:rsid w:val="00091539"/>
    <w:rsid w:val="00091776"/>
    <w:rsid w:val="00091E18"/>
    <w:rsid w:val="00092952"/>
    <w:rsid w:val="00092BA8"/>
    <w:rsid w:val="0009307A"/>
    <w:rsid w:val="00093419"/>
    <w:rsid w:val="00093DAB"/>
    <w:rsid w:val="00094240"/>
    <w:rsid w:val="00095481"/>
    <w:rsid w:val="00095AB8"/>
    <w:rsid w:val="00095D54"/>
    <w:rsid w:val="00095D98"/>
    <w:rsid w:val="00096309"/>
    <w:rsid w:val="00096B57"/>
    <w:rsid w:val="00097FD7"/>
    <w:rsid w:val="000A073D"/>
    <w:rsid w:val="000A0EDF"/>
    <w:rsid w:val="000A1748"/>
    <w:rsid w:val="000A17E2"/>
    <w:rsid w:val="000A1FFE"/>
    <w:rsid w:val="000A2504"/>
    <w:rsid w:val="000A33C3"/>
    <w:rsid w:val="000A3CC8"/>
    <w:rsid w:val="000A4693"/>
    <w:rsid w:val="000A49CD"/>
    <w:rsid w:val="000A4B4C"/>
    <w:rsid w:val="000A4C4F"/>
    <w:rsid w:val="000A4C6A"/>
    <w:rsid w:val="000A4D45"/>
    <w:rsid w:val="000A4EBD"/>
    <w:rsid w:val="000A5225"/>
    <w:rsid w:val="000A5D62"/>
    <w:rsid w:val="000A67DC"/>
    <w:rsid w:val="000A6EDD"/>
    <w:rsid w:val="000A71EB"/>
    <w:rsid w:val="000A798C"/>
    <w:rsid w:val="000B050F"/>
    <w:rsid w:val="000B0714"/>
    <w:rsid w:val="000B131F"/>
    <w:rsid w:val="000B1B4D"/>
    <w:rsid w:val="000B1BF1"/>
    <w:rsid w:val="000B28A2"/>
    <w:rsid w:val="000B3593"/>
    <w:rsid w:val="000B3B05"/>
    <w:rsid w:val="000B3F94"/>
    <w:rsid w:val="000B3FC5"/>
    <w:rsid w:val="000B4071"/>
    <w:rsid w:val="000B435B"/>
    <w:rsid w:val="000B464C"/>
    <w:rsid w:val="000B49AC"/>
    <w:rsid w:val="000B5582"/>
    <w:rsid w:val="000B55D3"/>
    <w:rsid w:val="000B572B"/>
    <w:rsid w:val="000B59E7"/>
    <w:rsid w:val="000B6701"/>
    <w:rsid w:val="000B727A"/>
    <w:rsid w:val="000C011C"/>
    <w:rsid w:val="000C063C"/>
    <w:rsid w:val="000C10BE"/>
    <w:rsid w:val="000C13EF"/>
    <w:rsid w:val="000C16D2"/>
    <w:rsid w:val="000C1BC6"/>
    <w:rsid w:val="000C3470"/>
    <w:rsid w:val="000C3676"/>
    <w:rsid w:val="000C3CCD"/>
    <w:rsid w:val="000C47F2"/>
    <w:rsid w:val="000C549C"/>
    <w:rsid w:val="000C5B36"/>
    <w:rsid w:val="000C5FAF"/>
    <w:rsid w:val="000C7403"/>
    <w:rsid w:val="000C74C2"/>
    <w:rsid w:val="000C74ED"/>
    <w:rsid w:val="000C7F16"/>
    <w:rsid w:val="000D04FF"/>
    <w:rsid w:val="000D0C0C"/>
    <w:rsid w:val="000D11F6"/>
    <w:rsid w:val="000D1329"/>
    <w:rsid w:val="000D1471"/>
    <w:rsid w:val="000D1B23"/>
    <w:rsid w:val="000D2156"/>
    <w:rsid w:val="000D23F5"/>
    <w:rsid w:val="000D272D"/>
    <w:rsid w:val="000D2C0A"/>
    <w:rsid w:val="000D2EAA"/>
    <w:rsid w:val="000D2F56"/>
    <w:rsid w:val="000D30C9"/>
    <w:rsid w:val="000D330A"/>
    <w:rsid w:val="000D4657"/>
    <w:rsid w:val="000D4F38"/>
    <w:rsid w:val="000D56D4"/>
    <w:rsid w:val="000D5DC0"/>
    <w:rsid w:val="000D5EA4"/>
    <w:rsid w:val="000D651B"/>
    <w:rsid w:val="000D6C61"/>
    <w:rsid w:val="000D6E8C"/>
    <w:rsid w:val="000D6F16"/>
    <w:rsid w:val="000D7874"/>
    <w:rsid w:val="000D7943"/>
    <w:rsid w:val="000E0475"/>
    <w:rsid w:val="000E0F4F"/>
    <w:rsid w:val="000E1740"/>
    <w:rsid w:val="000E1762"/>
    <w:rsid w:val="000E1EFC"/>
    <w:rsid w:val="000E25D7"/>
    <w:rsid w:val="000E2BC8"/>
    <w:rsid w:val="000E4B62"/>
    <w:rsid w:val="000E4D04"/>
    <w:rsid w:val="000E50A4"/>
    <w:rsid w:val="000E5200"/>
    <w:rsid w:val="000E59BF"/>
    <w:rsid w:val="000E5ABD"/>
    <w:rsid w:val="000E78D2"/>
    <w:rsid w:val="000E7BB7"/>
    <w:rsid w:val="000E7FE2"/>
    <w:rsid w:val="000F03C8"/>
    <w:rsid w:val="000F0AC7"/>
    <w:rsid w:val="000F0EE2"/>
    <w:rsid w:val="000F118C"/>
    <w:rsid w:val="000F15AD"/>
    <w:rsid w:val="000F263E"/>
    <w:rsid w:val="000F27E2"/>
    <w:rsid w:val="000F3036"/>
    <w:rsid w:val="000F3593"/>
    <w:rsid w:val="000F3811"/>
    <w:rsid w:val="000F3EB7"/>
    <w:rsid w:val="000F4227"/>
    <w:rsid w:val="000F42AC"/>
    <w:rsid w:val="000F460C"/>
    <w:rsid w:val="000F512B"/>
    <w:rsid w:val="000F51C8"/>
    <w:rsid w:val="000F555F"/>
    <w:rsid w:val="000F59BE"/>
    <w:rsid w:val="000F5DFB"/>
    <w:rsid w:val="000F6169"/>
    <w:rsid w:val="000F6409"/>
    <w:rsid w:val="000F739A"/>
    <w:rsid w:val="000F783B"/>
    <w:rsid w:val="00100424"/>
    <w:rsid w:val="00101068"/>
    <w:rsid w:val="001021C4"/>
    <w:rsid w:val="00102425"/>
    <w:rsid w:val="00102869"/>
    <w:rsid w:val="00102FA9"/>
    <w:rsid w:val="00103073"/>
    <w:rsid w:val="001038FE"/>
    <w:rsid w:val="001042EF"/>
    <w:rsid w:val="00104F43"/>
    <w:rsid w:val="00105200"/>
    <w:rsid w:val="00105411"/>
    <w:rsid w:val="00105558"/>
    <w:rsid w:val="00105D5F"/>
    <w:rsid w:val="0010622E"/>
    <w:rsid w:val="0010732B"/>
    <w:rsid w:val="001105B4"/>
    <w:rsid w:val="00110A8D"/>
    <w:rsid w:val="00110BDA"/>
    <w:rsid w:val="00110CEF"/>
    <w:rsid w:val="0011141F"/>
    <w:rsid w:val="001120DF"/>
    <w:rsid w:val="001123FF"/>
    <w:rsid w:val="001126F9"/>
    <w:rsid w:val="00112FCE"/>
    <w:rsid w:val="00113A8B"/>
    <w:rsid w:val="00114126"/>
    <w:rsid w:val="0011435E"/>
    <w:rsid w:val="0011436F"/>
    <w:rsid w:val="0011470A"/>
    <w:rsid w:val="00115077"/>
    <w:rsid w:val="0011511C"/>
    <w:rsid w:val="00115B1E"/>
    <w:rsid w:val="00115D35"/>
    <w:rsid w:val="001160BD"/>
    <w:rsid w:val="00116A07"/>
    <w:rsid w:val="00116C60"/>
    <w:rsid w:val="0011710F"/>
    <w:rsid w:val="0011739A"/>
    <w:rsid w:val="001175DD"/>
    <w:rsid w:val="0011790E"/>
    <w:rsid w:val="00117B29"/>
    <w:rsid w:val="00117E85"/>
    <w:rsid w:val="00120BCE"/>
    <w:rsid w:val="00120E6A"/>
    <w:rsid w:val="001210DB"/>
    <w:rsid w:val="00121355"/>
    <w:rsid w:val="001225F0"/>
    <w:rsid w:val="00122BD2"/>
    <w:rsid w:val="00122C53"/>
    <w:rsid w:val="001243DC"/>
    <w:rsid w:val="001247A2"/>
    <w:rsid w:val="00124EB9"/>
    <w:rsid w:val="00125224"/>
    <w:rsid w:val="00125D5C"/>
    <w:rsid w:val="00125E68"/>
    <w:rsid w:val="0012645E"/>
    <w:rsid w:val="0012681D"/>
    <w:rsid w:val="00126AEE"/>
    <w:rsid w:val="00126E21"/>
    <w:rsid w:val="00126FA5"/>
    <w:rsid w:val="00127072"/>
    <w:rsid w:val="001277E6"/>
    <w:rsid w:val="00127C6F"/>
    <w:rsid w:val="00127F9E"/>
    <w:rsid w:val="00130090"/>
    <w:rsid w:val="00130638"/>
    <w:rsid w:val="001313FA"/>
    <w:rsid w:val="001316E8"/>
    <w:rsid w:val="00131743"/>
    <w:rsid w:val="001329EA"/>
    <w:rsid w:val="00132BE9"/>
    <w:rsid w:val="00133AEC"/>
    <w:rsid w:val="00133E5F"/>
    <w:rsid w:val="001346C5"/>
    <w:rsid w:val="001350B0"/>
    <w:rsid w:val="0013539B"/>
    <w:rsid w:val="00135983"/>
    <w:rsid w:val="001361EC"/>
    <w:rsid w:val="00136318"/>
    <w:rsid w:val="00136E36"/>
    <w:rsid w:val="00136FEC"/>
    <w:rsid w:val="001371DA"/>
    <w:rsid w:val="001378AE"/>
    <w:rsid w:val="001408FE"/>
    <w:rsid w:val="0014103E"/>
    <w:rsid w:val="00141436"/>
    <w:rsid w:val="00141718"/>
    <w:rsid w:val="001417A0"/>
    <w:rsid w:val="00142029"/>
    <w:rsid w:val="00142410"/>
    <w:rsid w:val="00142D39"/>
    <w:rsid w:val="0014340E"/>
    <w:rsid w:val="00143811"/>
    <w:rsid w:val="00143AF0"/>
    <w:rsid w:val="00144413"/>
    <w:rsid w:val="00144AC0"/>
    <w:rsid w:val="00145885"/>
    <w:rsid w:val="00146022"/>
    <w:rsid w:val="00146917"/>
    <w:rsid w:val="00146C51"/>
    <w:rsid w:val="00146EF9"/>
    <w:rsid w:val="00147940"/>
    <w:rsid w:val="00147EFB"/>
    <w:rsid w:val="00147F28"/>
    <w:rsid w:val="001507C8"/>
    <w:rsid w:val="00150A7E"/>
    <w:rsid w:val="00150EE8"/>
    <w:rsid w:val="0015181D"/>
    <w:rsid w:val="001518CE"/>
    <w:rsid w:val="001521CA"/>
    <w:rsid w:val="001526DB"/>
    <w:rsid w:val="00153598"/>
    <w:rsid w:val="00153A58"/>
    <w:rsid w:val="00153B9B"/>
    <w:rsid w:val="00153E77"/>
    <w:rsid w:val="00153EB1"/>
    <w:rsid w:val="00154686"/>
    <w:rsid w:val="00156665"/>
    <w:rsid w:val="00156806"/>
    <w:rsid w:val="00156BB2"/>
    <w:rsid w:val="00156FA1"/>
    <w:rsid w:val="001577D2"/>
    <w:rsid w:val="00157E31"/>
    <w:rsid w:val="00160A21"/>
    <w:rsid w:val="00160C1F"/>
    <w:rsid w:val="001613A5"/>
    <w:rsid w:val="001614E4"/>
    <w:rsid w:val="0016157B"/>
    <w:rsid w:val="0016171F"/>
    <w:rsid w:val="00161BAB"/>
    <w:rsid w:val="00161CA0"/>
    <w:rsid w:val="00162094"/>
    <w:rsid w:val="00162332"/>
    <w:rsid w:val="00162AD8"/>
    <w:rsid w:val="00163038"/>
    <w:rsid w:val="00164DA7"/>
    <w:rsid w:val="00165461"/>
    <w:rsid w:val="00165814"/>
    <w:rsid w:val="00165A22"/>
    <w:rsid w:val="00165E00"/>
    <w:rsid w:val="0016638A"/>
    <w:rsid w:val="00166807"/>
    <w:rsid w:val="00166D0A"/>
    <w:rsid w:val="00167DB0"/>
    <w:rsid w:val="00167E60"/>
    <w:rsid w:val="001704C9"/>
    <w:rsid w:val="001708E0"/>
    <w:rsid w:val="00170F70"/>
    <w:rsid w:val="00171258"/>
    <w:rsid w:val="00172387"/>
    <w:rsid w:val="0017249A"/>
    <w:rsid w:val="0017249B"/>
    <w:rsid w:val="00172698"/>
    <w:rsid w:val="00172BF5"/>
    <w:rsid w:val="00173811"/>
    <w:rsid w:val="00173CC7"/>
    <w:rsid w:val="00173D87"/>
    <w:rsid w:val="0017421A"/>
    <w:rsid w:val="001746E6"/>
    <w:rsid w:val="00174740"/>
    <w:rsid w:val="00175A50"/>
    <w:rsid w:val="00177401"/>
    <w:rsid w:val="00177EFF"/>
    <w:rsid w:val="00180002"/>
    <w:rsid w:val="00180344"/>
    <w:rsid w:val="00180713"/>
    <w:rsid w:val="00180BDC"/>
    <w:rsid w:val="00180C04"/>
    <w:rsid w:val="001822C0"/>
    <w:rsid w:val="00182674"/>
    <w:rsid w:val="00182DFD"/>
    <w:rsid w:val="0018315D"/>
    <w:rsid w:val="00183331"/>
    <w:rsid w:val="001834D3"/>
    <w:rsid w:val="00183883"/>
    <w:rsid w:val="001839B9"/>
    <w:rsid w:val="001841DC"/>
    <w:rsid w:val="00184A4C"/>
    <w:rsid w:val="001853DF"/>
    <w:rsid w:val="00185A9E"/>
    <w:rsid w:val="00186D3B"/>
    <w:rsid w:val="0018764F"/>
    <w:rsid w:val="00187F88"/>
    <w:rsid w:val="001901D2"/>
    <w:rsid w:val="001903AB"/>
    <w:rsid w:val="001903DA"/>
    <w:rsid w:val="001910F5"/>
    <w:rsid w:val="0019119A"/>
    <w:rsid w:val="001916E6"/>
    <w:rsid w:val="0019178C"/>
    <w:rsid w:val="00192080"/>
    <w:rsid w:val="001920AE"/>
    <w:rsid w:val="0019293D"/>
    <w:rsid w:val="00193296"/>
    <w:rsid w:val="00193B57"/>
    <w:rsid w:val="00193E8F"/>
    <w:rsid w:val="00194AC1"/>
    <w:rsid w:val="001951B9"/>
    <w:rsid w:val="001955C9"/>
    <w:rsid w:val="001956C5"/>
    <w:rsid w:val="00196FA0"/>
    <w:rsid w:val="00197229"/>
    <w:rsid w:val="001972C9"/>
    <w:rsid w:val="00197D5B"/>
    <w:rsid w:val="001A014C"/>
    <w:rsid w:val="001A0531"/>
    <w:rsid w:val="001A0A91"/>
    <w:rsid w:val="001A1617"/>
    <w:rsid w:val="001A1887"/>
    <w:rsid w:val="001A1EC4"/>
    <w:rsid w:val="001A3A57"/>
    <w:rsid w:val="001A4BFF"/>
    <w:rsid w:val="001A4F69"/>
    <w:rsid w:val="001A50E0"/>
    <w:rsid w:val="001A5A71"/>
    <w:rsid w:val="001A5F10"/>
    <w:rsid w:val="001A61D7"/>
    <w:rsid w:val="001A64B3"/>
    <w:rsid w:val="001A656E"/>
    <w:rsid w:val="001A679B"/>
    <w:rsid w:val="001A75FA"/>
    <w:rsid w:val="001A7C9D"/>
    <w:rsid w:val="001B0387"/>
    <w:rsid w:val="001B03BD"/>
    <w:rsid w:val="001B0F73"/>
    <w:rsid w:val="001B19EB"/>
    <w:rsid w:val="001B1FB9"/>
    <w:rsid w:val="001B2759"/>
    <w:rsid w:val="001B2A30"/>
    <w:rsid w:val="001B2B56"/>
    <w:rsid w:val="001B343B"/>
    <w:rsid w:val="001B3DF1"/>
    <w:rsid w:val="001B3E97"/>
    <w:rsid w:val="001B40A9"/>
    <w:rsid w:val="001B4924"/>
    <w:rsid w:val="001B5161"/>
    <w:rsid w:val="001B5327"/>
    <w:rsid w:val="001B5DE3"/>
    <w:rsid w:val="001B5F65"/>
    <w:rsid w:val="001B68E7"/>
    <w:rsid w:val="001B71AC"/>
    <w:rsid w:val="001B76C4"/>
    <w:rsid w:val="001B7D89"/>
    <w:rsid w:val="001C0154"/>
    <w:rsid w:val="001C10F6"/>
    <w:rsid w:val="001C1110"/>
    <w:rsid w:val="001C1640"/>
    <w:rsid w:val="001C1A64"/>
    <w:rsid w:val="001C1CAD"/>
    <w:rsid w:val="001C21B3"/>
    <w:rsid w:val="001C221A"/>
    <w:rsid w:val="001C254E"/>
    <w:rsid w:val="001C27FC"/>
    <w:rsid w:val="001C28E5"/>
    <w:rsid w:val="001C32BB"/>
    <w:rsid w:val="001C35F3"/>
    <w:rsid w:val="001C361B"/>
    <w:rsid w:val="001C3F10"/>
    <w:rsid w:val="001C3F70"/>
    <w:rsid w:val="001C40BE"/>
    <w:rsid w:val="001C4637"/>
    <w:rsid w:val="001C4790"/>
    <w:rsid w:val="001C499F"/>
    <w:rsid w:val="001C5385"/>
    <w:rsid w:val="001C56A4"/>
    <w:rsid w:val="001C5AB5"/>
    <w:rsid w:val="001C657C"/>
    <w:rsid w:val="001C67F3"/>
    <w:rsid w:val="001C71CE"/>
    <w:rsid w:val="001C7A35"/>
    <w:rsid w:val="001C7B8B"/>
    <w:rsid w:val="001C7BB5"/>
    <w:rsid w:val="001C7D19"/>
    <w:rsid w:val="001C7DB5"/>
    <w:rsid w:val="001D02AF"/>
    <w:rsid w:val="001D08B0"/>
    <w:rsid w:val="001D09A6"/>
    <w:rsid w:val="001D0F08"/>
    <w:rsid w:val="001D2A19"/>
    <w:rsid w:val="001D2F7A"/>
    <w:rsid w:val="001D2F8C"/>
    <w:rsid w:val="001D3541"/>
    <w:rsid w:val="001D3C18"/>
    <w:rsid w:val="001D48F3"/>
    <w:rsid w:val="001D4BE7"/>
    <w:rsid w:val="001D5324"/>
    <w:rsid w:val="001D5C4A"/>
    <w:rsid w:val="001D5E5A"/>
    <w:rsid w:val="001D6553"/>
    <w:rsid w:val="001D6BF0"/>
    <w:rsid w:val="001D6FE6"/>
    <w:rsid w:val="001D7246"/>
    <w:rsid w:val="001D768D"/>
    <w:rsid w:val="001E04EC"/>
    <w:rsid w:val="001E097B"/>
    <w:rsid w:val="001E0D99"/>
    <w:rsid w:val="001E1100"/>
    <w:rsid w:val="001E1301"/>
    <w:rsid w:val="001E1B0A"/>
    <w:rsid w:val="001E2032"/>
    <w:rsid w:val="001E313B"/>
    <w:rsid w:val="001E33B7"/>
    <w:rsid w:val="001E34E1"/>
    <w:rsid w:val="001E4040"/>
    <w:rsid w:val="001E44BE"/>
    <w:rsid w:val="001E5563"/>
    <w:rsid w:val="001E5FA6"/>
    <w:rsid w:val="001E6607"/>
    <w:rsid w:val="001E680D"/>
    <w:rsid w:val="001E68B4"/>
    <w:rsid w:val="001E6A22"/>
    <w:rsid w:val="001F0261"/>
    <w:rsid w:val="001F02D4"/>
    <w:rsid w:val="001F048D"/>
    <w:rsid w:val="001F09B7"/>
    <w:rsid w:val="001F0F7B"/>
    <w:rsid w:val="001F10E3"/>
    <w:rsid w:val="001F135F"/>
    <w:rsid w:val="001F1664"/>
    <w:rsid w:val="001F1811"/>
    <w:rsid w:val="001F1884"/>
    <w:rsid w:val="001F19BF"/>
    <w:rsid w:val="001F237F"/>
    <w:rsid w:val="001F2453"/>
    <w:rsid w:val="001F29FD"/>
    <w:rsid w:val="001F2E52"/>
    <w:rsid w:val="001F37D4"/>
    <w:rsid w:val="001F3BD7"/>
    <w:rsid w:val="001F3DA5"/>
    <w:rsid w:val="001F413F"/>
    <w:rsid w:val="001F4C3B"/>
    <w:rsid w:val="001F52D0"/>
    <w:rsid w:val="001F560E"/>
    <w:rsid w:val="001F57E4"/>
    <w:rsid w:val="001F59A9"/>
    <w:rsid w:val="001F5D4F"/>
    <w:rsid w:val="001F5E87"/>
    <w:rsid w:val="001F6078"/>
    <w:rsid w:val="001F6C17"/>
    <w:rsid w:val="0020015C"/>
    <w:rsid w:val="00201069"/>
    <w:rsid w:val="00201276"/>
    <w:rsid w:val="00201C08"/>
    <w:rsid w:val="00201CC9"/>
    <w:rsid w:val="00202AA2"/>
    <w:rsid w:val="00202D2A"/>
    <w:rsid w:val="00203205"/>
    <w:rsid w:val="00203652"/>
    <w:rsid w:val="00203821"/>
    <w:rsid w:val="00203EFE"/>
    <w:rsid w:val="00204484"/>
    <w:rsid w:val="00204773"/>
    <w:rsid w:val="002052D9"/>
    <w:rsid w:val="00205668"/>
    <w:rsid w:val="00205BB2"/>
    <w:rsid w:val="00205C51"/>
    <w:rsid w:val="00205E1C"/>
    <w:rsid w:val="00205E5A"/>
    <w:rsid w:val="0020666D"/>
    <w:rsid w:val="00206E25"/>
    <w:rsid w:val="00207023"/>
    <w:rsid w:val="00207766"/>
    <w:rsid w:val="002078B6"/>
    <w:rsid w:val="00210D05"/>
    <w:rsid w:val="00211A03"/>
    <w:rsid w:val="00211C7D"/>
    <w:rsid w:val="002121DF"/>
    <w:rsid w:val="00212291"/>
    <w:rsid w:val="00212DE5"/>
    <w:rsid w:val="00212FB9"/>
    <w:rsid w:val="0021319A"/>
    <w:rsid w:val="0021336D"/>
    <w:rsid w:val="002149CD"/>
    <w:rsid w:val="00214A5F"/>
    <w:rsid w:val="00214E0D"/>
    <w:rsid w:val="0021527E"/>
    <w:rsid w:val="00215BE0"/>
    <w:rsid w:val="00215D15"/>
    <w:rsid w:val="002163AC"/>
    <w:rsid w:val="00216C44"/>
    <w:rsid w:val="0021714F"/>
    <w:rsid w:val="00217A8D"/>
    <w:rsid w:val="00220320"/>
    <w:rsid w:val="00220440"/>
    <w:rsid w:val="002208EA"/>
    <w:rsid w:val="00220DC4"/>
    <w:rsid w:val="002218CE"/>
    <w:rsid w:val="00222DA7"/>
    <w:rsid w:val="00223BFF"/>
    <w:rsid w:val="00223F83"/>
    <w:rsid w:val="0022422C"/>
    <w:rsid w:val="002249D4"/>
    <w:rsid w:val="00224B30"/>
    <w:rsid w:val="00224F00"/>
    <w:rsid w:val="0022507F"/>
    <w:rsid w:val="0022517A"/>
    <w:rsid w:val="00225482"/>
    <w:rsid w:val="00227071"/>
    <w:rsid w:val="002277BF"/>
    <w:rsid w:val="00230863"/>
    <w:rsid w:val="00230C75"/>
    <w:rsid w:val="00230DDA"/>
    <w:rsid w:val="00230EF7"/>
    <w:rsid w:val="00231481"/>
    <w:rsid w:val="0023210B"/>
    <w:rsid w:val="00232C5C"/>
    <w:rsid w:val="00232DDF"/>
    <w:rsid w:val="002337D8"/>
    <w:rsid w:val="00233E93"/>
    <w:rsid w:val="00233FE9"/>
    <w:rsid w:val="00234535"/>
    <w:rsid w:val="00234755"/>
    <w:rsid w:val="002350B4"/>
    <w:rsid w:val="00236005"/>
    <w:rsid w:val="0023617E"/>
    <w:rsid w:val="00237480"/>
    <w:rsid w:val="00237CB6"/>
    <w:rsid w:val="00237E03"/>
    <w:rsid w:val="00237F14"/>
    <w:rsid w:val="00240ACA"/>
    <w:rsid w:val="00240B5D"/>
    <w:rsid w:val="0024146E"/>
    <w:rsid w:val="00241989"/>
    <w:rsid w:val="00241E39"/>
    <w:rsid w:val="002425DA"/>
    <w:rsid w:val="00242FB8"/>
    <w:rsid w:val="002430FE"/>
    <w:rsid w:val="00243B26"/>
    <w:rsid w:val="0024450C"/>
    <w:rsid w:val="00244A84"/>
    <w:rsid w:val="0024513B"/>
    <w:rsid w:val="002456FC"/>
    <w:rsid w:val="00245FF2"/>
    <w:rsid w:val="002462EC"/>
    <w:rsid w:val="002462F8"/>
    <w:rsid w:val="0024681B"/>
    <w:rsid w:val="00250448"/>
    <w:rsid w:val="00250A7F"/>
    <w:rsid w:val="00250D70"/>
    <w:rsid w:val="00250DE3"/>
    <w:rsid w:val="00251089"/>
    <w:rsid w:val="002514DA"/>
    <w:rsid w:val="002518BB"/>
    <w:rsid w:val="0025250D"/>
    <w:rsid w:val="00252875"/>
    <w:rsid w:val="002534C9"/>
    <w:rsid w:val="00254188"/>
    <w:rsid w:val="0025511E"/>
    <w:rsid w:val="002551E0"/>
    <w:rsid w:val="002556F4"/>
    <w:rsid w:val="002557DC"/>
    <w:rsid w:val="00256241"/>
    <w:rsid w:val="002568EB"/>
    <w:rsid w:val="00257618"/>
    <w:rsid w:val="00257646"/>
    <w:rsid w:val="002616E1"/>
    <w:rsid w:val="00261877"/>
    <w:rsid w:val="00262380"/>
    <w:rsid w:val="00262A05"/>
    <w:rsid w:val="00262AA4"/>
    <w:rsid w:val="00262D19"/>
    <w:rsid w:val="00263182"/>
    <w:rsid w:val="002632B0"/>
    <w:rsid w:val="00263A70"/>
    <w:rsid w:val="00264351"/>
    <w:rsid w:val="0026519D"/>
    <w:rsid w:val="00265A0F"/>
    <w:rsid w:val="00265D9C"/>
    <w:rsid w:val="002663C8"/>
    <w:rsid w:val="00266BE6"/>
    <w:rsid w:val="00266D43"/>
    <w:rsid w:val="00267578"/>
    <w:rsid w:val="0027020C"/>
    <w:rsid w:val="00270935"/>
    <w:rsid w:val="00270B3C"/>
    <w:rsid w:val="002715E7"/>
    <w:rsid w:val="0027225B"/>
    <w:rsid w:val="00273A9D"/>
    <w:rsid w:val="00273E18"/>
    <w:rsid w:val="00273E4D"/>
    <w:rsid w:val="00273E94"/>
    <w:rsid w:val="00273FA6"/>
    <w:rsid w:val="002740C3"/>
    <w:rsid w:val="00274242"/>
    <w:rsid w:val="002743F3"/>
    <w:rsid w:val="0027469F"/>
    <w:rsid w:val="00274A9B"/>
    <w:rsid w:val="00274CB8"/>
    <w:rsid w:val="0027552D"/>
    <w:rsid w:val="002758D4"/>
    <w:rsid w:val="00275A7C"/>
    <w:rsid w:val="00275CA4"/>
    <w:rsid w:val="00276009"/>
    <w:rsid w:val="00276924"/>
    <w:rsid w:val="00276F4B"/>
    <w:rsid w:val="00277141"/>
    <w:rsid w:val="0027740B"/>
    <w:rsid w:val="00277B8A"/>
    <w:rsid w:val="00280796"/>
    <w:rsid w:val="002808A1"/>
    <w:rsid w:val="00280987"/>
    <w:rsid w:val="00281CDF"/>
    <w:rsid w:val="00283B53"/>
    <w:rsid w:val="00283E38"/>
    <w:rsid w:val="00283E7B"/>
    <w:rsid w:val="00284E16"/>
    <w:rsid w:val="00285EB2"/>
    <w:rsid w:val="00286418"/>
    <w:rsid w:val="00286592"/>
    <w:rsid w:val="0028717D"/>
    <w:rsid w:val="00287488"/>
    <w:rsid w:val="00287CA3"/>
    <w:rsid w:val="00287CC7"/>
    <w:rsid w:val="00290473"/>
    <w:rsid w:val="00290CB3"/>
    <w:rsid w:val="00290D41"/>
    <w:rsid w:val="00290DF8"/>
    <w:rsid w:val="00291F65"/>
    <w:rsid w:val="0029213A"/>
    <w:rsid w:val="00292C15"/>
    <w:rsid w:val="00293415"/>
    <w:rsid w:val="00293866"/>
    <w:rsid w:val="002938C7"/>
    <w:rsid w:val="00293E9C"/>
    <w:rsid w:val="00294830"/>
    <w:rsid w:val="002956E4"/>
    <w:rsid w:val="0029616C"/>
    <w:rsid w:val="00296BBF"/>
    <w:rsid w:val="00296D17"/>
    <w:rsid w:val="002976D9"/>
    <w:rsid w:val="0029781B"/>
    <w:rsid w:val="002A0B35"/>
    <w:rsid w:val="002A1ABC"/>
    <w:rsid w:val="002A327D"/>
    <w:rsid w:val="002A437D"/>
    <w:rsid w:val="002A48F0"/>
    <w:rsid w:val="002A4C14"/>
    <w:rsid w:val="002A6145"/>
    <w:rsid w:val="002A617C"/>
    <w:rsid w:val="002A6E2E"/>
    <w:rsid w:val="002A7677"/>
    <w:rsid w:val="002A79FB"/>
    <w:rsid w:val="002B0277"/>
    <w:rsid w:val="002B0304"/>
    <w:rsid w:val="002B0325"/>
    <w:rsid w:val="002B05FC"/>
    <w:rsid w:val="002B098B"/>
    <w:rsid w:val="002B0AA0"/>
    <w:rsid w:val="002B0F35"/>
    <w:rsid w:val="002B13A6"/>
    <w:rsid w:val="002B18FA"/>
    <w:rsid w:val="002B1EAB"/>
    <w:rsid w:val="002B2284"/>
    <w:rsid w:val="002B29AE"/>
    <w:rsid w:val="002B3B32"/>
    <w:rsid w:val="002B41A4"/>
    <w:rsid w:val="002B488D"/>
    <w:rsid w:val="002B4A3E"/>
    <w:rsid w:val="002B51BE"/>
    <w:rsid w:val="002B528E"/>
    <w:rsid w:val="002B55CF"/>
    <w:rsid w:val="002B5984"/>
    <w:rsid w:val="002B6B80"/>
    <w:rsid w:val="002B7848"/>
    <w:rsid w:val="002B7F03"/>
    <w:rsid w:val="002C0CF0"/>
    <w:rsid w:val="002C1714"/>
    <w:rsid w:val="002C17C0"/>
    <w:rsid w:val="002C1B1F"/>
    <w:rsid w:val="002C1C6D"/>
    <w:rsid w:val="002C28D0"/>
    <w:rsid w:val="002C34EF"/>
    <w:rsid w:val="002C4823"/>
    <w:rsid w:val="002C48F7"/>
    <w:rsid w:val="002C4AEE"/>
    <w:rsid w:val="002C5046"/>
    <w:rsid w:val="002C5274"/>
    <w:rsid w:val="002C5557"/>
    <w:rsid w:val="002C56FD"/>
    <w:rsid w:val="002C5AAC"/>
    <w:rsid w:val="002C7A58"/>
    <w:rsid w:val="002C7D69"/>
    <w:rsid w:val="002D0DE9"/>
    <w:rsid w:val="002D0ECA"/>
    <w:rsid w:val="002D0F39"/>
    <w:rsid w:val="002D11EC"/>
    <w:rsid w:val="002D1395"/>
    <w:rsid w:val="002D14BB"/>
    <w:rsid w:val="002D1D26"/>
    <w:rsid w:val="002D3AD4"/>
    <w:rsid w:val="002D4940"/>
    <w:rsid w:val="002D5582"/>
    <w:rsid w:val="002D55F1"/>
    <w:rsid w:val="002D5632"/>
    <w:rsid w:val="002D59B2"/>
    <w:rsid w:val="002D5B75"/>
    <w:rsid w:val="002D5E80"/>
    <w:rsid w:val="002D6011"/>
    <w:rsid w:val="002D678C"/>
    <w:rsid w:val="002D68C2"/>
    <w:rsid w:val="002D72A7"/>
    <w:rsid w:val="002D7727"/>
    <w:rsid w:val="002D7C8B"/>
    <w:rsid w:val="002E0AD7"/>
    <w:rsid w:val="002E0B67"/>
    <w:rsid w:val="002E0F5F"/>
    <w:rsid w:val="002E2CE8"/>
    <w:rsid w:val="002E2FEF"/>
    <w:rsid w:val="002E3291"/>
    <w:rsid w:val="002E39F4"/>
    <w:rsid w:val="002E3C6F"/>
    <w:rsid w:val="002E3F03"/>
    <w:rsid w:val="002E425C"/>
    <w:rsid w:val="002E4C11"/>
    <w:rsid w:val="002E4E28"/>
    <w:rsid w:val="002E554B"/>
    <w:rsid w:val="002E5BA0"/>
    <w:rsid w:val="002E6181"/>
    <w:rsid w:val="002E66F1"/>
    <w:rsid w:val="002E78E0"/>
    <w:rsid w:val="002E78E4"/>
    <w:rsid w:val="002F02AF"/>
    <w:rsid w:val="002F0857"/>
    <w:rsid w:val="002F0BD4"/>
    <w:rsid w:val="002F1548"/>
    <w:rsid w:val="002F1A3B"/>
    <w:rsid w:val="002F260C"/>
    <w:rsid w:val="002F2D71"/>
    <w:rsid w:val="002F2DA5"/>
    <w:rsid w:val="002F2FE0"/>
    <w:rsid w:val="002F3424"/>
    <w:rsid w:val="002F3B03"/>
    <w:rsid w:val="002F419A"/>
    <w:rsid w:val="002F431B"/>
    <w:rsid w:val="002F4DF5"/>
    <w:rsid w:val="002F5005"/>
    <w:rsid w:val="002F535E"/>
    <w:rsid w:val="002F56E8"/>
    <w:rsid w:val="002F5FB0"/>
    <w:rsid w:val="002F679E"/>
    <w:rsid w:val="002F7B39"/>
    <w:rsid w:val="0030028C"/>
    <w:rsid w:val="003005FF"/>
    <w:rsid w:val="00300DB7"/>
    <w:rsid w:val="00300E67"/>
    <w:rsid w:val="00300F82"/>
    <w:rsid w:val="00301049"/>
    <w:rsid w:val="00301299"/>
    <w:rsid w:val="00301731"/>
    <w:rsid w:val="00302264"/>
    <w:rsid w:val="003035FA"/>
    <w:rsid w:val="003038C6"/>
    <w:rsid w:val="00303BED"/>
    <w:rsid w:val="00304064"/>
    <w:rsid w:val="0030426D"/>
    <w:rsid w:val="003054E0"/>
    <w:rsid w:val="00305531"/>
    <w:rsid w:val="003070E2"/>
    <w:rsid w:val="0030720A"/>
    <w:rsid w:val="003076EF"/>
    <w:rsid w:val="00311243"/>
    <w:rsid w:val="00311630"/>
    <w:rsid w:val="003117E2"/>
    <w:rsid w:val="00312449"/>
    <w:rsid w:val="00312AEB"/>
    <w:rsid w:val="00312CEA"/>
    <w:rsid w:val="00312EA9"/>
    <w:rsid w:val="0031323D"/>
    <w:rsid w:val="0031425E"/>
    <w:rsid w:val="003145E7"/>
    <w:rsid w:val="00314D0F"/>
    <w:rsid w:val="003157C4"/>
    <w:rsid w:val="003164D0"/>
    <w:rsid w:val="00316916"/>
    <w:rsid w:val="00317E75"/>
    <w:rsid w:val="0032048B"/>
    <w:rsid w:val="003206B1"/>
    <w:rsid w:val="00320B34"/>
    <w:rsid w:val="00321652"/>
    <w:rsid w:val="003218A1"/>
    <w:rsid w:val="003219B6"/>
    <w:rsid w:val="003227ED"/>
    <w:rsid w:val="00322C61"/>
    <w:rsid w:val="00323A12"/>
    <w:rsid w:val="00323AF2"/>
    <w:rsid w:val="003245BE"/>
    <w:rsid w:val="0032481A"/>
    <w:rsid w:val="003248BC"/>
    <w:rsid w:val="00325EC6"/>
    <w:rsid w:val="00326298"/>
    <w:rsid w:val="003275F2"/>
    <w:rsid w:val="00327C5D"/>
    <w:rsid w:val="00330318"/>
    <w:rsid w:val="00330B2B"/>
    <w:rsid w:val="00331E70"/>
    <w:rsid w:val="0033228F"/>
    <w:rsid w:val="003334E0"/>
    <w:rsid w:val="00333534"/>
    <w:rsid w:val="00333540"/>
    <w:rsid w:val="00333BB1"/>
    <w:rsid w:val="00334E03"/>
    <w:rsid w:val="00334E3D"/>
    <w:rsid w:val="00335614"/>
    <w:rsid w:val="003358BF"/>
    <w:rsid w:val="003367DF"/>
    <w:rsid w:val="003371A4"/>
    <w:rsid w:val="00337B09"/>
    <w:rsid w:val="0034043A"/>
    <w:rsid w:val="0034057E"/>
    <w:rsid w:val="00341308"/>
    <w:rsid w:val="003419AE"/>
    <w:rsid w:val="00341B05"/>
    <w:rsid w:val="00341C2C"/>
    <w:rsid w:val="00341F6E"/>
    <w:rsid w:val="00342258"/>
    <w:rsid w:val="00342299"/>
    <w:rsid w:val="0034230C"/>
    <w:rsid w:val="00342AAB"/>
    <w:rsid w:val="00342D7D"/>
    <w:rsid w:val="00343176"/>
    <w:rsid w:val="00343209"/>
    <w:rsid w:val="003437BD"/>
    <w:rsid w:val="0034410D"/>
    <w:rsid w:val="00344A24"/>
    <w:rsid w:val="00344D18"/>
    <w:rsid w:val="00345B84"/>
    <w:rsid w:val="00346699"/>
    <w:rsid w:val="00346BC1"/>
    <w:rsid w:val="00346BC7"/>
    <w:rsid w:val="003476B0"/>
    <w:rsid w:val="00350400"/>
    <w:rsid w:val="00350975"/>
    <w:rsid w:val="00350C9B"/>
    <w:rsid w:val="00350D09"/>
    <w:rsid w:val="003522A3"/>
    <w:rsid w:val="0035384B"/>
    <w:rsid w:val="00353AFF"/>
    <w:rsid w:val="00354033"/>
    <w:rsid w:val="00354217"/>
    <w:rsid w:val="003548F0"/>
    <w:rsid w:val="003556FE"/>
    <w:rsid w:val="00356507"/>
    <w:rsid w:val="003567CA"/>
    <w:rsid w:val="003568AB"/>
    <w:rsid w:val="00356E22"/>
    <w:rsid w:val="00357230"/>
    <w:rsid w:val="00357AF9"/>
    <w:rsid w:val="003602A9"/>
    <w:rsid w:val="003606FF"/>
    <w:rsid w:val="00361BB8"/>
    <w:rsid w:val="00361E88"/>
    <w:rsid w:val="00362130"/>
    <w:rsid w:val="003622F2"/>
    <w:rsid w:val="00363039"/>
    <w:rsid w:val="003646AD"/>
    <w:rsid w:val="003648AD"/>
    <w:rsid w:val="00364C8C"/>
    <w:rsid w:val="00366410"/>
    <w:rsid w:val="0036776B"/>
    <w:rsid w:val="00371437"/>
    <w:rsid w:val="003714C2"/>
    <w:rsid w:val="003723B5"/>
    <w:rsid w:val="00372797"/>
    <w:rsid w:val="0037293A"/>
    <w:rsid w:val="00372D4D"/>
    <w:rsid w:val="00372F61"/>
    <w:rsid w:val="00374170"/>
    <w:rsid w:val="0037497A"/>
    <w:rsid w:val="00374D5A"/>
    <w:rsid w:val="00374FD2"/>
    <w:rsid w:val="00375C2C"/>
    <w:rsid w:val="00376E9C"/>
    <w:rsid w:val="003802A0"/>
    <w:rsid w:val="00380636"/>
    <w:rsid w:val="00380FCB"/>
    <w:rsid w:val="003819B6"/>
    <w:rsid w:val="00382220"/>
    <w:rsid w:val="003826DD"/>
    <w:rsid w:val="00383C1D"/>
    <w:rsid w:val="00383FF3"/>
    <w:rsid w:val="00384D1F"/>
    <w:rsid w:val="00385D73"/>
    <w:rsid w:val="003862C8"/>
    <w:rsid w:val="00386878"/>
    <w:rsid w:val="0038687D"/>
    <w:rsid w:val="00386CC3"/>
    <w:rsid w:val="00386E7C"/>
    <w:rsid w:val="003873FA"/>
    <w:rsid w:val="00390E87"/>
    <w:rsid w:val="0039124A"/>
    <w:rsid w:val="00391D82"/>
    <w:rsid w:val="003928CE"/>
    <w:rsid w:val="00392CF2"/>
    <w:rsid w:val="00392D52"/>
    <w:rsid w:val="00392DE4"/>
    <w:rsid w:val="003930A2"/>
    <w:rsid w:val="003930A3"/>
    <w:rsid w:val="003948B1"/>
    <w:rsid w:val="00394D01"/>
    <w:rsid w:val="00396E6C"/>
    <w:rsid w:val="00397851"/>
    <w:rsid w:val="00397B13"/>
    <w:rsid w:val="00397D89"/>
    <w:rsid w:val="003A044F"/>
    <w:rsid w:val="003A1797"/>
    <w:rsid w:val="003A1FFC"/>
    <w:rsid w:val="003A2A30"/>
    <w:rsid w:val="003A2C89"/>
    <w:rsid w:val="003A38C3"/>
    <w:rsid w:val="003A401A"/>
    <w:rsid w:val="003A46E4"/>
    <w:rsid w:val="003A5AFA"/>
    <w:rsid w:val="003A633C"/>
    <w:rsid w:val="003A6B86"/>
    <w:rsid w:val="003A700B"/>
    <w:rsid w:val="003A70BD"/>
    <w:rsid w:val="003A724A"/>
    <w:rsid w:val="003A75BB"/>
    <w:rsid w:val="003A765E"/>
    <w:rsid w:val="003A7B79"/>
    <w:rsid w:val="003A7E06"/>
    <w:rsid w:val="003B184C"/>
    <w:rsid w:val="003B1AE8"/>
    <w:rsid w:val="003B1FD4"/>
    <w:rsid w:val="003B27EB"/>
    <w:rsid w:val="003B3713"/>
    <w:rsid w:val="003B4187"/>
    <w:rsid w:val="003B4833"/>
    <w:rsid w:val="003B50B6"/>
    <w:rsid w:val="003B58C8"/>
    <w:rsid w:val="003B5E9E"/>
    <w:rsid w:val="003B6468"/>
    <w:rsid w:val="003B648A"/>
    <w:rsid w:val="003B6709"/>
    <w:rsid w:val="003C01D0"/>
    <w:rsid w:val="003C0EEC"/>
    <w:rsid w:val="003C0F2E"/>
    <w:rsid w:val="003C1979"/>
    <w:rsid w:val="003C20F6"/>
    <w:rsid w:val="003C22E1"/>
    <w:rsid w:val="003C22F5"/>
    <w:rsid w:val="003C3085"/>
    <w:rsid w:val="003C39D3"/>
    <w:rsid w:val="003C4A78"/>
    <w:rsid w:val="003C55D0"/>
    <w:rsid w:val="003C5F2A"/>
    <w:rsid w:val="003C62EB"/>
    <w:rsid w:val="003C63CE"/>
    <w:rsid w:val="003C661A"/>
    <w:rsid w:val="003C7921"/>
    <w:rsid w:val="003D0062"/>
    <w:rsid w:val="003D01E2"/>
    <w:rsid w:val="003D033F"/>
    <w:rsid w:val="003D0AE8"/>
    <w:rsid w:val="003D0B06"/>
    <w:rsid w:val="003D0E8E"/>
    <w:rsid w:val="003D1AAD"/>
    <w:rsid w:val="003D1BF5"/>
    <w:rsid w:val="003D244D"/>
    <w:rsid w:val="003D293E"/>
    <w:rsid w:val="003D2A33"/>
    <w:rsid w:val="003D2C10"/>
    <w:rsid w:val="003D2DB7"/>
    <w:rsid w:val="003D3301"/>
    <w:rsid w:val="003D3AA9"/>
    <w:rsid w:val="003D47AE"/>
    <w:rsid w:val="003D49BA"/>
    <w:rsid w:val="003D5C25"/>
    <w:rsid w:val="003D697D"/>
    <w:rsid w:val="003D729F"/>
    <w:rsid w:val="003D75BE"/>
    <w:rsid w:val="003E03D4"/>
    <w:rsid w:val="003E051A"/>
    <w:rsid w:val="003E116D"/>
    <w:rsid w:val="003E1387"/>
    <w:rsid w:val="003E22FB"/>
    <w:rsid w:val="003E274B"/>
    <w:rsid w:val="003E373A"/>
    <w:rsid w:val="003E3F59"/>
    <w:rsid w:val="003E41BC"/>
    <w:rsid w:val="003E42EA"/>
    <w:rsid w:val="003E4514"/>
    <w:rsid w:val="003E4529"/>
    <w:rsid w:val="003E46AA"/>
    <w:rsid w:val="003E4A30"/>
    <w:rsid w:val="003E4D12"/>
    <w:rsid w:val="003E5A7D"/>
    <w:rsid w:val="003E5E19"/>
    <w:rsid w:val="003E67CE"/>
    <w:rsid w:val="003E7422"/>
    <w:rsid w:val="003F027F"/>
    <w:rsid w:val="003F082D"/>
    <w:rsid w:val="003F0AE6"/>
    <w:rsid w:val="003F0B13"/>
    <w:rsid w:val="003F0F80"/>
    <w:rsid w:val="003F16E2"/>
    <w:rsid w:val="003F1ADC"/>
    <w:rsid w:val="003F25BB"/>
    <w:rsid w:val="003F26BE"/>
    <w:rsid w:val="003F336C"/>
    <w:rsid w:val="003F35F9"/>
    <w:rsid w:val="003F4114"/>
    <w:rsid w:val="003F4AA3"/>
    <w:rsid w:val="003F4F50"/>
    <w:rsid w:val="003F6030"/>
    <w:rsid w:val="003F6958"/>
    <w:rsid w:val="003F6FA6"/>
    <w:rsid w:val="003F792F"/>
    <w:rsid w:val="004005B7"/>
    <w:rsid w:val="004006C9"/>
    <w:rsid w:val="00400DFE"/>
    <w:rsid w:val="00400F6A"/>
    <w:rsid w:val="00401B6B"/>
    <w:rsid w:val="00402B71"/>
    <w:rsid w:val="0040332A"/>
    <w:rsid w:val="0040355C"/>
    <w:rsid w:val="0040480B"/>
    <w:rsid w:val="00404DB6"/>
    <w:rsid w:val="00404FAD"/>
    <w:rsid w:val="0040558E"/>
    <w:rsid w:val="0040672C"/>
    <w:rsid w:val="004068F1"/>
    <w:rsid w:val="004071B6"/>
    <w:rsid w:val="00407568"/>
    <w:rsid w:val="004079BB"/>
    <w:rsid w:val="00407FB3"/>
    <w:rsid w:val="00410157"/>
    <w:rsid w:val="00411133"/>
    <w:rsid w:val="004114DA"/>
    <w:rsid w:val="00413232"/>
    <w:rsid w:val="00413618"/>
    <w:rsid w:val="00413F80"/>
    <w:rsid w:val="004140B8"/>
    <w:rsid w:val="004142DF"/>
    <w:rsid w:val="00414BDB"/>
    <w:rsid w:val="004153AA"/>
    <w:rsid w:val="00415EA6"/>
    <w:rsid w:val="004164B3"/>
    <w:rsid w:val="004171CE"/>
    <w:rsid w:val="004177AC"/>
    <w:rsid w:val="00417AFD"/>
    <w:rsid w:val="004206CC"/>
    <w:rsid w:val="00420DC0"/>
    <w:rsid w:val="004218C9"/>
    <w:rsid w:val="004219A4"/>
    <w:rsid w:val="00421A02"/>
    <w:rsid w:val="00421B66"/>
    <w:rsid w:val="0042299B"/>
    <w:rsid w:val="00422DBD"/>
    <w:rsid w:val="0042499E"/>
    <w:rsid w:val="00424A03"/>
    <w:rsid w:val="00425013"/>
    <w:rsid w:val="0042586B"/>
    <w:rsid w:val="00425C6A"/>
    <w:rsid w:val="004262F1"/>
    <w:rsid w:val="00426306"/>
    <w:rsid w:val="004264E8"/>
    <w:rsid w:val="00426699"/>
    <w:rsid w:val="004270B1"/>
    <w:rsid w:val="004272B8"/>
    <w:rsid w:val="004279E7"/>
    <w:rsid w:val="00427ACC"/>
    <w:rsid w:val="00427E63"/>
    <w:rsid w:val="004308BE"/>
    <w:rsid w:val="00431068"/>
    <w:rsid w:val="0043161E"/>
    <w:rsid w:val="00431784"/>
    <w:rsid w:val="00431AD4"/>
    <w:rsid w:val="00431FEE"/>
    <w:rsid w:val="00432197"/>
    <w:rsid w:val="00432249"/>
    <w:rsid w:val="0043252F"/>
    <w:rsid w:val="00433BEB"/>
    <w:rsid w:val="00433E77"/>
    <w:rsid w:val="00434433"/>
    <w:rsid w:val="004347F2"/>
    <w:rsid w:val="00435388"/>
    <w:rsid w:val="00435ECC"/>
    <w:rsid w:val="00436A2E"/>
    <w:rsid w:val="00436BA6"/>
    <w:rsid w:val="00436D2B"/>
    <w:rsid w:val="00436DDF"/>
    <w:rsid w:val="00436E04"/>
    <w:rsid w:val="00436F91"/>
    <w:rsid w:val="00437718"/>
    <w:rsid w:val="00437D0F"/>
    <w:rsid w:val="00437DF4"/>
    <w:rsid w:val="004404FD"/>
    <w:rsid w:val="0044114A"/>
    <w:rsid w:val="0044124D"/>
    <w:rsid w:val="00441384"/>
    <w:rsid w:val="00442192"/>
    <w:rsid w:val="0044234D"/>
    <w:rsid w:val="00442CC3"/>
    <w:rsid w:val="0044329A"/>
    <w:rsid w:val="004437E5"/>
    <w:rsid w:val="00444667"/>
    <w:rsid w:val="004450DD"/>
    <w:rsid w:val="004452D4"/>
    <w:rsid w:val="0044542B"/>
    <w:rsid w:val="00446855"/>
    <w:rsid w:val="004475B9"/>
    <w:rsid w:val="004477EF"/>
    <w:rsid w:val="00447CD6"/>
    <w:rsid w:val="00450417"/>
    <w:rsid w:val="00450A78"/>
    <w:rsid w:val="00450FC4"/>
    <w:rsid w:val="00451438"/>
    <w:rsid w:val="00451500"/>
    <w:rsid w:val="0045229F"/>
    <w:rsid w:val="004524F8"/>
    <w:rsid w:val="00452C71"/>
    <w:rsid w:val="00452FBE"/>
    <w:rsid w:val="00453220"/>
    <w:rsid w:val="00453AC4"/>
    <w:rsid w:val="004540B6"/>
    <w:rsid w:val="004545F9"/>
    <w:rsid w:val="00454AFA"/>
    <w:rsid w:val="004557C4"/>
    <w:rsid w:val="004562AF"/>
    <w:rsid w:val="004568DA"/>
    <w:rsid w:val="0045757C"/>
    <w:rsid w:val="00457769"/>
    <w:rsid w:val="004577A0"/>
    <w:rsid w:val="00457CDD"/>
    <w:rsid w:val="00460428"/>
    <w:rsid w:val="00460537"/>
    <w:rsid w:val="0046072D"/>
    <w:rsid w:val="00461791"/>
    <w:rsid w:val="00461A1C"/>
    <w:rsid w:val="00461B2F"/>
    <w:rsid w:val="00461FEA"/>
    <w:rsid w:val="00462041"/>
    <w:rsid w:val="00462785"/>
    <w:rsid w:val="00462F46"/>
    <w:rsid w:val="00463491"/>
    <w:rsid w:val="004635F3"/>
    <w:rsid w:val="004640B8"/>
    <w:rsid w:val="00465952"/>
    <w:rsid w:val="004659C3"/>
    <w:rsid w:val="00465D5A"/>
    <w:rsid w:val="0046675C"/>
    <w:rsid w:val="004668DD"/>
    <w:rsid w:val="00466A59"/>
    <w:rsid w:val="00466D7C"/>
    <w:rsid w:val="004679A8"/>
    <w:rsid w:val="00467F50"/>
    <w:rsid w:val="004701C3"/>
    <w:rsid w:val="004716EE"/>
    <w:rsid w:val="0047183C"/>
    <w:rsid w:val="00471FB9"/>
    <w:rsid w:val="00472B87"/>
    <w:rsid w:val="004735E5"/>
    <w:rsid w:val="00473B1B"/>
    <w:rsid w:val="00473C9F"/>
    <w:rsid w:val="00473E8E"/>
    <w:rsid w:val="00474643"/>
    <w:rsid w:val="00474E83"/>
    <w:rsid w:val="00475DF8"/>
    <w:rsid w:val="00475FD5"/>
    <w:rsid w:val="00476274"/>
    <w:rsid w:val="00476EFB"/>
    <w:rsid w:val="00477051"/>
    <w:rsid w:val="004771B8"/>
    <w:rsid w:val="004801A1"/>
    <w:rsid w:val="00480836"/>
    <w:rsid w:val="00480B04"/>
    <w:rsid w:val="00481F0D"/>
    <w:rsid w:val="00482938"/>
    <w:rsid w:val="00482EBC"/>
    <w:rsid w:val="0048301B"/>
    <w:rsid w:val="004833B9"/>
    <w:rsid w:val="004835AD"/>
    <w:rsid w:val="0048418C"/>
    <w:rsid w:val="00484583"/>
    <w:rsid w:val="00484DFE"/>
    <w:rsid w:val="004866EE"/>
    <w:rsid w:val="004875CF"/>
    <w:rsid w:val="004876F9"/>
    <w:rsid w:val="0048778A"/>
    <w:rsid w:val="0048793E"/>
    <w:rsid w:val="00487CA5"/>
    <w:rsid w:val="00490093"/>
    <w:rsid w:val="00490826"/>
    <w:rsid w:val="00490914"/>
    <w:rsid w:val="004918F0"/>
    <w:rsid w:val="00491C5F"/>
    <w:rsid w:val="00491FD3"/>
    <w:rsid w:val="00492278"/>
    <w:rsid w:val="004936B0"/>
    <w:rsid w:val="00494260"/>
    <w:rsid w:val="00494D70"/>
    <w:rsid w:val="004953B4"/>
    <w:rsid w:val="00495545"/>
    <w:rsid w:val="00496812"/>
    <w:rsid w:val="00496F05"/>
    <w:rsid w:val="004971B3"/>
    <w:rsid w:val="00497928"/>
    <w:rsid w:val="00497930"/>
    <w:rsid w:val="00497B80"/>
    <w:rsid w:val="00497BCD"/>
    <w:rsid w:val="00497DEA"/>
    <w:rsid w:val="004A0137"/>
    <w:rsid w:val="004A06C8"/>
    <w:rsid w:val="004A0E04"/>
    <w:rsid w:val="004A14C4"/>
    <w:rsid w:val="004A14C9"/>
    <w:rsid w:val="004A14E5"/>
    <w:rsid w:val="004A1917"/>
    <w:rsid w:val="004A26A4"/>
    <w:rsid w:val="004A2BA7"/>
    <w:rsid w:val="004A2EED"/>
    <w:rsid w:val="004A301A"/>
    <w:rsid w:val="004A30A5"/>
    <w:rsid w:val="004A317A"/>
    <w:rsid w:val="004A34C1"/>
    <w:rsid w:val="004A375B"/>
    <w:rsid w:val="004A387F"/>
    <w:rsid w:val="004A3C12"/>
    <w:rsid w:val="004A4267"/>
    <w:rsid w:val="004A49C8"/>
    <w:rsid w:val="004A56AA"/>
    <w:rsid w:val="004A56AD"/>
    <w:rsid w:val="004A5C38"/>
    <w:rsid w:val="004A648F"/>
    <w:rsid w:val="004A66D5"/>
    <w:rsid w:val="004A6853"/>
    <w:rsid w:val="004A688E"/>
    <w:rsid w:val="004A6A85"/>
    <w:rsid w:val="004A6A96"/>
    <w:rsid w:val="004A779C"/>
    <w:rsid w:val="004A7B58"/>
    <w:rsid w:val="004A7BEE"/>
    <w:rsid w:val="004A7EEB"/>
    <w:rsid w:val="004B0021"/>
    <w:rsid w:val="004B00B4"/>
    <w:rsid w:val="004B025E"/>
    <w:rsid w:val="004B061A"/>
    <w:rsid w:val="004B07F7"/>
    <w:rsid w:val="004B0D8C"/>
    <w:rsid w:val="004B1820"/>
    <w:rsid w:val="004B2061"/>
    <w:rsid w:val="004B2424"/>
    <w:rsid w:val="004B2D83"/>
    <w:rsid w:val="004B30A8"/>
    <w:rsid w:val="004B3320"/>
    <w:rsid w:val="004B3908"/>
    <w:rsid w:val="004B419D"/>
    <w:rsid w:val="004B4304"/>
    <w:rsid w:val="004B4817"/>
    <w:rsid w:val="004B48B4"/>
    <w:rsid w:val="004B521C"/>
    <w:rsid w:val="004B5668"/>
    <w:rsid w:val="004B5AEB"/>
    <w:rsid w:val="004B5B43"/>
    <w:rsid w:val="004B5CE2"/>
    <w:rsid w:val="004B6DA5"/>
    <w:rsid w:val="004B6E00"/>
    <w:rsid w:val="004B7E04"/>
    <w:rsid w:val="004C0665"/>
    <w:rsid w:val="004C2004"/>
    <w:rsid w:val="004C217C"/>
    <w:rsid w:val="004C258B"/>
    <w:rsid w:val="004C269C"/>
    <w:rsid w:val="004C2DB0"/>
    <w:rsid w:val="004C35EA"/>
    <w:rsid w:val="004C3637"/>
    <w:rsid w:val="004C3A86"/>
    <w:rsid w:val="004C5443"/>
    <w:rsid w:val="004C5731"/>
    <w:rsid w:val="004C59F8"/>
    <w:rsid w:val="004C5DC3"/>
    <w:rsid w:val="004C5E2B"/>
    <w:rsid w:val="004C65A9"/>
    <w:rsid w:val="004C67B0"/>
    <w:rsid w:val="004C68E3"/>
    <w:rsid w:val="004C6ACA"/>
    <w:rsid w:val="004C6CC2"/>
    <w:rsid w:val="004D00EC"/>
    <w:rsid w:val="004D04A9"/>
    <w:rsid w:val="004D0AF5"/>
    <w:rsid w:val="004D15BB"/>
    <w:rsid w:val="004D1981"/>
    <w:rsid w:val="004D1BC7"/>
    <w:rsid w:val="004D20CA"/>
    <w:rsid w:val="004D2103"/>
    <w:rsid w:val="004D2127"/>
    <w:rsid w:val="004D2867"/>
    <w:rsid w:val="004D28A2"/>
    <w:rsid w:val="004D2989"/>
    <w:rsid w:val="004D2E2D"/>
    <w:rsid w:val="004D4078"/>
    <w:rsid w:val="004D4735"/>
    <w:rsid w:val="004D518B"/>
    <w:rsid w:val="004D58F0"/>
    <w:rsid w:val="004D59FD"/>
    <w:rsid w:val="004D79EB"/>
    <w:rsid w:val="004D7BA7"/>
    <w:rsid w:val="004D7C17"/>
    <w:rsid w:val="004D7C45"/>
    <w:rsid w:val="004D7CEC"/>
    <w:rsid w:val="004E0302"/>
    <w:rsid w:val="004E038F"/>
    <w:rsid w:val="004E099B"/>
    <w:rsid w:val="004E09CC"/>
    <w:rsid w:val="004E1CA2"/>
    <w:rsid w:val="004E29A9"/>
    <w:rsid w:val="004E2FC8"/>
    <w:rsid w:val="004E31F0"/>
    <w:rsid w:val="004E3217"/>
    <w:rsid w:val="004E33DD"/>
    <w:rsid w:val="004E3868"/>
    <w:rsid w:val="004E3C07"/>
    <w:rsid w:val="004E4FCC"/>
    <w:rsid w:val="004E5176"/>
    <w:rsid w:val="004E5A67"/>
    <w:rsid w:val="004E5FB3"/>
    <w:rsid w:val="004E600E"/>
    <w:rsid w:val="004E653E"/>
    <w:rsid w:val="004E6847"/>
    <w:rsid w:val="004E733B"/>
    <w:rsid w:val="004E7915"/>
    <w:rsid w:val="004E79A0"/>
    <w:rsid w:val="004E7B56"/>
    <w:rsid w:val="004F086E"/>
    <w:rsid w:val="004F08B2"/>
    <w:rsid w:val="004F1192"/>
    <w:rsid w:val="004F2074"/>
    <w:rsid w:val="004F21A8"/>
    <w:rsid w:val="004F24EB"/>
    <w:rsid w:val="004F273D"/>
    <w:rsid w:val="004F2B92"/>
    <w:rsid w:val="004F3271"/>
    <w:rsid w:val="004F41D2"/>
    <w:rsid w:val="004F4C74"/>
    <w:rsid w:val="004F51FD"/>
    <w:rsid w:val="004F5A43"/>
    <w:rsid w:val="004F625C"/>
    <w:rsid w:val="004F672A"/>
    <w:rsid w:val="004F6BA7"/>
    <w:rsid w:val="004F7047"/>
    <w:rsid w:val="004F7639"/>
    <w:rsid w:val="004F7671"/>
    <w:rsid w:val="005004E5"/>
    <w:rsid w:val="00501E96"/>
    <w:rsid w:val="00502199"/>
    <w:rsid w:val="00502659"/>
    <w:rsid w:val="00502734"/>
    <w:rsid w:val="00502DF1"/>
    <w:rsid w:val="0050322D"/>
    <w:rsid w:val="00503DF1"/>
    <w:rsid w:val="00504015"/>
    <w:rsid w:val="00505262"/>
    <w:rsid w:val="005058C0"/>
    <w:rsid w:val="00505F91"/>
    <w:rsid w:val="005066CB"/>
    <w:rsid w:val="005076C1"/>
    <w:rsid w:val="00510469"/>
    <w:rsid w:val="005112BF"/>
    <w:rsid w:val="00511C41"/>
    <w:rsid w:val="0051229A"/>
    <w:rsid w:val="005140EC"/>
    <w:rsid w:val="00514E73"/>
    <w:rsid w:val="00515197"/>
    <w:rsid w:val="0051555C"/>
    <w:rsid w:val="00515695"/>
    <w:rsid w:val="00515D11"/>
    <w:rsid w:val="00515DB1"/>
    <w:rsid w:val="00515FFC"/>
    <w:rsid w:val="00516680"/>
    <w:rsid w:val="00516ACD"/>
    <w:rsid w:val="00516D96"/>
    <w:rsid w:val="00517003"/>
    <w:rsid w:val="0051772C"/>
    <w:rsid w:val="00517766"/>
    <w:rsid w:val="0051781C"/>
    <w:rsid w:val="00517FB1"/>
    <w:rsid w:val="0052075A"/>
    <w:rsid w:val="00520870"/>
    <w:rsid w:val="00521295"/>
    <w:rsid w:val="00521421"/>
    <w:rsid w:val="0052177F"/>
    <w:rsid w:val="00521B15"/>
    <w:rsid w:val="00521D55"/>
    <w:rsid w:val="005223D9"/>
    <w:rsid w:val="00522B2A"/>
    <w:rsid w:val="00522D59"/>
    <w:rsid w:val="00523987"/>
    <w:rsid w:val="00523B40"/>
    <w:rsid w:val="00524150"/>
    <w:rsid w:val="0052425A"/>
    <w:rsid w:val="00524483"/>
    <w:rsid w:val="005244FF"/>
    <w:rsid w:val="00524DB4"/>
    <w:rsid w:val="005258DA"/>
    <w:rsid w:val="00525D00"/>
    <w:rsid w:val="00526170"/>
    <w:rsid w:val="0052673C"/>
    <w:rsid w:val="0052702B"/>
    <w:rsid w:val="005273D6"/>
    <w:rsid w:val="00527835"/>
    <w:rsid w:val="00527AF9"/>
    <w:rsid w:val="00530234"/>
    <w:rsid w:val="005302F0"/>
    <w:rsid w:val="00530889"/>
    <w:rsid w:val="00530F28"/>
    <w:rsid w:val="00531224"/>
    <w:rsid w:val="005315DA"/>
    <w:rsid w:val="00532670"/>
    <w:rsid w:val="005330BF"/>
    <w:rsid w:val="00533534"/>
    <w:rsid w:val="00533A13"/>
    <w:rsid w:val="005346C1"/>
    <w:rsid w:val="005348C9"/>
    <w:rsid w:val="00534903"/>
    <w:rsid w:val="00536534"/>
    <w:rsid w:val="00536BF5"/>
    <w:rsid w:val="005370A5"/>
    <w:rsid w:val="00537119"/>
    <w:rsid w:val="00537177"/>
    <w:rsid w:val="00537297"/>
    <w:rsid w:val="00537392"/>
    <w:rsid w:val="00540351"/>
    <w:rsid w:val="00540641"/>
    <w:rsid w:val="00540DD9"/>
    <w:rsid w:val="00540EF1"/>
    <w:rsid w:val="00540FF6"/>
    <w:rsid w:val="00541170"/>
    <w:rsid w:val="00541444"/>
    <w:rsid w:val="00541DD9"/>
    <w:rsid w:val="005427DC"/>
    <w:rsid w:val="005429D2"/>
    <w:rsid w:val="00543253"/>
    <w:rsid w:val="00543301"/>
    <w:rsid w:val="005436C0"/>
    <w:rsid w:val="00543B39"/>
    <w:rsid w:val="00544110"/>
    <w:rsid w:val="005443B0"/>
    <w:rsid w:val="00544991"/>
    <w:rsid w:val="00544FBD"/>
    <w:rsid w:val="00545593"/>
    <w:rsid w:val="00545A5C"/>
    <w:rsid w:val="00545ECC"/>
    <w:rsid w:val="00546043"/>
    <w:rsid w:val="00546D5C"/>
    <w:rsid w:val="00546EC9"/>
    <w:rsid w:val="0054738F"/>
    <w:rsid w:val="0054757A"/>
    <w:rsid w:val="005478A6"/>
    <w:rsid w:val="005506FB"/>
    <w:rsid w:val="00551092"/>
    <w:rsid w:val="005511CA"/>
    <w:rsid w:val="005515BC"/>
    <w:rsid w:val="005520CC"/>
    <w:rsid w:val="00552A9C"/>
    <w:rsid w:val="00553F39"/>
    <w:rsid w:val="00554735"/>
    <w:rsid w:val="00555A16"/>
    <w:rsid w:val="00555D30"/>
    <w:rsid w:val="00556072"/>
    <w:rsid w:val="0055681D"/>
    <w:rsid w:val="00556A5E"/>
    <w:rsid w:val="00556FF6"/>
    <w:rsid w:val="005570E7"/>
    <w:rsid w:val="005574BA"/>
    <w:rsid w:val="00557AAB"/>
    <w:rsid w:val="00557B2F"/>
    <w:rsid w:val="0056104B"/>
    <w:rsid w:val="005610DB"/>
    <w:rsid w:val="005616C5"/>
    <w:rsid w:val="00561CA3"/>
    <w:rsid w:val="00561D0C"/>
    <w:rsid w:val="00562282"/>
    <w:rsid w:val="00562396"/>
    <w:rsid w:val="0056258B"/>
    <w:rsid w:val="00562D21"/>
    <w:rsid w:val="00562FBC"/>
    <w:rsid w:val="00563711"/>
    <w:rsid w:val="005638BD"/>
    <w:rsid w:val="00563E87"/>
    <w:rsid w:val="005641FE"/>
    <w:rsid w:val="00564B9D"/>
    <w:rsid w:val="0056510F"/>
    <w:rsid w:val="005651DC"/>
    <w:rsid w:val="0056594B"/>
    <w:rsid w:val="005659CC"/>
    <w:rsid w:val="0056698A"/>
    <w:rsid w:val="00567568"/>
    <w:rsid w:val="00567D1C"/>
    <w:rsid w:val="005708D7"/>
    <w:rsid w:val="0057171F"/>
    <w:rsid w:val="005719FB"/>
    <w:rsid w:val="0057232A"/>
    <w:rsid w:val="005726A3"/>
    <w:rsid w:val="005735E3"/>
    <w:rsid w:val="0057377A"/>
    <w:rsid w:val="0057396D"/>
    <w:rsid w:val="00574031"/>
    <w:rsid w:val="0057460A"/>
    <w:rsid w:val="005749D4"/>
    <w:rsid w:val="00574EA2"/>
    <w:rsid w:val="005753A2"/>
    <w:rsid w:val="005763D8"/>
    <w:rsid w:val="005768B2"/>
    <w:rsid w:val="00576B57"/>
    <w:rsid w:val="00576BA1"/>
    <w:rsid w:val="00576D14"/>
    <w:rsid w:val="00576D79"/>
    <w:rsid w:val="00576DE6"/>
    <w:rsid w:val="00577989"/>
    <w:rsid w:val="005801FF"/>
    <w:rsid w:val="00580797"/>
    <w:rsid w:val="00581AAD"/>
    <w:rsid w:val="0058232A"/>
    <w:rsid w:val="00582D74"/>
    <w:rsid w:val="00583135"/>
    <w:rsid w:val="00583ADE"/>
    <w:rsid w:val="00583D2B"/>
    <w:rsid w:val="0058477B"/>
    <w:rsid w:val="005848D3"/>
    <w:rsid w:val="005849CE"/>
    <w:rsid w:val="00584AB8"/>
    <w:rsid w:val="00585109"/>
    <w:rsid w:val="00586384"/>
    <w:rsid w:val="00586820"/>
    <w:rsid w:val="00586904"/>
    <w:rsid w:val="00586D40"/>
    <w:rsid w:val="00587969"/>
    <w:rsid w:val="00587AC7"/>
    <w:rsid w:val="005909F7"/>
    <w:rsid w:val="0059129A"/>
    <w:rsid w:val="00591AAE"/>
    <w:rsid w:val="0059233D"/>
    <w:rsid w:val="0059243F"/>
    <w:rsid w:val="005925BA"/>
    <w:rsid w:val="00592A8A"/>
    <w:rsid w:val="00593A18"/>
    <w:rsid w:val="00594980"/>
    <w:rsid w:val="00594B27"/>
    <w:rsid w:val="00595304"/>
    <w:rsid w:val="00595B39"/>
    <w:rsid w:val="00595C57"/>
    <w:rsid w:val="005961BD"/>
    <w:rsid w:val="00596323"/>
    <w:rsid w:val="00596AC5"/>
    <w:rsid w:val="00596EA0"/>
    <w:rsid w:val="00596F4D"/>
    <w:rsid w:val="00597157"/>
    <w:rsid w:val="005971DF"/>
    <w:rsid w:val="00597213"/>
    <w:rsid w:val="00597710"/>
    <w:rsid w:val="00597A8A"/>
    <w:rsid w:val="005A0843"/>
    <w:rsid w:val="005A1921"/>
    <w:rsid w:val="005A4052"/>
    <w:rsid w:val="005A4456"/>
    <w:rsid w:val="005A468A"/>
    <w:rsid w:val="005A4D2E"/>
    <w:rsid w:val="005A5779"/>
    <w:rsid w:val="005A58D4"/>
    <w:rsid w:val="005A7282"/>
    <w:rsid w:val="005A72BF"/>
    <w:rsid w:val="005A7950"/>
    <w:rsid w:val="005A7A28"/>
    <w:rsid w:val="005A7D3A"/>
    <w:rsid w:val="005A7EFD"/>
    <w:rsid w:val="005B0595"/>
    <w:rsid w:val="005B07F5"/>
    <w:rsid w:val="005B0D15"/>
    <w:rsid w:val="005B0FE4"/>
    <w:rsid w:val="005B10FE"/>
    <w:rsid w:val="005B2A06"/>
    <w:rsid w:val="005B2AC9"/>
    <w:rsid w:val="005B2AE8"/>
    <w:rsid w:val="005B39F9"/>
    <w:rsid w:val="005B3C91"/>
    <w:rsid w:val="005B4242"/>
    <w:rsid w:val="005B446E"/>
    <w:rsid w:val="005B44B2"/>
    <w:rsid w:val="005B5289"/>
    <w:rsid w:val="005B5582"/>
    <w:rsid w:val="005B56AE"/>
    <w:rsid w:val="005B60A0"/>
    <w:rsid w:val="005B683C"/>
    <w:rsid w:val="005B6DBC"/>
    <w:rsid w:val="005B7399"/>
    <w:rsid w:val="005B73B0"/>
    <w:rsid w:val="005B7CD5"/>
    <w:rsid w:val="005C01EA"/>
    <w:rsid w:val="005C086A"/>
    <w:rsid w:val="005C0AAA"/>
    <w:rsid w:val="005C0F6D"/>
    <w:rsid w:val="005C1377"/>
    <w:rsid w:val="005C2608"/>
    <w:rsid w:val="005C2EE4"/>
    <w:rsid w:val="005C3023"/>
    <w:rsid w:val="005C4141"/>
    <w:rsid w:val="005C4480"/>
    <w:rsid w:val="005C4CDD"/>
    <w:rsid w:val="005C505C"/>
    <w:rsid w:val="005C5504"/>
    <w:rsid w:val="005C6719"/>
    <w:rsid w:val="005C6B1F"/>
    <w:rsid w:val="005C6D1E"/>
    <w:rsid w:val="005C71FE"/>
    <w:rsid w:val="005C76CA"/>
    <w:rsid w:val="005C79DA"/>
    <w:rsid w:val="005D0010"/>
    <w:rsid w:val="005D07FC"/>
    <w:rsid w:val="005D0A47"/>
    <w:rsid w:val="005D0AC2"/>
    <w:rsid w:val="005D16D4"/>
    <w:rsid w:val="005D1822"/>
    <w:rsid w:val="005D1AC9"/>
    <w:rsid w:val="005D1B91"/>
    <w:rsid w:val="005D1BD7"/>
    <w:rsid w:val="005D1FFD"/>
    <w:rsid w:val="005D201F"/>
    <w:rsid w:val="005D2224"/>
    <w:rsid w:val="005D3276"/>
    <w:rsid w:val="005D3515"/>
    <w:rsid w:val="005D4742"/>
    <w:rsid w:val="005D4777"/>
    <w:rsid w:val="005D47C3"/>
    <w:rsid w:val="005D4B48"/>
    <w:rsid w:val="005D4B61"/>
    <w:rsid w:val="005D4E45"/>
    <w:rsid w:val="005D50BF"/>
    <w:rsid w:val="005D55A5"/>
    <w:rsid w:val="005D5BA2"/>
    <w:rsid w:val="005D64BA"/>
    <w:rsid w:val="005D6616"/>
    <w:rsid w:val="005D7171"/>
    <w:rsid w:val="005D7390"/>
    <w:rsid w:val="005D7F3E"/>
    <w:rsid w:val="005E03D6"/>
    <w:rsid w:val="005E05EB"/>
    <w:rsid w:val="005E0793"/>
    <w:rsid w:val="005E0CDB"/>
    <w:rsid w:val="005E1871"/>
    <w:rsid w:val="005E1C2B"/>
    <w:rsid w:val="005E1D76"/>
    <w:rsid w:val="005E200D"/>
    <w:rsid w:val="005E20B0"/>
    <w:rsid w:val="005E269B"/>
    <w:rsid w:val="005E2BC0"/>
    <w:rsid w:val="005E32E0"/>
    <w:rsid w:val="005E341C"/>
    <w:rsid w:val="005E36EF"/>
    <w:rsid w:val="005E3B18"/>
    <w:rsid w:val="005E40FB"/>
    <w:rsid w:val="005E45F9"/>
    <w:rsid w:val="005E5206"/>
    <w:rsid w:val="005E5EE3"/>
    <w:rsid w:val="005E5F24"/>
    <w:rsid w:val="005E611E"/>
    <w:rsid w:val="005E61D1"/>
    <w:rsid w:val="005E6462"/>
    <w:rsid w:val="005E6AB3"/>
    <w:rsid w:val="005E6CBB"/>
    <w:rsid w:val="005F06DA"/>
    <w:rsid w:val="005F0841"/>
    <w:rsid w:val="005F086C"/>
    <w:rsid w:val="005F0E31"/>
    <w:rsid w:val="005F13A2"/>
    <w:rsid w:val="005F143C"/>
    <w:rsid w:val="005F15B2"/>
    <w:rsid w:val="005F169C"/>
    <w:rsid w:val="005F21B9"/>
    <w:rsid w:val="005F22BF"/>
    <w:rsid w:val="005F2442"/>
    <w:rsid w:val="005F2CB8"/>
    <w:rsid w:val="005F2DF6"/>
    <w:rsid w:val="005F2F86"/>
    <w:rsid w:val="005F305E"/>
    <w:rsid w:val="005F3351"/>
    <w:rsid w:val="005F3A38"/>
    <w:rsid w:val="005F4612"/>
    <w:rsid w:val="005F48C6"/>
    <w:rsid w:val="005F48E1"/>
    <w:rsid w:val="005F4AFA"/>
    <w:rsid w:val="005F4B87"/>
    <w:rsid w:val="005F564B"/>
    <w:rsid w:val="005F6C3E"/>
    <w:rsid w:val="005F6DD9"/>
    <w:rsid w:val="005F7018"/>
    <w:rsid w:val="005F78E7"/>
    <w:rsid w:val="005F7993"/>
    <w:rsid w:val="005F7FC2"/>
    <w:rsid w:val="00600B1C"/>
    <w:rsid w:val="00600CE7"/>
    <w:rsid w:val="00600FC1"/>
    <w:rsid w:val="00601C1C"/>
    <w:rsid w:val="00602522"/>
    <w:rsid w:val="00602EDB"/>
    <w:rsid w:val="00603353"/>
    <w:rsid w:val="006048FD"/>
    <w:rsid w:val="00604D71"/>
    <w:rsid w:val="00604D8B"/>
    <w:rsid w:val="006051B0"/>
    <w:rsid w:val="00605EFE"/>
    <w:rsid w:val="00606128"/>
    <w:rsid w:val="00606F70"/>
    <w:rsid w:val="0060704E"/>
    <w:rsid w:val="00607D01"/>
    <w:rsid w:val="00610274"/>
    <w:rsid w:val="00610413"/>
    <w:rsid w:val="00611407"/>
    <w:rsid w:val="006117BD"/>
    <w:rsid w:val="00611E54"/>
    <w:rsid w:val="00612259"/>
    <w:rsid w:val="00612C04"/>
    <w:rsid w:val="00612EB1"/>
    <w:rsid w:val="00612F23"/>
    <w:rsid w:val="00612FB1"/>
    <w:rsid w:val="00613574"/>
    <w:rsid w:val="00614775"/>
    <w:rsid w:val="006153F5"/>
    <w:rsid w:val="00615FAF"/>
    <w:rsid w:val="0061605C"/>
    <w:rsid w:val="0061707B"/>
    <w:rsid w:val="0061760A"/>
    <w:rsid w:val="00617849"/>
    <w:rsid w:val="0062059E"/>
    <w:rsid w:val="006210C0"/>
    <w:rsid w:val="006212CF"/>
    <w:rsid w:val="00621F1A"/>
    <w:rsid w:val="006220FB"/>
    <w:rsid w:val="0062243F"/>
    <w:rsid w:val="00622583"/>
    <w:rsid w:val="00623078"/>
    <w:rsid w:val="006231B4"/>
    <w:rsid w:val="006235BC"/>
    <w:rsid w:val="0062426D"/>
    <w:rsid w:val="00624E70"/>
    <w:rsid w:val="006259E4"/>
    <w:rsid w:val="00625CC7"/>
    <w:rsid w:val="00626CE9"/>
    <w:rsid w:val="00630196"/>
    <w:rsid w:val="006314CC"/>
    <w:rsid w:val="00632018"/>
    <w:rsid w:val="00632E3E"/>
    <w:rsid w:val="00633011"/>
    <w:rsid w:val="006338A4"/>
    <w:rsid w:val="00633F5E"/>
    <w:rsid w:val="00634442"/>
    <w:rsid w:val="0063552F"/>
    <w:rsid w:val="006356E2"/>
    <w:rsid w:val="00636833"/>
    <w:rsid w:val="00636EA1"/>
    <w:rsid w:val="0063729E"/>
    <w:rsid w:val="00637414"/>
    <w:rsid w:val="00637CAE"/>
    <w:rsid w:val="00640189"/>
    <w:rsid w:val="006404B9"/>
    <w:rsid w:val="00640DDF"/>
    <w:rsid w:val="006419C8"/>
    <w:rsid w:val="00641A66"/>
    <w:rsid w:val="00641B3B"/>
    <w:rsid w:val="006424A2"/>
    <w:rsid w:val="00643A26"/>
    <w:rsid w:val="00643FA1"/>
    <w:rsid w:val="0064403D"/>
    <w:rsid w:val="00644CC5"/>
    <w:rsid w:val="00644ECE"/>
    <w:rsid w:val="0064507C"/>
    <w:rsid w:val="00645082"/>
    <w:rsid w:val="006451E1"/>
    <w:rsid w:val="006459E0"/>
    <w:rsid w:val="006463A9"/>
    <w:rsid w:val="00646E97"/>
    <w:rsid w:val="00646EF7"/>
    <w:rsid w:val="00647619"/>
    <w:rsid w:val="00650978"/>
    <w:rsid w:val="00651466"/>
    <w:rsid w:val="00651500"/>
    <w:rsid w:val="00652044"/>
    <w:rsid w:val="00652462"/>
    <w:rsid w:val="0065340F"/>
    <w:rsid w:val="006534A4"/>
    <w:rsid w:val="006536E8"/>
    <w:rsid w:val="006537C8"/>
    <w:rsid w:val="006538CE"/>
    <w:rsid w:val="00653D5A"/>
    <w:rsid w:val="00653F4F"/>
    <w:rsid w:val="00654355"/>
    <w:rsid w:val="00654CC8"/>
    <w:rsid w:val="00654CDE"/>
    <w:rsid w:val="006554E6"/>
    <w:rsid w:val="00655620"/>
    <w:rsid w:val="006558E3"/>
    <w:rsid w:val="00655D9F"/>
    <w:rsid w:val="006560F7"/>
    <w:rsid w:val="006561DC"/>
    <w:rsid w:val="00656541"/>
    <w:rsid w:val="006566C3"/>
    <w:rsid w:val="00656707"/>
    <w:rsid w:val="00656A1E"/>
    <w:rsid w:val="00656B9D"/>
    <w:rsid w:val="00656BA9"/>
    <w:rsid w:val="00656E87"/>
    <w:rsid w:val="00657A69"/>
    <w:rsid w:val="00657B35"/>
    <w:rsid w:val="00660298"/>
    <w:rsid w:val="006603E0"/>
    <w:rsid w:val="006609CE"/>
    <w:rsid w:val="00660E23"/>
    <w:rsid w:val="00661B8B"/>
    <w:rsid w:val="00662911"/>
    <w:rsid w:val="00662C3E"/>
    <w:rsid w:val="00662F80"/>
    <w:rsid w:val="00663A62"/>
    <w:rsid w:val="006642C5"/>
    <w:rsid w:val="006647A6"/>
    <w:rsid w:val="00664AFC"/>
    <w:rsid w:val="00664DD3"/>
    <w:rsid w:val="006651EC"/>
    <w:rsid w:val="006653B4"/>
    <w:rsid w:val="00665BBD"/>
    <w:rsid w:val="00665C14"/>
    <w:rsid w:val="00665D00"/>
    <w:rsid w:val="00665D7F"/>
    <w:rsid w:val="00665E72"/>
    <w:rsid w:val="00666457"/>
    <w:rsid w:val="00666B06"/>
    <w:rsid w:val="00666C68"/>
    <w:rsid w:val="00667254"/>
    <w:rsid w:val="006677E0"/>
    <w:rsid w:val="0067113B"/>
    <w:rsid w:val="00671892"/>
    <w:rsid w:val="00671BBA"/>
    <w:rsid w:val="00671C6D"/>
    <w:rsid w:val="006721D7"/>
    <w:rsid w:val="006722FF"/>
    <w:rsid w:val="00673634"/>
    <w:rsid w:val="00674430"/>
    <w:rsid w:val="00674881"/>
    <w:rsid w:val="0067490C"/>
    <w:rsid w:val="0067508D"/>
    <w:rsid w:val="00675F27"/>
    <w:rsid w:val="006768D8"/>
    <w:rsid w:val="00676B41"/>
    <w:rsid w:val="00677055"/>
    <w:rsid w:val="00677600"/>
    <w:rsid w:val="006778C1"/>
    <w:rsid w:val="00677D34"/>
    <w:rsid w:val="00677F07"/>
    <w:rsid w:val="00680F60"/>
    <w:rsid w:val="00681037"/>
    <w:rsid w:val="0068146E"/>
    <w:rsid w:val="00681CDF"/>
    <w:rsid w:val="00681E5A"/>
    <w:rsid w:val="00681F86"/>
    <w:rsid w:val="00682C32"/>
    <w:rsid w:val="00682C7C"/>
    <w:rsid w:val="00682FB5"/>
    <w:rsid w:val="006831E5"/>
    <w:rsid w:val="0068478C"/>
    <w:rsid w:val="006849E0"/>
    <w:rsid w:val="006853F8"/>
    <w:rsid w:val="0068555C"/>
    <w:rsid w:val="0068587F"/>
    <w:rsid w:val="00686A1E"/>
    <w:rsid w:val="0068711D"/>
    <w:rsid w:val="0068770A"/>
    <w:rsid w:val="00687FD7"/>
    <w:rsid w:val="006906CB"/>
    <w:rsid w:val="00690DD0"/>
    <w:rsid w:val="00690E00"/>
    <w:rsid w:val="00691261"/>
    <w:rsid w:val="00691BC7"/>
    <w:rsid w:val="00692FD3"/>
    <w:rsid w:val="006937AA"/>
    <w:rsid w:val="0069392C"/>
    <w:rsid w:val="00693D69"/>
    <w:rsid w:val="00694060"/>
    <w:rsid w:val="006943AA"/>
    <w:rsid w:val="00694F24"/>
    <w:rsid w:val="006955E1"/>
    <w:rsid w:val="0069699C"/>
    <w:rsid w:val="00696E41"/>
    <w:rsid w:val="00697304"/>
    <w:rsid w:val="006978CA"/>
    <w:rsid w:val="00697A03"/>
    <w:rsid w:val="006A0122"/>
    <w:rsid w:val="006A0D64"/>
    <w:rsid w:val="006A14CC"/>
    <w:rsid w:val="006A16FA"/>
    <w:rsid w:val="006A17C8"/>
    <w:rsid w:val="006A266F"/>
    <w:rsid w:val="006A29D6"/>
    <w:rsid w:val="006A2EBE"/>
    <w:rsid w:val="006A30EF"/>
    <w:rsid w:val="006A466F"/>
    <w:rsid w:val="006A4AFF"/>
    <w:rsid w:val="006A4CE4"/>
    <w:rsid w:val="006A5F80"/>
    <w:rsid w:val="006A60AC"/>
    <w:rsid w:val="006A6585"/>
    <w:rsid w:val="006A69D6"/>
    <w:rsid w:val="006A6B39"/>
    <w:rsid w:val="006A7900"/>
    <w:rsid w:val="006A7AE5"/>
    <w:rsid w:val="006A7FF2"/>
    <w:rsid w:val="006B05DA"/>
    <w:rsid w:val="006B08EF"/>
    <w:rsid w:val="006B0CBD"/>
    <w:rsid w:val="006B1441"/>
    <w:rsid w:val="006B1463"/>
    <w:rsid w:val="006B164D"/>
    <w:rsid w:val="006B1917"/>
    <w:rsid w:val="006B1CE5"/>
    <w:rsid w:val="006B20FF"/>
    <w:rsid w:val="006B22F2"/>
    <w:rsid w:val="006B289E"/>
    <w:rsid w:val="006B380D"/>
    <w:rsid w:val="006B3899"/>
    <w:rsid w:val="006B38E5"/>
    <w:rsid w:val="006B3C7F"/>
    <w:rsid w:val="006B3CED"/>
    <w:rsid w:val="006B4575"/>
    <w:rsid w:val="006B4EE8"/>
    <w:rsid w:val="006B4F34"/>
    <w:rsid w:val="006B627C"/>
    <w:rsid w:val="006B6F52"/>
    <w:rsid w:val="006B7203"/>
    <w:rsid w:val="006B7ADB"/>
    <w:rsid w:val="006C081E"/>
    <w:rsid w:val="006C1153"/>
    <w:rsid w:val="006C16E7"/>
    <w:rsid w:val="006C219A"/>
    <w:rsid w:val="006C25A0"/>
    <w:rsid w:val="006C295A"/>
    <w:rsid w:val="006C2BFA"/>
    <w:rsid w:val="006C3581"/>
    <w:rsid w:val="006C3AD1"/>
    <w:rsid w:val="006C3BF1"/>
    <w:rsid w:val="006C423F"/>
    <w:rsid w:val="006C43C2"/>
    <w:rsid w:val="006C4ED0"/>
    <w:rsid w:val="006C5366"/>
    <w:rsid w:val="006C5B90"/>
    <w:rsid w:val="006C6BC3"/>
    <w:rsid w:val="006C7E2D"/>
    <w:rsid w:val="006D12E9"/>
    <w:rsid w:val="006D13AC"/>
    <w:rsid w:val="006D1D81"/>
    <w:rsid w:val="006D1F47"/>
    <w:rsid w:val="006D2A2C"/>
    <w:rsid w:val="006D3AD0"/>
    <w:rsid w:val="006D3B08"/>
    <w:rsid w:val="006D479B"/>
    <w:rsid w:val="006D4B1A"/>
    <w:rsid w:val="006D5A34"/>
    <w:rsid w:val="006D619C"/>
    <w:rsid w:val="006D6E0F"/>
    <w:rsid w:val="006D70B9"/>
    <w:rsid w:val="006D719A"/>
    <w:rsid w:val="006D76EF"/>
    <w:rsid w:val="006D781E"/>
    <w:rsid w:val="006D794C"/>
    <w:rsid w:val="006D7AAA"/>
    <w:rsid w:val="006E057B"/>
    <w:rsid w:val="006E0E31"/>
    <w:rsid w:val="006E14C8"/>
    <w:rsid w:val="006E1503"/>
    <w:rsid w:val="006E22E8"/>
    <w:rsid w:val="006E27F6"/>
    <w:rsid w:val="006E36DB"/>
    <w:rsid w:val="006E3B8B"/>
    <w:rsid w:val="006E3EF0"/>
    <w:rsid w:val="006E404F"/>
    <w:rsid w:val="006E4CE5"/>
    <w:rsid w:val="006E5588"/>
    <w:rsid w:val="006E5FBE"/>
    <w:rsid w:val="006E65A3"/>
    <w:rsid w:val="006E65F1"/>
    <w:rsid w:val="006E6673"/>
    <w:rsid w:val="006E6D59"/>
    <w:rsid w:val="006E7007"/>
    <w:rsid w:val="006E73B3"/>
    <w:rsid w:val="006E78EE"/>
    <w:rsid w:val="006E7914"/>
    <w:rsid w:val="006E7E63"/>
    <w:rsid w:val="006E7E65"/>
    <w:rsid w:val="006F01F1"/>
    <w:rsid w:val="006F032E"/>
    <w:rsid w:val="006F0ACC"/>
    <w:rsid w:val="006F0E56"/>
    <w:rsid w:val="006F0EAF"/>
    <w:rsid w:val="006F1C70"/>
    <w:rsid w:val="006F1DC1"/>
    <w:rsid w:val="006F2F96"/>
    <w:rsid w:val="006F348A"/>
    <w:rsid w:val="006F377C"/>
    <w:rsid w:val="006F40D0"/>
    <w:rsid w:val="006F46E6"/>
    <w:rsid w:val="006F4CE0"/>
    <w:rsid w:val="006F50CB"/>
    <w:rsid w:val="006F57A0"/>
    <w:rsid w:val="006F5FBC"/>
    <w:rsid w:val="006F66B0"/>
    <w:rsid w:val="006F683E"/>
    <w:rsid w:val="006F7A86"/>
    <w:rsid w:val="006F7ABA"/>
    <w:rsid w:val="006F7F53"/>
    <w:rsid w:val="00700010"/>
    <w:rsid w:val="00701174"/>
    <w:rsid w:val="007011F6"/>
    <w:rsid w:val="007013F7"/>
    <w:rsid w:val="00701B1A"/>
    <w:rsid w:val="00701D28"/>
    <w:rsid w:val="00702376"/>
    <w:rsid w:val="007024F4"/>
    <w:rsid w:val="00702B9A"/>
    <w:rsid w:val="00703996"/>
    <w:rsid w:val="00705011"/>
    <w:rsid w:val="00705958"/>
    <w:rsid w:val="00706294"/>
    <w:rsid w:val="007064F0"/>
    <w:rsid w:val="00707589"/>
    <w:rsid w:val="00707AB9"/>
    <w:rsid w:val="00707B85"/>
    <w:rsid w:val="00707EC5"/>
    <w:rsid w:val="0071054F"/>
    <w:rsid w:val="007105BC"/>
    <w:rsid w:val="0071174E"/>
    <w:rsid w:val="00711E14"/>
    <w:rsid w:val="00711FAE"/>
    <w:rsid w:val="00712330"/>
    <w:rsid w:val="007125E3"/>
    <w:rsid w:val="00712736"/>
    <w:rsid w:val="007128C1"/>
    <w:rsid w:val="00712DD2"/>
    <w:rsid w:val="00713447"/>
    <w:rsid w:val="0071392C"/>
    <w:rsid w:val="00714981"/>
    <w:rsid w:val="00714DDB"/>
    <w:rsid w:val="00714FA1"/>
    <w:rsid w:val="007151BA"/>
    <w:rsid w:val="007158AF"/>
    <w:rsid w:val="00715F4D"/>
    <w:rsid w:val="00715FBE"/>
    <w:rsid w:val="00716F9A"/>
    <w:rsid w:val="007175E1"/>
    <w:rsid w:val="007176FD"/>
    <w:rsid w:val="0071788A"/>
    <w:rsid w:val="00717D93"/>
    <w:rsid w:val="00717F6D"/>
    <w:rsid w:val="00720198"/>
    <w:rsid w:val="00720D10"/>
    <w:rsid w:val="00721007"/>
    <w:rsid w:val="00722160"/>
    <w:rsid w:val="00722C48"/>
    <w:rsid w:val="00723B88"/>
    <w:rsid w:val="007247DA"/>
    <w:rsid w:val="00724B69"/>
    <w:rsid w:val="007250DF"/>
    <w:rsid w:val="00726564"/>
    <w:rsid w:val="007265FD"/>
    <w:rsid w:val="00726964"/>
    <w:rsid w:val="00727D0A"/>
    <w:rsid w:val="0073103E"/>
    <w:rsid w:val="00731964"/>
    <w:rsid w:val="00731E00"/>
    <w:rsid w:val="00731E42"/>
    <w:rsid w:val="0073299F"/>
    <w:rsid w:val="0073334C"/>
    <w:rsid w:val="007337F2"/>
    <w:rsid w:val="00733DA2"/>
    <w:rsid w:val="00734627"/>
    <w:rsid w:val="007348F1"/>
    <w:rsid w:val="00734B12"/>
    <w:rsid w:val="007351B1"/>
    <w:rsid w:val="00735902"/>
    <w:rsid w:val="00736CE1"/>
    <w:rsid w:val="00736D6C"/>
    <w:rsid w:val="007370BF"/>
    <w:rsid w:val="00737E59"/>
    <w:rsid w:val="00737F74"/>
    <w:rsid w:val="00740291"/>
    <w:rsid w:val="00740616"/>
    <w:rsid w:val="00740988"/>
    <w:rsid w:val="00740F15"/>
    <w:rsid w:val="00741148"/>
    <w:rsid w:val="00741478"/>
    <w:rsid w:val="00741A29"/>
    <w:rsid w:val="00741C8D"/>
    <w:rsid w:val="00741FCF"/>
    <w:rsid w:val="00742153"/>
    <w:rsid w:val="0074251C"/>
    <w:rsid w:val="007428D6"/>
    <w:rsid w:val="00742905"/>
    <w:rsid w:val="00742BF7"/>
    <w:rsid w:val="00742ED1"/>
    <w:rsid w:val="00742F3D"/>
    <w:rsid w:val="00743144"/>
    <w:rsid w:val="00743A19"/>
    <w:rsid w:val="00744A0E"/>
    <w:rsid w:val="007452CF"/>
    <w:rsid w:val="007455E6"/>
    <w:rsid w:val="00745882"/>
    <w:rsid w:val="00745DAB"/>
    <w:rsid w:val="00746292"/>
    <w:rsid w:val="0074635C"/>
    <w:rsid w:val="00746794"/>
    <w:rsid w:val="00746DE6"/>
    <w:rsid w:val="00747C57"/>
    <w:rsid w:val="00747DAE"/>
    <w:rsid w:val="00747E42"/>
    <w:rsid w:val="00750F57"/>
    <w:rsid w:val="007515BA"/>
    <w:rsid w:val="00751D8C"/>
    <w:rsid w:val="007520AB"/>
    <w:rsid w:val="00752524"/>
    <w:rsid w:val="0075303B"/>
    <w:rsid w:val="0075493D"/>
    <w:rsid w:val="00754A02"/>
    <w:rsid w:val="007557EC"/>
    <w:rsid w:val="00755997"/>
    <w:rsid w:val="00755B24"/>
    <w:rsid w:val="00755F65"/>
    <w:rsid w:val="0075617F"/>
    <w:rsid w:val="0075643F"/>
    <w:rsid w:val="0075674E"/>
    <w:rsid w:val="007568EA"/>
    <w:rsid w:val="00756A52"/>
    <w:rsid w:val="0075781A"/>
    <w:rsid w:val="007579F2"/>
    <w:rsid w:val="00757E7A"/>
    <w:rsid w:val="00760159"/>
    <w:rsid w:val="007608BB"/>
    <w:rsid w:val="0076149E"/>
    <w:rsid w:val="007615B3"/>
    <w:rsid w:val="00762412"/>
    <w:rsid w:val="00762ADC"/>
    <w:rsid w:val="00762E11"/>
    <w:rsid w:val="007634A5"/>
    <w:rsid w:val="007634A6"/>
    <w:rsid w:val="0076366D"/>
    <w:rsid w:val="00763E68"/>
    <w:rsid w:val="00763EE5"/>
    <w:rsid w:val="007647B7"/>
    <w:rsid w:val="00764EB2"/>
    <w:rsid w:val="007652D2"/>
    <w:rsid w:val="00767163"/>
    <w:rsid w:val="00767171"/>
    <w:rsid w:val="007673A9"/>
    <w:rsid w:val="00767583"/>
    <w:rsid w:val="00767C11"/>
    <w:rsid w:val="00767D5B"/>
    <w:rsid w:val="0077042E"/>
    <w:rsid w:val="00770995"/>
    <w:rsid w:val="00771415"/>
    <w:rsid w:val="00771668"/>
    <w:rsid w:val="007717F1"/>
    <w:rsid w:val="007719F5"/>
    <w:rsid w:val="00771D6C"/>
    <w:rsid w:val="007727B6"/>
    <w:rsid w:val="00772820"/>
    <w:rsid w:val="0077356C"/>
    <w:rsid w:val="00773759"/>
    <w:rsid w:val="007745ED"/>
    <w:rsid w:val="00774B5F"/>
    <w:rsid w:val="007751D9"/>
    <w:rsid w:val="0077560D"/>
    <w:rsid w:val="0077566C"/>
    <w:rsid w:val="00775F1A"/>
    <w:rsid w:val="0077679C"/>
    <w:rsid w:val="007767BE"/>
    <w:rsid w:val="007767CD"/>
    <w:rsid w:val="00776BCF"/>
    <w:rsid w:val="00777326"/>
    <w:rsid w:val="0077770E"/>
    <w:rsid w:val="00780EEC"/>
    <w:rsid w:val="00782810"/>
    <w:rsid w:val="00782C43"/>
    <w:rsid w:val="007831E7"/>
    <w:rsid w:val="007835C3"/>
    <w:rsid w:val="007838D1"/>
    <w:rsid w:val="00783E90"/>
    <w:rsid w:val="00784163"/>
    <w:rsid w:val="00784928"/>
    <w:rsid w:val="00785694"/>
    <w:rsid w:val="00785C0E"/>
    <w:rsid w:val="00785C0F"/>
    <w:rsid w:val="0078612C"/>
    <w:rsid w:val="007864BA"/>
    <w:rsid w:val="00786DAC"/>
    <w:rsid w:val="00786E61"/>
    <w:rsid w:val="007876EC"/>
    <w:rsid w:val="007877A3"/>
    <w:rsid w:val="00787812"/>
    <w:rsid w:val="007879E8"/>
    <w:rsid w:val="00787C28"/>
    <w:rsid w:val="00790075"/>
    <w:rsid w:val="007919B0"/>
    <w:rsid w:val="00791E31"/>
    <w:rsid w:val="007921DA"/>
    <w:rsid w:val="00792C02"/>
    <w:rsid w:val="00792E52"/>
    <w:rsid w:val="0079352A"/>
    <w:rsid w:val="0079369F"/>
    <w:rsid w:val="007939C3"/>
    <w:rsid w:val="00794569"/>
    <w:rsid w:val="00795E8E"/>
    <w:rsid w:val="007976B2"/>
    <w:rsid w:val="0079772D"/>
    <w:rsid w:val="007A14DF"/>
    <w:rsid w:val="007A15F3"/>
    <w:rsid w:val="007A21B5"/>
    <w:rsid w:val="007A2B36"/>
    <w:rsid w:val="007A36E1"/>
    <w:rsid w:val="007A4068"/>
    <w:rsid w:val="007A4683"/>
    <w:rsid w:val="007A5239"/>
    <w:rsid w:val="007A5B8E"/>
    <w:rsid w:val="007A5E66"/>
    <w:rsid w:val="007A6805"/>
    <w:rsid w:val="007A7211"/>
    <w:rsid w:val="007A7279"/>
    <w:rsid w:val="007A7E36"/>
    <w:rsid w:val="007A7E80"/>
    <w:rsid w:val="007B0250"/>
    <w:rsid w:val="007B056F"/>
    <w:rsid w:val="007B09A1"/>
    <w:rsid w:val="007B0BD1"/>
    <w:rsid w:val="007B1968"/>
    <w:rsid w:val="007B1BC2"/>
    <w:rsid w:val="007B1C17"/>
    <w:rsid w:val="007B1D5C"/>
    <w:rsid w:val="007B1DD7"/>
    <w:rsid w:val="007B2534"/>
    <w:rsid w:val="007B26A6"/>
    <w:rsid w:val="007B2FB8"/>
    <w:rsid w:val="007B3171"/>
    <w:rsid w:val="007B3224"/>
    <w:rsid w:val="007B37D4"/>
    <w:rsid w:val="007B486D"/>
    <w:rsid w:val="007B5DA3"/>
    <w:rsid w:val="007B5DD7"/>
    <w:rsid w:val="007B5F15"/>
    <w:rsid w:val="007B619D"/>
    <w:rsid w:val="007B641C"/>
    <w:rsid w:val="007B6801"/>
    <w:rsid w:val="007B6821"/>
    <w:rsid w:val="007B6898"/>
    <w:rsid w:val="007B6BA2"/>
    <w:rsid w:val="007B6E66"/>
    <w:rsid w:val="007B7D0C"/>
    <w:rsid w:val="007C12EB"/>
    <w:rsid w:val="007C1E6E"/>
    <w:rsid w:val="007C203A"/>
    <w:rsid w:val="007C20DD"/>
    <w:rsid w:val="007C22DB"/>
    <w:rsid w:val="007C24D7"/>
    <w:rsid w:val="007C284E"/>
    <w:rsid w:val="007C2A68"/>
    <w:rsid w:val="007C3756"/>
    <w:rsid w:val="007C3DB3"/>
    <w:rsid w:val="007C3E52"/>
    <w:rsid w:val="007C3E85"/>
    <w:rsid w:val="007C419A"/>
    <w:rsid w:val="007C4270"/>
    <w:rsid w:val="007C4389"/>
    <w:rsid w:val="007C4B37"/>
    <w:rsid w:val="007C5232"/>
    <w:rsid w:val="007C6912"/>
    <w:rsid w:val="007C728E"/>
    <w:rsid w:val="007D09A6"/>
    <w:rsid w:val="007D0C9C"/>
    <w:rsid w:val="007D1B93"/>
    <w:rsid w:val="007D20DC"/>
    <w:rsid w:val="007D221A"/>
    <w:rsid w:val="007D44BC"/>
    <w:rsid w:val="007D456C"/>
    <w:rsid w:val="007D464A"/>
    <w:rsid w:val="007D4A89"/>
    <w:rsid w:val="007D52A2"/>
    <w:rsid w:val="007D5EDA"/>
    <w:rsid w:val="007D6317"/>
    <w:rsid w:val="007D63E8"/>
    <w:rsid w:val="007D6A38"/>
    <w:rsid w:val="007D6BBD"/>
    <w:rsid w:val="007D7CEF"/>
    <w:rsid w:val="007E0555"/>
    <w:rsid w:val="007E0993"/>
    <w:rsid w:val="007E0AF2"/>
    <w:rsid w:val="007E0CEF"/>
    <w:rsid w:val="007E16F0"/>
    <w:rsid w:val="007E18A3"/>
    <w:rsid w:val="007E19E5"/>
    <w:rsid w:val="007E2197"/>
    <w:rsid w:val="007E4107"/>
    <w:rsid w:val="007E4907"/>
    <w:rsid w:val="007E4AD7"/>
    <w:rsid w:val="007E5256"/>
    <w:rsid w:val="007E5CBB"/>
    <w:rsid w:val="007E6E93"/>
    <w:rsid w:val="007E6FF9"/>
    <w:rsid w:val="007E78FF"/>
    <w:rsid w:val="007F06F2"/>
    <w:rsid w:val="007F0883"/>
    <w:rsid w:val="007F0AA5"/>
    <w:rsid w:val="007F115C"/>
    <w:rsid w:val="007F1665"/>
    <w:rsid w:val="007F2282"/>
    <w:rsid w:val="007F2D13"/>
    <w:rsid w:val="007F2DA8"/>
    <w:rsid w:val="007F30FD"/>
    <w:rsid w:val="007F343C"/>
    <w:rsid w:val="007F3717"/>
    <w:rsid w:val="007F37D5"/>
    <w:rsid w:val="007F39AE"/>
    <w:rsid w:val="007F3C18"/>
    <w:rsid w:val="007F4161"/>
    <w:rsid w:val="007F4983"/>
    <w:rsid w:val="007F4B1B"/>
    <w:rsid w:val="007F4C63"/>
    <w:rsid w:val="007F4E38"/>
    <w:rsid w:val="007F5067"/>
    <w:rsid w:val="007F60DF"/>
    <w:rsid w:val="007F76E2"/>
    <w:rsid w:val="007F79F3"/>
    <w:rsid w:val="00800499"/>
    <w:rsid w:val="00800DC6"/>
    <w:rsid w:val="00800FF5"/>
    <w:rsid w:val="0080153E"/>
    <w:rsid w:val="00801CCB"/>
    <w:rsid w:val="00801D1F"/>
    <w:rsid w:val="0080237C"/>
    <w:rsid w:val="008034B0"/>
    <w:rsid w:val="00803879"/>
    <w:rsid w:val="00804E76"/>
    <w:rsid w:val="0080540B"/>
    <w:rsid w:val="00805A4B"/>
    <w:rsid w:val="008065BE"/>
    <w:rsid w:val="00806EDA"/>
    <w:rsid w:val="00807447"/>
    <w:rsid w:val="0081040A"/>
    <w:rsid w:val="00810663"/>
    <w:rsid w:val="00810A4E"/>
    <w:rsid w:val="0081110E"/>
    <w:rsid w:val="0081136D"/>
    <w:rsid w:val="00811495"/>
    <w:rsid w:val="0081169E"/>
    <w:rsid w:val="00811C56"/>
    <w:rsid w:val="00812032"/>
    <w:rsid w:val="008123E7"/>
    <w:rsid w:val="008123F1"/>
    <w:rsid w:val="00812514"/>
    <w:rsid w:val="0081254A"/>
    <w:rsid w:val="00813397"/>
    <w:rsid w:val="008134ED"/>
    <w:rsid w:val="00813BC3"/>
    <w:rsid w:val="00814286"/>
    <w:rsid w:val="00814D6C"/>
    <w:rsid w:val="00814EF1"/>
    <w:rsid w:val="00815180"/>
    <w:rsid w:val="008154E8"/>
    <w:rsid w:val="00815C8D"/>
    <w:rsid w:val="00815CF3"/>
    <w:rsid w:val="00815D1D"/>
    <w:rsid w:val="008170BB"/>
    <w:rsid w:val="00817437"/>
    <w:rsid w:val="00817F4B"/>
    <w:rsid w:val="0082140F"/>
    <w:rsid w:val="008226FE"/>
    <w:rsid w:val="00823241"/>
    <w:rsid w:val="008235C7"/>
    <w:rsid w:val="0082363A"/>
    <w:rsid w:val="00823893"/>
    <w:rsid w:val="00823E7F"/>
    <w:rsid w:val="00823F19"/>
    <w:rsid w:val="008246C5"/>
    <w:rsid w:val="008256ED"/>
    <w:rsid w:val="0082588E"/>
    <w:rsid w:val="0082637A"/>
    <w:rsid w:val="0082707E"/>
    <w:rsid w:val="008270E2"/>
    <w:rsid w:val="0082731F"/>
    <w:rsid w:val="0083009B"/>
    <w:rsid w:val="00830470"/>
    <w:rsid w:val="008305FF"/>
    <w:rsid w:val="008309D3"/>
    <w:rsid w:val="00830C07"/>
    <w:rsid w:val="00830C95"/>
    <w:rsid w:val="00830D23"/>
    <w:rsid w:val="00830EDE"/>
    <w:rsid w:val="00830FBC"/>
    <w:rsid w:val="00832131"/>
    <w:rsid w:val="00832897"/>
    <w:rsid w:val="00832EBF"/>
    <w:rsid w:val="00832FDE"/>
    <w:rsid w:val="0083326F"/>
    <w:rsid w:val="00833A03"/>
    <w:rsid w:val="00833B1C"/>
    <w:rsid w:val="00835331"/>
    <w:rsid w:val="00835731"/>
    <w:rsid w:val="008358EF"/>
    <w:rsid w:val="00835F27"/>
    <w:rsid w:val="0083662C"/>
    <w:rsid w:val="00836ADB"/>
    <w:rsid w:val="0083711D"/>
    <w:rsid w:val="0083763F"/>
    <w:rsid w:val="00837CDF"/>
    <w:rsid w:val="008400C2"/>
    <w:rsid w:val="0084052C"/>
    <w:rsid w:val="00840C37"/>
    <w:rsid w:val="008422BC"/>
    <w:rsid w:val="008422C8"/>
    <w:rsid w:val="00842671"/>
    <w:rsid w:val="00842A57"/>
    <w:rsid w:val="0084367D"/>
    <w:rsid w:val="008438EA"/>
    <w:rsid w:val="00843AA4"/>
    <w:rsid w:val="00844240"/>
    <w:rsid w:val="00844566"/>
    <w:rsid w:val="00844652"/>
    <w:rsid w:val="0084477A"/>
    <w:rsid w:val="00844797"/>
    <w:rsid w:val="00845306"/>
    <w:rsid w:val="00845368"/>
    <w:rsid w:val="00845AC4"/>
    <w:rsid w:val="00846095"/>
    <w:rsid w:val="0084648F"/>
    <w:rsid w:val="00846908"/>
    <w:rsid w:val="0084718E"/>
    <w:rsid w:val="008473E2"/>
    <w:rsid w:val="008475E1"/>
    <w:rsid w:val="00847F3C"/>
    <w:rsid w:val="008509C4"/>
    <w:rsid w:val="00850EBA"/>
    <w:rsid w:val="00850F74"/>
    <w:rsid w:val="0085147A"/>
    <w:rsid w:val="00851984"/>
    <w:rsid w:val="008524BA"/>
    <w:rsid w:val="00852879"/>
    <w:rsid w:val="00852D86"/>
    <w:rsid w:val="00853273"/>
    <w:rsid w:val="00853A26"/>
    <w:rsid w:val="00854F40"/>
    <w:rsid w:val="008555A1"/>
    <w:rsid w:val="0085621A"/>
    <w:rsid w:val="00856A06"/>
    <w:rsid w:val="00860165"/>
    <w:rsid w:val="00860246"/>
    <w:rsid w:val="00860FBC"/>
    <w:rsid w:val="0086167C"/>
    <w:rsid w:val="00862212"/>
    <w:rsid w:val="00862328"/>
    <w:rsid w:val="008626A6"/>
    <w:rsid w:val="00862EE5"/>
    <w:rsid w:val="008638E5"/>
    <w:rsid w:val="00863B2A"/>
    <w:rsid w:val="00863D7A"/>
    <w:rsid w:val="0086400A"/>
    <w:rsid w:val="008643A6"/>
    <w:rsid w:val="00864490"/>
    <w:rsid w:val="0086503D"/>
    <w:rsid w:val="00865560"/>
    <w:rsid w:val="00865FDF"/>
    <w:rsid w:val="008663A7"/>
    <w:rsid w:val="00866E7E"/>
    <w:rsid w:val="00867022"/>
    <w:rsid w:val="00867CBC"/>
    <w:rsid w:val="008700C3"/>
    <w:rsid w:val="00870D55"/>
    <w:rsid w:val="00870E16"/>
    <w:rsid w:val="008712F0"/>
    <w:rsid w:val="00871AA3"/>
    <w:rsid w:val="00871D06"/>
    <w:rsid w:val="008722D4"/>
    <w:rsid w:val="00873383"/>
    <w:rsid w:val="00873984"/>
    <w:rsid w:val="00873B2C"/>
    <w:rsid w:val="0087541B"/>
    <w:rsid w:val="00875B78"/>
    <w:rsid w:val="00875C14"/>
    <w:rsid w:val="00875D77"/>
    <w:rsid w:val="00876C79"/>
    <w:rsid w:val="0088008F"/>
    <w:rsid w:val="00880166"/>
    <w:rsid w:val="00880432"/>
    <w:rsid w:val="00880592"/>
    <w:rsid w:val="00880D10"/>
    <w:rsid w:val="00880D45"/>
    <w:rsid w:val="00880DA3"/>
    <w:rsid w:val="00881101"/>
    <w:rsid w:val="00881CD7"/>
    <w:rsid w:val="00881DA4"/>
    <w:rsid w:val="00882255"/>
    <w:rsid w:val="00882E8E"/>
    <w:rsid w:val="00883DEE"/>
    <w:rsid w:val="00883F72"/>
    <w:rsid w:val="00883FB4"/>
    <w:rsid w:val="0088434E"/>
    <w:rsid w:val="008854C8"/>
    <w:rsid w:val="00885823"/>
    <w:rsid w:val="008858C4"/>
    <w:rsid w:val="008858D3"/>
    <w:rsid w:val="008872EE"/>
    <w:rsid w:val="0089049E"/>
    <w:rsid w:val="00890ADA"/>
    <w:rsid w:val="00890BA0"/>
    <w:rsid w:val="0089157D"/>
    <w:rsid w:val="008919F0"/>
    <w:rsid w:val="0089277A"/>
    <w:rsid w:val="00892C50"/>
    <w:rsid w:val="00892C93"/>
    <w:rsid w:val="00892F6C"/>
    <w:rsid w:val="0089322C"/>
    <w:rsid w:val="00893C7B"/>
    <w:rsid w:val="00893FDB"/>
    <w:rsid w:val="0089507C"/>
    <w:rsid w:val="008954B7"/>
    <w:rsid w:val="008954EF"/>
    <w:rsid w:val="0089586F"/>
    <w:rsid w:val="00895C70"/>
    <w:rsid w:val="0089647E"/>
    <w:rsid w:val="00896E67"/>
    <w:rsid w:val="00896F36"/>
    <w:rsid w:val="00897909"/>
    <w:rsid w:val="00897AD0"/>
    <w:rsid w:val="008A0CBC"/>
    <w:rsid w:val="008A137E"/>
    <w:rsid w:val="008A1E32"/>
    <w:rsid w:val="008A2848"/>
    <w:rsid w:val="008A29F8"/>
    <w:rsid w:val="008A3431"/>
    <w:rsid w:val="008A3AD5"/>
    <w:rsid w:val="008A4767"/>
    <w:rsid w:val="008A4800"/>
    <w:rsid w:val="008A4BFE"/>
    <w:rsid w:val="008A4ED9"/>
    <w:rsid w:val="008A572F"/>
    <w:rsid w:val="008A5E21"/>
    <w:rsid w:val="008A6516"/>
    <w:rsid w:val="008A77C6"/>
    <w:rsid w:val="008A7DCB"/>
    <w:rsid w:val="008A7DCC"/>
    <w:rsid w:val="008B005C"/>
    <w:rsid w:val="008B0990"/>
    <w:rsid w:val="008B15E9"/>
    <w:rsid w:val="008B16D4"/>
    <w:rsid w:val="008B173F"/>
    <w:rsid w:val="008B198F"/>
    <w:rsid w:val="008B38C4"/>
    <w:rsid w:val="008B4452"/>
    <w:rsid w:val="008B50EC"/>
    <w:rsid w:val="008B5730"/>
    <w:rsid w:val="008B5A13"/>
    <w:rsid w:val="008B6488"/>
    <w:rsid w:val="008B71A4"/>
    <w:rsid w:val="008C08E5"/>
    <w:rsid w:val="008C0BF5"/>
    <w:rsid w:val="008C0CFA"/>
    <w:rsid w:val="008C0E67"/>
    <w:rsid w:val="008C16B7"/>
    <w:rsid w:val="008C1C44"/>
    <w:rsid w:val="008C24F7"/>
    <w:rsid w:val="008C3449"/>
    <w:rsid w:val="008C34CD"/>
    <w:rsid w:val="008C35A8"/>
    <w:rsid w:val="008C385C"/>
    <w:rsid w:val="008C3BC3"/>
    <w:rsid w:val="008C3BD0"/>
    <w:rsid w:val="008C468C"/>
    <w:rsid w:val="008C49A0"/>
    <w:rsid w:val="008C5D17"/>
    <w:rsid w:val="008C5F46"/>
    <w:rsid w:val="008C62C3"/>
    <w:rsid w:val="008C6368"/>
    <w:rsid w:val="008C64F9"/>
    <w:rsid w:val="008C76EA"/>
    <w:rsid w:val="008C7A51"/>
    <w:rsid w:val="008C7DA0"/>
    <w:rsid w:val="008D0052"/>
    <w:rsid w:val="008D0200"/>
    <w:rsid w:val="008D04B9"/>
    <w:rsid w:val="008D051D"/>
    <w:rsid w:val="008D09DE"/>
    <w:rsid w:val="008D0BBA"/>
    <w:rsid w:val="008D0D8A"/>
    <w:rsid w:val="008D0E9E"/>
    <w:rsid w:val="008D1272"/>
    <w:rsid w:val="008D1CFC"/>
    <w:rsid w:val="008D24B3"/>
    <w:rsid w:val="008D2C75"/>
    <w:rsid w:val="008D32A9"/>
    <w:rsid w:val="008D36A3"/>
    <w:rsid w:val="008D4946"/>
    <w:rsid w:val="008D55C3"/>
    <w:rsid w:val="008D5672"/>
    <w:rsid w:val="008D56ED"/>
    <w:rsid w:val="008D57C8"/>
    <w:rsid w:val="008D5BEE"/>
    <w:rsid w:val="008D634B"/>
    <w:rsid w:val="008D6538"/>
    <w:rsid w:val="008D6E4F"/>
    <w:rsid w:val="008D790B"/>
    <w:rsid w:val="008D7914"/>
    <w:rsid w:val="008D7F1A"/>
    <w:rsid w:val="008D7F2C"/>
    <w:rsid w:val="008E015B"/>
    <w:rsid w:val="008E04E6"/>
    <w:rsid w:val="008E0A8E"/>
    <w:rsid w:val="008E1519"/>
    <w:rsid w:val="008E2610"/>
    <w:rsid w:val="008E293E"/>
    <w:rsid w:val="008E2F51"/>
    <w:rsid w:val="008E345B"/>
    <w:rsid w:val="008E3B1B"/>
    <w:rsid w:val="008E3D40"/>
    <w:rsid w:val="008E477C"/>
    <w:rsid w:val="008E4A57"/>
    <w:rsid w:val="008E4E18"/>
    <w:rsid w:val="008E5668"/>
    <w:rsid w:val="008E5732"/>
    <w:rsid w:val="008E5F71"/>
    <w:rsid w:val="008E6064"/>
    <w:rsid w:val="008E655B"/>
    <w:rsid w:val="008E6674"/>
    <w:rsid w:val="008E6B28"/>
    <w:rsid w:val="008E6E50"/>
    <w:rsid w:val="008E7ADD"/>
    <w:rsid w:val="008F00A2"/>
    <w:rsid w:val="008F0D04"/>
    <w:rsid w:val="008F1907"/>
    <w:rsid w:val="008F2159"/>
    <w:rsid w:val="008F253C"/>
    <w:rsid w:val="008F2AB9"/>
    <w:rsid w:val="008F2C26"/>
    <w:rsid w:val="008F2D03"/>
    <w:rsid w:val="008F2F74"/>
    <w:rsid w:val="008F2F85"/>
    <w:rsid w:val="008F3022"/>
    <w:rsid w:val="008F355E"/>
    <w:rsid w:val="008F3E0A"/>
    <w:rsid w:val="008F426F"/>
    <w:rsid w:val="008F46D3"/>
    <w:rsid w:val="008F5306"/>
    <w:rsid w:val="008F55B6"/>
    <w:rsid w:val="008F56ED"/>
    <w:rsid w:val="008F6610"/>
    <w:rsid w:val="008F6C6C"/>
    <w:rsid w:val="008F6ECF"/>
    <w:rsid w:val="008F7499"/>
    <w:rsid w:val="008F7C9C"/>
    <w:rsid w:val="009012D9"/>
    <w:rsid w:val="00901525"/>
    <w:rsid w:val="00901575"/>
    <w:rsid w:val="00901A99"/>
    <w:rsid w:val="009023C0"/>
    <w:rsid w:val="0090240B"/>
    <w:rsid w:val="00902760"/>
    <w:rsid w:val="00902AC2"/>
    <w:rsid w:val="00902B78"/>
    <w:rsid w:val="00903260"/>
    <w:rsid w:val="0090383E"/>
    <w:rsid w:val="00903A64"/>
    <w:rsid w:val="00903C57"/>
    <w:rsid w:val="00903E62"/>
    <w:rsid w:val="009042E1"/>
    <w:rsid w:val="0090477C"/>
    <w:rsid w:val="00904871"/>
    <w:rsid w:val="0090527C"/>
    <w:rsid w:val="009055B0"/>
    <w:rsid w:val="00905983"/>
    <w:rsid w:val="00905CEC"/>
    <w:rsid w:val="00905F36"/>
    <w:rsid w:val="00906983"/>
    <w:rsid w:val="00907F89"/>
    <w:rsid w:val="00910064"/>
    <w:rsid w:val="00910D29"/>
    <w:rsid w:val="009113A0"/>
    <w:rsid w:val="00911846"/>
    <w:rsid w:val="00912388"/>
    <w:rsid w:val="00912389"/>
    <w:rsid w:val="0091257D"/>
    <w:rsid w:val="00912CC9"/>
    <w:rsid w:val="0091358F"/>
    <w:rsid w:val="00913B32"/>
    <w:rsid w:val="0091407B"/>
    <w:rsid w:val="00914284"/>
    <w:rsid w:val="00914970"/>
    <w:rsid w:val="00914B81"/>
    <w:rsid w:val="0091512C"/>
    <w:rsid w:val="00915388"/>
    <w:rsid w:val="009157FD"/>
    <w:rsid w:val="00915841"/>
    <w:rsid w:val="00916477"/>
    <w:rsid w:val="009166CB"/>
    <w:rsid w:val="0091672F"/>
    <w:rsid w:val="00916C3A"/>
    <w:rsid w:val="00916CA2"/>
    <w:rsid w:val="00917817"/>
    <w:rsid w:val="00920245"/>
    <w:rsid w:val="00920875"/>
    <w:rsid w:val="00920DCE"/>
    <w:rsid w:val="00921BDA"/>
    <w:rsid w:val="00921E73"/>
    <w:rsid w:val="009221AA"/>
    <w:rsid w:val="00922571"/>
    <w:rsid w:val="00922CFD"/>
    <w:rsid w:val="00923BF2"/>
    <w:rsid w:val="00924055"/>
    <w:rsid w:val="00924440"/>
    <w:rsid w:val="0092519C"/>
    <w:rsid w:val="009251D0"/>
    <w:rsid w:val="00925A2A"/>
    <w:rsid w:val="009260D0"/>
    <w:rsid w:val="0092620F"/>
    <w:rsid w:val="009266DC"/>
    <w:rsid w:val="00926B47"/>
    <w:rsid w:val="0092726F"/>
    <w:rsid w:val="009279CA"/>
    <w:rsid w:val="00927D4B"/>
    <w:rsid w:val="0093026E"/>
    <w:rsid w:val="0093060B"/>
    <w:rsid w:val="00930761"/>
    <w:rsid w:val="00930A00"/>
    <w:rsid w:val="00930FFC"/>
    <w:rsid w:val="009318FA"/>
    <w:rsid w:val="00931B59"/>
    <w:rsid w:val="00931CE0"/>
    <w:rsid w:val="00932150"/>
    <w:rsid w:val="00932161"/>
    <w:rsid w:val="009325F3"/>
    <w:rsid w:val="00933501"/>
    <w:rsid w:val="00933648"/>
    <w:rsid w:val="00933DC1"/>
    <w:rsid w:val="00933EB8"/>
    <w:rsid w:val="009343A3"/>
    <w:rsid w:val="009343D2"/>
    <w:rsid w:val="00935013"/>
    <w:rsid w:val="009359BA"/>
    <w:rsid w:val="00935D05"/>
    <w:rsid w:val="009361CA"/>
    <w:rsid w:val="009364BF"/>
    <w:rsid w:val="009368FB"/>
    <w:rsid w:val="00936FAF"/>
    <w:rsid w:val="009372F4"/>
    <w:rsid w:val="0093749F"/>
    <w:rsid w:val="0094039A"/>
    <w:rsid w:val="009404D4"/>
    <w:rsid w:val="00940B00"/>
    <w:rsid w:val="0094155F"/>
    <w:rsid w:val="00941944"/>
    <w:rsid w:val="00941DF2"/>
    <w:rsid w:val="0094214D"/>
    <w:rsid w:val="00942941"/>
    <w:rsid w:val="00943FCB"/>
    <w:rsid w:val="0094457F"/>
    <w:rsid w:val="0094512A"/>
    <w:rsid w:val="009452E2"/>
    <w:rsid w:val="00945457"/>
    <w:rsid w:val="0094566D"/>
    <w:rsid w:val="00945741"/>
    <w:rsid w:val="009468A7"/>
    <w:rsid w:val="00946FD8"/>
    <w:rsid w:val="00947B55"/>
    <w:rsid w:val="009504A3"/>
    <w:rsid w:val="00950B97"/>
    <w:rsid w:val="00950C96"/>
    <w:rsid w:val="00951591"/>
    <w:rsid w:val="00951B45"/>
    <w:rsid w:val="0095245E"/>
    <w:rsid w:val="00952D3E"/>
    <w:rsid w:val="00952E9F"/>
    <w:rsid w:val="0095320E"/>
    <w:rsid w:val="009539BD"/>
    <w:rsid w:val="009544DD"/>
    <w:rsid w:val="00954F63"/>
    <w:rsid w:val="00955202"/>
    <w:rsid w:val="009557B6"/>
    <w:rsid w:val="0095588F"/>
    <w:rsid w:val="00955A95"/>
    <w:rsid w:val="00956184"/>
    <w:rsid w:val="009567F7"/>
    <w:rsid w:val="00956845"/>
    <w:rsid w:val="00957037"/>
    <w:rsid w:val="00957464"/>
    <w:rsid w:val="0095751E"/>
    <w:rsid w:val="00957684"/>
    <w:rsid w:val="00957AF9"/>
    <w:rsid w:val="00957BCE"/>
    <w:rsid w:val="00957C02"/>
    <w:rsid w:val="00957C74"/>
    <w:rsid w:val="00957D5C"/>
    <w:rsid w:val="00960384"/>
    <w:rsid w:val="009607C7"/>
    <w:rsid w:val="00960BCA"/>
    <w:rsid w:val="00960DEB"/>
    <w:rsid w:val="009610A5"/>
    <w:rsid w:val="00961B74"/>
    <w:rsid w:val="00961C39"/>
    <w:rsid w:val="00961F2C"/>
    <w:rsid w:val="00961F9D"/>
    <w:rsid w:val="00962485"/>
    <w:rsid w:val="009625C8"/>
    <w:rsid w:val="00962CA9"/>
    <w:rsid w:val="0096305C"/>
    <w:rsid w:val="0096306D"/>
    <w:rsid w:val="009646E1"/>
    <w:rsid w:val="0096522D"/>
    <w:rsid w:val="0096592E"/>
    <w:rsid w:val="00965ED7"/>
    <w:rsid w:val="00966764"/>
    <w:rsid w:val="00966A74"/>
    <w:rsid w:val="00966C95"/>
    <w:rsid w:val="00966F93"/>
    <w:rsid w:val="0096713D"/>
    <w:rsid w:val="00970180"/>
    <w:rsid w:val="00970531"/>
    <w:rsid w:val="00970617"/>
    <w:rsid w:val="0097076D"/>
    <w:rsid w:val="009708FF"/>
    <w:rsid w:val="00970C74"/>
    <w:rsid w:val="00970D09"/>
    <w:rsid w:val="00970FBA"/>
    <w:rsid w:val="00971DB2"/>
    <w:rsid w:val="00974247"/>
    <w:rsid w:val="009742A4"/>
    <w:rsid w:val="00974ECC"/>
    <w:rsid w:val="00974FB4"/>
    <w:rsid w:val="0097525B"/>
    <w:rsid w:val="0097528E"/>
    <w:rsid w:val="00976271"/>
    <w:rsid w:val="009767C6"/>
    <w:rsid w:val="00976959"/>
    <w:rsid w:val="00976C20"/>
    <w:rsid w:val="00976CE6"/>
    <w:rsid w:val="009802D3"/>
    <w:rsid w:val="00980439"/>
    <w:rsid w:val="00980CCC"/>
    <w:rsid w:val="00980D82"/>
    <w:rsid w:val="009813F2"/>
    <w:rsid w:val="00981428"/>
    <w:rsid w:val="00981DD9"/>
    <w:rsid w:val="00981ECD"/>
    <w:rsid w:val="009820C6"/>
    <w:rsid w:val="009824CF"/>
    <w:rsid w:val="00982C21"/>
    <w:rsid w:val="00982CB7"/>
    <w:rsid w:val="00982CBF"/>
    <w:rsid w:val="00983999"/>
    <w:rsid w:val="00983C0F"/>
    <w:rsid w:val="0098470E"/>
    <w:rsid w:val="00984C0C"/>
    <w:rsid w:val="0098517C"/>
    <w:rsid w:val="0098520E"/>
    <w:rsid w:val="00985513"/>
    <w:rsid w:val="009858BA"/>
    <w:rsid w:val="00986DA5"/>
    <w:rsid w:val="009903D0"/>
    <w:rsid w:val="0099046D"/>
    <w:rsid w:val="00990741"/>
    <w:rsid w:val="0099079A"/>
    <w:rsid w:val="009907AA"/>
    <w:rsid w:val="00990B84"/>
    <w:rsid w:val="00991D92"/>
    <w:rsid w:val="00992759"/>
    <w:rsid w:val="0099297A"/>
    <w:rsid w:val="00992CC7"/>
    <w:rsid w:val="00993462"/>
    <w:rsid w:val="00993E49"/>
    <w:rsid w:val="009941D5"/>
    <w:rsid w:val="0099493F"/>
    <w:rsid w:val="00994C0B"/>
    <w:rsid w:val="00994D3B"/>
    <w:rsid w:val="00994D98"/>
    <w:rsid w:val="00994E36"/>
    <w:rsid w:val="00994FA7"/>
    <w:rsid w:val="00995E1E"/>
    <w:rsid w:val="00995EBA"/>
    <w:rsid w:val="00996855"/>
    <w:rsid w:val="00996BE1"/>
    <w:rsid w:val="009A06C0"/>
    <w:rsid w:val="009A0938"/>
    <w:rsid w:val="009A09FF"/>
    <w:rsid w:val="009A0B9F"/>
    <w:rsid w:val="009A0F0F"/>
    <w:rsid w:val="009A1013"/>
    <w:rsid w:val="009A1E92"/>
    <w:rsid w:val="009A217F"/>
    <w:rsid w:val="009A244C"/>
    <w:rsid w:val="009A24DF"/>
    <w:rsid w:val="009A250F"/>
    <w:rsid w:val="009A2BA9"/>
    <w:rsid w:val="009A3059"/>
    <w:rsid w:val="009A353A"/>
    <w:rsid w:val="009A354F"/>
    <w:rsid w:val="009A44D8"/>
    <w:rsid w:val="009A4DEC"/>
    <w:rsid w:val="009A5456"/>
    <w:rsid w:val="009A5708"/>
    <w:rsid w:val="009A5899"/>
    <w:rsid w:val="009A5DB3"/>
    <w:rsid w:val="009A6DE7"/>
    <w:rsid w:val="009A744D"/>
    <w:rsid w:val="009A75BD"/>
    <w:rsid w:val="009A7939"/>
    <w:rsid w:val="009A7A6A"/>
    <w:rsid w:val="009B06D9"/>
    <w:rsid w:val="009B0DAB"/>
    <w:rsid w:val="009B14A9"/>
    <w:rsid w:val="009B22CB"/>
    <w:rsid w:val="009B3FEC"/>
    <w:rsid w:val="009B4501"/>
    <w:rsid w:val="009B4A6E"/>
    <w:rsid w:val="009B4F56"/>
    <w:rsid w:val="009B573E"/>
    <w:rsid w:val="009B5E6D"/>
    <w:rsid w:val="009B66D1"/>
    <w:rsid w:val="009B6A59"/>
    <w:rsid w:val="009B6B6F"/>
    <w:rsid w:val="009B6DB4"/>
    <w:rsid w:val="009B7133"/>
    <w:rsid w:val="009C017E"/>
    <w:rsid w:val="009C058F"/>
    <w:rsid w:val="009C0C84"/>
    <w:rsid w:val="009C149D"/>
    <w:rsid w:val="009C1520"/>
    <w:rsid w:val="009C1EF7"/>
    <w:rsid w:val="009C2690"/>
    <w:rsid w:val="009C2BE7"/>
    <w:rsid w:val="009C37C4"/>
    <w:rsid w:val="009C3AC4"/>
    <w:rsid w:val="009C41F7"/>
    <w:rsid w:val="009C4283"/>
    <w:rsid w:val="009C4920"/>
    <w:rsid w:val="009C4EA5"/>
    <w:rsid w:val="009C4F52"/>
    <w:rsid w:val="009C4F70"/>
    <w:rsid w:val="009C5B25"/>
    <w:rsid w:val="009C5C7B"/>
    <w:rsid w:val="009C70A4"/>
    <w:rsid w:val="009C726E"/>
    <w:rsid w:val="009C7766"/>
    <w:rsid w:val="009C7FBC"/>
    <w:rsid w:val="009D02F5"/>
    <w:rsid w:val="009D0341"/>
    <w:rsid w:val="009D07C0"/>
    <w:rsid w:val="009D0A10"/>
    <w:rsid w:val="009D0A7B"/>
    <w:rsid w:val="009D1D37"/>
    <w:rsid w:val="009D2750"/>
    <w:rsid w:val="009D31E7"/>
    <w:rsid w:val="009D3740"/>
    <w:rsid w:val="009D42B4"/>
    <w:rsid w:val="009D432C"/>
    <w:rsid w:val="009D470A"/>
    <w:rsid w:val="009D4731"/>
    <w:rsid w:val="009D4931"/>
    <w:rsid w:val="009D49EA"/>
    <w:rsid w:val="009D5478"/>
    <w:rsid w:val="009D5BEA"/>
    <w:rsid w:val="009D6201"/>
    <w:rsid w:val="009D64BD"/>
    <w:rsid w:val="009D6928"/>
    <w:rsid w:val="009D6DBA"/>
    <w:rsid w:val="009D6E9E"/>
    <w:rsid w:val="009D6ED2"/>
    <w:rsid w:val="009D72C7"/>
    <w:rsid w:val="009D7419"/>
    <w:rsid w:val="009D77EB"/>
    <w:rsid w:val="009D7D59"/>
    <w:rsid w:val="009E000D"/>
    <w:rsid w:val="009E0669"/>
    <w:rsid w:val="009E146A"/>
    <w:rsid w:val="009E16DE"/>
    <w:rsid w:val="009E1830"/>
    <w:rsid w:val="009E1AA4"/>
    <w:rsid w:val="009E20BD"/>
    <w:rsid w:val="009E2577"/>
    <w:rsid w:val="009E25A1"/>
    <w:rsid w:val="009E2697"/>
    <w:rsid w:val="009E33EF"/>
    <w:rsid w:val="009E39D6"/>
    <w:rsid w:val="009E3A30"/>
    <w:rsid w:val="009E3AF0"/>
    <w:rsid w:val="009E3EAD"/>
    <w:rsid w:val="009E4DE3"/>
    <w:rsid w:val="009E6030"/>
    <w:rsid w:val="009E6B1B"/>
    <w:rsid w:val="009E72BA"/>
    <w:rsid w:val="009E7AAA"/>
    <w:rsid w:val="009F12B5"/>
    <w:rsid w:val="009F1405"/>
    <w:rsid w:val="009F177C"/>
    <w:rsid w:val="009F223C"/>
    <w:rsid w:val="009F2321"/>
    <w:rsid w:val="009F29C4"/>
    <w:rsid w:val="009F4BDC"/>
    <w:rsid w:val="009F50BF"/>
    <w:rsid w:val="009F51E6"/>
    <w:rsid w:val="009F520D"/>
    <w:rsid w:val="009F5705"/>
    <w:rsid w:val="009F5CDE"/>
    <w:rsid w:val="009F5F49"/>
    <w:rsid w:val="009F65CF"/>
    <w:rsid w:val="009F6C6E"/>
    <w:rsid w:val="009F732B"/>
    <w:rsid w:val="009F754D"/>
    <w:rsid w:val="009F778B"/>
    <w:rsid w:val="009F7FB2"/>
    <w:rsid w:val="00A001AD"/>
    <w:rsid w:val="00A00AFE"/>
    <w:rsid w:val="00A00E8C"/>
    <w:rsid w:val="00A01C46"/>
    <w:rsid w:val="00A01E35"/>
    <w:rsid w:val="00A022A1"/>
    <w:rsid w:val="00A02C5C"/>
    <w:rsid w:val="00A03877"/>
    <w:rsid w:val="00A03DBA"/>
    <w:rsid w:val="00A03E8A"/>
    <w:rsid w:val="00A04AB4"/>
    <w:rsid w:val="00A0550E"/>
    <w:rsid w:val="00A05EDB"/>
    <w:rsid w:val="00A06862"/>
    <w:rsid w:val="00A06AD5"/>
    <w:rsid w:val="00A06FED"/>
    <w:rsid w:val="00A104A7"/>
    <w:rsid w:val="00A1092D"/>
    <w:rsid w:val="00A11433"/>
    <w:rsid w:val="00A117A5"/>
    <w:rsid w:val="00A11BC5"/>
    <w:rsid w:val="00A11F9A"/>
    <w:rsid w:val="00A12F69"/>
    <w:rsid w:val="00A13913"/>
    <w:rsid w:val="00A13966"/>
    <w:rsid w:val="00A139B6"/>
    <w:rsid w:val="00A13A50"/>
    <w:rsid w:val="00A13A77"/>
    <w:rsid w:val="00A13EEE"/>
    <w:rsid w:val="00A144A5"/>
    <w:rsid w:val="00A1472D"/>
    <w:rsid w:val="00A15361"/>
    <w:rsid w:val="00A15820"/>
    <w:rsid w:val="00A1595E"/>
    <w:rsid w:val="00A15C8B"/>
    <w:rsid w:val="00A160AE"/>
    <w:rsid w:val="00A1640A"/>
    <w:rsid w:val="00A16582"/>
    <w:rsid w:val="00A1668F"/>
    <w:rsid w:val="00A167FC"/>
    <w:rsid w:val="00A16C07"/>
    <w:rsid w:val="00A17ED9"/>
    <w:rsid w:val="00A201A9"/>
    <w:rsid w:val="00A205D9"/>
    <w:rsid w:val="00A208A5"/>
    <w:rsid w:val="00A20B48"/>
    <w:rsid w:val="00A20C3F"/>
    <w:rsid w:val="00A20FC8"/>
    <w:rsid w:val="00A21F3A"/>
    <w:rsid w:val="00A22B2E"/>
    <w:rsid w:val="00A22B30"/>
    <w:rsid w:val="00A22DD7"/>
    <w:rsid w:val="00A2444C"/>
    <w:rsid w:val="00A24D12"/>
    <w:rsid w:val="00A253F1"/>
    <w:rsid w:val="00A267C5"/>
    <w:rsid w:val="00A2721D"/>
    <w:rsid w:val="00A273B1"/>
    <w:rsid w:val="00A275CD"/>
    <w:rsid w:val="00A279F5"/>
    <w:rsid w:val="00A27A4F"/>
    <w:rsid w:val="00A27E21"/>
    <w:rsid w:val="00A27F53"/>
    <w:rsid w:val="00A301CF"/>
    <w:rsid w:val="00A30826"/>
    <w:rsid w:val="00A3087B"/>
    <w:rsid w:val="00A30E06"/>
    <w:rsid w:val="00A3169B"/>
    <w:rsid w:val="00A31CE3"/>
    <w:rsid w:val="00A3214B"/>
    <w:rsid w:val="00A32E50"/>
    <w:rsid w:val="00A338B8"/>
    <w:rsid w:val="00A35497"/>
    <w:rsid w:val="00A35632"/>
    <w:rsid w:val="00A3579F"/>
    <w:rsid w:val="00A3580B"/>
    <w:rsid w:val="00A35D9F"/>
    <w:rsid w:val="00A363FE"/>
    <w:rsid w:val="00A36629"/>
    <w:rsid w:val="00A36A22"/>
    <w:rsid w:val="00A37B77"/>
    <w:rsid w:val="00A40E01"/>
    <w:rsid w:val="00A40EA6"/>
    <w:rsid w:val="00A4146B"/>
    <w:rsid w:val="00A41D99"/>
    <w:rsid w:val="00A420E3"/>
    <w:rsid w:val="00A4268C"/>
    <w:rsid w:val="00A42993"/>
    <w:rsid w:val="00A42B1B"/>
    <w:rsid w:val="00A4386A"/>
    <w:rsid w:val="00A43D9B"/>
    <w:rsid w:val="00A43F90"/>
    <w:rsid w:val="00A44403"/>
    <w:rsid w:val="00A444CB"/>
    <w:rsid w:val="00A4464A"/>
    <w:rsid w:val="00A44D37"/>
    <w:rsid w:val="00A45605"/>
    <w:rsid w:val="00A460F4"/>
    <w:rsid w:val="00A47AEA"/>
    <w:rsid w:val="00A507B3"/>
    <w:rsid w:val="00A50F06"/>
    <w:rsid w:val="00A51097"/>
    <w:rsid w:val="00A515EB"/>
    <w:rsid w:val="00A522C4"/>
    <w:rsid w:val="00A524B8"/>
    <w:rsid w:val="00A526C9"/>
    <w:rsid w:val="00A52B08"/>
    <w:rsid w:val="00A53EE2"/>
    <w:rsid w:val="00A54369"/>
    <w:rsid w:val="00A543FB"/>
    <w:rsid w:val="00A5470D"/>
    <w:rsid w:val="00A54999"/>
    <w:rsid w:val="00A54C87"/>
    <w:rsid w:val="00A54CE0"/>
    <w:rsid w:val="00A54E00"/>
    <w:rsid w:val="00A550D7"/>
    <w:rsid w:val="00A55582"/>
    <w:rsid w:val="00A556D5"/>
    <w:rsid w:val="00A55926"/>
    <w:rsid w:val="00A55C8F"/>
    <w:rsid w:val="00A55F04"/>
    <w:rsid w:val="00A5614C"/>
    <w:rsid w:val="00A56776"/>
    <w:rsid w:val="00A56879"/>
    <w:rsid w:val="00A5692D"/>
    <w:rsid w:val="00A573DD"/>
    <w:rsid w:val="00A57588"/>
    <w:rsid w:val="00A577B0"/>
    <w:rsid w:val="00A602DA"/>
    <w:rsid w:val="00A60B0E"/>
    <w:rsid w:val="00A60F22"/>
    <w:rsid w:val="00A622BE"/>
    <w:rsid w:val="00A62A81"/>
    <w:rsid w:val="00A6348A"/>
    <w:rsid w:val="00A63575"/>
    <w:rsid w:val="00A63581"/>
    <w:rsid w:val="00A636AD"/>
    <w:rsid w:val="00A63F7B"/>
    <w:rsid w:val="00A6427C"/>
    <w:rsid w:val="00A64B15"/>
    <w:rsid w:val="00A64C1F"/>
    <w:rsid w:val="00A64E35"/>
    <w:rsid w:val="00A65CEC"/>
    <w:rsid w:val="00A66218"/>
    <w:rsid w:val="00A66492"/>
    <w:rsid w:val="00A66952"/>
    <w:rsid w:val="00A669F2"/>
    <w:rsid w:val="00A66F00"/>
    <w:rsid w:val="00A67B80"/>
    <w:rsid w:val="00A67D1A"/>
    <w:rsid w:val="00A67FAB"/>
    <w:rsid w:val="00A711D3"/>
    <w:rsid w:val="00A71601"/>
    <w:rsid w:val="00A71D56"/>
    <w:rsid w:val="00A72159"/>
    <w:rsid w:val="00A72813"/>
    <w:rsid w:val="00A72AAC"/>
    <w:rsid w:val="00A72DC8"/>
    <w:rsid w:val="00A738D2"/>
    <w:rsid w:val="00A739E4"/>
    <w:rsid w:val="00A742DA"/>
    <w:rsid w:val="00A74415"/>
    <w:rsid w:val="00A75881"/>
    <w:rsid w:val="00A7692A"/>
    <w:rsid w:val="00A77A27"/>
    <w:rsid w:val="00A800EE"/>
    <w:rsid w:val="00A8121F"/>
    <w:rsid w:val="00A8175C"/>
    <w:rsid w:val="00A81B69"/>
    <w:rsid w:val="00A82134"/>
    <w:rsid w:val="00A82181"/>
    <w:rsid w:val="00A82B15"/>
    <w:rsid w:val="00A82C21"/>
    <w:rsid w:val="00A82FE1"/>
    <w:rsid w:val="00A83972"/>
    <w:rsid w:val="00A839B0"/>
    <w:rsid w:val="00A83BD7"/>
    <w:rsid w:val="00A84163"/>
    <w:rsid w:val="00A8431E"/>
    <w:rsid w:val="00A844F3"/>
    <w:rsid w:val="00A8488C"/>
    <w:rsid w:val="00A84894"/>
    <w:rsid w:val="00A860F9"/>
    <w:rsid w:val="00A865D9"/>
    <w:rsid w:val="00A867FC"/>
    <w:rsid w:val="00A87065"/>
    <w:rsid w:val="00A8719F"/>
    <w:rsid w:val="00A874DF"/>
    <w:rsid w:val="00A877BF"/>
    <w:rsid w:val="00A87D55"/>
    <w:rsid w:val="00A87E81"/>
    <w:rsid w:val="00A905FA"/>
    <w:rsid w:val="00A90A34"/>
    <w:rsid w:val="00A91D3C"/>
    <w:rsid w:val="00A9246C"/>
    <w:rsid w:val="00A9384B"/>
    <w:rsid w:val="00A938D7"/>
    <w:rsid w:val="00A93B52"/>
    <w:rsid w:val="00A9424D"/>
    <w:rsid w:val="00A94772"/>
    <w:rsid w:val="00A94E00"/>
    <w:rsid w:val="00A95C84"/>
    <w:rsid w:val="00A95DA7"/>
    <w:rsid w:val="00A95DD1"/>
    <w:rsid w:val="00A96178"/>
    <w:rsid w:val="00A961C6"/>
    <w:rsid w:val="00A96217"/>
    <w:rsid w:val="00A96C46"/>
    <w:rsid w:val="00A9736E"/>
    <w:rsid w:val="00A975CE"/>
    <w:rsid w:val="00A97D58"/>
    <w:rsid w:val="00AA0A79"/>
    <w:rsid w:val="00AA0CB6"/>
    <w:rsid w:val="00AA0D40"/>
    <w:rsid w:val="00AA123A"/>
    <w:rsid w:val="00AA1240"/>
    <w:rsid w:val="00AA131F"/>
    <w:rsid w:val="00AA137F"/>
    <w:rsid w:val="00AA1DB9"/>
    <w:rsid w:val="00AA24C6"/>
    <w:rsid w:val="00AA309F"/>
    <w:rsid w:val="00AA343F"/>
    <w:rsid w:val="00AA56A9"/>
    <w:rsid w:val="00AA56EB"/>
    <w:rsid w:val="00AA672F"/>
    <w:rsid w:val="00AA6A25"/>
    <w:rsid w:val="00AA6E84"/>
    <w:rsid w:val="00AA6EFF"/>
    <w:rsid w:val="00AA6F8F"/>
    <w:rsid w:val="00AA7041"/>
    <w:rsid w:val="00AA7671"/>
    <w:rsid w:val="00AB01F0"/>
    <w:rsid w:val="00AB0B02"/>
    <w:rsid w:val="00AB1395"/>
    <w:rsid w:val="00AB1F1D"/>
    <w:rsid w:val="00AB3953"/>
    <w:rsid w:val="00AB40B6"/>
    <w:rsid w:val="00AB459C"/>
    <w:rsid w:val="00AB4FB9"/>
    <w:rsid w:val="00AB59A7"/>
    <w:rsid w:val="00AB5E04"/>
    <w:rsid w:val="00AB60CB"/>
    <w:rsid w:val="00AB62CE"/>
    <w:rsid w:val="00AB6691"/>
    <w:rsid w:val="00AB66E2"/>
    <w:rsid w:val="00AB6810"/>
    <w:rsid w:val="00AB689A"/>
    <w:rsid w:val="00AB7EB9"/>
    <w:rsid w:val="00AB7FE5"/>
    <w:rsid w:val="00AC0D78"/>
    <w:rsid w:val="00AC139A"/>
    <w:rsid w:val="00AC14C2"/>
    <w:rsid w:val="00AC1512"/>
    <w:rsid w:val="00AC1590"/>
    <w:rsid w:val="00AC2332"/>
    <w:rsid w:val="00AC2C8C"/>
    <w:rsid w:val="00AC3204"/>
    <w:rsid w:val="00AC4488"/>
    <w:rsid w:val="00AC536A"/>
    <w:rsid w:val="00AC5928"/>
    <w:rsid w:val="00AC5D25"/>
    <w:rsid w:val="00AC61B5"/>
    <w:rsid w:val="00AC624C"/>
    <w:rsid w:val="00AC6601"/>
    <w:rsid w:val="00AC66BE"/>
    <w:rsid w:val="00AC6D3A"/>
    <w:rsid w:val="00AC728F"/>
    <w:rsid w:val="00AC77A3"/>
    <w:rsid w:val="00AD008A"/>
    <w:rsid w:val="00AD0868"/>
    <w:rsid w:val="00AD0A43"/>
    <w:rsid w:val="00AD0B6D"/>
    <w:rsid w:val="00AD2065"/>
    <w:rsid w:val="00AD278C"/>
    <w:rsid w:val="00AD347C"/>
    <w:rsid w:val="00AD3BCE"/>
    <w:rsid w:val="00AD3FEE"/>
    <w:rsid w:val="00AD4F6B"/>
    <w:rsid w:val="00AD5CF8"/>
    <w:rsid w:val="00AD5F13"/>
    <w:rsid w:val="00AD601E"/>
    <w:rsid w:val="00AD6C2E"/>
    <w:rsid w:val="00AD6EE7"/>
    <w:rsid w:val="00AE0135"/>
    <w:rsid w:val="00AE023F"/>
    <w:rsid w:val="00AE0FAD"/>
    <w:rsid w:val="00AE14B1"/>
    <w:rsid w:val="00AE1675"/>
    <w:rsid w:val="00AE2868"/>
    <w:rsid w:val="00AE2913"/>
    <w:rsid w:val="00AE316A"/>
    <w:rsid w:val="00AE3AC0"/>
    <w:rsid w:val="00AE4AF9"/>
    <w:rsid w:val="00AE4B4D"/>
    <w:rsid w:val="00AE50FF"/>
    <w:rsid w:val="00AE51F4"/>
    <w:rsid w:val="00AE52AB"/>
    <w:rsid w:val="00AE5651"/>
    <w:rsid w:val="00AE576F"/>
    <w:rsid w:val="00AE5902"/>
    <w:rsid w:val="00AE5F0C"/>
    <w:rsid w:val="00AE709E"/>
    <w:rsid w:val="00AF0F49"/>
    <w:rsid w:val="00AF1E6B"/>
    <w:rsid w:val="00AF2215"/>
    <w:rsid w:val="00AF286B"/>
    <w:rsid w:val="00AF30C1"/>
    <w:rsid w:val="00AF4068"/>
    <w:rsid w:val="00AF467A"/>
    <w:rsid w:val="00AF489B"/>
    <w:rsid w:val="00AF4B9B"/>
    <w:rsid w:val="00AF52F0"/>
    <w:rsid w:val="00AF5F35"/>
    <w:rsid w:val="00AF7406"/>
    <w:rsid w:val="00AF7610"/>
    <w:rsid w:val="00AF7E45"/>
    <w:rsid w:val="00AF7E47"/>
    <w:rsid w:val="00AF7ECA"/>
    <w:rsid w:val="00B00041"/>
    <w:rsid w:val="00B00231"/>
    <w:rsid w:val="00B008A7"/>
    <w:rsid w:val="00B008EB"/>
    <w:rsid w:val="00B00F0F"/>
    <w:rsid w:val="00B015F1"/>
    <w:rsid w:val="00B017D4"/>
    <w:rsid w:val="00B0199A"/>
    <w:rsid w:val="00B02286"/>
    <w:rsid w:val="00B028DA"/>
    <w:rsid w:val="00B02F98"/>
    <w:rsid w:val="00B0371D"/>
    <w:rsid w:val="00B03EA5"/>
    <w:rsid w:val="00B0528B"/>
    <w:rsid w:val="00B053C9"/>
    <w:rsid w:val="00B067A7"/>
    <w:rsid w:val="00B06C3C"/>
    <w:rsid w:val="00B06F83"/>
    <w:rsid w:val="00B07CA6"/>
    <w:rsid w:val="00B07E42"/>
    <w:rsid w:val="00B07FDA"/>
    <w:rsid w:val="00B10549"/>
    <w:rsid w:val="00B10708"/>
    <w:rsid w:val="00B10AA4"/>
    <w:rsid w:val="00B10B93"/>
    <w:rsid w:val="00B118CC"/>
    <w:rsid w:val="00B12FF6"/>
    <w:rsid w:val="00B13347"/>
    <w:rsid w:val="00B13590"/>
    <w:rsid w:val="00B13681"/>
    <w:rsid w:val="00B1400F"/>
    <w:rsid w:val="00B14040"/>
    <w:rsid w:val="00B145BC"/>
    <w:rsid w:val="00B152EC"/>
    <w:rsid w:val="00B15674"/>
    <w:rsid w:val="00B15FC2"/>
    <w:rsid w:val="00B16319"/>
    <w:rsid w:val="00B16D87"/>
    <w:rsid w:val="00B1723A"/>
    <w:rsid w:val="00B178A7"/>
    <w:rsid w:val="00B17D8F"/>
    <w:rsid w:val="00B2014C"/>
    <w:rsid w:val="00B210EF"/>
    <w:rsid w:val="00B220C9"/>
    <w:rsid w:val="00B229DC"/>
    <w:rsid w:val="00B22CF2"/>
    <w:rsid w:val="00B22D93"/>
    <w:rsid w:val="00B23202"/>
    <w:rsid w:val="00B238A7"/>
    <w:rsid w:val="00B24569"/>
    <w:rsid w:val="00B249D1"/>
    <w:rsid w:val="00B2520D"/>
    <w:rsid w:val="00B255BB"/>
    <w:rsid w:val="00B25BBF"/>
    <w:rsid w:val="00B25DA9"/>
    <w:rsid w:val="00B26C2D"/>
    <w:rsid w:val="00B26EA8"/>
    <w:rsid w:val="00B277B1"/>
    <w:rsid w:val="00B27BA8"/>
    <w:rsid w:val="00B27CE5"/>
    <w:rsid w:val="00B27D51"/>
    <w:rsid w:val="00B27E2C"/>
    <w:rsid w:val="00B30B76"/>
    <w:rsid w:val="00B3165A"/>
    <w:rsid w:val="00B31B7A"/>
    <w:rsid w:val="00B31B92"/>
    <w:rsid w:val="00B31C9A"/>
    <w:rsid w:val="00B321B3"/>
    <w:rsid w:val="00B3288B"/>
    <w:rsid w:val="00B33267"/>
    <w:rsid w:val="00B34E92"/>
    <w:rsid w:val="00B37083"/>
    <w:rsid w:val="00B37810"/>
    <w:rsid w:val="00B37DB7"/>
    <w:rsid w:val="00B40105"/>
    <w:rsid w:val="00B4096D"/>
    <w:rsid w:val="00B41008"/>
    <w:rsid w:val="00B410A0"/>
    <w:rsid w:val="00B41408"/>
    <w:rsid w:val="00B41BD4"/>
    <w:rsid w:val="00B4202D"/>
    <w:rsid w:val="00B422BA"/>
    <w:rsid w:val="00B42482"/>
    <w:rsid w:val="00B42921"/>
    <w:rsid w:val="00B42943"/>
    <w:rsid w:val="00B42AB4"/>
    <w:rsid w:val="00B42C03"/>
    <w:rsid w:val="00B43255"/>
    <w:rsid w:val="00B432F6"/>
    <w:rsid w:val="00B43DFB"/>
    <w:rsid w:val="00B4453D"/>
    <w:rsid w:val="00B44768"/>
    <w:rsid w:val="00B451C8"/>
    <w:rsid w:val="00B45E47"/>
    <w:rsid w:val="00B46719"/>
    <w:rsid w:val="00B479FE"/>
    <w:rsid w:val="00B50AE7"/>
    <w:rsid w:val="00B51295"/>
    <w:rsid w:val="00B5138B"/>
    <w:rsid w:val="00B517E5"/>
    <w:rsid w:val="00B51DF2"/>
    <w:rsid w:val="00B51E30"/>
    <w:rsid w:val="00B52920"/>
    <w:rsid w:val="00B52C11"/>
    <w:rsid w:val="00B53283"/>
    <w:rsid w:val="00B536ED"/>
    <w:rsid w:val="00B53E73"/>
    <w:rsid w:val="00B54343"/>
    <w:rsid w:val="00B54FA4"/>
    <w:rsid w:val="00B56BA7"/>
    <w:rsid w:val="00B57096"/>
    <w:rsid w:val="00B5790E"/>
    <w:rsid w:val="00B579F9"/>
    <w:rsid w:val="00B57EDD"/>
    <w:rsid w:val="00B601ED"/>
    <w:rsid w:val="00B60A2C"/>
    <w:rsid w:val="00B60EE2"/>
    <w:rsid w:val="00B60F20"/>
    <w:rsid w:val="00B60F8D"/>
    <w:rsid w:val="00B6112A"/>
    <w:rsid w:val="00B62048"/>
    <w:rsid w:val="00B626A6"/>
    <w:rsid w:val="00B6347C"/>
    <w:rsid w:val="00B63E97"/>
    <w:rsid w:val="00B63F5B"/>
    <w:rsid w:val="00B65D3F"/>
    <w:rsid w:val="00B664F5"/>
    <w:rsid w:val="00B67851"/>
    <w:rsid w:val="00B7111E"/>
    <w:rsid w:val="00B714E6"/>
    <w:rsid w:val="00B71811"/>
    <w:rsid w:val="00B71A23"/>
    <w:rsid w:val="00B72018"/>
    <w:rsid w:val="00B72E2A"/>
    <w:rsid w:val="00B7358D"/>
    <w:rsid w:val="00B73763"/>
    <w:rsid w:val="00B7477A"/>
    <w:rsid w:val="00B74A02"/>
    <w:rsid w:val="00B7583E"/>
    <w:rsid w:val="00B75854"/>
    <w:rsid w:val="00B76512"/>
    <w:rsid w:val="00B76ECF"/>
    <w:rsid w:val="00B80580"/>
    <w:rsid w:val="00B80B0B"/>
    <w:rsid w:val="00B81010"/>
    <w:rsid w:val="00B81207"/>
    <w:rsid w:val="00B813B9"/>
    <w:rsid w:val="00B81DBF"/>
    <w:rsid w:val="00B81E0D"/>
    <w:rsid w:val="00B82600"/>
    <w:rsid w:val="00B82A15"/>
    <w:rsid w:val="00B82E2F"/>
    <w:rsid w:val="00B83119"/>
    <w:rsid w:val="00B835B9"/>
    <w:rsid w:val="00B841B7"/>
    <w:rsid w:val="00B846D3"/>
    <w:rsid w:val="00B84817"/>
    <w:rsid w:val="00B84EA3"/>
    <w:rsid w:val="00B84ED9"/>
    <w:rsid w:val="00B851A0"/>
    <w:rsid w:val="00B85342"/>
    <w:rsid w:val="00B86BF4"/>
    <w:rsid w:val="00B86F97"/>
    <w:rsid w:val="00B87DDB"/>
    <w:rsid w:val="00B90B3D"/>
    <w:rsid w:val="00B912E3"/>
    <w:rsid w:val="00B91355"/>
    <w:rsid w:val="00B91CC0"/>
    <w:rsid w:val="00B92427"/>
    <w:rsid w:val="00B92C61"/>
    <w:rsid w:val="00B92FE9"/>
    <w:rsid w:val="00B936E4"/>
    <w:rsid w:val="00B93B20"/>
    <w:rsid w:val="00B93D2D"/>
    <w:rsid w:val="00B94683"/>
    <w:rsid w:val="00B94807"/>
    <w:rsid w:val="00B954A5"/>
    <w:rsid w:val="00B95F3F"/>
    <w:rsid w:val="00B9654A"/>
    <w:rsid w:val="00B96590"/>
    <w:rsid w:val="00B96715"/>
    <w:rsid w:val="00B96D50"/>
    <w:rsid w:val="00B970F7"/>
    <w:rsid w:val="00B9724D"/>
    <w:rsid w:val="00B973AB"/>
    <w:rsid w:val="00B974F9"/>
    <w:rsid w:val="00B9797E"/>
    <w:rsid w:val="00B97ED8"/>
    <w:rsid w:val="00BA0062"/>
    <w:rsid w:val="00BA02C9"/>
    <w:rsid w:val="00BA04DC"/>
    <w:rsid w:val="00BA0CA1"/>
    <w:rsid w:val="00BA1374"/>
    <w:rsid w:val="00BA300F"/>
    <w:rsid w:val="00BA31B7"/>
    <w:rsid w:val="00BA3DB3"/>
    <w:rsid w:val="00BA3F4E"/>
    <w:rsid w:val="00BA4F41"/>
    <w:rsid w:val="00BA4FBA"/>
    <w:rsid w:val="00BA599E"/>
    <w:rsid w:val="00BA5B83"/>
    <w:rsid w:val="00BA5B9F"/>
    <w:rsid w:val="00BA5E42"/>
    <w:rsid w:val="00BA7148"/>
    <w:rsid w:val="00BA732C"/>
    <w:rsid w:val="00BB0089"/>
    <w:rsid w:val="00BB0DC6"/>
    <w:rsid w:val="00BB165E"/>
    <w:rsid w:val="00BB244F"/>
    <w:rsid w:val="00BB2596"/>
    <w:rsid w:val="00BB3D0C"/>
    <w:rsid w:val="00BB3F4E"/>
    <w:rsid w:val="00BB48F5"/>
    <w:rsid w:val="00BB52F1"/>
    <w:rsid w:val="00BB589F"/>
    <w:rsid w:val="00BB5A0D"/>
    <w:rsid w:val="00BB7785"/>
    <w:rsid w:val="00BC04F1"/>
    <w:rsid w:val="00BC0A77"/>
    <w:rsid w:val="00BC1C7B"/>
    <w:rsid w:val="00BC32EC"/>
    <w:rsid w:val="00BC4241"/>
    <w:rsid w:val="00BC461F"/>
    <w:rsid w:val="00BC4B72"/>
    <w:rsid w:val="00BC4B77"/>
    <w:rsid w:val="00BC4B7E"/>
    <w:rsid w:val="00BC508B"/>
    <w:rsid w:val="00BC56A0"/>
    <w:rsid w:val="00BC5BE4"/>
    <w:rsid w:val="00BC5EFA"/>
    <w:rsid w:val="00BC6478"/>
    <w:rsid w:val="00BC64B0"/>
    <w:rsid w:val="00BC6C95"/>
    <w:rsid w:val="00BD0E2D"/>
    <w:rsid w:val="00BD1553"/>
    <w:rsid w:val="00BD1EDC"/>
    <w:rsid w:val="00BD203D"/>
    <w:rsid w:val="00BD20AE"/>
    <w:rsid w:val="00BD2E8E"/>
    <w:rsid w:val="00BD3DA4"/>
    <w:rsid w:val="00BD4379"/>
    <w:rsid w:val="00BD44D4"/>
    <w:rsid w:val="00BD5496"/>
    <w:rsid w:val="00BD5EA2"/>
    <w:rsid w:val="00BD6A1F"/>
    <w:rsid w:val="00BD6C58"/>
    <w:rsid w:val="00BD73DD"/>
    <w:rsid w:val="00BD77A7"/>
    <w:rsid w:val="00BE0861"/>
    <w:rsid w:val="00BE1413"/>
    <w:rsid w:val="00BE1840"/>
    <w:rsid w:val="00BE1FA7"/>
    <w:rsid w:val="00BE22C2"/>
    <w:rsid w:val="00BE2408"/>
    <w:rsid w:val="00BE2709"/>
    <w:rsid w:val="00BE282A"/>
    <w:rsid w:val="00BE2B5D"/>
    <w:rsid w:val="00BE2D79"/>
    <w:rsid w:val="00BE412D"/>
    <w:rsid w:val="00BE45A1"/>
    <w:rsid w:val="00BE45B5"/>
    <w:rsid w:val="00BE4C9A"/>
    <w:rsid w:val="00BE5835"/>
    <w:rsid w:val="00BE5AD7"/>
    <w:rsid w:val="00BE5B4E"/>
    <w:rsid w:val="00BE602B"/>
    <w:rsid w:val="00BE6220"/>
    <w:rsid w:val="00BE6360"/>
    <w:rsid w:val="00BE67C7"/>
    <w:rsid w:val="00BE685C"/>
    <w:rsid w:val="00BF008B"/>
    <w:rsid w:val="00BF00D9"/>
    <w:rsid w:val="00BF0A6F"/>
    <w:rsid w:val="00BF147A"/>
    <w:rsid w:val="00BF28AC"/>
    <w:rsid w:val="00BF2D77"/>
    <w:rsid w:val="00BF2E69"/>
    <w:rsid w:val="00BF30C2"/>
    <w:rsid w:val="00BF323E"/>
    <w:rsid w:val="00BF3593"/>
    <w:rsid w:val="00BF3A49"/>
    <w:rsid w:val="00BF3CAF"/>
    <w:rsid w:val="00BF3D1B"/>
    <w:rsid w:val="00BF46C1"/>
    <w:rsid w:val="00BF4B05"/>
    <w:rsid w:val="00BF5057"/>
    <w:rsid w:val="00BF5FB8"/>
    <w:rsid w:val="00BF602C"/>
    <w:rsid w:val="00BF611A"/>
    <w:rsid w:val="00BF6AF2"/>
    <w:rsid w:val="00BF6D4E"/>
    <w:rsid w:val="00BF7323"/>
    <w:rsid w:val="00BF7C41"/>
    <w:rsid w:val="00BF7C8E"/>
    <w:rsid w:val="00C007E2"/>
    <w:rsid w:val="00C00BF1"/>
    <w:rsid w:val="00C0115E"/>
    <w:rsid w:val="00C01738"/>
    <w:rsid w:val="00C01768"/>
    <w:rsid w:val="00C01D17"/>
    <w:rsid w:val="00C02DF8"/>
    <w:rsid w:val="00C032B4"/>
    <w:rsid w:val="00C03F24"/>
    <w:rsid w:val="00C043B1"/>
    <w:rsid w:val="00C04BDF"/>
    <w:rsid w:val="00C04C7C"/>
    <w:rsid w:val="00C04CFA"/>
    <w:rsid w:val="00C05FBD"/>
    <w:rsid w:val="00C0772F"/>
    <w:rsid w:val="00C07B14"/>
    <w:rsid w:val="00C07D42"/>
    <w:rsid w:val="00C1020E"/>
    <w:rsid w:val="00C109BA"/>
    <w:rsid w:val="00C12FC2"/>
    <w:rsid w:val="00C13063"/>
    <w:rsid w:val="00C133D6"/>
    <w:rsid w:val="00C13C10"/>
    <w:rsid w:val="00C149C6"/>
    <w:rsid w:val="00C157B6"/>
    <w:rsid w:val="00C15EC1"/>
    <w:rsid w:val="00C1677A"/>
    <w:rsid w:val="00C16EF5"/>
    <w:rsid w:val="00C1708A"/>
    <w:rsid w:val="00C174E0"/>
    <w:rsid w:val="00C176B0"/>
    <w:rsid w:val="00C177AB"/>
    <w:rsid w:val="00C17D14"/>
    <w:rsid w:val="00C20449"/>
    <w:rsid w:val="00C2066C"/>
    <w:rsid w:val="00C207D5"/>
    <w:rsid w:val="00C21082"/>
    <w:rsid w:val="00C225E9"/>
    <w:rsid w:val="00C23A31"/>
    <w:rsid w:val="00C243F6"/>
    <w:rsid w:val="00C248DA"/>
    <w:rsid w:val="00C24D38"/>
    <w:rsid w:val="00C25105"/>
    <w:rsid w:val="00C25E5B"/>
    <w:rsid w:val="00C2611E"/>
    <w:rsid w:val="00C26C13"/>
    <w:rsid w:val="00C26E1E"/>
    <w:rsid w:val="00C27298"/>
    <w:rsid w:val="00C27516"/>
    <w:rsid w:val="00C27B38"/>
    <w:rsid w:val="00C302F6"/>
    <w:rsid w:val="00C30395"/>
    <w:rsid w:val="00C30605"/>
    <w:rsid w:val="00C3101A"/>
    <w:rsid w:val="00C31ABF"/>
    <w:rsid w:val="00C31FC8"/>
    <w:rsid w:val="00C32E7F"/>
    <w:rsid w:val="00C33A7D"/>
    <w:rsid w:val="00C3472A"/>
    <w:rsid w:val="00C349B4"/>
    <w:rsid w:val="00C3518C"/>
    <w:rsid w:val="00C351C1"/>
    <w:rsid w:val="00C35A52"/>
    <w:rsid w:val="00C3680B"/>
    <w:rsid w:val="00C36F38"/>
    <w:rsid w:val="00C371F0"/>
    <w:rsid w:val="00C375DD"/>
    <w:rsid w:val="00C377F1"/>
    <w:rsid w:val="00C37AC8"/>
    <w:rsid w:val="00C37B35"/>
    <w:rsid w:val="00C37DDB"/>
    <w:rsid w:val="00C37DE2"/>
    <w:rsid w:val="00C409A6"/>
    <w:rsid w:val="00C41781"/>
    <w:rsid w:val="00C419CE"/>
    <w:rsid w:val="00C42724"/>
    <w:rsid w:val="00C42B0B"/>
    <w:rsid w:val="00C42BF7"/>
    <w:rsid w:val="00C4396A"/>
    <w:rsid w:val="00C43C6E"/>
    <w:rsid w:val="00C440B2"/>
    <w:rsid w:val="00C441F6"/>
    <w:rsid w:val="00C44304"/>
    <w:rsid w:val="00C44A50"/>
    <w:rsid w:val="00C4509E"/>
    <w:rsid w:val="00C45286"/>
    <w:rsid w:val="00C452D8"/>
    <w:rsid w:val="00C45324"/>
    <w:rsid w:val="00C45DB4"/>
    <w:rsid w:val="00C45E0E"/>
    <w:rsid w:val="00C45FB0"/>
    <w:rsid w:val="00C46635"/>
    <w:rsid w:val="00C46887"/>
    <w:rsid w:val="00C4689D"/>
    <w:rsid w:val="00C4766B"/>
    <w:rsid w:val="00C47970"/>
    <w:rsid w:val="00C47B33"/>
    <w:rsid w:val="00C50950"/>
    <w:rsid w:val="00C51D50"/>
    <w:rsid w:val="00C523B7"/>
    <w:rsid w:val="00C5251C"/>
    <w:rsid w:val="00C52A01"/>
    <w:rsid w:val="00C52EAF"/>
    <w:rsid w:val="00C53184"/>
    <w:rsid w:val="00C53276"/>
    <w:rsid w:val="00C539DB"/>
    <w:rsid w:val="00C54399"/>
    <w:rsid w:val="00C54419"/>
    <w:rsid w:val="00C54A53"/>
    <w:rsid w:val="00C54D65"/>
    <w:rsid w:val="00C54E91"/>
    <w:rsid w:val="00C56814"/>
    <w:rsid w:val="00C568EE"/>
    <w:rsid w:val="00C56A28"/>
    <w:rsid w:val="00C56BA9"/>
    <w:rsid w:val="00C56DA0"/>
    <w:rsid w:val="00C574DB"/>
    <w:rsid w:val="00C57B9C"/>
    <w:rsid w:val="00C60AC3"/>
    <w:rsid w:val="00C610C0"/>
    <w:rsid w:val="00C61577"/>
    <w:rsid w:val="00C62C6B"/>
    <w:rsid w:val="00C62E4E"/>
    <w:rsid w:val="00C63A41"/>
    <w:rsid w:val="00C63B2C"/>
    <w:rsid w:val="00C63EA6"/>
    <w:rsid w:val="00C63F0B"/>
    <w:rsid w:val="00C644F3"/>
    <w:rsid w:val="00C64648"/>
    <w:rsid w:val="00C64ADF"/>
    <w:rsid w:val="00C650AC"/>
    <w:rsid w:val="00C651B3"/>
    <w:rsid w:val="00C656F7"/>
    <w:rsid w:val="00C658E1"/>
    <w:rsid w:val="00C65AAC"/>
    <w:rsid w:val="00C660CB"/>
    <w:rsid w:val="00C66E4B"/>
    <w:rsid w:val="00C67A23"/>
    <w:rsid w:val="00C67D63"/>
    <w:rsid w:val="00C67DDE"/>
    <w:rsid w:val="00C67E39"/>
    <w:rsid w:val="00C70603"/>
    <w:rsid w:val="00C70622"/>
    <w:rsid w:val="00C714E5"/>
    <w:rsid w:val="00C71800"/>
    <w:rsid w:val="00C719E4"/>
    <w:rsid w:val="00C722CD"/>
    <w:rsid w:val="00C727DF"/>
    <w:rsid w:val="00C728F3"/>
    <w:rsid w:val="00C72951"/>
    <w:rsid w:val="00C72D41"/>
    <w:rsid w:val="00C72E7D"/>
    <w:rsid w:val="00C730F6"/>
    <w:rsid w:val="00C73D44"/>
    <w:rsid w:val="00C755B1"/>
    <w:rsid w:val="00C76106"/>
    <w:rsid w:val="00C7614C"/>
    <w:rsid w:val="00C7619F"/>
    <w:rsid w:val="00C76335"/>
    <w:rsid w:val="00C76867"/>
    <w:rsid w:val="00C7713E"/>
    <w:rsid w:val="00C775D9"/>
    <w:rsid w:val="00C8052E"/>
    <w:rsid w:val="00C80A03"/>
    <w:rsid w:val="00C8104C"/>
    <w:rsid w:val="00C81270"/>
    <w:rsid w:val="00C81957"/>
    <w:rsid w:val="00C819C7"/>
    <w:rsid w:val="00C8229D"/>
    <w:rsid w:val="00C8272D"/>
    <w:rsid w:val="00C82D85"/>
    <w:rsid w:val="00C834C0"/>
    <w:rsid w:val="00C8368C"/>
    <w:rsid w:val="00C837DE"/>
    <w:rsid w:val="00C83D88"/>
    <w:rsid w:val="00C84118"/>
    <w:rsid w:val="00C8464B"/>
    <w:rsid w:val="00C84AE4"/>
    <w:rsid w:val="00C84B21"/>
    <w:rsid w:val="00C8500F"/>
    <w:rsid w:val="00C85352"/>
    <w:rsid w:val="00C853DF"/>
    <w:rsid w:val="00C85618"/>
    <w:rsid w:val="00C86D1B"/>
    <w:rsid w:val="00C876E4"/>
    <w:rsid w:val="00C879BF"/>
    <w:rsid w:val="00C87E4F"/>
    <w:rsid w:val="00C90287"/>
    <w:rsid w:val="00C90F65"/>
    <w:rsid w:val="00C912F7"/>
    <w:rsid w:val="00C91514"/>
    <w:rsid w:val="00C9180F"/>
    <w:rsid w:val="00C9208A"/>
    <w:rsid w:val="00C9268B"/>
    <w:rsid w:val="00C92AF6"/>
    <w:rsid w:val="00C930C2"/>
    <w:rsid w:val="00C93718"/>
    <w:rsid w:val="00C93E2C"/>
    <w:rsid w:val="00C9439A"/>
    <w:rsid w:val="00C94D47"/>
    <w:rsid w:val="00C9669D"/>
    <w:rsid w:val="00C968FE"/>
    <w:rsid w:val="00C97EEE"/>
    <w:rsid w:val="00CA0743"/>
    <w:rsid w:val="00CA0AFC"/>
    <w:rsid w:val="00CA0B72"/>
    <w:rsid w:val="00CA0C54"/>
    <w:rsid w:val="00CA212B"/>
    <w:rsid w:val="00CA261A"/>
    <w:rsid w:val="00CA29C6"/>
    <w:rsid w:val="00CA356C"/>
    <w:rsid w:val="00CA3859"/>
    <w:rsid w:val="00CA3E68"/>
    <w:rsid w:val="00CA4282"/>
    <w:rsid w:val="00CA43AA"/>
    <w:rsid w:val="00CA4625"/>
    <w:rsid w:val="00CA4A3E"/>
    <w:rsid w:val="00CA53B5"/>
    <w:rsid w:val="00CA5B32"/>
    <w:rsid w:val="00CA627F"/>
    <w:rsid w:val="00CA6DBD"/>
    <w:rsid w:val="00CA6DFD"/>
    <w:rsid w:val="00CA7576"/>
    <w:rsid w:val="00CB0418"/>
    <w:rsid w:val="00CB0532"/>
    <w:rsid w:val="00CB073A"/>
    <w:rsid w:val="00CB0999"/>
    <w:rsid w:val="00CB0D24"/>
    <w:rsid w:val="00CB1029"/>
    <w:rsid w:val="00CB1565"/>
    <w:rsid w:val="00CB1792"/>
    <w:rsid w:val="00CB1AAC"/>
    <w:rsid w:val="00CB22F1"/>
    <w:rsid w:val="00CB2B40"/>
    <w:rsid w:val="00CB2C07"/>
    <w:rsid w:val="00CB329D"/>
    <w:rsid w:val="00CB3958"/>
    <w:rsid w:val="00CB3970"/>
    <w:rsid w:val="00CB4980"/>
    <w:rsid w:val="00CB4F05"/>
    <w:rsid w:val="00CB55BB"/>
    <w:rsid w:val="00CB5612"/>
    <w:rsid w:val="00CB5739"/>
    <w:rsid w:val="00CB6CF0"/>
    <w:rsid w:val="00CB72FE"/>
    <w:rsid w:val="00CC068D"/>
    <w:rsid w:val="00CC06B2"/>
    <w:rsid w:val="00CC0CFE"/>
    <w:rsid w:val="00CC118F"/>
    <w:rsid w:val="00CC17A2"/>
    <w:rsid w:val="00CC1DCE"/>
    <w:rsid w:val="00CC2573"/>
    <w:rsid w:val="00CC2DD9"/>
    <w:rsid w:val="00CC2F14"/>
    <w:rsid w:val="00CC35A5"/>
    <w:rsid w:val="00CC3830"/>
    <w:rsid w:val="00CC3955"/>
    <w:rsid w:val="00CC4D4C"/>
    <w:rsid w:val="00CC59FB"/>
    <w:rsid w:val="00CC5D5F"/>
    <w:rsid w:val="00CC642C"/>
    <w:rsid w:val="00CC68FF"/>
    <w:rsid w:val="00CC6BE9"/>
    <w:rsid w:val="00CC7058"/>
    <w:rsid w:val="00CC75FB"/>
    <w:rsid w:val="00CC799C"/>
    <w:rsid w:val="00CC7E86"/>
    <w:rsid w:val="00CD06BE"/>
    <w:rsid w:val="00CD07B6"/>
    <w:rsid w:val="00CD0C02"/>
    <w:rsid w:val="00CD0C53"/>
    <w:rsid w:val="00CD1834"/>
    <w:rsid w:val="00CD20A3"/>
    <w:rsid w:val="00CD2287"/>
    <w:rsid w:val="00CD2790"/>
    <w:rsid w:val="00CD30DD"/>
    <w:rsid w:val="00CD3397"/>
    <w:rsid w:val="00CD4036"/>
    <w:rsid w:val="00CD4336"/>
    <w:rsid w:val="00CD4660"/>
    <w:rsid w:val="00CD4D54"/>
    <w:rsid w:val="00CD4E06"/>
    <w:rsid w:val="00CD4E71"/>
    <w:rsid w:val="00CD505A"/>
    <w:rsid w:val="00CD50D8"/>
    <w:rsid w:val="00CD5A16"/>
    <w:rsid w:val="00CD5EF0"/>
    <w:rsid w:val="00CD7237"/>
    <w:rsid w:val="00CD778F"/>
    <w:rsid w:val="00CD77C7"/>
    <w:rsid w:val="00CE0407"/>
    <w:rsid w:val="00CE0C28"/>
    <w:rsid w:val="00CE170A"/>
    <w:rsid w:val="00CE1BA6"/>
    <w:rsid w:val="00CE208C"/>
    <w:rsid w:val="00CE2097"/>
    <w:rsid w:val="00CE291B"/>
    <w:rsid w:val="00CE4C51"/>
    <w:rsid w:val="00CE5346"/>
    <w:rsid w:val="00CE581C"/>
    <w:rsid w:val="00CE6074"/>
    <w:rsid w:val="00CE6A68"/>
    <w:rsid w:val="00CE6CB5"/>
    <w:rsid w:val="00CE7463"/>
    <w:rsid w:val="00CE7527"/>
    <w:rsid w:val="00CE76A8"/>
    <w:rsid w:val="00CE7901"/>
    <w:rsid w:val="00CE7AF0"/>
    <w:rsid w:val="00CE7E07"/>
    <w:rsid w:val="00CF0442"/>
    <w:rsid w:val="00CF0D1A"/>
    <w:rsid w:val="00CF15F0"/>
    <w:rsid w:val="00CF160C"/>
    <w:rsid w:val="00CF187B"/>
    <w:rsid w:val="00CF18FD"/>
    <w:rsid w:val="00CF1B20"/>
    <w:rsid w:val="00CF1DCF"/>
    <w:rsid w:val="00CF21F7"/>
    <w:rsid w:val="00CF2204"/>
    <w:rsid w:val="00CF22DB"/>
    <w:rsid w:val="00CF28E5"/>
    <w:rsid w:val="00CF308E"/>
    <w:rsid w:val="00CF35AF"/>
    <w:rsid w:val="00CF3A39"/>
    <w:rsid w:val="00CF3AC1"/>
    <w:rsid w:val="00CF4622"/>
    <w:rsid w:val="00CF569F"/>
    <w:rsid w:val="00CF5AC0"/>
    <w:rsid w:val="00CF682C"/>
    <w:rsid w:val="00CF6877"/>
    <w:rsid w:val="00CF6B66"/>
    <w:rsid w:val="00CF6D70"/>
    <w:rsid w:val="00CF6E5C"/>
    <w:rsid w:val="00CF77FF"/>
    <w:rsid w:val="00D000ED"/>
    <w:rsid w:val="00D0012A"/>
    <w:rsid w:val="00D00A02"/>
    <w:rsid w:val="00D01B6D"/>
    <w:rsid w:val="00D01BF1"/>
    <w:rsid w:val="00D02458"/>
    <w:rsid w:val="00D02914"/>
    <w:rsid w:val="00D02A01"/>
    <w:rsid w:val="00D0380B"/>
    <w:rsid w:val="00D03E7A"/>
    <w:rsid w:val="00D041E9"/>
    <w:rsid w:val="00D05175"/>
    <w:rsid w:val="00D05B89"/>
    <w:rsid w:val="00D0627C"/>
    <w:rsid w:val="00D06765"/>
    <w:rsid w:val="00D06A3B"/>
    <w:rsid w:val="00D06BDD"/>
    <w:rsid w:val="00D07317"/>
    <w:rsid w:val="00D10A15"/>
    <w:rsid w:val="00D11368"/>
    <w:rsid w:val="00D1186A"/>
    <w:rsid w:val="00D122A9"/>
    <w:rsid w:val="00D1295B"/>
    <w:rsid w:val="00D13A71"/>
    <w:rsid w:val="00D13D6D"/>
    <w:rsid w:val="00D13FF0"/>
    <w:rsid w:val="00D143F5"/>
    <w:rsid w:val="00D147EE"/>
    <w:rsid w:val="00D149FD"/>
    <w:rsid w:val="00D15133"/>
    <w:rsid w:val="00D1524E"/>
    <w:rsid w:val="00D162BC"/>
    <w:rsid w:val="00D1735D"/>
    <w:rsid w:val="00D1744E"/>
    <w:rsid w:val="00D2009D"/>
    <w:rsid w:val="00D2027A"/>
    <w:rsid w:val="00D20E5C"/>
    <w:rsid w:val="00D20F56"/>
    <w:rsid w:val="00D210B2"/>
    <w:rsid w:val="00D21813"/>
    <w:rsid w:val="00D22E17"/>
    <w:rsid w:val="00D23D5D"/>
    <w:rsid w:val="00D23DA9"/>
    <w:rsid w:val="00D24009"/>
    <w:rsid w:val="00D253D8"/>
    <w:rsid w:val="00D25680"/>
    <w:rsid w:val="00D265DC"/>
    <w:rsid w:val="00D2668F"/>
    <w:rsid w:val="00D26732"/>
    <w:rsid w:val="00D268B2"/>
    <w:rsid w:val="00D26E6E"/>
    <w:rsid w:val="00D279C0"/>
    <w:rsid w:val="00D27F93"/>
    <w:rsid w:val="00D300BE"/>
    <w:rsid w:val="00D303F0"/>
    <w:rsid w:val="00D3053E"/>
    <w:rsid w:val="00D3062F"/>
    <w:rsid w:val="00D3077C"/>
    <w:rsid w:val="00D309C6"/>
    <w:rsid w:val="00D319AB"/>
    <w:rsid w:val="00D31AD5"/>
    <w:rsid w:val="00D3239A"/>
    <w:rsid w:val="00D3253B"/>
    <w:rsid w:val="00D33359"/>
    <w:rsid w:val="00D33589"/>
    <w:rsid w:val="00D33B51"/>
    <w:rsid w:val="00D34930"/>
    <w:rsid w:val="00D34F20"/>
    <w:rsid w:val="00D35265"/>
    <w:rsid w:val="00D355B2"/>
    <w:rsid w:val="00D35755"/>
    <w:rsid w:val="00D3638F"/>
    <w:rsid w:val="00D36A16"/>
    <w:rsid w:val="00D40EF4"/>
    <w:rsid w:val="00D42AC0"/>
    <w:rsid w:val="00D42D40"/>
    <w:rsid w:val="00D43294"/>
    <w:rsid w:val="00D4479C"/>
    <w:rsid w:val="00D44BF4"/>
    <w:rsid w:val="00D44F42"/>
    <w:rsid w:val="00D45823"/>
    <w:rsid w:val="00D459FF"/>
    <w:rsid w:val="00D45D44"/>
    <w:rsid w:val="00D4681B"/>
    <w:rsid w:val="00D4748B"/>
    <w:rsid w:val="00D47514"/>
    <w:rsid w:val="00D47637"/>
    <w:rsid w:val="00D50137"/>
    <w:rsid w:val="00D50E39"/>
    <w:rsid w:val="00D5131B"/>
    <w:rsid w:val="00D515E5"/>
    <w:rsid w:val="00D516D9"/>
    <w:rsid w:val="00D5191B"/>
    <w:rsid w:val="00D51A12"/>
    <w:rsid w:val="00D51C12"/>
    <w:rsid w:val="00D51F60"/>
    <w:rsid w:val="00D5291A"/>
    <w:rsid w:val="00D52CDD"/>
    <w:rsid w:val="00D5349D"/>
    <w:rsid w:val="00D53766"/>
    <w:rsid w:val="00D544A3"/>
    <w:rsid w:val="00D54BCB"/>
    <w:rsid w:val="00D570BF"/>
    <w:rsid w:val="00D571AD"/>
    <w:rsid w:val="00D5726E"/>
    <w:rsid w:val="00D601E6"/>
    <w:rsid w:val="00D60719"/>
    <w:rsid w:val="00D60E34"/>
    <w:rsid w:val="00D61576"/>
    <w:rsid w:val="00D61586"/>
    <w:rsid w:val="00D61E0C"/>
    <w:rsid w:val="00D628BD"/>
    <w:rsid w:val="00D62FE2"/>
    <w:rsid w:val="00D63548"/>
    <w:rsid w:val="00D6435D"/>
    <w:rsid w:val="00D64675"/>
    <w:rsid w:val="00D66725"/>
    <w:rsid w:val="00D66C83"/>
    <w:rsid w:val="00D67A57"/>
    <w:rsid w:val="00D7016A"/>
    <w:rsid w:val="00D70619"/>
    <w:rsid w:val="00D70838"/>
    <w:rsid w:val="00D70B97"/>
    <w:rsid w:val="00D71245"/>
    <w:rsid w:val="00D71280"/>
    <w:rsid w:val="00D71CB2"/>
    <w:rsid w:val="00D71E41"/>
    <w:rsid w:val="00D71EF5"/>
    <w:rsid w:val="00D738C1"/>
    <w:rsid w:val="00D74C87"/>
    <w:rsid w:val="00D75214"/>
    <w:rsid w:val="00D758AA"/>
    <w:rsid w:val="00D75C3C"/>
    <w:rsid w:val="00D765AC"/>
    <w:rsid w:val="00D7680E"/>
    <w:rsid w:val="00D80288"/>
    <w:rsid w:val="00D81765"/>
    <w:rsid w:val="00D81885"/>
    <w:rsid w:val="00D81A2D"/>
    <w:rsid w:val="00D81FF1"/>
    <w:rsid w:val="00D821AF"/>
    <w:rsid w:val="00D8231C"/>
    <w:rsid w:val="00D82A6A"/>
    <w:rsid w:val="00D82A90"/>
    <w:rsid w:val="00D830DA"/>
    <w:rsid w:val="00D8319A"/>
    <w:rsid w:val="00D83207"/>
    <w:rsid w:val="00D83EB2"/>
    <w:rsid w:val="00D83FED"/>
    <w:rsid w:val="00D84382"/>
    <w:rsid w:val="00D84500"/>
    <w:rsid w:val="00D84590"/>
    <w:rsid w:val="00D846E8"/>
    <w:rsid w:val="00D84B03"/>
    <w:rsid w:val="00D84FD4"/>
    <w:rsid w:val="00D86438"/>
    <w:rsid w:val="00D86AA3"/>
    <w:rsid w:val="00D874A0"/>
    <w:rsid w:val="00D875BC"/>
    <w:rsid w:val="00D87947"/>
    <w:rsid w:val="00D879DA"/>
    <w:rsid w:val="00D87C06"/>
    <w:rsid w:val="00D87FAE"/>
    <w:rsid w:val="00D91500"/>
    <w:rsid w:val="00D9172C"/>
    <w:rsid w:val="00D91992"/>
    <w:rsid w:val="00D91B6E"/>
    <w:rsid w:val="00D91FBB"/>
    <w:rsid w:val="00D921D1"/>
    <w:rsid w:val="00D925A2"/>
    <w:rsid w:val="00D92F25"/>
    <w:rsid w:val="00D938D7"/>
    <w:rsid w:val="00D938DB"/>
    <w:rsid w:val="00D93A6D"/>
    <w:rsid w:val="00D93B6E"/>
    <w:rsid w:val="00D951B8"/>
    <w:rsid w:val="00D95CD3"/>
    <w:rsid w:val="00D95E06"/>
    <w:rsid w:val="00D9610C"/>
    <w:rsid w:val="00D961D3"/>
    <w:rsid w:val="00D96463"/>
    <w:rsid w:val="00D969F6"/>
    <w:rsid w:val="00D96A25"/>
    <w:rsid w:val="00D96B70"/>
    <w:rsid w:val="00D973CA"/>
    <w:rsid w:val="00D97445"/>
    <w:rsid w:val="00DA03FD"/>
    <w:rsid w:val="00DA1689"/>
    <w:rsid w:val="00DA1E3B"/>
    <w:rsid w:val="00DA22F2"/>
    <w:rsid w:val="00DA293F"/>
    <w:rsid w:val="00DA2B65"/>
    <w:rsid w:val="00DA2D9A"/>
    <w:rsid w:val="00DA34E3"/>
    <w:rsid w:val="00DA3AC1"/>
    <w:rsid w:val="00DA3D21"/>
    <w:rsid w:val="00DA4AF6"/>
    <w:rsid w:val="00DA54B6"/>
    <w:rsid w:val="00DA5545"/>
    <w:rsid w:val="00DA618B"/>
    <w:rsid w:val="00DA62D6"/>
    <w:rsid w:val="00DA6679"/>
    <w:rsid w:val="00DA70ED"/>
    <w:rsid w:val="00DB01CD"/>
    <w:rsid w:val="00DB05D0"/>
    <w:rsid w:val="00DB0782"/>
    <w:rsid w:val="00DB27CA"/>
    <w:rsid w:val="00DB3A43"/>
    <w:rsid w:val="00DB4191"/>
    <w:rsid w:val="00DB4500"/>
    <w:rsid w:val="00DB4868"/>
    <w:rsid w:val="00DB4DA0"/>
    <w:rsid w:val="00DB4E11"/>
    <w:rsid w:val="00DB4E22"/>
    <w:rsid w:val="00DB4F32"/>
    <w:rsid w:val="00DB51EC"/>
    <w:rsid w:val="00DB60D0"/>
    <w:rsid w:val="00DB6489"/>
    <w:rsid w:val="00DB6504"/>
    <w:rsid w:val="00DB69E0"/>
    <w:rsid w:val="00DB6BAC"/>
    <w:rsid w:val="00DB6DA1"/>
    <w:rsid w:val="00DB6E68"/>
    <w:rsid w:val="00DB705D"/>
    <w:rsid w:val="00DB7ED5"/>
    <w:rsid w:val="00DC0030"/>
    <w:rsid w:val="00DC0222"/>
    <w:rsid w:val="00DC03F9"/>
    <w:rsid w:val="00DC1FC6"/>
    <w:rsid w:val="00DC2496"/>
    <w:rsid w:val="00DC3145"/>
    <w:rsid w:val="00DC34E0"/>
    <w:rsid w:val="00DC3FA6"/>
    <w:rsid w:val="00DC40C2"/>
    <w:rsid w:val="00DC4336"/>
    <w:rsid w:val="00DC459B"/>
    <w:rsid w:val="00DC4A1E"/>
    <w:rsid w:val="00DC4D07"/>
    <w:rsid w:val="00DC6226"/>
    <w:rsid w:val="00DC6535"/>
    <w:rsid w:val="00DC66B8"/>
    <w:rsid w:val="00DC6CE1"/>
    <w:rsid w:val="00DC722A"/>
    <w:rsid w:val="00DC74CE"/>
    <w:rsid w:val="00DC7699"/>
    <w:rsid w:val="00DC76BD"/>
    <w:rsid w:val="00DD02CF"/>
    <w:rsid w:val="00DD05B8"/>
    <w:rsid w:val="00DD06D1"/>
    <w:rsid w:val="00DD0EE2"/>
    <w:rsid w:val="00DD109B"/>
    <w:rsid w:val="00DD27F3"/>
    <w:rsid w:val="00DD31CF"/>
    <w:rsid w:val="00DD437A"/>
    <w:rsid w:val="00DD5097"/>
    <w:rsid w:val="00DD5196"/>
    <w:rsid w:val="00DD5A07"/>
    <w:rsid w:val="00DD5E27"/>
    <w:rsid w:val="00DD5F8C"/>
    <w:rsid w:val="00DD61E0"/>
    <w:rsid w:val="00DD6403"/>
    <w:rsid w:val="00DD682C"/>
    <w:rsid w:val="00DD6C03"/>
    <w:rsid w:val="00DD792D"/>
    <w:rsid w:val="00DE1BA5"/>
    <w:rsid w:val="00DE20E3"/>
    <w:rsid w:val="00DE2995"/>
    <w:rsid w:val="00DE34DD"/>
    <w:rsid w:val="00DE3FC9"/>
    <w:rsid w:val="00DE4BF8"/>
    <w:rsid w:val="00DE5108"/>
    <w:rsid w:val="00DE6BFE"/>
    <w:rsid w:val="00DE76A0"/>
    <w:rsid w:val="00DE7917"/>
    <w:rsid w:val="00DF03B0"/>
    <w:rsid w:val="00DF10DF"/>
    <w:rsid w:val="00DF14AA"/>
    <w:rsid w:val="00DF1551"/>
    <w:rsid w:val="00DF288D"/>
    <w:rsid w:val="00DF392A"/>
    <w:rsid w:val="00DF3E6C"/>
    <w:rsid w:val="00DF3E78"/>
    <w:rsid w:val="00DF443F"/>
    <w:rsid w:val="00DF4469"/>
    <w:rsid w:val="00DF447E"/>
    <w:rsid w:val="00DF47D6"/>
    <w:rsid w:val="00DF4868"/>
    <w:rsid w:val="00DF4E3E"/>
    <w:rsid w:val="00DF5118"/>
    <w:rsid w:val="00DF522C"/>
    <w:rsid w:val="00DF5DF0"/>
    <w:rsid w:val="00DF6B67"/>
    <w:rsid w:val="00DF6E94"/>
    <w:rsid w:val="00DF734C"/>
    <w:rsid w:val="00DF7516"/>
    <w:rsid w:val="00DF7819"/>
    <w:rsid w:val="00DF783A"/>
    <w:rsid w:val="00DF7DAD"/>
    <w:rsid w:val="00E004E8"/>
    <w:rsid w:val="00E00908"/>
    <w:rsid w:val="00E00B7B"/>
    <w:rsid w:val="00E010A2"/>
    <w:rsid w:val="00E0117D"/>
    <w:rsid w:val="00E02076"/>
    <w:rsid w:val="00E0208D"/>
    <w:rsid w:val="00E02367"/>
    <w:rsid w:val="00E0244D"/>
    <w:rsid w:val="00E02801"/>
    <w:rsid w:val="00E02A02"/>
    <w:rsid w:val="00E02CAA"/>
    <w:rsid w:val="00E03296"/>
    <w:rsid w:val="00E03453"/>
    <w:rsid w:val="00E03B29"/>
    <w:rsid w:val="00E03BB9"/>
    <w:rsid w:val="00E041B2"/>
    <w:rsid w:val="00E043E1"/>
    <w:rsid w:val="00E04EFB"/>
    <w:rsid w:val="00E055CF"/>
    <w:rsid w:val="00E05A11"/>
    <w:rsid w:val="00E05C6E"/>
    <w:rsid w:val="00E05E39"/>
    <w:rsid w:val="00E06149"/>
    <w:rsid w:val="00E06312"/>
    <w:rsid w:val="00E068B9"/>
    <w:rsid w:val="00E0693B"/>
    <w:rsid w:val="00E06B98"/>
    <w:rsid w:val="00E075D1"/>
    <w:rsid w:val="00E07D2A"/>
    <w:rsid w:val="00E07E69"/>
    <w:rsid w:val="00E07F27"/>
    <w:rsid w:val="00E10A76"/>
    <w:rsid w:val="00E10F07"/>
    <w:rsid w:val="00E11185"/>
    <w:rsid w:val="00E11E6E"/>
    <w:rsid w:val="00E129A7"/>
    <w:rsid w:val="00E12FE2"/>
    <w:rsid w:val="00E130BD"/>
    <w:rsid w:val="00E13316"/>
    <w:rsid w:val="00E13B6C"/>
    <w:rsid w:val="00E13E4D"/>
    <w:rsid w:val="00E15475"/>
    <w:rsid w:val="00E1570B"/>
    <w:rsid w:val="00E15EEF"/>
    <w:rsid w:val="00E16820"/>
    <w:rsid w:val="00E16861"/>
    <w:rsid w:val="00E16B46"/>
    <w:rsid w:val="00E17660"/>
    <w:rsid w:val="00E17F79"/>
    <w:rsid w:val="00E2117D"/>
    <w:rsid w:val="00E220C6"/>
    <w:rsid w:val="00E220CC"/>
    <w:rsid w:val="00E2246B"/>
    <w:rsid w:val="00E2263A"/>
    <w:rsid w:val="00E23945"/>
    <w:rsid w:val="00E23B93"/>
    <w:rsid w:val="00E23E7A"/>
    <w:rsid w:val="00E24382"/>
    <w:rsid w:val="00E24808"/>
    <w:rsid w:val="00E2485E"/>
    <w:rsid w:val="00E24BB3"/>
    <w:rsid w:val="00E24CCF"/>
    <w:rsid w:val="00E24DA0"/>
    <w:rsid w:val="00E24E9B"/>
    <w:rsid w:val="00E25BB2"/>
    <w:rsid w:val="00E26755"/>
    <w:rsid w:val="00E26AB6"/>
    <w:rsid w:val="00E26D47"/>
    <w:rsid w:val="00E26E43"/>
    <w:rsid w:val="00E275B3"/>
    <w:rsid w:val="00E27E9A"/>
    <w:rsid w:val="00E30F1F"/>
    <w:rsid w:val="00E3110E"/>
    <w:rsid w:val="00E313BA"/>
    <w:rsid w:val="00E31632"/>
    <w:rsid w:val="00E31856"/>
    <w:rsid w:val="00E31A90"/>
    <w:rsid w:val="00E32102"/>
    <w:rsid w:val="00E32209"/>
    <w:rsid w:val="00E32600"/>
    <w:rsid w:val="00E33331"/>
    <w:rsid w:val="00E33398"/>
    <w:rsid w:val="00E33EFE"/>
    <w:rsid w:val="00E34081"/>
    <w:rsid w:val="00E340DF"/>
    <w:rsid w:val="00E35252"/>
    <w:rsid w:val="00E36366"/>
    <w:rsid w:val="00E364F7"/>
    <w:rsid w:val="00E36697"/>
    <w:rsid w:val="00E36C87"/>
    <w:rsid w:val="00E37301"/>
    <w:rsid w:val="00E37578"/>
    <w:rsid w:val="00E37681"/>
    <w:rsid w:val="00E40EFE"/>
    <w:rsid w:val="00E41336"/>
    <w:rsid w:val="00E42668"/>
    <w:rsid w:val="00E426E5"/>
    <w:rsid w:val="00E42EA8"/>
    <w:rsid w:val="00E42F70"/>
    <w:rsid w:val="00E43194"/>
    <w:rsid w:val="00E44557"/>
    <w:rsid w:val="00E4514A"/>
    <w:rsid w:val="00E45709"/>
    <w:rsid w:val="00E45F52"/>
    <w:rsid w:val="00E46425"/>
    <w:rsid w:val="00E46628"/>
    <w:rsid w:val="00E46B1F"/>
    <w:rsid w:val="00E46ED0"/>
    <w:rsid w:val="00E4756F"/>
    <w:rsid w:val="00E47819"/>
    <w:rsid w:val="00E505BA"/>
    <w:rsid w:val="00E5103D"/>
    <w:rsid w:val="00E52385"/>
    <w:rsid w:val="00E523ED"/>
    <w:rsid w:val="00E52A19"/>
    <w:rsid w:val="00E52C8A"/>
    <w:rsid w:val="00E53D76"/>
    <w:rsid w:val="00E53DB2"/>
    <w:rsid w:val="00E54649"/>
    <w:rsid w:val="00E5521E"/>
    <w:rsid w:val="00E55388"/>
    <w:rsid w:val="00E575E0"/>
    <w:rsid w:val="00E57600"/>
    <w:rsid w:val="00E5766D"/>
    <w:rsid w:val="00E57C4F"/>
    <w:rsid w:val="00E57DEF"/>
    <w:rsid w:val="00E57E43"/>
    <w:rsid w:val="00E61E2F"/>
    <w:rsid w:val="00E6202F"/>
    <w:rsid w:val="00E62A1A"/>
    <w:rsid w:val="00E62D79"/>
    <w:rsid w:val="00E633A6"/>
    <w:rsid w:val="00E635E7"/>
    <w:rsid w:val="00E6391F"/>
    <w:rsid w:val="00E63967"/>
    <w:rsid w:val="00E63EB2"/>
    <w:rsid w:val="00E63EE8"/>
    <w:rsid w:val="00E64344"/>
    <w:rsid w:val="00E6469C"/>
    <w:rsid w:val="00E64730"/>
    <w:rsid w:val="00E647E7"/>
    <w:rsid w:val="00E65F7B"/>
    <w:rsid w:val="00E66283"/>
    <w:rsid w:val="00E6636C"/>
    <w:rsid w:val="00E66CF6"/>
    <w:rsid w:val="00E670F9"/>
    <w:rsid w:val="00E6772A"/>
    <w:rsid w:val="00E678A0"/>
    <w:rsid w:val="00E67F83"/>
    <w:rsid w:val="00E706B7"/>
    <w:rsid w:val="00E707BF"/>
    <w:rsid w:val="00E70CD3"/>
    <w:rsid w:val="00E70E99"/>
    <w:rsid w:val="00E70EF6"/>
    <w:rsid w:val="00E713C8"/>
    <w:rsid w:val="00E713F0"/>
    <w:rsid w:val="00E715E6"/>
    <w:rsid w:val="00E717B2"/>
    <w:rsid w:val="00E71AAA"/>
    <w:rsid w:val="00E71D98"/>
    <w:rsid w:val="00E71F94"/>
    <w:rsid w:val="00E7210E"/>
    <w:rsid w:val="00E7275C"/>
    <w:rsid w:val="00E732DF"/>
    <w:rsid w:val="00E733D5"/>
    <w:rsid w:val="00E736D3"/>
    <w:rsid w:val="00E73D5F"/>
    <w:rsid w:val="00E74936"/>
    <w:rsid w:val="00E7565F"/>
    <w:rsid w:val="00E75714"/>
    <w:rsid w:val="00E75A27"/>
    <w:rsid w:val="00E768AB"/>
    <w:rsid w:val="00E76B76"/>
    <w:rsid w:val="00E7700E"/>
    <w:rsid w:val="00E7777E"/>
    <w:rsid w:val="00E8001D"/>
    <w:rsid w:val="00E80458"/>
    <w:rsid w:val="00E808AF"/>
    <w:rsid w:val="00E809FC"/>
    <w:rsid w:val="00E8128C"/>
    <w:rsid w:val="00E81332"/>
    <w:rsid w:val="00E816EF"/>
    <w:rsid w:val="00E8193E"/>
    <w:rsid w:val="00E81B22"/>
    <w:rsid w:val="00E829D8"/>
    <w:rsid w:val="00E82EED"/>
    <w:rsid w:val="00E838C4"/>
    <w:rsid w:val="00E83CAB"/>
    <w:rsid w:val="00E8416F"/>
    <w:rsid w:val="00E848DD"/>
    <w:rsid w:val="00E84C88"/>
    <w:rsid w:val="00E84F37"/>
    <w:rsid w:val="00E87099"/>
    <w:rsid w:val="00E915CD"/>
    <w:rsid w:val="00E918BE"/>
    <w:rsid w:val="00E923DD"/>
    <w:rsid w:val="00E92408"/>
    <w:rsid w:val="00E92C97"/>
    <w:rsid w:val="00E92D7D"/>
    <w:rsid w:val="00E93691"/>
    <w:rsid w:val="00E95937"/>
    <w:rsid w:val="00E95B1D"/>
    <w:rsid w:val="00E9616E"/>
    <w:rsid w:val="00E96864"/>
    <w:rsid w:val="00E96E07"/>
    <w:rsid w:val="00E9705C"/>
    <w:rsid w:val="00EA0BD4"/>
    <w:rsid w:val="00EA0C1F"/>
    <w:rsid w:val="00EA1707"/>
    <w:rsid w:val="00EA2008"/>
    <w:rsid w:val="00EA2611"/>
    <w:rsid w:val="00EA2C4F"/>
    <w:rsid w:val="00EA2DE5"/>
    <w:rsid w:val="00EA4A7F"/>
    <w:rsid w:val="00EA50E9"/>
    <w:rsid w:val="00EA5778"/>
    <w:rsid w:val="00EA65DC"/>
    <w:rsid w:val="00EA7622"/>
    <w:rsid w:val="00EA7AEE"/>
    <w:rsid w:val="00EB0D72"/>
    <w:rsid w:val="00EB1561"/>
    <w:rsid w:val="00EB2735"/>
    <w:rsid w:val="00EB2AF4"/>
    <w:rsid w:val="00EB2F86"/>
    <w:rsid w:val="00EB3994"/>
    <w:rsid w:val="00EB3CE1"/>
    <w:rsid w:val="00EB429A"/>
    <w:rsid w:val="00EB44E5"/>
    <w:rsid w:val="00EB5553"/>
    <w:rsid w:val="00EB65CE"/>
    <w:rsid w:val="00EB6BD8"/>
    <w:rsid w:val="00EC0820"/>
    <w:rsid w:val="00EC0AC7"/>
    <w:rsid w:val="00EC0B0D"/>
    <w:rsid w:val="00EC0C66"/>
    <w:rsid w:val="00EC103E"/>
    <w:rsid w:val="00EC106B"/>
    <w:rsid w:val="00EC17B6"/>
    <w:rsid w:val="00EC189F"/>
    <w:rsid w:val="00EC286D"/>
    <w:rsid w:val="00EC410A"/>
    <w:rsid w:val="00EC4CA2"/>
    <w:rsid w:val="00EC5814"/>
    <w:rsid w:val="00EC5C5C"/>
    <w:rsid w:val="00EC6307"/>
    <w:rsid w:val="00EC716A"/>
    <w:rsid w:val="00ED08DD"/>
    <w:rsid w:val="00ED0DA1"/>
    <w:rsid w:val="00ED0E9E"/>
    <w:rsid w:val="00ED1456"/>
    <w:rsid w:val="00ED14FB"/>
    <w:rsid w:val="00ED2EBC"/>
    <w:rsid w:val="00ED3025"/>
    <w:rsid w:val="00ED30D2"/>
    <w:rsid w:val="00ED397D"/>
    <w:rsid w:val="00ED3AC7"/>
    <w:rsid w:val="00ED3BDD"/>
    <w:rsid w:val="00ED3C3A"/>
    <w:rsid w:val="00ED4D9F"/>
    <w:rsid w:val="00ED5C01"/>
    <w:rsid w:val="00ED6AEB"/>
    <w:rsid w:val="00ED7828"/>
    <w:rsid w:val="00ED7B55"/>
    <w:rsid w:val="00EE03E3"/>
    <w:rsid w:val="00EE0E29"/>
    <w:rsid w:val="00EE17F5"/>
    <w:rsid w:val="00EE2822"/>
    <w:rsid w:val="00EE29FE"/>
    <w:rsid w:val="00EE2C2B"/>
    <w:rsid w:val="00EE2F86"/>
    <w:rsid w:val="00EE3175"/>
    <w:rsid w:val="00EE35C4"/>
    <w:rsid w:val="00EE38FC"/>
    <w:rsid w:val="00EE441D"/>
    <w:rsid w:val="00EE476B"/>
    <w:rsid w:val="00EE4B50"/>
    <w:rsid w:val="00EE4D77"/>
    <w:rsid w:val="00EE4FBE"/>
    <w:rsid w:val="00EE56CD"/>
    <w:rsid w:val="00EE6C46"/>
    <w:rsid w:val="00EE7425"/>
    <w:rsid w:val="00EF04A6"/>
    <w:rsid w:val="00EF0599"/>
    <w:rsid w:val="00EF0CC9"/>
    <w:rsid w:val="00EF114A"/>
    <w:rsid w:val="00EF14B2"/>
    <w:rsid w:val="00EF18D5"/>
    <w:rsid w:val="00EF1AC3"/>
    <w:rsid w:val="00EF1DEE"/>
    <w:rsid w:val="00EF21EE"/>
    <w:rsid w:val="00EF2F8B"/>
    <w:rsid w:val="00EF2FA3"/>
    <w:rsid w:val="00EF314F"/>
    <w:rsid w:val="00EF410B"/>
    <w:rsid w:val="00EF4ED1"/>
    <w:rsid w:val="00EF55DD"/>
    <w:rsid w:val="00EF5BB5"/>
    <w:rsid w:val="00EF67E4"/>
    <w:rsid w:val="00EF695C"/>
    <w:rsid w:val="00EF6D1D"/>
    <w:rsid w:val="00EF6EC9"/>
    <w:rsid w:val="00EF743A"/>
    <w:rsid w:val="00EF74FC"/>
    <w:rsid w:val="00EF7934"/>
    <w:rsid w:val="00EF7B82"/>
    <w:rsid w:val="00F00239"/>
    <w:rsid w:val="00F006ED"/>
    <w:rsid w:val="00F014E0"/>
    <w:rsid w:val="00F0155F"/>
    <w:rsid w:val="00F01813"/>
    <w:rsid w:val="00F02061"/>
    <w:rsid w:val="00F022A7"/>
    <w:rsid w:val="00F024E1"/>
    <w:rsid w:val="00F03810"/>
    <w:rsid w:val="00F0477C"/>
    <w:rsid w:val="00F04C6E"/>
    <w:rsid w:val="00F052BE"/>
    <w:rsid w:val="00F05730"/>
    <w:rsid w:val="00F05AB8"/>
    <w:rsid w:val="00F05B97"/>
    <w:rsid w:val="00F05CC2"/>
    <w:rsid w:val="00F05E7E"/>
    <w:rsid w:val="00F0624E"/>
    <w:rsid w:val="00F06292"/>
    <w:rsid w:val="00F0631D"/>
    <w:rsid w:val="00F10149"/>
    <w:rsid w:val="00F10457"/>
    <w:rsid w:val="00F10E8F"/>
    <w:rsid w:val="00F12CA9"/>
    <w:rsid w:val="00F146AF"/>
    <w:rsid w:val="00F1497C"/>
    <w:rsid w:val="00F14C69"/>
    <w:rsid w:val="00F15031"/>
    <w:rsid w:val="00F15978"/>
    <w:rsid w:val="00F15ED5"/>
    <w:rsid w:val="00F176F2"/>
    <w:rsid w:val="00F17F50"/>
    <w:rsid w:val="00F20401"/>
    <w:rsid w:val="00F207E4"/>
    <w:rsid w:val="00F20958"/>
    <w:rsid w:val="00F21004"/>
    <w:rsid w:val="00F21281"/>
    <w:rsid w:val="00F2132D"/>
    <w:rsid w:val="00F21887"/>
    <w:rsid w:val="00F21F87"/>
    <w:rsid w:val="00F22104"/>
    <w:rsid w:val="00F23171"/>
    <w:rsid w:val="00F238CC"/>
    <w:rsid w:val="00F24488"/>
    <w:rsid w:val="00F2485D"/>
    <w:rsid w:val="00F25A1E"/>
    <w:rsid w:val="00F25F1D"/>
    <w:rsid w:val="00F262CE"/>
    <w:rsid w:val="00F263A1"/>
    <w:rsid w:val="00F273DB"/>
    <w:rsid w:val="00F30C39"/>
    <w:rsid w:val="00F30E7E"/>
    <w:rsid w:val="00F30E88"/>
    <w:rsid w:val="00F31155"/>
    <w:rsid w:val="00F320AB"/>
    <w:rsid w:val="00F324E8"/>
    <w:rsid w:val="00F3352D"/>
    <w:rsid w:val="00F33AAD"/>
    <w:rsid w:val="00F3412F"/>
    <w:rsid w:val="00F3429A"/>
    <w:rsid w:val="00F35A6E"/>
    <w:rsid w:val="00F35C06"/>
    <w:rsid w:val="00F35EFC"/>
    <w:rsid w:val="00F35F62"/>
    <w:rsid w:val="00F366E8"/>
    <w:rsid w:val="00F3751F"/>
    <w:rsid w:val="00F379A7"/>
    <w:rsid w:val="00F37BA8"/>
    <w:rsid w:val="00F37DB5"/>
    <w:rsid w:val="00F40273"/>
    <w:rsid w:val="00F406A7"/>
    <w:rsid w:val="00F40AF8"/>
    <w:rsid w:val="00F40C33"/>
    <w:rsid w:val="00F415CA"/>
    <w:rsid w:val="00F418B3"/>
    <w:rsid w:val="00F418B9"/>
    <w:rsid w:val="00F41BDC"/>
    <w:rsid w:val="00F428A0"/>
    <w:rsid w:val="00F42939"/>
    <w:rsid w:val="00F42D8F"/>
    <w:rsid w:val="00F434C5"/>
    <w:rsid w:val="00F44011"/>
    <w:rsid w:val="00F440FD"/>
    <w:rsid w:val="00F44E90"/>
    <w:rsid w:val="00F4530F"/>
    <w:rsid w:val="00F45F40"/>
    <w:rsid w:val="00F468AC"/>
    <w:rsid w:val="00F46AC2"/>
    <w:rsid w:val="00F46FCE"/>
    <w:rsid w:val="00F47BFC"/>
    <w:rsid w:val="00F50E64"/>
    <w:rsid w:val="00F51E34"/>
    <w:rsid w:val="00F52126"/>
    <w:rsid w:val="00F52128"/>
    <w:rsid w:val="00F531A0"/>
    <w:rsid w:val="00F5326A"/>
    <w:rsid w:val="00F53ABC"/>
    <w:rsid w:val="00F54977"/>
    <w:rsid w:val="00F54F05"/>
    <w:rsid w:val="00F5505B"/>
    <w:rsid w:val="00F55847"/>
    <w:rsid w:val="00F55941"/>
    <w:rsid w:val="00F55B60"/>
    <w:rsid w:val="00F5625F"/>
    <w:rsid w:val="00F563BE"/>
    <w:rsid w:val="00F565D7"/>
    <w:rsid w:val="00F56F64"/>
    <w:rsid w:val="00F5700A"/>
    <w:rsid w:val="00F57CA3"/>
    <w:rsid w:val="00F60277"/>
    <w:rsid w:val="00F6092A"/>
    <w:rsid w:val="00F61109"/>
    <w:rsid w:val="00F626F8"/>
    <w:rsid w:val="00F6349A"/>
    <w:rsid w:val="00F6371D"/>
    <w:rsid w:val="00F637B7"/>
    <w:rsid w:val="00F639C0"/>
    <w:rsid w:val="00F63A87"/>
    <w:rsid w:val="00F6587A"/>
    <w:rsid w:val="00F65CA2"/>
    <w:rsid w:val="00F66092"/>
    <w:rsid w:val="00F66ACF"/>
    <w:rsid w:val="00F66EAD"/>
    <w:rsid w:val="00F67105"/>
    <w:rsid w:val="00F67204"/>
    <w:rsid w:val="00F6728B"/>
    <w:rsid w:val="00F6770A"/>
    <w:rsid w:val="00F67EEC"/>
    <w:rsid w:val="00F67EF7"/>
    <w:rsid w:val="00F67F0D"/>
    <w:rsid w:val="00F70065"/>
    <w:rsid w:val="00F702FF"/>
    <w:rsid w:val="00F704E3"/>
    <w:rsid w:val="00F72128"/>
    <w:rsid w:val="00F7236B"/>
    <w:rsid w:val="00F72B20"/>
    <w:rsid w:val="00F736DC"/>
    <w:rsid w:val="00F740C8"/>
    <w:rsid w:val="00F7444C"/>
    <w:rsid w:val="00F74584"/>
    <w:rsid w:val="00F755DD"/>
    <w:rsid w:val="00F75E69"/>
    <w:rsid w:val="00F76393"/>
    <w:rsid w:val="00F77423"/>
    <w:rsid w:val="00F775CC"/>
    <w:rsid w:val="00F8007E"/>
    <w:rsid w:val="00F802C9"/>
    <w:rsid w:val="00F80978"/>
    <w:rsid w:val="00F80E2D"/>
    <w:rsid w:val="00F80F99"/>
    <w:rsid w:val="00F8100D"/>
    <w:rsid w:val="00F818C6"/>
    <w:rsid w:val="00F82190"/>
    <w:rsid w:val="00F82894"/>
    <w:rsid w:val="00F83386"/>
    <w:rsid w:val="00F83509"/>
    <w:rsid w:val="00F83634"/>
    <w:rsid w:val="00F83EF0"/>
    <w:rsid w:val="00F84A0C"/>
    <w:rsid w:val="00F84BF7"/>
    <w:rsid w:val="00F84D6E"/>
    <w:rsid w:val="00F851CB"/>
    <w:rsid w:val="00F85478"/>
    <w:rsid w:val="00F85B39"/>
    <w:rsid w:val="00F85CB4"/>
    <w:rsid w:val="00F85DE9"/>
    <w:rsid w:val="00F85E33"/>
    <w:rsid w:val="00F86F3A"/>
    <w:rsid w:val="00F874D3"/>
    <w:rsid w:val="00F87B4A"/>
    <w:rsid w:val="00F87E7E"/>
    <w:rsid w:val="00F90D84"/>
    <w:rsid w:val="00F9119B"/>
    <w:rsid w:val="00F918A5"/>
    <w:rsid w:val="00F91F33"/>
    <w:rsid w:val="00F9217B"/>
    <w:rsid w:val="00F9449D"/>
    <w:rsid w:val="00F94528"/>
    <w:rsid w:val="00F94665"/>
    <w:rsid w:val="00F9469C"/>
    <w:rsid w:val="00F947D4"/>
    <w:rsid w:val="00F94928"/>
    <w:rsid w:val="00F94EDD"/>
    <w:rsid w:val="00F9514A"/>
    <w:rsid w:val="00F953CE"/>
    <w:rsid w:val="00F96433"/>
    <w:rsid w:val="00F96517"/>
    <w:rsid w:val="00F96FC8"/>
    <w:rsid w:val="00F97B43"/>
    <w:rsid w:val="00FA0154"/>
    <w:rsid w:val="00FA02D0"/>
    <w:rsid w:val="00FA06C5"/>
    <w:rsid w:val="00FA0A91"/>
    <w:rsid w:val="00FA1612"/>
    <w:rsid w:val="00FA1EC7"/>
    <w:rsid w:val="00FA2138"/>
    <w:rsid w:val="00FA282C"/>
    <w:rsid w:val="00FA2E12"/>
    <w:rsid w:val="00FA3033"/>
    <w:rsid w:val="00FA37FA"/>
    <w:rsid w:val="00FA45F6"/>
    <w:rsid w:val="00FA47A3"/>
    <w:rsid w:val="00FA4F09"/>
    <w:rsid w:val="00FA5C2E"/>
    <w:rsid w:val="00FA64AB"/>
    <w:rsid w:val="00FA6CBC"/>
    <w:rsid w:val="00FA6E38"/>
    <w:rsid w:val="00FA6FE8"/>
    <w:rsid w:val="00FA7AEC"/>
    <w:rsid w:val="00FB030E"/>
    <w:rsid w:val="00FB0A98"/>
    <w:rsid w:val="00FB102B"/>
    <w:rsid w:val="00FB1C72"/>
    <w:rsid w:val="00FB1D86"/>
    <w:rsid w:val="00FB2251"/>
    <w:rsid w:val="00FB237D"/>
    <w:rsid w:val="00FB2F15"/>
    <w:rsid w:val="00FB3187"/>
    <w:rsid w:val="00FB3732"/>
    <w:rsid w:val="00FB4017"/>
    <w:rsid w:val="00FB42C2"/>
    <w:rsid w:val="00FB4F74"/>
    <w:rsid w:val="00FB4F9D"/>
    <w:rsid w:val="00FB58A2"/>
    <w:rsid w:val="00FB5E78"/>
    <w:rsid w:val="00FB5EA2"/>
    <w:rsid w:val="00FB6034"/>
    <w:rsid w:val="00FC01CE"/>
    <w:rsid w:val="00FC0415"/>
    <w:rsid w:val="00FC13CD"/>
    <w:rsid w:val="00FC1D07"/>
    <w:rsid w:val="00FC1E40"/>
    <w:rsid w:val="00FC1F50"/>
    <w:rsid w:val="00FC23FD"/>
    <w:rsid w:val="00FC2B3E"/>
    <w:rsid w:val="00FC2D61"/>
    <w:rsid w:val="00FC343A"/>
    <w:rsid w:val="00FC40EA"/>
    <w:rsid w:val="00FC5ED5"/>
    <w:rsid w:val="00FC6A0A"/>
    <w:rsid w:val="00FC6E7F"/>
    <w:rsid w:val="00FC6F46"/>
    <w:rsid w:val="00FC736A"/>
    <w:rsid w:val="00FC73E3"/>
    <w:rsid w:val="00FC7487"/>
    <w:rsid w:val="00FC789C"/>
    <w:rsid w:val="00FC78F4"/>
    <w:rsid w:val="00FC7C4E"/>
    <w:rsid w:val="00FD066C"/>
    <w:rsid w:val="00FD1281"/>
    <w:rsid w:val="00FD21A2"/>
    <w:rsid w:val="00FD2794"/>
    <w:rsid w:val="00FD2B9B"/>
    <w:rsid w:val="00FD2C11"/>
    <w:rsid w:val="00FD2EA9"/>
    <w:rsid w:val="00FD309B"/>
    <w:rsid w:val="00FD3C7F"/>
    <w:rsid w:val="00FD45C3"/>
    <w:rsid w:val="00FD4787"/>
    <w:rsid w:val="00FD5436"/>
    <w:rsid w:val="00FD5A7E"/>
    <w:rsid w:val="00FD5BDB"/>
    <w:rsid w:val="00FD647B"/>
    <w:rsid w:val="00FD6609"/>
    <w:rsid w:val="00FD693E"/>
    <w:rsid w:val="00FD72F4"/>
    <w:rsid w:val="00FD7A1D"/>
    <w:rsid w:val="00FE0121"/>
    <w:rsid w:val="00FE012F"/>
    <w:rsid w:val="00FE04B9"/>
    <w:rsid w:val="00FE07E6"/>
    <w:rsid w:val="00FE081A"/>
    <w:rsid w:val="00FE09A0"/>
    <w:rsid w:val="00FE11BC"/>
    <w:rsid w:val="00FE1A72"/>
    <w:rsid w:val="00FE209B"/>
    <w:rsid w:val="00FE2A5D"/>
    <w:rsid w:val="00FE3232"/>
    <w:rsid w:val="00FE398A"/>
    <w:rsid w:val="00FE3EBC"/>
    <w:rsid w:val="00FE408C"/>
    <w:rsid w:val="00FE4B13"/>
    <w:rsid w:val="00FE5435"/>
    <w:rsid w:val="00FE64BF"/>
    <w:rsid w:val="00FE6BFF"/>
    <w:rsid w:val="00FE6F9A"/>
    <w:rsid w:val="00FE6FD0"/>
    <w:rsid w:val="00FE7D36"/>
    <w:rsid w:val="00FF05B1"/>
    <w:rsid w:val="00FF1037"/>
    <w:rsid w:val="00FF1751"/>
    <w:rsid w:val="00FF2383"/>
    <w:rsid w:val="00FF2626"/>
    <w:rsid w:val="00FF3206"/>
    <w:rsid w:val="00FF3D91"/>
    <w:rsid w:val="00FF4512"/>
    <w:rsid w:val="00FF4579"/>
    <w:rsid w:val="00FF4640"/>
    <w:rsid w:val="00FF4C1F"/>
    <w:rsid w:val="00FF4FE3"/>
    <w:rsid w:val="00FF5B3A"/>
    <w:rsid w:val="00FF6E67"/>
    <w:rsid w:val="00FF6EFA"/>
    <w:rsid w:val="00FF7494"/>
    <w:rsid w:val="00FF7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32008B"/>
  <w15:chartTrackingRefBased/>
  <w15:docId w15:val="{D728AD5C-458B-41E2-9A0B-17B447C7F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93B6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12032"/>
    <w:pPr>
      <w:keepNext/>
      <w:spacing w:after="6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E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50526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0526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0526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50526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50526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E0B67"/>
    <w:pPr>
      <w:tabs>
        <w:tab w:val="center" w:pos="4153"/>
        <w:tab w:val="right" w:pos="8306"/>
      </w:tabs>
    </w:pPr>
    <w:rPr>
      <w:szCs w:val="20"/>
    </w:rPr>
  </w:style>
  <w:style w:type="paragraph" w:styleId="Footer">
    <w:name w:val="footer"/>
    <w:basedOn w:val="Normal"/>
    <w:link w:val="FooterChar"/>
    <w:uiPriority w:val="99"/>
    <w:rsid w:val="002E0B67"/>
    <w:pPr>
      <w:tabs>
        <w:tab w:val="center" w:pos="4153"/>
        <w:tab w:val="right" w:pos="8306"/>
      </w:tabs>
    </w:pPr>
    <w:rPr>
      <w:szCs w:val="20"/>
    </w:rPr>
  </w:style>
  <w:style w:type="character" w:styleId="PageNumber">
    <w:name w:val="page number"/>
    <w:basedOn w:val="DefaultParagraphFont"/>
    <w:rsid w:val="002E0B67"/>
  </w:style>
  <w:style w:type="paragraph" w:customStyle="1" w:styleId="Unless">
    <w:name w:val="Unless"/>
    <w:basedOn w:val="Normal"/>
    <w:rsid w:val="00136E36"/>
    <w:pPr>
      <w:spacing w:before="120" w:after="120"/>
      <w:ind w:left="567" w:right="567"/>
    </w:pPr>
    <w:rPr>
      <w:b/>
      <w:szCs w:val="20"/>
    </w:rPr>
  </w:style>
  <w:style w:type="character" w:customStyle="1" w:styleId="Heading5Char">
    <w:name w:val="Heading 5 Char"/>
    <w:link w:val="Heading5"/>
    <w:semiHidden/>
    <w:rsid w:val="0050526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rsid w:val="00505262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rsid w:val="00505262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rsid w:val="0050526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rsid w:val="00505262"/>
    <w:rPr>
      <w:rFonts w:ascii="Cambria" w:eastAsia="Times New Roman" w:hAnsi="Cambria" w:cs="Times New Roman"/>
      <w:sz w:val="22"/>
      <w:szCs w:val="22"/>
    </w:rPr>
  </w:style>
  <w:style w:type="paragraph" w:styleId="DocumentMap">
    <w:name w:val="Document Map"/>
    <w:basedOn w:val="Normal"/>
    <w:link w:val="DocumentMapChar"/>
    <w:rsid w:val="00643A2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643A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812032"/>
    <w:rPr>
      <w:b/>
      <w:sz w:val="24"/>
    </w:rPr>
  </w:style>
  <w:style w:type="paragraph" w:styleId="ListParagraph">
    <w:name w:val="List Paragraph"/>
    <w:basedOn w:val="Normal"/>
    <w:uiPriority w:val="34"/>
    <w:qFormat/>
    <w:rsid w:val="002078B6"/>
    <w:pPr>
      <w:ind w:left="720"/>
      <w:contextualSpacing/>
    </w:pPr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40E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rsid w:val="006561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43252F"/>
    <w:pPr>
      <w:spacing w:before="100" w:beforeAutospacing="1" w:after="100" w:afterAutospacing="1"/>
    </w:pPr>
  </w:style>
  <w:style w:type="character" w:styleId="Hyperlink">
    <w:name w:val="Hyperlink"/>
    <w:basedOn w:val="DefaultParagraphFont"/>
    <w:rsid w:val="00815C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5C8D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8E6B28"/>
    <w:rPr>
      <w:sz w:val="24"/>
    </w:rPr>
  </w:style>
  <w:style w:type="paragraph" w:styleId="BalloonText">
    <w:name w:val="Balloon Text"/>
    <w:basedOn w:val="Normal"/>
    <w:link w:val="BalloonTextChar"/>
    <w:rsid w:val="000E4D0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E4D0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93B52"/>
    <w:rPr>
      <w:b/>
      <w:bCs/>
    </w:rPr>
  </w:style>
  <w:style w:type="character" w:customStyle="1" w:styleId="court-address">
    <w:name w:val="court-address"/>
    <w:basedOn w:val="DefaultParagraphFont"/>
    <w:rsid w:val="00663A62"/>
  </w:style>
  <w:style w:type="character" w:customStyle="1" w:styleId="court-town">
    <w:name w:val="court-town"/>
    <w:basedOn w:val="DefaultParagraphFont"/>
    <w:rsid w:val="00663A62"/>
  </w:style>
  <w:style w:type="character" w:customStyle="1" w:styleId="court-postcode">
    <w:name w:val="court-postcode"/>
    <w:basedOn w:val="DefaultParagraphFont"/>
    <w:rsid w:val="00663A62"/>
  </w:style>
  <w:style w:type="character" w:customStyle="1" w:styleId="lrzxr">
    <w:name w:val="lrzxr"/>
    <w:rsid w:val="00B178A7"/>
  </w:style>
  <w:style w:type="character" w:styleId="CommentReference">
    <w:name w:val="annotation reference"/>
    <w:basedOn w:val="DefaultParagraphFont"/>
    <w:uiPriority w:val="99"/>
    <w:unhideWhenUsed/>
    <w:rsid w:val="00482E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82EBC"/>
    <w:pPr>
      <w:spacing w:after="160"/>
    </w:pPr>
    <w:rPr>
      <w:rFonts w:ascii="Calibri" w:eastAsia="Calibri" w:hAnsi="Calibr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82EBC"/>
    <w:rPr>
      <w:rFonts w:ascii="Calibri" w:eastAsia="Calibri" w:hAnsi="Calibri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E5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E5F71"/>
    <w:rPr>
      <w:rFonts w:ascii="Courier New" w:hAnsi="Courier New" w:cs="Courier New"/>
    </w:rPr>
  </w:style>
  <w:style w:type="paragraph" w:styleId="NoSpacing">
    <w:name w:val="No Spacing"/>
    <w:uiPriority w:val="1"/>
    <w:qFormat/>
    <w:rsid w:val="007B486D"/>
    <w:rPr>
      <w:rFonts w:ascii="Arial" w:eastAsia="Arial" w:hAnsi="Arial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6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27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9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5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0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6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06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0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6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08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9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4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77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80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673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0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5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09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1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97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66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3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48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9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55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88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95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38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1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25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73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96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1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3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07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8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1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73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44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15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9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19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74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7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41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0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19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53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5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0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33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4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69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29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9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33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3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7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8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7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8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82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421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02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1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5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85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3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2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34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44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97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70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8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5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1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2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0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447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7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61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022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7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8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643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9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79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81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2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18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89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54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3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4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210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1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77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7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7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5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20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0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8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64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76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6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5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51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1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12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69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4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7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68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9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35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05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200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2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16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37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1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88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7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18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76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18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12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86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32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91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2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02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767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5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9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58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8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0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58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91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8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32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9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24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11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04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9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06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5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7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20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5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3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09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9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1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2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7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95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98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0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13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OJ\Document%20Generation\20180706%20Civil%20Directions%204\Civil%20Directions%20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4" ma:contentTypeDescription="Part of Template Management with Site Columns representing custom attributes." ma:contentTypeScope="" ma:versionID="c2ae9af6f2d07f5c87e529250672afb5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5cc5ae0d05cbe82a12e0833457866b27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  <xsd:enumeration value="General Application - GAP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Published</Stage>
    <Next_x0020_Stage xmlns="f336f4fe-8719-4ea2-b5d6-29b3a580aeb4">WaitPublish</Next_x0020_Stage>
    <Admin_x0020_Action xmlns="f336f4fe-8719-4ea2-b5d6-29b3a580aeb4" xsi:nil="true"/>
    <Template_x0020_Category xmlns="f336f4fe-8719-4ea2-b5d6-29b3a580aeb4">Claim Form - CLM</Template_x0020_Category>
    <Action xmlns="f336f4fe-8719-4ea2-b5d6-29b3a580aeb4" xsi:nil="true"/>
    <Purpose1 xmlns="f336f4fe-8719-4ea2-b5d6-29b3a580aeb4">Sealed claim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>Hi
approval required for 
https://tools.hmcts.net/jira/browse/CIV-2329
Astha</Approval_x0020_Request_x0020_Comment>
    <Publication_x0020_Date xmlns="f336f4fe-8719-4ea2-b5d6-29b3a580aeb4">2020-12-15T00:00:00+00:00</Publication_x0020_Date>
    <SharedWithUsers xmlns="f336f4fe-8719-4ea2-b5d6-29b3a580aeb4">
      <UserInfo>
        <DisplayName>Robert Allright</DisplayName>
        <AccountId>23</AccountId>
        <AccountType/>
      </UserInfo>
    </SharedWithUser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E816C7-AA85-42DA-810C-C17B20C7FABE}"/>
</file>

<file path=customXml/itemProps2.xml><?xml version="1.0" encoding="utf-8"?>
<ds:datastoreItem xmlns:ds="http://schemas.openxmlformats.org/officeDocument/2006/customXml" ds:itemID="{9661752A-6D7B-4880-80FA-DA4AA1F0C9A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7EA20FE-B0E7-4AF0-B5E0-DCFC63125D32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customXml/itemProps4.xml><?xml version="1.0" encoding="utf-8"?>
<ds:datastoreItem xmlns:ds="http://schemas.openxmlformats.org/officeDocument/2006/customXml" ds:itemID="{AE11B69E-1E1D-594C-93F8-E6D47A7E6B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Civil Directions 4</Template>
  <TotalTime>1</TotalTime>
  <Pages>5</Pages>
  <Words>780</Words>
  <Characters>4446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Was: CV-UNS-GOR-ENG-0001     Now: CV-UNS-CLM-ENG-00655.docx</vt:lpstr>
    </vt:vector>
  </TitlesOfParts>
  <Company/>
  <LinksUpToDate>false</LinksUpToDate>
  <CharactersWithSpaces>5216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CV-UNS-CLM-ENG-00727 (1)     Now: CV-UNS-CLM-ENG-01123.docx</dc:title>
  <dc:subject/>
  <dc:creator>District Judge Richard Clarke</dc:creator>
  <cp:keywords/>
  <cp:lastModifiedBy>Astha Malviya</cp:lastModifiedBy>
  <cp:revision>4</cp:revision>
  <dcterms:created xsi:type="dcterms:W3CDTF">2022-06-27T12:47:00Z</dcterms:created>
  <dcterms:modified xsi:type="dcterms:W3CDTF">2022-06-30T08:23:00Z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0x01010064A5FDCCFB03F540B94405305D7DE14F00A4F8B82F7CEF57469A8FE5CEAB7A0EE0</vt:lpwstr>
  </property>
</Properties>
</file>