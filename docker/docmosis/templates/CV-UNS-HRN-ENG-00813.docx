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8F26D0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1A4CEF64" w14:textId="77777777" w:rsidTr="008F26D0">
        <w:trPr>
          <w:trHeight w:val="140"/>
        </w:trPr>
        <w:tc>
          <w:tcPr>
            <w:tcW w:w="3539" w:type="dxa"/>
            <w:hideMark/>
          </w:tcPr>
          <w:p w14:paraId="67D48A5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5FCC0F0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269A78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274BB5AE" w14:textId="77777777" w:rsidTr="008F26D0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26D0" w:rsidRPr="00156806" w14:paraId="7D618469" w14:textId="77777777" w:rsidTr="008F26D0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8F26D0" w:rsidRPr="00AA0D40" w:rsidRDefault="008F26D0" w:rsidP="0096687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8F26D0" w:rsidRPr="00156806" w14:paraId="4585B5F5" w14:textId="77777777" w:rsidTr="008F26D0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8F26D0" w:rsidRPr="008F26D0" w:rsidRDefault="008F26D0" w:rsidP="008F26D0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8F26D0" w:rsidRPr="00156806" w14:paraId="04DF0A3C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8F26D0" w:rsidRDefault="008F26D0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8F26D0" w:rsidRPr="00283B53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F26D0" w:rsidRPr="00156806" w14:paraId="75BE5A25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8F26D0" w:rsidRPr="001839B9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3362B5" w:rsidRPr="00156806" w14:paraId="3DF3E26D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B1B92E8" w14:textId="32BDC43A" w:rsidR="003362B5" w:rsidRDefault="003362B5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BDFA619" w14:textId="28F3E26F" w:rsidR="003362B5" w:rsidRPr="007E16F0" w:rsidRDefault="003362B5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F26D0" w:rsidRPr="00156806" w14:paraId="13360EF0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FC1A726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F26D0" w:rsidRPr="00156806" w14:paraId="258383AC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8F26D0" w:rsidRPr="00C87E4F" w:rsidRDefault="008F26D0" w:rsidP="00966871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02C1F183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290712" w:rsidRPr="00050D78" w:rsidRDefault="00290712" w:rsidP="00290712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3D5A62C7" w14:textId="77777777" w:rsidTr="008F26D0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290712" w:rsidRPr="00450417" w:rsidRDefault="00290712" w:rsidP="0029071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290712" w:rsidRPr="00156806" w14:paraId="348A6E3F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290712" w:rsidRPr="0080237C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290712" w:rsidRPr="00C53276" w14:paraId="60BD4721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091B443" w14:textId="466F7377" w:rsidR="00290712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290712" w:rsidRPr="00156806" w14:paraId="3545E6E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290712" w:rsidRPr="00283B53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156806" w14:paraId="108310A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156806" w14:paraId="69A87282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290712" w:rsidRPr="00290712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050D78" w14:paraId="0A61E825" w14:textId="77777777" w:rsidTr="00966871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290712" w:rsidRPr="00050D78" w:rsidRDefault="00290712" w:rsidP="00966871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9552E2">
        <w:tc>
          <w:tcPr>
            <w:tcW w:w="3542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23E559" w14:textId="77777777" w:rsidTr="009552E2">
        <w:tc>
          <w:tcPr>
            <w:tcW w:w="3542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3119FEA8" w14:textId="77777777" w:rsidTr="009552E2">
        <w:tc>
          <w:tcPr>
            <w:tcW w:w="10060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9552E2">
        <w:tc>
          <w:tcPr>
            <w:tcW w:w="10060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93E1E2E" w14:textId="77777777" w:rsidTr="009552E2">
        <w:trPr>
          <w:trHeight w:val="329"/>
        </w:trPr>
        <w:tc>
          <w:tcPr>
            <w:tcW w:w="3542" w:type="dxa"/>
          </w:tcPr>
          <w:p w14:paraId="7AF21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FE542B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9552E2" w14:paraId="3C184521" w14:textId="77777777" w:rsidTr="009552E2">
        <w:trPr>
          <w:trHeight w:val="329"/>
        </w:trPr>
        <w:tc>
          <w:tcPr>
            <w:tcW w:w="3542" w:type="dxa"/>
          </w:tcPr>
          <w:p w14:paraId="5F18BC8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0FE4157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BEA1784" w14:textId="77777777" w:rsidTr="009552E2">
        <w:trPr>
          <w:trHeight w:val="329"/>
        </w:trPr>
        <w:tc>
          <w:tcPr>
            <w:tcW w:w="3542" w:type="dxa"/>
          </w:tcPr>
          <w:p w14:paraId="0A20E71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6851E5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4DBDFB5B" w14:textId="77777777" w:rsidTr="009552E2">
        <w:trPr>
          <w:trHeight w:val="329"/>
        </w:trPr>
        <w:tc>
          <w:tcPr>
            <w:tcW w:w="3542" w:type="dxa"/>
          </w:tcPr>
          <w:p w14:paraId="0E95256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2FCF7D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0B8F98" w14:textId="77777777" w:rsidTr="009552E2">
        <w:tc>
          <w:tcPr>
            <w:tcW w:w="10060" w:type="dxa"/>
            <w:gridSpan w:val="2"/>
            <w:hideMark/>
          </w:tcPr>
          <w:p w14:paraId="0C60A7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9552E2">
        <w:trPr>
          <w:trHeight w:val="680"/>
        </w:trPr>
        <w:tc>
          <w:tcPr>
            <w:tcW w:w="3542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9552E2">
        <w:tc>
          <w:tcPr>
            <w:tcW w:w="10060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9552E2">
        <w:tc>
          <w:tcPr>
            <w:tcW w:w="10060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9552E2">
        <w:trPr>
          <w:trHeight w:val="329"/>
        </w:trPr>
        <w:tc>
          <w:tcPr>
            <w:tcW w:w="3542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965B8E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552E2" w14:paraId="6DD8243C" w14:textId="77777777" w:rsidTr="009552E2">
        <w:trPr>
          <w:trHeight w:val="329"/>
        </w:trPr>
        <w:tc>
          <w:tcPr>
            <w:tcW w:w="3542" w:type="dxa"/>
          </w:tcPr>
          <w:p w14:paraId="6CD8500A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F5A14AD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173EDDA" w14:textId="77777777" w:rsidTr="009552E2">
        <w:tc>
          <w:tcPr>
            <w:tcW w:w="10060" w:type="dxa"/>
            <w:gridSpan w:val="2"/>
            <w:hideMark/>
          </w:tcPr>
          <w:p w14:paraId="17F3078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43CF787" w14:textId="77777777" w:rsidTr="009552E2">
        <w:trPr>
          <w:trHeight w:val="680"/>
        </w:trPr>
        <w:tc>
          <w:tcPr>
            <w:tcW w:w="3542" w:type="dxa"/>
          </w:tcPr>
          <w:p w14:paraId="2A8723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1D5A893E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54FDF7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4D32CC74" w14:textId="77777777" w:rsidTr="009552E2">
        <w:trPr>
          <w:trHeight w:val="680"/>
        </w:trPr>
        <w:tc>
          <w:tcPr>
            <w:tcW w:w="3542" w:type="dxa"/>
          </w:tcPr>
          <w:p w14:paraId="41F0D65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Will you and your witness(es) wish to speak Welsh or English at court or will both languages be used?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9552E2">
        <w:trPr>
          <w:trHeight w:val="680"/>
        </w:trPr>
        <w:tc>
          <w:tcPr>
            <w:tcW w:w="3542" w:type="dxa"/>
          </w:tcPr>
          <w:p w14:paraId="30DA4E1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0990B0D" w14:textId="77777777" w:rsidTr="009552E2">
        <w:trPr>
          <w:trHeight w:val="680"/>
        </w:trPr>
        <w:tc>
          <w:tcPr>
            <w:tcW w:w="3542" w:type="dxa"/>
          </w:tcPr>
          <w:p w14:paraId="1B585B5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7B3F9E9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3E871E0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1AD7950C" w14:textId="77777777" w:rsidTr="009552E2">
        <w:tc>
          <w:tcPr>
            <w:tcW w:w="3542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7DACD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04E20168" w14:textId="77777777" w:rsidTr="009552E2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5BEEB8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552E2" w14:paraId="17E43252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5CB04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414D5407" w14:textId="77777777" w:rsidTr="009552E2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6B3E0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38061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</w:tc>
      </w:tr>
      <w:tr w:rsidR="009552E2" w14:paraId="061B7964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9D5D9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70CB28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D294CD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0127EFC" w14:textId="77777777" w:rsidTr="009552E2">
        <w:trPr>
          <w:trHeight w:val="680"/>
        </w:trPr>
        <w:tc>
          <w:tcPr>
            <w:tcW w:w="3542" w:type="dxa"/>
            <w:hideMark/>
          </w:tcPr>
          <w:p w14:paraId="2035A39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4D1DC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209E13B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9E484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784E8CC8" w14:textId="77777777" w:rsidTr="009552E2">
        <w:trPr>
          <w:trHeight w:val="388"/>
        </w:trPr>
        <w:tc>
          <w:tcPr>
            <w:tcW w:w="10060" w:type="dxa"/>
            <w:gridSpan w:val="2"/>
          </w:tcPr>
          <w:p w14:paraId="7EB09183" w14:textId="77777777" w:rsidR="009552E2" w:rsidRDefault="009552E2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56CB4666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  <w:p w14:paraId="4F58A1FA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164AD561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  <w:p w14:paraId="4FE8B0BF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552E2">
        <w:trPr>
          <w:trHeight w:val="67"/>
        </w:trPr>
        <w:tc>
          <w:tcPr>
            <w:tcW w:w="3542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9552E2" w14:paraId="09EAC2AD" w14:textId="77777777" w:rsidTr="009552E2">
        <w:trPr>
          <w:trHeight w:val="155"/>
        </w:trPr>
        <w:tc>
          <w:tcPr>
            <w:tcW w:w="3542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defaul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A2417" w14:textId="77777777" w:rsidR="00DE606C" w:rsidRDefault="00DE606C" w:rsidP="00812032">
      <w:r>
        <w:separator/>
      </w:r>
    </w:p>
  </w:endnote>
  <w:endnote w:type="continuationSeparator" w:id="0">
    <w:p w14:paraId="48BBAD40" w14:textId="77777777" w:rsidR="00DE606C" w:rsidRDefault="00DE606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AD2F7" w14:textId="77777777" w:rsidR="00DE606C" w:rsidRDefault="00DE606C" w:rsidP="00812032">
      <w:r>
        <w:separator/>
      </w:r>
    </w:p>
  </w:footnote>
  <w:footnote w:type="continuationSeparator" w:id="0">
    <w:p w14:paraId="01AC3C09" w14:textId="77777777" w:rsidR="00DE606C" w:rsidRDefault="00DE606C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Need approval for setting up prod environment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54</TotalTime>
  <Pages>6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Sankavi Mohanraj</cp:lastModifiedBy>
  <cp:revision>29</cp:revision>
  <cp:lastPrinted>2020-12-03T10:41:00Z</cp:lastPrinted>
  <dcterms:created xsi:type="dcterms:W3CDTF">2021-07-30T10:55:00Z</dcterms:created>
  <dcterms:modified xsi:type="dcterms:W3CDTF">2022-01-31T09:15:00Z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