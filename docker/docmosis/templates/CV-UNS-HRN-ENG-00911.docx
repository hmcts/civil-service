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183004AD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58353C55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</w:t>
      </w:r>
      <w:proofErr w:type="spellStart"/>
      <w:r w:rsidRPr="00143F44">
        <w:rPr>
          <w:rFonts w:ascii="GDSTransportWebsite" w:hAnsi="GDSTransportWebsite"/>
          <w:color w:val="0A0A0A"/>
        </w:rPr>
        <w:t>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79DD33" w14:textId="462079D7" w:rsidR="00835E7E" w:rsidRPr="004F0221" w:rsidRDefault="00796655" w:rsidP="00272753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F8C6" w14:textId="77777777" w:rsidR="00D87180" w:rsidRDefault="00D87180" w:rsidP="00812032">
      <w:r>
        <w:separator/>
      </w:r>
    </w:p>
  </w:endnote>
  <w:endnote w:type="continuationSeparator" w:id="0">
    <w:p w14:paraId="64D4263E" w14:textId="77777777" w:rsidR="00D87180" w:rsidRDefault="00D8718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D74A" w14:textId="77777777" w:rsidR="00D87180" w:rsidRDefault="00D87180" w:rsidP="00812032">
      <w:r>
        <w:separator/>
      </w:r>
    </w:p>
  </w:footnote>
  <w:footnote w:type="continuationSeparator" w:id="0">
    <w:p w14:paraId="70E6CF32" w14:textId="77777777" w:rsidR="00D87180" w:rsidRDefault="00D8718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ignore 00901 upto 00908
N181 - CV-UNS-HRN-ENG-00651.docx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410</TotalTime>
  <Pages>7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CV-UNS-HRN-ENG-00651vq     Now: CV-UNS-HRN-ENG-00911.docx</dc:title>
  <dc:subject/>
  <dc:creator>District Judge Richard Clarke</dc:creator>
  <cp:keywords/>
  <cp:lastModifiedBy>Sankavi Mohanraj</cp:lastModifiedBy>
  <cp:revision>327</cp:revision>
  <cp:lastPrinted>2020-12-03T10:41:00Z</cp:lastPrinted>
  <dcterms:created xsi:type="dcterms:W3CDTF">2020-07-15T14:27:00Z</dcterms:created>
  <dcterms:modified xsi:type="dcterms:W3CDTF">2022-03-29T16:12:00Z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