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30F0C" w14:textId="77777777" w:rsidR="00BD07BE" w:rsidRPr="005641FE" w:rsidRDefault="00BD07BE" w:rsidP="00BD07BE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Query Details</w:t>
      </w:r>
    </w:p>
    <w:p w14:paraId="7764FB86" w14:textId="77777777" w:rsidR="00BD07BE" w:rsidRDefault="00BD07BE" w:rsidP="00BD07BE">
      <w:pPr>
        <w:pStyle w:val="Content1"/>
      </w:pPr>
    </w:p>
    <w:p w14:paraId="78123E69" w14:textId="77777777" w:rsidR="00BD07BE" w:rsidRPr="006E616E" w:rsidRDefault="00BD07BE" w:rsidP="00BD07BE">
      <w:pPr>
        <w:pStyle w:val="Content1"/>
        <w:rPr>
          <w:rFonts w:ascii="Arial" w:hAnsi="Arial"/>
        </w:rPr>
      </w:pPr>
      <w:r>
        <w:t>&lt;&lt;</w:t>
      </w:r>
      <w:proofErr w:type="spellStart"/>
      <w:r>
        <w:t>rs_messages</w:t>
      </w:r>
      <w:proofErr w:type="spellEnd"/>
      <w:r>
        <w:t>&gt;&gt;</w:t>
      </w:r>
    </w:p>
    <w:tbl>
      <w:tblPr>
        <w:tblW w:w="1006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D07BE" w:rsidRPr="006E616E" w14:paraId="35D9411E" w14:textId="77777777" w:rsidTr="00EC765F">
        <w:trPr>
          <w:trHeight w:val="193"/>
        </w:trPr>
        <w:tc>
          <w:tcPr>
            <w:tcW w:w="10060" w:type="dxa"/>
            <w:gridSpan w:val="2"/>
          </w:tcPr>
          <w:p w14:paraId="6EF1305D" w14:textId="77777777" w:rsidR="00BD07BE" w:rsidRPr="006E616E" w:rsidRDefault="00BD07BE" w:rsidP="00EC765F">
            <w:pPr>
              <w:pStyle w:val="Content1"/>
              <w:rPr>
                <w:rFonts w:ascii="Arial" w:hAnsi="Arial"/>
                <w:sz w:val="22"/>
                <w:szCs w:val="22"/>
              </w:rPr>
            </w:pPr>
          </w:p>
        </w:tc>
      </w:tr>
      <w:tr w:rsidR="00BD07BE" w:rsidRPr="006E616E" w14:paraId="4F6619E4" w14:textId="77777777" w:rsidTr="00EC765F">
        <w:trPr>
          <w:trHeight w:val="680"/>
        </w:trPr>
        <w:tc>
          <w:tcPr>
            <w:tcW w:w="3542" w:type="dxa"/>
          </w:tcPr>
          <w:p w14:paraId="6AA3F3F0" w14:textId="3FB8019A" w:rsidR="00BD07BE" w:rsidRPr="006E616E" w:rsidRDefault="00BD07BE" w:rsidP="00EC765F">
            <w:pPr>
              <w:pStyle w:val="Content1"/>
            </w:pPr>
            <w:r>
              <w:t xml:space="preserve">Message </w:t>
            </w:r>
            <w:r w:rsidR="00584564">
              <w:t>T</w:t>
            </w:r>
            <w:r>
              <w:t>ype</w:t>
            </w:r>
          </w:p>
        </w:tc>
        <w:tc>
          <w:tcPr>
            <w:tcW w:w="6518" w:type="dxa"/>
          </w:tcPr>
          <w:p w14:paraId="2ED22870" w14:textId="77777777" w:rsidR="00BD07BE" w:rsidRPr="001C355A" w:rsidRDefault="00BD07BE" w:rsidP="00EC765F">
            <w:pPr>
              <w:pStyle w:val="Content1"/>
              <w:rPr>
                <w:rFonts w:ascii="Arial" w:hAnsi="Arial"/>
                <w:b w:val="0"/>
                <w:bCs w:val="0"/>
              </w:rPr>
            </w:pPr>
            <w:r w:rsidRPr="001C355A">
              <w:rPr>
                <w:rFonts w:ascii="Arial" w:hAnsi="Arial"/>
                <w:b w:val="0"/>
                <w:bCs w:val="0"/>
              </w:rPr>
              <w:t>&lt;&lt;</w:t>
            </w:r>
            <w:proofErr w:type="spellStart"/>
            <w:r w:rsidRPr="001C355A">
              <w:rPr>
                <w:rFonts w:ascii="Arial" w:hAnsi="Arial"/>
                <w:b w:val="0"/>
                <w:bCs w:val="0"/>
              </w:rPr>
              <w:t>messageType</w:t>
            </w:r>
            <w:proofErr w:type="spellEnd"/>
            <w:r w:rsidRPr="001C355A">
              <w:rPr>
                <w:rFonts w:ascii="Arial" w:hAnsi="Arial"/>
                <w:b w:val="0"/>
                <w:bCs w:val="0"/>
              </w:rPr>
              <w:t>&gt;&gt;</w:t>
            </w:r>
          </w:p>
        </w:tc>
      </w:tr>
      <w:tr w:rsidR="00623A51" w:rsidRPr="006E616E" w14:paraId="4B0784A8" w14:textId="77777777" w:rsidTr="00EC765F">
        <w:trPr>
          <w:trHeight w:val="680"/>
        </w:trPr>
        <w:tc>
          <w:tcPr>
            <w:tcW w:w="3542" w:type="dxa"/>
          </w:tcPr>
          <w:p w14:paraId="2E37265E" w14:textId="0CCF9B7C" w:rsidR="00623A51" w:rsidRDefault="00623A51" w:rsidP="00EC765F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</w:t>
            </w:r>
            <w:r w:rsidR="007A1EBF">
              <w:t>{</w:t>
            </w:r>
            <w:proofErr w:type="gramStart"/>
            <w:r w:rsidR="007A1EBF">
              <w:t>subject!=</w:t>
            </w:r>
            <w:proofErr w:type="gramEnd"/>
            <w:r w:rsidR="007A1EBF">
              <w:t>null}</w:t>
            </w:r>
            <w:r>
              <w:t>&gt;&gt;</w:t>
            </w:r>
          </w:p>
        </w:tc>
        <w:tc>
          <w:tcPr>
            <w:tcW w:w="6518" w:type="dxa"/>
          </w:tcPr>
          <w:p w14:paraId="14C7AB69" w14:textId="77777777" w:rsidR="00623A51" w:rsidRDefault="00623A51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397CFB39" w14:textId="77777777" w:rsidTr="00EC765F">
        <w:trPr>
          <w:trHeight w:val="680"/>
        </w:trPr>
        <w:tc>
          <w:tcPr>
            <w:tcW w:w="3542" w:type="dxa"/>
          </w:tcPr>
          <w:p w14:paraId="1AFC2B6E" w14:textId="7C7968F4" w:rsidR="00BD07BE" w:rsidRPr="001C355A" w:rsidRDefault="00623A51" w:rsidP="00EC765F">
            <w:pPr>
              <w:pStyle w:val="Content1"/>
            </w:pPr>
            <w:r>
              <w:t>Subject</w:t>
            </w:r>
          </w:p>
        </w:tc>
        <w:tc>
          <w:tcPr>
            <w:tcW w:w="6518" w:type="dxa"/>
          </w:tcPr>
          <w:p w14:paraId="571AC824" w14:textId="04F48E9A" w:rsidR="00BD07BE" w:rsidRPr="001C355A" w:rsidRDefault="00181E8D" w:rsidP="00EC765F">
            <w:pPr>
              <w:pStyle w:val="Content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&lt;&lt;</w:t>
            </w:r>
            <w:r w:rsidR="00BD07BE" w:rsidRPr="001C355A">
              <w:rPr>
                <w:b w:val="0"/>
                <w:bCs w:val="0"/>
              </w:rPr>
              <w:t>subject&gt;&gt;</w:t>
            </w:r>
          </w:p>
        </w:tc>
      </w:tr>
      <w:tr w:rsidR="00623A51" w:rsidRPr="006E616E" w14:paraId="58DC9561" w14:textId="77777777" w:rsidTr="00EC765F">
        <w:trPr>
          <w:trHeight w:val="680"/>
        </w:trPr>
        <w:tc>
          <w:tcPr>
            <w:tcW w:w="3542" w:type="dxa"/>
          </w:tcPr>
          <w:p w14:paraId="5DF531CF" w14:textId="42264B89" w:rsidR="00623A51" w:rsidRPr="001C355A" w:rsidRDefault="00623A51" w:rsidP="00EC765F">
            <w:pPr>
              <w:pStyle w:val="Content1"/>
            </w:pPr>
            <w:r>
              <w:t>&lt;&lt;er</w:t>
            </w:r>
            <w:r w:rsidR="007A1EBF">
              <w:t>_</w:t>
            </w:r>
            <w:r w:rsidR="00A75D34">
              <w:t>{</w:t>
            </w:r>
            <w:proofErr w:type="gramStart"/>
            <w:r w:rsidR="00A75D34">
              <w:t>subject!=</w:t>
            </w:r>
            <w:proofErr w:type="gramEnd"/>
            <w:r w:rsidR="00A75D34">
              <w:t>null}</w:t>
            </w:r>
            <w:r>
              <w:t>&gt;&gt;</w:t>
            </w:r>
          </w:p>
        </w:tc>
        <w:tc>
          <w:tcPr>
            <w:tcW w:w="6518" w:type="dxa"/>
          </w:tcPr>
          <w:p w14:paraId="2284B9E7" w14:textId="77777777" w:rsidR="00623A51" w:rsidRPr="001C355A" w:rsidRDefault="00623A51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5F7F3D23" w14:textId="77777777" w:rsidTr="00EC765F">
        <w:trPr>
          <w:trHeight w:val="680"/>
        </w:trPr>
        <w:tc>
          <w:tcPr>
            <w:tcW w:w="3542" w:type="dxa"/>
          </w:tcPr>
          <w:p w14:paraId="0ABE9400" w14:textId="77777777" w:rsidR="00BD07BE" w:rsidRPr="001C355A" w:rsidRDefault="00BD07BE" w:rsidP="00EC765F">
            <w:pPr>
              <w:pStyle w:val="Content1"/>
            </w:pPr>
            <w:r w:rsidRPr="001C355A">
              <w:t>Date</w:t>
            </w:r>
          </w:p>
        </w:tc>
        <w:tc>
          <w:tcPr>
            <w:tcW w:w="6518" w:type="dxa"/>
          </w:tcPr>
          <w:p w14:paraId="4C4072C1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createdOn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</w:tc>
      </w:tr>
      <w:tr w:rsidR="00BD07BE" w:rsidRPr="006E616E" w14:paraId="2A89B1D9" w14:textId="77777777" w:rsidTr="00EC765F">
        <w:tc>
          <w:tcPr>
            <w:tcW w:w="3542" w:type="dxa"/>
          </w:tcPr>
          <w:p w14:paraId="2F595E8D" w14:textId="77777777" w:rsidR="00BD07BE" w:rsidRPr="001C355A" w:rsidRDefault="00BD07BE" w:rsidP="00EC765F">
            <w:pPr>
              <w:pStyle w:val="Content1"/>
            </w:pPr>
            <w:r w:rsidRPr="001C355A">
              <w:t>Name</w:t>
            </w:r>
          </w:p>
        </w:tc>
        <w:tc>
          <w:tcPr>
            <w:tcW w:w="6518" w:type="dxa"/>
          </w:tcPr>
          <w:p w14:paraId="128D2436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&lt;&lt;name&gt;&gt;</w:t>
            </w:r>
          </w:p>
          <w:p w14:paraId="4BB2EF0D" w14:textId="77777777" w:rsidR="00BD07BE" w:rsidRPr="001C355A" w:rsidRDefault="00BD07BE" w:rsidP="00EC765F">
            <w:pPr>
              <w:pStyle w:val="Content1"/>
            </w:pPr>
          </w:p>
        </w:tc>
      </w:tr>
      <w:tr w:rsidR="00BD07BE" w:rsidRPr="006E616E" w14:paraId="4532A92A" w14:textId="77777777" w:rsidTr="00EC765F">
        <w:tc>
          <w:tcPr>
            <w:tcW w:w="3542" w:type="dxa"/>
          </w:tcPr>
          <w:p w14:paraId="7F78896D" w14:textId="77777777" w:rsidR="00BD07BE" w:rsidRPr="001C355A" w:rsidRDefault="00BD07BE" w:rsidP="00EC765F">
            <w:pPr>
              <w:pStyle w:val="Content1"/>
            </w:pPr>
            <w:r w:rsidRPr="001C355A">
              <w:t xml:space="preserve">Body </w:t>
            </w:r>
          </w:p>
        </w:tc>
        <w:tc>
          <w:tcPr>
            <w:tcW w:w="6518" w:type="dxa"/>
          </w:tcPr>
          <w:p w14:paraId="4E3D124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&lt;&lt;body&gt;&gt;</w:t>
            </w:r>
          </w:p>
          <w:p w14:paraId="17F24AF7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747C0732" w14:textId="77777777" w:rsidTr="00EC765F">
        <w:tc>
          <w:tcPr>
            <w:tcW w:w="3542" w:type="dxa"/>
          </w:tcPr>
          <w:p w14:paraId="726805F5" w14:textId="6E9BC43F" w:rsidR="00DB03AC" w:rsidRDefault="00DB03AC" w:rsidP="00EC765F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>
              <w:t>isHearingRelated</w:t>
            </w:r>
            <w:proofErr w:type="spellEnd"/>
            <w:r>
              <w:t>!=</w:t>
            </w:r>
            <w:proofErr w:type="gramEnd"/>
            <w:r>
              <w:t>null}&gt;&gt;</w:t>
            </w:r>
          </w:p>
          <w:p w14:paraId="30DA8EC7" w14:textId="552D114F" w:rsidR="00DB03AC" w:rsidRPr="001C355A" w:rsidRDefault="00DB03AC" w:rsidP="00EC765F">
            <w:pPr>
              <w:pStyle w:val="Content1"/>
            </w:pPr>
          </w:p>
        </w:tc>
        <w:tc>
          <w:tcPr>
            <w:tcW w:w="6518" w:type="dxa"/>
          </w:tcPr>
          <w:p w14:paraId="4BA42DC0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373AE790" w14:textId="77777777" w:rsidTr="00EC765F">
        <w:tc>
          <w:tcPr>
            <w:tcW w:w="3542" w:type="dxa"/>
          </w:tcPr>
          <w:p w14:paraId="43909C61" w14:textId="77777777" w:rsidR="00BD07BE" w:rsidRPr="001C355A" w:rsidRDefault="00BD07BE" w:rsidP="00EC765F">
            <w:pPr>
              <w:pStyle w:val="Content1"/>
            </w:pPr>
            <w:r w:rsidRPr="001C355A">
              <w:t>Is Hearing Related</w:t>
            </w:r>
          </w:p>
        </w:tc>
        <w:tc>
          <w:tcPr>
            <w:tcW w:w="6518" w:type="dxa"/>
          </w:tcPr>
          <w:p w14:paraId="1DCC1333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isHearingRelated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39095CD3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0C649E54" w14:textId="77777777" w:rsidTr="00EC765F">
        <w:tc>
          <w:tcPr>
            <w:tcW w:w="3542" w:type="dxa"/>
          </w:tcPr>
          <w:p w14:paraId="631FD912" w14:textId="2789C40F" w:rsidR="00DB03AC" w:rsidRDefault="00DB03AC" w:rsidP="00EC765F">
            <w:pPr>
              <w:pStyle w:val="Content1"/>
            </w:pPr>
            <w:r>
              <w:t>&lt;&lt;er_{</w:t>
            </w:r>
            <w:proofErr w:type="spellStart"/>
            <w:proofErr w:type="gramStart"/>
            <w:r>
              <w:t>isHearingRelated</w:t>
            </w:r>
            <w:proofErr w:type="spellEnd"/>
            <w:r>
              <w:t>!=</w:t>
            </w:r>
            <w:proofErr w:type="gramEnd"/>
            <w:r>
              <w:t>null}&gt;&gt;</w:t>
            </w:r>
          </w:p>
          <w:p w14:paraId="07CE145B" w14:textId="2803C3AD" w:rsidR="00DB03AC" w:rsidRPr="001C355A" w:rsidRDefault="00DB03AC" w:rsidP="00EC765F">
            <w:pPr>
              <w:pStyle w:val="Content1"/>
            </w:pPr>
          </w:p>
        </w:tc>
        <w:tc>
          <w:tcPr>
            <w:tcW w:w="6518" w:type="dxa"/>
          </w:tcPr>
          <w:p w14:paraId="07EF8F99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DB03AC" w:rsidRPr="006E616E" w14:paraId="4A0BDC32" w14:textId="77777777" w:rsidTr="00EC765F">
        <w:tc>
          <w:tcPr>
            <w:tcW w:w="3542" w:type="dxa"/>
          </w:tcPr>
          <w:p w14:paraId="440B383D" w14:textId="72761227" w:rsidR="00DB03AC" w:rsidRDefault="00DB03AC" w:rsidP="00DB03AC">
            <w:pPr>
              <w:pStyle w:val="Content1"/>
            </w:pPr>
            <w:r>
              <w:t>&lt;&lt;</w:t>
            </w:r>
            <w:proofErr w:type="spellStart"/>
            <w:r>
              <w:t>cr</w:t>
            </w:r>
            <w:proofErr w:type="spellEnd"/>
            <w:r>
              <w:t>_{</w:t>
            </w:r>
            <w:proofErr w:type="spellStart"/>
            <w:proofErr w:type="gramStart"/>
            <w:r>
              <w:t>hearingDate</w:t>
            </w:r>
            <w:proofErr w:type="spellEnd"/>
            <w:r>
              <w:t>!=</w:t>
            </w:r>
            <w:proofErr w:type="gramEnd"/>
            <w:r>
              <w:t>null}&gt;&gt;</w:t>
            </w:r>
          </w:p>
          <w:p w14:paraId="06D0FAD6" w14:textId="77777777" w:rsidR="00DB03AC" w:rsidRDefault="00DB03AC" w:rsidP="00EC765F">
            <w:pPr>
              <w:pStyle w:val="Content1"/>
            </w:pPr>
          </w:p>
        </w:tc>
        <w:tc>
          <w:tcPr>
            <w:tcW w:w="6518" w:type="dxa"/>
          </w:tcPr>
          <w:p w14:paraId="1A33A349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17DA09B2" w14:textId="77777777" w:rsidTr="00EC765F">
        <w:tc>
          <w:tcPr>
            <w:tcW w:w="3542" w:type="dxa"/>
          </w:tcPr>
          <w:p w14:paraId="69D26224" w14:textId="77777777" w:rsidR="00BD07BE" w:rsidRPr="001C355A" w:rsidRDefault="00BD07BE" w:rsidP="00EC765F">
            <w:pPr>
              <w:pStyle w:val="Content1"/>
            </w:pPr>
            <w:r w:rsidRPr="001C355A">
              <w:t>Hearing Date</w:t>
            </w:r>
          </w:p>
        </w:tc>
        <w:tc>
          <w:tcPr>
            <w:tcW w:w="6518" w:type="dxa"/>
          </w:tcPr>
          <w:p w14:paraId="470BEF5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hearingDate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2FE8FA60" w14:textId="77777777" w:rsidR="00BD07BE" w:rsidRPr="001C355A" w:rsidRDefault="00BD07BE" w:rsidP="00EC765F">
            <w:pPr>
              <w:pStyle w:val="Content1"/>
            </w:pPr>
          </w:p>
        </w:tc>
      </w:tr>
      <w:tr w:rsidR="00DB03AC" w:rsidRPr="006E616E" w14:paraId="34B19D9F" w14:textId="77777777" w:rsidTr="00EC765F">
        <w:tc>
          <w:tcPr>
            <w:tcW w:w="3542" w:type="dxa"/>
          </w:tcPr>
          <w:p w14:paraId="1CF8A419" w14:textId="505F0B8A" w:rsidR="00DB03AC" w:rsidRDefault="00DB03AC" w:rsidP="00DB03AC">
            <w:pPr>
              <w:pStyle w:val="Content1"/>
            </w:pPr>
            <w:r>
              <w:t>&lt;&lt;er_{</w:t>
            </w:r>
            <w:proofErr w:type="spellStart"/>
            <w:proofErr w:type="gramStart"/>
            <w:r>
              <w:t>hearingDate</w:t>
            </w:r>
            <w:proofErr w:type="spellEnd"/>
            <w:r>
              <w:t>!=</w:t>
            </w:r>
            <w:proofErr w:type="gramEnd"/>
            <w:r>
              <w:t>null}&gt;&gt;</w:t>
            </w:r>
          </w:p>
          <w:p w14:paraId="0A8C27CA" w14:textId="77777777" w:rsidR="00DB03AC" w:rsidRPr="001C355A" w:rsidRDefault="00DB03AC" w:rsidP="00EC765F">
            <w:pPr>
              <w:pStyle w:val="Content1"/>
            </w:pPr>
          </w:p>
        </w:tc>
        <w:tc>
          <w:tcPr>
            <w:tcW w:w="6518" w:type="dxa"/>
          </w:tcPr>
          <w:p w14:paraId="3DDF2595" w14:textId="77777777" w:rsidR="00DB03AC" w:rsidRPr="001C355A" w:rsidRDefault="00DB03AC" w:rsidP="00EC765F">
            <w:pPr>
              <w:pStyle w:val="Content1"/>
              <w:rPr>
                <w:b w:val="0"/>
                <w:bCs w:val="0"/>
              </w:rPr>
            </w:pPr>
          </w:p>
        </w:tc>
      </w:tr>
      <w:tr w:rsidR="00BD07BE" w:rsidRPr="006E616E" w14:paraId="738D9560" w14:textId="77777777" w:rsidTr="00EC765F">
        <w:tc>
          <w:tcPr>
            <w:tcW w:w="10060" w:type="dxa"/>
            <w:gridSpan w:val="2"/>
          </w:tcPr>
          <w:p w14:paraId="22B2BCD2" w14:textId="77777777" w:rsidR="00BD07BE" w:rsidRPr="001C355A" w:rsidRDefault="00BD07BE" w:rsidP="00EC765F">
            <w:pPr>
              <w:pStyle w:val="Content1"/>
              <w:rPr>
                <w:rStyle w:val="hljs-comment"/>
                <w:b w:val="0"/>
                <w:bCs w:val="0"/>
              </w:rPr>
            </w:pPr>
            <w:r w:rsidRPr="001C355A">
              <w:t>Attachments</w:t>
            </w:r>
            <w:r w:rsidRPr="001C355A">
              <w:br/>
            </w:r>
            <w:r w:rsidRPr="001C355A">
              <w:rPr>
                <w:b w:val="0"/>
                <w:bCs w:val="0"/>
              </w:rPr>
              <w:t>&lt;&lt;</w:t>
            </w:r>
            <w:proofErr w:type="spellStart"/>
            <w:r w:rsidRPr="001C355A">
              <w:rPr>
                <w:b w:val="0"/>
                <w:bCs w:val="0"/>
              </w:rPr>
              <w:t>rs_attachments</w:t>
            </w:r>
            <w:proofErr w:type="spellEnd"/>
            <w:r w:rsidRPr="001C355A">
              <w:rPr>
                <w:rStyle w:val="hljs-comment"/>
                <w:b w:val="0"/>
                <w:bCs w:val="0"/>
              </w:rPr>
              <w:t>&gt;&gt;</w:t>
            </w:r>
          </w:p>
          <w:p w14:paraId="3E027EE2" w14:textId="77777777" w:rsidR="00BD07BE" w:rsidRPr="001C355A" w:rsidRDefault="00BD07BE" w:rsidP="00EC765F">
            <w:pPr>
              <w:pStyle w:val="Content1"/>
              <w:rPr>
                <w:b w:val="0"/>
                <w:bCs w:val="0"/>
              </w:rPr>
            </w:pPr>
            <w:r w:rsidRPr="001C355A">
              <w:rPr>
                <w:b w:val="0"/>
                <w:bCs w:val="0"/>
              </w:rPr>
              <w:t>&lt;&lt;</w:t>
            </w:r>
            <w:proofErr w:type="spellStart"/>
            <w:proofErr w:type="gramStart"/>
            <w:r w:rsidRPr="001C355A">
              <w:rPr>
                <w:b w:val="0"/>
                <w:bCs w:val="0"/>
              </w:rPr>
              <w:t>value.document</w:t>
            </w:r>
            <w:proofErr w:type="gramEnd"/>
            <w:r w:rsidRPr="001C355A">
              <w:rPr>
                <w:b w:val="0"/>
                <w:bCs w:val="0"/>
              </w:rPr>
              <w:t>_filename</w:t>
            </w:r>
            <w:proofErr w:type="spellEnd"/>
            <w:r w:rsidRPr="001C355A">
              <w:rPr>
                <w:b w:val="0"/>
                <w:bCs w:val="0"/>
              </w:rPr>
              <w:t>&gt;&gt;</w:t>
            </w:r>
          </w:p>
          <w:p w14:paraId="00CA7F98" w14:textId="77777777" w:rsidR="00BD07BE" w:rsidRPr="001C355A" w:rsidRDefault="00BD07BE" w:rsidP="00EC765F">
            <w:pPr>
              <w:pStyle w:val="Content1"/>
            </w:pPr>
            <w:r w:rsidRPr="001C355A">
              <w:rPr>
                <w:rStyle w:val="hljs-comment"/>
                <w:b w:val="0"/>
                <w:bCs w:val="0"/>
              </w:rPr>
              <w:t>&lt;&lt;</w:t>
            </w:r>
            <w:proofErr w:type="spellStart"/>
            <w:r w:rsidRPr="001C355A">
              <w:rPr>
                <w:rStyle w:val="hljs-comment"/>
                <w:b w:val="0"/>
                <w:bCs w:val="0"/>
              </w:rPr>
              <w:t>es_attachments</w:t>
            </w:r>
            <w:proofErr w:type="spellEnd"/>
            <w:r w:rsidRPr="001C355A">
              <w:rPr>
                <w:rStyle w:val="hljs-comment"/>
                <w:b w:val="0"/>
                <w:bCs w:val="0"/>
              </w:rPr>
              <w:t>&gt;&gt;</w:t>
            </w:r>
          </w:p>
        </w:tc>
      </w:tr>
      <w:tr w:rsidR="00BD07BE" w:rsidRPr="006E616E" w14:paraId="20812587" w14:textId="77777777" w:rsidTr="00EC765F">
        <w:tc>
          <w:tcPr>
            <w:tcW w:w="3542" w:type="dxa"/>
          </w:tcPr>
          <w:p w14:paraId="19A875B2" w14:textId="77777777" w:rsidR="00BD07BE" w:rsidRPr="006E616E" w:rsidRDefault="00BD07BE" w:rsidP="00EC765F">
            <w:pPr>
              <w:pStyle w:val="Content1"/>
              <w:rPr>
                <w:rFonts w:ascii="Arial" w:hAnsi="Arial"/>
              </w:rPr>
            </w:pPr>
          </w:p>
        </w:tc>
        <w:tc>
          <w:tcPr>
            <w:tcW w:w="6518" w:type="dxa"/>
          </w:tcPr>
          <w:p w14:paraId="6EB7E961" w14:textId="77777777" w:rsidR="00BD07BE" w:rsidRPr="006E616E" w:rsidRDefault="00BD07BE" w:rsidP="00EC765F">
            <w:pPr>
              <w:pStyle w:val="Content1"/>
              <w:rPr>
                <w:rFonts w:ascii="Arial" w:hAnsi="Arial"/>
              </w:rPr>
            </w:pPr>
          </w:p>
        </w:tc>
      </w:tr>
    </w:tbl>
    <w:p w14:paraId="3B8E6DDC" w14:textId="45706B3B" w:rsidR="00831AD0" w:rsidRPr="00AB5687" w:rsidRDefault="00BD07BE" w:rsidP="00AB5687">
      <w:pPr>
        <w:pStyle w:val="Content1"/>
        <w:rPr>
          <w:rFonts w:ascii="Arial" w:hAnsi="Arial"/>
        </w:rPr>
      </w:pPr>
      <w:r w:rsidRPr="006E616E">
        <w:rPr>
          <w:rFonts w:ascii="Arial" w:hAnsi="Arial"/>
        </w:rPr>
        <w:t>&lt;&lt;</w:t>
      </w:r>
      <w:proofErr w:type="spellStart"/>
      <w:r w:rsidRPr="006E616E">
        <w:rPr>
          <w:rFonts w:ascii="Arial" w:hAnsi="Arial"/>
        </w:rPr>
        <w:t>es_messages</w:t>
      </w:r>
      <w:proofErr w:type="spellEnd"/>
      <w:r w:rsidRPr="006E616E">
        <w:rPr>
          <w:rFonts w:ascii="Arial" w:hAnsi="Arial"/>
        </w:rPr>
        <w:t>&gt;&gt;</w:t>
      </w:r>
    </w:p>
    <w:sectPr w:rsidR="00831AD0" w:rsidRPr="00AB5687" w:rsidSect="004568C8">
      <w:headerReference w:type="default" r:id="rId11"/>
      <w:footerReference w:type="default" r:id="rId12"/>
      <w:headerReference w:type="first" r:id="rId13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A1683" w14:textId="77777777" w:rsidR="004B5218" w:rsidRDefault="004B5218" w:rsidP="00812032">
      <w:r>
        <w:separator/>
      </w:r>
    </w:p>
  </w:endnote>
  <w:endnote w:type="continuationSeparator" w:id="0">
    <w:p w14:paraId="25CCF5CB" w14:textId="77777777" w:rsidR="004B5218" w:rsidRDefault="004B521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C172F" w14:textId="77777777" w:rsidR="004B5218" w:rsidRDefault="004B5218" w:rsidP="00812032">
      <w:r>
        <w:separator/>
      </w:r>
    </w:p>
  </w:footnote>
  <w:footnote w:type="continuationSeparator" w:id="0">
    <w:p w14:paraId="51A8A8A7" w14:textId="77777777" w:rsidR="004B5218" w:rsidRDefault="004B521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36B1" w14:textId="05AB06E0" w:rsidR="00BD07BE" w:rsidRPr="000246C9" w:rsidRDefault="000246C9" w:rsidP="000246C9">
    <w:pPr>
      <w:pStyle w:val="Header"/>
      <w:jc w:val="right"/>
      <w:rPr>
        <w:sz w:val="22"/>
        <w:szCs w:val="22"/>
      </w:rPr>
    </w:pPr>
    <w:r w:rsidRPr="000246C9">
      <w:rPr>
        <w:rFonts w:ascii="Arial" w:eastAsia="Tahoma" w:hAnsi="Arial" w:cs="Arial"/>
        <w:sz w:val="22"/>
        <w:szCs w:val="22"/>
      </w:rPr>
      <w:t xml:space="preserve">Claim </w:t>
    </w:r>
    <w:r w:rsidR="00216BCA">
      <w:rPr>
        <w:rFonts w:ascii="Arial" w:eastAsia="Tahoma" w:hAnsi="Arial" w:cs="Arial"/>
        <w:sz w:val="22"/>
        <w:szCs w:val="22"/>
      </w:rPr>
      <w:t>number</w:t>
    </w:r>
    <w:r w:rsidRPr="000246C9">
      <w:rPr>
        <w:rFonts w:ascii="Arial" w:eastAsia="Tahoma" w:hAnsi="Arial" w:cs="Arial"/>
        <w:sz w:val="22"/>
        <w:szCs w:val="22"/>
      </w:rPr>
      <w:t>:</w:t>
    </w:r>
    <w:r w:rsidR="005D300F">
      <w:rPr>
        <w:rFonts w:ascii="Arial" w:eastAsia="Tahoma" w:hAnsi="Arial" w:cs="Arial"/>
        <w:sz w:val="22"/>
        <w:szCs w:val="22"/>
      </w:rPr>
      <w:t xml:space="preserve"> </w:t>
    </w:r>
    <w:r w:rsidRPr="000246C9">
      <w:rPr>
        <w:rFonts w:ascii="Arial" w:eastAsia="Tahoma" w:hAnsi="Arial" w:cs="Arial"/>
        <w:sz w:val="22"/>
        <w:szCs w:val="22"/>
      </w:rPr>
      <w:t>&lt;&lt;</w:t>
    </w:r>
    <w:proofErr w:type="spellStart"/>
    <w:r w:rsidR="00D32E68" w:rsidRPr="00D32E68">
      <w:rPr>
        <w:rFonts w:ascii="Arial" w:hAnsi="Arial" w:cs="Arial"/>
        <w:sz w:val="22"/>
        <w:szCs w:val="22"/>
        <w:lang w:val="en-US"/>
      </w:rPr>
      <w:t>referenceNumber</w:t>
    </w:r>
    <w:proofErr w:type="spellEnd"/>
    <w:r w:rsidRPr="000246C9">
      <w:rPr>
        <w:rFonts w:ascii="Arial" w:hAnsi="Arial" w:cs="Arial"/>
        <w:sz w:val="22"/>
        <w:szCs w:val="22"/>
        <w:lang w:val="en-US"/>
      </w:rPr>
      <w:t>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0A3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46C9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A38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28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98"/>
    <w:rsid w:val="000851CB"/>
    <w:rsid w:val="000859BE"/>
    <w:rsid w:val="000862A5"/>
    <w:rsid w:val="000874D3"/>
    <w:rsid w:val="000878AF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494C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6ED9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13DD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E8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2F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C4D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BCA"/>
    <w:rsid w:val="00216C44"/>
    <w:rsid w:val="00217A67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BB4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5F0A"/>
    <w:rsid w:val="002E6181"/>
    <w:rsid w:val="002E66F1"/>
    <w:rsid w:val="002E78E0"/>
    <w:rsid w:val="002E78E4"/>
    <w:rsid w:val="002F02AF"/>
    <w:rsid w:val="002F0857"/>
    <w:rsid w:val="002F0BD4"/>
    <w:rsid w:val="002F1385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640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675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6D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40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8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6DC6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564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00F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3A51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1C87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1B8E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26A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6E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1EBF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5A0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D07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C6"/>
    <w:rsid w:val="008309D3"/>
    <w:rsid w:val="00830C07"/>
    <w:rsid w:val="00830C95"/>
    <w:rsid w:val="00830D23"/>
    <w:rsid w:val="00830EDE"/>
    <w:rsid w:val="00830FBC"/>
    <w:rsid w:val="00831819"/>
    <w:rsid w:val="00831AD0"/>
    <w:rsid w:val="00831DCA"/>
    <w:rsid w:val="00832131"/>
    <w:rsid w:val="00832897"/>
    <w:rsid w:val="00832EBF"/>
    <w:rsid w:val="00832FDE"/>
    <w:rsid w:val="0083326F"/>
    <w:rsid w:val="0083396B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579C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F0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26E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D7A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5ACA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099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5D34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8D2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893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687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0F5F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4D1A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73"/>
    <w:rsid w:val="00B238A7"/>
    <w:rsid w:val="00B24569"/>
    <w:rsid w:val="00B249D1"/>
    <w:rsid w:val="00B2520D"/>
    <w:rsid w:val="00B255BB"/>
    <w:rsid w:val="00B25B60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5B5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0DD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449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7BE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6BA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A25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806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6D1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23A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1D9"/>
    <w:rsid w:val="00CF35AF"/>
    <w:rsid w:val="00CF3A39"/>
    <w:rsid w:val="00CF3AC1"/>
    <w:rsid w:val="00CF4622"/>
    <w:rsid w:val="00CF569F"/>
    <w:rsid w:val="00CF5AC0"/>
    <w:rsid w:val="00CF5E6E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12B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E68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7EE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17F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62"/>
    <w:rsid w:val="00DA54B6"/>
    <w:rsid w:val="00DA5545"/>
    <w:rsid w:val="00DA618B"/>
    <w:rsid w:val="00DA62D6"/>
    <w:rsid w:val="00DA6679"/>
    <w:rsid w:val="00DA70ED"/>
    <w:rsid w:val="00DB01CD"/>
    <w:rsid w:val="00DB03AC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5781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47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5F81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5C"/>
    <w:rsid w:val="00E670F9"/>
    <w:rsid w:val="00E6772A"/>
    <w:rsid w:val="00E678A0"/>
    <w:rsid w:val="00E67F83"/>
    <w:rsid w:val="00E70236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77FAA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AAF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245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980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1DE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EDD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5DA2"/>
    <w:rsid w:val="00F9637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AE1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character" w:customStyle="1" w:styleId="hljs-symbol">
    <w:name w:val="hljs-symbol"/>
    <w:basedOn w:val="DefaultParagraphFont"/>
    <w:rsid w:val="00F00245"/>
  </w:style>
  <w:style w:type="character" w:customStyle="1" w:styleId="hljs-comment">
    <w:name w:val="hljs-comment"/>
    <w:basedOn w:val="DefaultParagraphFont"/>
    <w:rsid w:val="00E70236"/>
  </w:style>
  <w:style w:type="paragraph" w:customStyle="1" w:styleId="Content1">
    <w:name w:val="Content 1"/>
    <w:basedOn w:val="NormalWeb"/>
    <w:qFormat/>
    <w:rsid w:val="00BD07BE"/>
    <w:pPr>
      <w:spacing w:before="40" w:beforeAutospacing="0" w:after="40" w:afterAutospacing="0"/>
    </w:pPr>
    <w:rPr>
      <w:rFonts w:ascii="GDSTransportWebsite" w:hAnsi="GDSTransportWebsite" w:cs="Arial"/>
      <w:b/>
      <w:bCs/>
      <w:color w:val="0A0A0A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CV-UNS-CLM-ENG-01681     Now: CV-SPC-CLM-ENG-01350.docx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Gareth Lancaster</cp:lastModifiedBy>
  <cp:revision>3</cp:revision>
  <dcterms:created xsi:type="dcterms:W3CDTF">2025-03-11T11:21:00Z</dcterms:created>
  <dcterms:modified xsi:type="dcterms:W3CDTF">2025-03-11T16:04:00Z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