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31A6CED1" w14:textId="26308B03" w:rsidR="00D649ED" w:rsidRDefault="00D649ED" w:rsidP="00D649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caseAccessCategory</w:t>
            </w:r>
            <w:proofErr w:type="spellEnd"/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='</w:t>
            </w:r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SPEC_CLAIM</w:t>
            </w: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'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  <w:r>
              <w:rPr>
                <w:rFonts w:ascii="GDSTransportWebsite" w:hAnsi="GDSTransportWebsite"/>
                <w:color w:val="0A0A0A"/>
              </w:rPr>
              <w:t>&lt;&lt;else&gt;&gt;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Organisation name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1B5B8724" w14:textId="14919FA9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83EA" w14:textId="77777777" w:rsidR="00190EB8" w:rsidRDefault="00190EB8" w:rsidP="00812032">
      <w:r>
        <w:separator/>
      </w:r>
    </w:p>
  </w:endnote>
  <w:endnote w:type="continuationSeparator" w:id="0">
    <w:p w14:paraId="12740908" w14:textId="77777777" w:rsidR="00190EB8" w:rsidRDefault="00190EB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2ED3" w14:textId="77777777" w:rsidR="00190EB8" w:rsidRDefault="00190EB8" w:rsidP="00812032">
      <w:r>
        <w:separator/>
      </w:r>
    </w:p>
  </w:footnote>
  <w:footnote w:type="continuationSeparator" w:id="0">
    <w:p w14:paraId="788173CA" w14:textId="77777777" w:rsidR="00190EB8" w:rsidRDefault="00190EB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0EB8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49ED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C7D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57C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CV-UNS-HRN-ENG-01272.docx</dc:title>
  <dc:subject/>
  <dc:creator>District Judge Richard Clarke</dc:creator>
  <cp:keywords/>
  <cp:lastModifiedBy>Suvarna Thekkoot</cp:lastModifiedBy>
  <cp:revision>3</cp:revision>
  <cp:lastPrinted>2020-12-03T10:41:00Z</cp:lastPrinted>
  <dcterms:created xsi:type="dcterms:W3CDTF">2023-08-11T13:34:00Z</dcterms:created>
  <dcterms:modified xsi:type="dcterms:W3CDTF">2023-08-11T14:27:00Z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