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2277A252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21579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28F826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46C32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ADA69" w14:textId="77777777" w:rsidR="004A773B" w:rsidRDefault="004A773B" w:rsidP="004A773B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69B9D7F1" w14:textId="77777777" w:rsidR="004A773B" w:rsidRDefault="004A773B" w:rsidP="004A773B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51CA2907" w14:textId="77777777" w:rsidTr="00CE2217">
        <w:tc>
          <w:tcPr>
            <w:tcW w:w="3544" w:type="dxa"/>
          </w:tcPr>
          <w:p w14:paraId="199E24AD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2F1B87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6E3DBEB5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28EF39B3" w14:textId="77777777" w:rsidTr="00CE2217">
        <w:tc>
          <w:tcPr>
            <w:tcW w:w="3544" w:type="dxa"/>
          </w:tcPr>
          <w:p w14:paraId="5394D45F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0FA430C2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12039395" w14:textId="77777777" w:rsidTr="00CE2217">
        <w:tc>
          <w:tcPr>
            <w:tcW w:w="3544" w:type="dxa"/>
          </w:tcPr>
          <w:p w14:paraId="7C855CD8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347BBFD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773B" w14:paraId="0C236501" w14:textId="77777777" w:rsidTr="00CE2217">
        <w:tc>
          <w:tcPr>
            <w:tcW w:w="3544" w:type="dxa"/>
          </w:tcPr>
          <w:p w14:paraId="2E417739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087931C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A60B7AD" w14:textId="06026EDA" w:rsidR="004A773B" w:rsidRDefault="009475AD" w:rsidP="004A773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52454D5" w14:textId="77777777" w:rsidR="00E54A24" w:rsidRPr="005D3D7B" w:rsidRDefault="00E54A24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:rsidRPr="000D42BA" w14:paraId="2EFAC347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733CBE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EE1726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52256A7" w14:textId="77777777" w:rsidR="004A773B" w:rsidRPr="005D3D7B" w:rsidRDefault="004A773B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1633907" w14:textId="77777777" w:rsidR="004A773B" w:rsidRDefault="004A773B" w:rsidP="004A77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8577" w14:textId="77777777" w:rsidR="003B4869" w:rsidRDefault="003B4869" w:rsidP="00812032">
      <w:r>
        <w:separator/>
      </w:r>
    </w:p>
  </w:endnote>
  <w:endnote w:type="continuationSeparator" w:id="0">
    <w:p w14:paraId="7D933059" w14:textId="77777777" w:rsidR="003B4869" w:rsidRDefault="003B486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32F73A55" w:rsidR="00AA4136" w:rsidRDefault="00AA4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4EFF4B43" w:rsidR="00AA4136" w:rsidRDefault="00AA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4B71" w14:textId="77777777" w:rsidR="003B4869" w:rsidRDefault="003B4869" w:rsidP="00812032">
      <w:r>
        <w:separator/>
      </w:r>
    </w:p>
  </w:footnote>
  <w:footnote w:type="continuationSeparator" w:id="0">
    <w:p w14:paraId="60AAF02A" w14:textId="77777777" w:rsidR="003B4869" w:rsidRDefault="003B4869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01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4869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3B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34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5AD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1DD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BF5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72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21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4A24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401</TotalTime>
  <Pages>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CV-UNS-HRN-ENG-01270.docx</vt:lpstr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Lillie Turkington</cp:lastModifiedBy>
  <cp:revision>44</cp:revision>
  <cp:lastPrinted>2020-12-03T10:41:00Z</cp:lastPrinted>
  <dcterms:created xsi:type="dcterms:W3CDTF">2022-06-28T15:08:00Z</dcterms:created>
  <dcterms:modified xsi:type="dcterms:W3CDTF">2023-08-07T13:55:00Z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