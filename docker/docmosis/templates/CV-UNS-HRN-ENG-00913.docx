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260C4696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00A1B4B" w14:textId="77777777" w:rsidR="000F5BCC" w:rsidRPr="000F5BCC" w:rsidRDefault="000F5BCC" w:rsidP="000F5BC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96EB1" w14:textId="77777777" w:rsidR="00A645CF" w:rsidRDefault="00A645CF" w:rsidP="00A645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74D09935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626E" w14:textId="6E0226BE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A645C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F8B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01926B90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vulnerabilityQuestions.vulnerabilityAdjustmentsRequired</w:t>
      </w:r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6935169A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1456EDF7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00FE" w14:textId="3DAAD327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863AC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D68F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72FC1DEA" w14:textId="6833233F" w:rsidR="00383D05" w:rsidRP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383D05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383D05" w:rsidRPr="004F0221">
        <w:rPr>
          <w:i/>
          <w:iCs/>
        </w:rPr>
        <w:t> 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4B52AEC6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</w:t>
            </w:r>
            <w:r w:rsidR="00FE0135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believe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2F27DDC9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74589D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2D6F1BE1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</w:t>
            </w:r>
            <w:r w:rsidR="0074589D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3DD1" w14:textId="77777777" w:rsidR="00AD4987" w:rsidRDefault="00AD4987" w:rsidP="00812032">
      <w:r>
        <w:separator/>
      </w:r>
    </w:p>
  </w:endnote>
  <w:endnote w:type="continuationSeparator" w:id="0">
    <w:p w14:paraId="28AA8B61" w14:textId="77777777" w:rsidR="00AD4987" w:rsidRDefault="00AD498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4787" w14:textId="77777777" w:rsidR="00AD4987" w:rsidRDefault="00AD4987" w:rsidP="00812032">
      <w:r>
        <w:separator/>
      </w:r>
    </w:p>
  </w:footnote>
  <w:footnote w:type="continuationSeparator" w:id="0">
    <w:p w14:paraId="2C494E23" w14:textId="77777777" w:rsidR="00AD4987" w:rsidRDefault="00AD498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ignore 00901 upto 00908
N181_2V1 - CV-UNS-HRN-ENG-00804.docx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717A2-4CA0-4BE2-A776-16880157BD0D}"/>
</file>

<file path=customXml/itemProps2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40c8ee52-111f-46f4-89ae-e98a95ba61f6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</TotalTime>
  <Pages>7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CV-UNS-HRN-ENG-00804vq     Now: CV-UNS-HRN-ENG-00913.docx</dc:title>
  <dc:subject/>
  <dc:creator>District Judge Richard Clarke</dc:creator>
  <cp:keywords/>
  <cp:lastModifiedBy>Sankavi Mohanraj</cp:lastModifiedBy>
  <cp:revision>17</cp:revision>
  <cp:lastPrinted>2020-12-03T10:41:00Z</cp:lastPrinted>
  <dcterms:created xsi:type="dcterms:W3CDTF">2022-01-21T13:21:00Z</dcterms:created>
  <dcterms:modified xsi:type="dcterms:W3CDTF">2022-03-29T16:13:00Z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