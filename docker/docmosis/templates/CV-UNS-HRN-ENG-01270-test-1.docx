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26AC1822" w14:textId="77777777" w:rsidR="00FE52A7" w:rsidRPr="0059686C" w:rsidRDefault="00FE52A7" w:rsidP="00FE52A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4F8C4B27" w14:textId="6CFC5093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942F8A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599DC" w14:textId="77777777" w:rsidR="003F6AA8" w:rsidRDefault="003F6AA8" w:rsidP="00812032">
      <w:r>
        <w:separator/>
      </w:r>
    </w:p>
  </w:endnote>
  <w:endnote w:type="continuationSeparator" w:id="0">
    <w:p w14:paraId="33F221FE" w14:textId="77777777" w:rsidR="003F6AA8" w:rsidRDefault="003F6AA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8F356" w14:textId="77777777" w:rsidR="003F6AA8" w:rsidRDefault="003F6AA8" w:rsidP="00812032">
      <w:r>
        <w:separator/>
      </w:r>
    </w:p>
  </w:footnote>
  <w:footnote w:type="continuationSeparator" w:id="0">
    <w:p w14:paraId="126EC7AF" w14:textId="77777777" w:rsidR="003F6AA8" w:rsidRDefault="003F6AA8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AA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2A7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8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CV-UNS-HRN-ENG-01270.docx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2023-08-18T11:46:00Z</dcterms:created>
  <dcterms:modified xsi:type="dcterms:W3CDTF">2023-08-18T11:46:00Z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