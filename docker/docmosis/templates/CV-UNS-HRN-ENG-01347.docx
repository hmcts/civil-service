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&lt;&lt;cs_{!isBlank(litigationFriendName)}&gt;&gt;&lt;&lt;litigationFriendName&gt;&gt;&lt;&lt;else&gt;&gt;&lt;&lt;litigationFriendFirstName&gt;&gt; &lt;&lt;litigationFriendLastName&gt;&gt;&lt;&lt;es_&gt;&gt;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02E107C4" w14:textId="77777777" w:rsidR="00626C3A" w:rsidRPr="0059686C" w:rsidRDefault="00626C3A" w:rsidP="00626C3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4F8C4B27" w14:textId="0939A0F8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50ABEB3" w14:textId="77777777" w:rsidR="00DC78D3" w:rsidRDefault="009552E2" w:rsidP="00DC78D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DC78D3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DC78D3">
        <w:rPr>
          <w:rFonts w:ascii="GDSTransportWebsite" w:hAnsi="GDSTransportWebsite"/>
          <w:color w:val="0A0A0A"/>
          <w:sz w:val="36"/>
          <w:szCs w:val="36"/>
        </w:rPr>
        <w:t>=</w:t>
      </w:r>
      <w:r w:rsidR="00DC78D3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DC78D3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2277A252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21579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28F826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8C46C32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9ADA69" w14:textId="77777777" w:rsidR="004A773B" w:rsidRDefault="004A773B" w:rsidP="004A773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69B9D7F1" w14:textId="77777777" w:rsidR="004A773B" w:rsidRDefault="004A773B" w:rsidP="004A773B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14:paraId="51CA2907" w14:textId="77777777" w:rsidTr="00CE2217">
        <w:tc>
          <w:tcPr>
            <w:tcW w:w="3544" w:type="dxa"/>
          </w:tcPr>
          <w:p w14:paraId="199E24AD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2F1B871" w14:textId="77777777" w:rsidR="004A773B" w:rsidRDefault="004A773B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6E3DBEB5" w14:textId="77777777" w:rsidR="004A773B" w:rsidRDefault="004A773B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28EF39B3" w14:textId="77777777" w:rsidTr="00CE2217">
        <w:tc>
          <w:tcPr>
            <w:tcW w:w="3544" w:type="dxa"/>
          </w:tcPr>
          <w:p w14:paraId="5394D45F" w14:textId="77777777" w:rsidR="004A773B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0FA430C2" w14:textId="77777777" w:rsidR="004A773B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773B" w14:paraId="12039395" w14:textId="77777777" w:rsidTr="00CE2217">
        <w:tc>
          <w:tcPr>
            <w:tcW w:w="3544" w:type="dxa"/>
          </w:tcPr>
          <w:p w14:paraId="7C855CD8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347BBFD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773B" w14:paraId="0C236501" w14:textId="77777777" w:rsidTr="00CE2217">
        <w:tc>
          <w:tcPr>
            <w:tcW w:w="3544" w:type="dxa"/>
          </w:tcPr>
          <w:p w14:paraId="2E417739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087931C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A60B7AD" w14:textId="06026EDA" w:rsidR="004A773B" w:rsidRDefault="009475AD" w:rsidP="004A773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52454D5" w14:textId="77777777" w:rsidR="00E54A24" w:rsidRPr="005D3D7B" w:rsidRDefault="00E54A24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4A773B" w:rsidRPr="000D42BA" w14:paraId="2EFAC347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733CBE" w14:textId="77777777" w:rsidR="004A773B" w:rsidRPr="00362948" w:rsidRDefault="004A773B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EEE1726" w14:textId="77777777" w:rsidR="004A773B" w:rsidRPr="000D42BA" w:rsidRDefault="004A773B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52256A7" w14:textId="77777777" w:rsidR="004A773B" w:rsidRPr="005D3D7B" w:rsidRDefault="004A773B" w:rsidP="004A773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1633907" w14:textId="77777777" w:rsidR="004A773B" w:rsidRDefault="004A773B" w:rsidP="004A773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2C68433" w14:textId="77777777" w:rsidR="009552E2" w:rsidRDefault="009552E2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844DE87" w14:textId="77777777" w:rsidR="00EF7180" w:rsidRDefault="00EF7180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r>
        <w:rPr>
          <w:rFonts w:ascii="GDSTransportWebsite" w:hAnsi="GDSTransportWebsite"/>
          <w:color w:val="0A0A0A"/>
          <w:sz w:val="36"/>
          <w:szCs w:val="36"/>
        </w:rPr>
        <w:t>disclosureReport!=null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4DC15276" w14:textId="77777777" w:rsidR="00EB51B2" w:rsidRDefault="00EB51B2" w:rsidP="00EB51B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EB51B2" w14:paraId="4579C6D5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C855ABA" w14:textId="77777777" w:rsidR="00EB51B2" w:rsidRDefault="00EB51B2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72F64D96" w14:textId="77777777" w:rsidR="00EB51B2" w:rsidRDefault="00EB51B2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0B6049" w14:textId="77777777" w:rsidR="00EB51B2" w:rsidRDefault="00EB51B2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6BCDAC06" w14:textId="77777777" w:rsidR="00EB51B2" w:rsidRDefault="00EB51B2" w:rsidP="00EB51B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EB51B2" w14:paraId="099B37C7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C4D496E" w14:textId="77777777" w:rsidR="00EB51B2" w:rsidRDefault="00EB51B2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06E67D" w14:textId="77777777" w:rsidR="00EB51B2" w:rsidRDefault="00EB51B2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FC527F8" w14:textId="77777777" w:rsidR="00EB51B2" w:rsidRDefault="00EB51B2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2B7893D" w14:textId="77777777" w:rsidR="00EB51B2" w:rsidRDefault="00EB51B2" w:rsidP="00EB51B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3845F33" w14:textId="70450B5C" w:rsidR="00EF7180" w:rsidRDefault="00EF7180" w:rsidP="00EF7180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 xml:space="preserve">Name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See Draft-directions.pdf available from MyHMCTS.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AA1D" w14:textId="77777777" w:rsidR="004B2865" w:rsidRDefault="004B2865" w:rsidP="00812032">
      <w:r>
        <w:separator/>
      </w:r>
    </w:p>
  </w:endnote>
  <w:endnote w:type="continuationSeparator" w:id="0">
    <w:p w14:paraId="3F186CB9" w14:textId="77777777" w:rsidR="004B2865" w:rsidRDefault="004B286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32F73A55" w:rsidR="00AA4136" w:rsidRDefault="00AA4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4EFF4B43" w:rsidR="00AA4136" w:rsidRDefault="00AA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62BED" w14:textId="77777777" w:rsidR="004B2865" w:rsidRDefault="004B2865" w:rsidP="00812032">
      <w:r>
        <w:separator/>
      </w:r>
    </w:p>
  </w:footnote>
  <w:footnote w:type="continuationSeparator" w:id="0">
    <w:p w14:paraId="20B7805F" w14:textId="77777777" w:rsidR="004B2865" w:rsidRDefault="004B286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01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0A09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5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3CB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706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4869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3B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865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49B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23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19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3A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34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5AD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1DD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BF5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A3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72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21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AFC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C78D3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4A24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1B2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180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9D460-D750-4884-AA9D-D3E1F7922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</TotalTime>
  <Pages>9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CV-UNS-HRN-ENG-01270.docx</vt:lpstr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CV-UNS-HRN-ENG-01900     Now: CV-UNS-HRN-ENG-01347.docx</dc:title>
  <dc:subject/>
  <dc:creator>District Judge Richard Clarke</dc:creator>
  <cp:keywords/>
  <cp:lastModifiedBy>Sherlyn Khaw</cp:lastModifiedBy>
  <cp:revision>4</cp:revision>
  <cp:lastPrinted>2020-12-03T10:41:00Z</cp:lastPrinted>
  <dcterms:created xsi:type="dcterms:W3CDTF">2023-08-18T11:46:00Z</dcterms:created>
  <dcterms:modified xsi:type="dcterms:W3CDTF">2024-05-30T23:05:00Z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