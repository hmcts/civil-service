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03AB8E" w:rsidR="001042EF" w:rsidRPr="001042EF" w:rsidRDefault="005645A5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2D93B1B" wp14:editId="22BD5074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34017C7D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7C830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6C8C1050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38E0AE4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0EE1DBF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EEE3818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F2080F">
        <w:tc>
          <w:tcPr>
            <w:tcW w:w="3544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6" w:type="dxa"/>
          </w:tcPr>
          <w:p w14:paraId="42522987" w14:textId="7D64BB1F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41B4E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77777777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5F63086A" w:rsidR="00D40E02" w:rsidRDefault="008E696C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21" w:type="dxa"/>
          </w:tcPr>
          <w:p w14:paraId="410C382C" w14:textId="06EE849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957D5C">
        <w:tc>
          <w:tcPr>
            <w:tcW w:w="3539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3EFD59A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E7E1000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9AFC44F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77B7B64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11DF7C52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371BA094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72910F70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D40E02" w:rsidRPr="00715FBE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&lt;&lt;cs_{$size&gt;1}&gt;&gt; </w:t>
            </w:r>
            <w:r w:rsidRPr="007051C8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Defendant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1E883D61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F82F454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DD767CF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607AF92" w14:textId="77777777" w:rsidR="00640C5E" w:rsidRDefault="00640C5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5101761C" w14:textId="7C6FE48A" w:rsidR="00640C5E" w:rsidRPr="0080237C" w:rsidRDefault="00640C5E" w:rsidP="00E875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10206B4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257E2E6E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43066E6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040EA3A3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325986C2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9820C6">
              <w:rPr>
                <w:rFonts w:ascii="GDSTransportWebsite" w:hAnsi="GDSTransportWebsite"/>
                <w:color w:val="0A0A0A"/>
              </w:rPr>
              <w:t>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4D1DE0E4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A6BB4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D12F1A">
        <w:trPr>
          <w:trHeight w:val="435"/>
        </w:trPr>
        <w:tc>
          <w:tcPr>
            <w:tcW w:w="10025" w:type="dxa"/>
            <w:gridSpan w:val="2"/>
          </w:tcPr>
          <w:p w14:paraId="5E389D95" w14:textId="5BF9AEC9" w:rsidR="00D34F20" w:rsidRPr="00D12F1A" w:rsidRDefault="007051C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D12F1A" w:rsidRPr="00156806" w14:paraId="13431C1E" w14:textId="77777777" w:rsidTr="00583ADE">
        <w:trPr>
          <w:trHeight w:val="435"/>
        </w:trPr>
        <w:tc>
          <w:tcPr>
            <w:tcW w:w="10025" w:type="dxa"/>
            <w:gridSpan w:val="2"/>
          </w:tcPr>
          <w:p w14:paraId="15059C1F" w14:textId="14B33EE5" w:rsidR="00D12F1A" w:rsidRPr="00050D78" w:rsidRDefault="00D12F1A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1D08B40D" w:rsidR="00B7583E" w:rsidRPr="0080237C" w:rsidRDefault="008E696C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3A3E8A62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526558">
              <w:rPr>
                <w:rFonts w:ascii="GDSTransportWebsite" w:hAnsi="GDSTransportWebsite"/>
                <w:color w:val="0A0A0A"/>
              </w:rPr>
              <w:t xml:space="preserve"> respondents[0</w:t>
            </w:r>
            <w:proofErr w:type="gramStart"/>
            <w:r w:rsidR="00526558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D34F20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F03BBDE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="007051C8">
              <w:rPr>
                <w:rFonts w:ascii="GDSTransportWebsite" w:hAnsi="GDSTransportWebsite"/>
                <w:color w:val="0A0A0A"/>
              </w:rPr>
              <w:t>respondents[0].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 xml:space="preserve"> </w:t>
            </w:r>
            <w:r w:rsidR="007051C8">
              <w:rPr>
                <w:rFonts w:ascii="GDSTransportWebsite" w:hAnsi="GDSTransportWebsite"/>
                <w:color w:val="0A0A0A"/>
              </w:rPr>
              <w:lastRenderedPageBreak/>
              <w:t>respondents[0].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3E3BB8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 xml:space="preserve"> 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r w:rsidRPr="00D34F20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37AFE7EF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</w:t>
            </w:r>
            <w:r w:rsidR="00A647F4">
              <w:rPr>
                <w:rFonts w:ascii="GDSTransportWebsite" w:hAnsi="GDSTransportWebsite"/>
                <w:color w:val="0A0A0A"/>
              </w:rPr>
              <w:t>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20C399F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7051C8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4924FCB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.PostCode</w:t>
            </w:r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7051C8">
              <w:rPr>
                <w:rFonts w:ascii="GDSTransportWebsite" w:hAnsi="GDSTransportWebsite"/>
                <w:color w:val="0A0A0A"/>
              </w:rPr>
              <w:t>respondents[0].representative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435FAB3B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7051C8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A647F4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7A749D1E" w14:textId="48558B2F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7051C8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0F9A3C32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7051C8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56006D66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051C8">
              <w:rPr>
                <w:rFonts w:ascii="GDSTransportWebsite" w:hAnsi="GDSTransportWebsite"/>
                <w:color w:val="0A0A0A"/>
              </w:rPr>
              <w:t>respondents[0</w:t>
            </w:r>
            <w:proofErr w:type="gramStart"/>
            <w:r w:rsidR="007051C8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="007051C8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273F5E" w14:textId="77777777" w:rsidR="00B73D19" w:rsidRDefault="00B73D19" w:rsidP="00B73D19">
      <w:pPr>
        <w:rPr>
          <w:rFonts w:cstheme="minorHAnsi"/>
          <w:color w:val="0A0A0A"/>
          <w:shd w:val="clear" w:color="auto" w:fill="FFFFFF"/>
        </w:rPr>
      </w:pPr>
      <w:r w:rsidRPr="00AC7992">
        <w:rPr>
          <w:rFonts w:cstheme="minorHAnsi"/>
          <w:color w:val="0A0A0A"/>
          <w:shd w:val="clear" w:color="auto" w:fill="FFFFFF"/>
        </w:rPr>
        <w:t>&lt;&lt;cs_{</w:t>
      </w:r>
      <w:proofErr w:type="spellStart"/>
      <w:r w:rsidRPr="00A2587C">
        <w:rPr>
          <w:rFonts w:cstheme="minorHAnsi"/>
          <w:color w:val="0A0A0A"/>
          <w:shd w:val="clear" w:color="auto" w:fill="FFFFFF"/>
        </w:rPr>
        <w:t>respondentsOrgRegistered</w:t>
      </w:r>
      <w:proofErr w:type="spellEnd"/>
      <w:r w:rsidRPr="00AC7992">
        <w:rPr>
          <w:rFonts w:cstheme="minorHAnsi"/>
          <w:color w:val="0A0A0A"/>
          <w:shd w:val="clear" w:color="auto" w:fill="FFFFFF"/>
        </w:rPr>
        <w:t>=’</w:t>
      </w:r>
      <w:r>
        <w:rPr>
          <w:rFonts w:cstheme="minorHAnsi"/>
          <w:color w:val="0A0A0A"/>
          <w:shd w:val="clear" w:color="auto" w:fill="FFFFFF"/>
        </w:rPr>
        <w:t>No</w:t>
      </w:r>
      <w:r w:rsidRPr="00AC7992">
        <w:rPr>
          <w:rFonts w:cstheme="minorHAnsi"/>
          <w:color w:val="0A0A0A"/>
          <w:shd w:val="clear" w:color="auto" w:fill="FFFFFF"/>
        </w:rPr>
        <w:t>’}&gt;&gt;</w:t>
      </w:r>
    </w:p>
    <w:p w14:paraId="29B6BADD" w14:textId="77777777" w:rsidR="00B73D19" w:rsidRDefault="00B73D19" w:rsidP="00B73D19">
      <w:pPr>
        <w:pStyle w:val="NormalWeb"/>
        <w:spacing w:after="40"/>
        <w:rPr>
          <w:rFonts w:ascii="GDSTransportWebsite" w:hAnsi="GDSTransportWebsite"/>
          <w:color w:val="0A0A0A"/>
        </w:rPr>
      </w:pPr>
      <w:r w:rsidRPr="00933C77">
        <w:rPr>
          <w:rFonts w:ascii="GDSTransportWebsite" w:hAnsi="GDSTransportWebsite"/>
          <w:color w:val="0A0A0A"/>
        </w:rPr>
        <w:t>If you do not respond</w:t>
      </w:r>
      <w:r>
        <w:rPr>
          <w:rFonts w:ascii="GDSTransportWebsite" w:hAnsi="GDSTransportWebsite"/>
          <w:color w:val="0A0A0A"/>
        </w:rPr>
        <w:t>,</w:t>
      </w:r>
      <w:r w:rsidRPr="00933C77">
        <w:rPr>
          <w:rFonts w:ascii="GDSTransportWebsite" w:hAnsi="GDSTransportWebsite"/>
          <w:color w:val="0A0A0A"/>
        </w:rPr>
        <w:t xml:space="preserve"> a </w:t>
      </w:r>
      <w:r>
        <w:rPr>
          <w:rFonts w:ascii="GDSTransportWebsite" w:hAnsi="GDSTransportWebsite"/>
          <w:color w:val="0A0A0A"/>
        </w:rPr>
        <w:t>c</w:t>
      </w:r>
      <w:r w:rsidRPr="00933C77">
        <w:rPr>
          <w:rFonts w:ascii="GDSTransportWebsite" w:hAnsi="GDSTransportWebsite"/>
          <w:color w:val="0A0A0A"/>
        </w:rPr>
        <w:t xml:space="preserve">ounty </w:t>
      </w:r>
      <w:r>
        <w:rPr>
          <w:rFonts w:ascii="GDSTransportWebsite" w:hAnsi="GDSTransportWebsite"/>
          <w:color w:val="0A0A0A"/>
        </w:rPr>
        <w:t>c</w:t>
      </w:r>
      <w:r w:rsidRPr="00933C77">
        <w:rPr>
          <w:rFonts w:ascii="GDSTransportWebsite" w:hAnsi="GDSTransportWebsite"/>
          <w:color w:val="0A0A0A"/>
        </w:rPr>
        <w:t xml:space="preserve">ourt </w:t>
      </w:r>
      <w:r>
        <w:rPr>
          <w:rFonts w:ascii="GDSTransportWebsite" w:hAnsi="GDSTransportWebsite"/>
          <w:color w:val="0A0A0A"/>
        </w:rPr>
        <w:t>j</w:t>
      </w:r>
      <w:r w:rsidRPr="00933C77">
        <w:rPr>
          <w:rFonts w:ascii="GDSTransportWebsite" w:hAnsi="GDSTransportWebsite"/>
          <w:color w:val="0A0A0A"/>
        </w:rPr>
        <w:t xml:space="preserve">udgment </w:t>
      </w:r>
      <w:r>
        <w:rPr>
          <w:rFonts w:ascii="GDSTransportWebsite" w:hAnsi="GDSTransportWebsite"/>
          <w:color w:val="0A0A0A"/>
        </w:rPr>
        <w:t>could be issued</w:t>
      </w:r>
      <w:r w:rsidRPr="00933C77">
        <w:rPr>
          <w:rFonts w:ascii="GDSTransportWebsite" w:hAnsi="GDSTransportWebsite"/>
          <w:color w:val="0A0A0A"/>
        </w:rPr>
        <w:t>.</w:t>
      </w:r>
    </w:p>
    <w:p w14:paraId="622B6F39" w14:textId="77777777" w:rsidR="00B73D19" w:rsidRPr="00A2587C" w:rsidRDefault="00B73D19" w:rsidP="00B73D19">
      <w:pPr>
        <w:pStyle w:val="NormalWeb"/>
        <w:spacing w:after="40"/>
        <w:rPr>
          <w:rFonts w:ascii="GDSTransportWebsite" w:hAnsi="GDSTransportWebsite"/>
          <w:color w:val="0A0A0A"/>
        </w:rPr>
      </w:pPr>
      <w:r>
        <w:rPr>
          <w:rFonts w:cstheme="minorHAnsi"/>
          <w:color w:val="0A0A0A"/>
          <w:shd w:val="clear" w:color="auto" w:fill="FFFFFF"/>
        </w:rPr>
        <w:t>&lt;&lt;else&gt;&gt;</w:t>
      </w:r>
    </w:p>
    <w:p w14:paraId="1B481694" w14:textId="21E098FB" w:rsidR="00B73D19" w:rsidRPr="00B73D19" w:rsidRDefault="00B73D19" w:rsidP="00B73D19">
      <w:pPr>
        <w:pStyle w:val="NormalWeb"/>
        <w:spacing w:after="40"/>
      </w:pPr>
      <w:r w:rsidRPr="00D40E02">
        <w:t>If you do</w:t>
      </w:r>
      <w:r>
        <w:t xml:space="preserve"> </w:t>
      </w:r>
      <w:r w:rsidRPr="00D40E02">
        <w:t>n</w:t>
      </w:r>
      <w:r>
        <w:t>o</w:t>
      </w:r>
      <w:r w:rsidRPr="00D40E02">
        <w:t xml:space="preserve">t respond before </w:t>
      </w:r>
      <w:r w:rsidRPr="00D40E02">
        <w:rPr>
          <w:b/>
          <w:bCs/>
        </w:rPr>
        <w:t>&lt;&lt;</w:t>
      </w:r>
      <w:proofErr w:type="spellStart"/>
      <w:r w:rsidRPr="00D40E02">
        <w:rPr>
          <w:b/>
          <w:bCs/>
        </w:rPr>
        <w:t>defendantResponseDeadlineDate</w:t>
      </w:r>
      <w:proofErr w:type="spellEnd"/>
      <w:r w:rsidRPr="00D40E02">
        <w:rPr>
          <w:b/>
          <w:bCs/>
        </w:rPr>
        <w:t>&gt;&gt;,</w:t>
      </w:r>
      <w:r w:rsidRPr="00D40E02">
        <w:t xml:space="preserve"> you could get a County Court Judgment (CCJ) made against you.</w:t>
      </w:r>
    </w:p>
    <w:p w14:paraId="181F2141" w14:textId="650F6950" w:rsidR="00B73D19" w:rsidRPr="00933C77" w:rsidRDefault="00B73D19" w:rsidP="00B73D19">
      <w:pPr>
        <w:pStyle w:val="NormalWeb"/>
        <w:spacing w:after="40"/>
        <w:rPr>
          <w:rFonts w:ascii="GDSTransportWebsite" w:hAnsi="GDSTransportWebsite"/>
          <w:color w:val="0A0A0A"/>
        </w:rPr>
      </w:pPr>
      <w:r>
        <w:rPr>
          <w:rFonts w:cstheme="minorHAnsi"/>
          <w:color w:val="0A0A0A"/>
        </w:rPr>
        <w:t>&lt;&lt;es_&gt;&gt;</w:t>
      </w:r>
    </w:p>
    <w:p w14:paraId="6C804D6D" w14:textId="77777777" w:rsidR="00B73D19" w:rsidRDefault="00B73D19" w:rsidP="00F07487">
      <w:pPr>
        <w:pStyle w:val="NormalWeb"/>
        <w:spacing w:after="40"/>
      </w:pP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FDB05" w14:textId="77777777" w:rsidR="008F3F0E" w:rsidRDefault="008F3F0E" w:rsidP="00812032">
      <w:r>
        <w:separator/>
      </w:r>
    </w:p>
  </w:endnote>
  <w:endnote w:type="continuationSeparator" w:id="0">
    <w:p w14:paraId="2350BEB0" w14:textId="77777777" w:rsidR="008F3F0E" w:rsidRDefault="008F3F0E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8123F" w14:textId="2A30139A" w:rsidR="008E696C" w:rsidRDefault="008E69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736538C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DE67C" w14:textId="22F68AC4" w:rsidR="008E696C" w:rsidRDefault="008E6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7CC70" w14:textId="77777777" w:rsidR="008F3F0E" w:rsidRDefault="008F3F0E" w:rsidP="00812032">
      <w:r>
        <w:separator/>
      </w:r>
    </w:p>
  </w:footnote>
  <w:footnote w:type="continuationSeparator" w:id="0">
    <w:p w14:paraId="5AE6F4B6" w14:textId="77777777" w:rsidR="008F3F0E" w:rsidRDefault="008F3F0E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37520">
    <w:abstractNumId w:val="0"/>
  </w:num>
  <w:num w:numId="2" w16cid:durableId="363601899">
    <w:abstractNumId w:val="8"/>
  </w:num>
  <w:num w:numId="3" w16cid:durableId="1714310460">
    <w:abstractNumId w:val="7"/>
  </w:num>
  <w:num w:numId="4" w16cid:durableId="1033774577">
    <w:abstractNumId w:val="4"/>
  </w:num>
  <w:num w:numId="5" w16cid:durableId="88431972">
    <w:abstractNumId w:val="9"/>
  </w:num>
  <w:num w:numId="6" w16cid:durableId="223683454">
    <w:abstractNumId w:val="10"/>
  </w:num>
  <w:num w:numId="7" w16cid:durableId="677393005">
    <w:abstractNumId w:val="16"/>
  </w:num>
  <w:num w:numId="8" w16cid:durableId="1403482753">
    <w:abstractNumId w:val="22"/>
  </w:num>
  <w:num w:numId="9" w16cid:durableId="854460528">
    <w:abstractNumId w:val="5"/>
  </w:num>
  <w:num w:numId="10" w16cid:durableId="104008003">
    <w:abstractNumId w:val="28"/>
  </w:num>
  <w:num w:numId="11" w16cid:durableId="2082825925">
    <w:abstractNumId w:val="11"/>
  </w:num>
  <w:num w:numId="12" w16cid:durableId="1181815713">
    <w:abstractNumId w:val="6"/>
  </w:num>
  <w:num w:numId="13" w16cid:durableId="541095778">
    <w:abstractNumId w:val="13"/>
  </w:num>
  <w:num w:numId="14" w16cid:durableId="1968001476">
    <w:abstractNumId w:val="17"/>
  </w:num>
  <w:num w:numId="15" w16cid:durableId="531653771">
    <w:abstractNumId w:val="23"/>
  </w:num>
  <w:num w:numId="16" w16cid:durableId="2114671250">
    <w:abstractNumId w:val="19"/>
  </w:num>
  <w:num w:numId="17" w16cid:durableId="47457322">
    <w:abstractNumId w:val="27"/>
  </w:num>
  <w:num w:numId="18" w16cid:durableId="1547453695">
    <w:abstractNumId w:val="26"/>
  </w:num>
  <w:num w:numId="19" w16cid:durableId="582838748">
    <w:abstractNumId w:val="1"/>
  </w:num>
  <w:num w:numId="20" w16cid:durableId="810363413">
    <w:abstractNumId w:val="25"/>
  </w:num>
  <w:num w:numId="21" w16cid:durableId="1274558791">
    <w:abstractNumId w:val="3"/>
  </w:num>
  <w:num w:numId="22" w16cid:durableId="316811268">
    <w:abstractNumId w:val="15"/>
  </w:num>
  <w:num w:numId="23" w16cid:durableId="268123180">
    <w:abstractNumId w:val="2"/>
  </w:num>
  <w:num w:numId="24" w16cid:durableId="296691219">
    <w:abstractNumId w:val="12"/>
  </w:num>
  <w:num w:numId="25" w16cid:durableId="1788893449">
    <w:abstractNumId w:val="29"/>
  </w:num>
  <w:num w:numId="26" w16cid:durableId="300230856">
    <w:abstractNumId w:val="20"/>
  </w:num>
  <w:num w:numId="27" w16cid:durableId="1625035390">
    <w:abstractNumId w:val="14"/>
  </w:num>
  <w:num w:numId="28" w16cid:durableId="967509949">
    <w:abstractNumId w:val="21"/>
  </w:num>
  <w:num w:numId="29" w16cid:durableId="424807199">
    <w:abstractNumId w:val="24"/>
  </w:num>
  <w:num w:numId="30" w16cid:durableId="11632804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BB4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2C16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05F3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1B4C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558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5A5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9EE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4E2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1C8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B4E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A6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6ECF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2D1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96C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3F0E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ED1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7F4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30C"/>
    <w:rsid w:val="00AB59A7"/>
    <w:rsid w:val="00AB60CB"/>
    <w:rsid w:val="00AB6165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3D19"/>
    <w:rsid w:val="00B74A02"/>
    <w:rsid w:val="00B7583E"/>
    <w:rsid w:val="00B75854"/>
    <w:rsid w:val="00B76512"/>
    <w:rsid w:val="00B76ECF"/>
    <w:rsid w:val="00B776E1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2F1A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875A6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DF4E51-0746-41CF-A4FE-BEF33E977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2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CV-UNS-CLM-ENG-01682     Now: CV-SPC-CLM-ENG-01351.docx</dc:title>
  <dc:subject/>
  <dc:creator>District Judge Richard Clarke</dc:creator>
  <cp:keywords/>
  <cp:lastModifiedBy>Sankavi Mohanraj</cp:lastModifiedBy>
  <cp:revision>5</cp:revision>
  <dcterms:created xsi:type="dcterms:W3CDTF">2023-07-18T21:58:00Z</dcterms:created>
  <dcterms:modified xsi:type="dcterms:W3CDTF">2024-09-11T10:50:00Z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