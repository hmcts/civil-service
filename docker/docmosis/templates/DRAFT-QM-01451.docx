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5E56" w14:textId="63189E8C" w:rsidR="009610A5" w:rsidRPr="005641FE" w:rsidRDefault="002C7BB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Query</w:t>
      </w:r>
    </w:p>
    <w:p w14:paraId="7AC422A5" w14:textId="632DE540" w:rsidR="00F07487" w:rsidRDefault="00945ACA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F9637E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  <w:r w:rsidR="00CF5E6E">
        <w:rPr>
          <w:rFonts w:ascii="GDSTransportWebsite" w:hAnsi="GDSTransportWebsite"/>
          <w:b/>
          <w:bCs/>
          <w:color w:val="0A0A0A"/>
          <w:shd w:val="clear" w:color="auto" w:fill="FFFFFF"/>
        </w:rPr>
        <w:t>&gt;</w:t>
      </w:r>
    </w:p>
    <w:tbl>
      <w:tblPr>
        <w:tblW w:w="1006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F45A0" w:rsidRPr="00156806" w14:paraId="0F313BF2" w14:textId="77777777" w:rsidTr="0009494C">
        <w:trPr>
          <w:trHeight w:val="193"/>
        </w:trPr>
        <w:tc>
          <w:tcPr>
            <w:tcW w:w="10060" w:type="dxa"/>
            <w:gridSpan w:val="2"/>
          </w:tcPr>
          <w:p w14:paraId="3092EA3F" w14:textId="77777777" w:rsidR="007F45A0" w:rsidRPr="00AA0D40" w:rsidRDefault="007F45A0" w:rsidP="00FF57EC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2C7BB4" w:rsidRPr="00156806" w14:paraId="3587752D" w14:textId="77777777" w:rsidTr="0009494C">
        <w:trPr>
          <w:trHeight w:val="680"/>
        </w:trPr>
        <w:tc>
          <w:tcPr>
            <w:tcW w:w="3542" w:type="dxa"/>
          </w:tcPr>
          <w:p w14:paraId="20ECFA19" w14:textId="685BF95B" w:rsidR="002C7BB4" w:rsidRDefault="002C7BB4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Subject</w:t>
            </w:r>
          </w:p>
        </w:tc>
        <w:tc>
          <w:tcPr>
            <w:tcW w:w="6518" w:type="dxa"/>
          </w:tcPr>
          <w:p w14:paraId="3E4343A9" w14:textId="75464D63" w:rsidR="002C7BB4" w:rsidRPr="009820C6" w:rsidRDefault="002C7BB4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F45A0" w:rsidRPr="00156806" w14:paraId="389CDDE4" w14:textId="77777777" w:rsidTr="0009494C">
        <w:trPr>
          <w:trHeight w:val="680"/>
        </w:trPr>
        <w:tc>
          <w:tcPr>
            <w:tcW w:w="3542" w:type="dxa"/>
          </w:tcPr>
          <w:p w14:paraId="6ED56A35" w14:textId="6DB7EDB3" w:rsidR="007F45A0" w:rsidRPr="0080237C" w:rsidRDefault="00D0612B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</w:t>
            </w:r>
          </w:p>
        </w:tc>
        <w:tc>
          <w:tcPr>
            <w:tcW w:w="6518" w:type="dxa"/>
          </w:tcPr>
          <w:p w14:paraId="0C587568" w14:textId="77777777" w:rsidR="007F45A0" w:rsidRPr="001839B9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0612B" w:rsidRPr="00156806" w14:paraId="48FCE116" w14:textId="77777777" w:rsidTr="0009494C">
        <w:tc>
          <w:tcPr>
            <w:tcW w:w="3542" w:type="dxa"/>
          </w:tcPr>
          <w:p w14:paraId="115814DA" w14:textId="5DF7FE4B" w:rsidR="00D0612B" w:rsidRDefault="00D0612B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227E1990" w14:textId="77777777" w:rsidR="00D0612B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  <w:p w14:paraId="7B24AC8F" w14:textId="223CCC2F" w:rsidR="00D0612B" w:rsidRPr="007E16F0" w:rsidRDefault="00D0612B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F45A0" w:rsidRPr="00156806" w14:paraId="4F954721" w14:textId="77777777" w:rsidTr="0009494C">
        <w:tc>
          <w:tcPr>
            <w:tcW w:w="3542" w:type="dxa"/>
          </w:tcPr>
          <w:p w14:paraId="74F935C3" w14:textId="77777777" w:rsidR="007F45A0" w:rsidRPr="0080237C" w:rsidRDefault="007F45A0" w:rsidP="00FF57EC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Body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18" w:type="dxa"/>
          </w:tcPr>
          <w:p w14:paraId="1790740D" w14:textId="77777777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body&gt;&gt;</w:t>
            </w:r>
          </w:p>
          <w:p w14:paraId="1BC0D417" w14:textId="77777777" w:rsidR="007F45A0" w:rsidRPr="00A9384B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786E61" w14:paraId="59B919DE" w14:textId="77777777" w:rsidTr="0009494C">
        <w:tc>
          <w:tcPr>
            <w:tcW w:w="3542" w:type="dxa"/>
          </w:tcPr>
          <w:p w14:paraId="2CD68F7C" w14:textId="77777777" w:rsidR="007F45A0" w:rsidRPr="00786E61" w:rsidRDefault="007F45A0" w:rsidP="00FF57EC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Hearing Related</w:t>
            </w:r>
          </w:p>
        </w:tc>
        <w:tc>
          <w:tcPr>
            <w:tcW w:w="6518" w:type="dxa"/>
          </w:tcPr>
          <w:p w14:paraId="3E4B615D" w14:textId="77777777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isHearingRelated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  <w:p w14:paraId="6CE2F40A" w14:textId="77777777" w:rsidR="007F45A0" w:rsidRPr="00786E61" w:rsidRDefault="007F45A0" w:rsidP="00FF57E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5A0" w:rsidRPr="001839B9" w14:paraId="68AE66BC" w14:textId="77777777" w:rsidTr="0009494C">
        <w:tc>
          <w:tcPr>
            <w:tcW w:w="3542" w:type="dxa"/>
          </w:tcPr>
          <w:p w14:paraId="2D224BC4" w14:textId="77777777" w:rsidR="007F45A0" w:rsidRPr="00CD16D1" w:rsidRDefault="007F45A0" w:rsidP="00FF57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 Date</w:t>
            </w:r>
          </w:p>
        </w:tc>
        <w:tc>
          <w:tcPr>
            <w:tcW w:w="6518" w:type="dxa"/>
          </w:tcPr>
          <w:p w14:paraId="17C16A2F" w14:textId="08319A3D" w:rsidR="007F45A0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F31D9">
              <w:rPr>
                <w:rFonts w:ascii="GDSTransportWebsite" w:hAnsi="GDSTransportWebsite"/>
                <w:color w:val="0A0A0A"/>
              </w:rPr>
              <w:t>hearingDate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72134797" w14:textId="77777777" w:rsidR="007F45A0" w:rsidRPr="00CD16D1" w:rsidRDefault="007F45A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35340" w:rsidRPr="00CD16D1" w14:paraId="62E69D43" w14:textId="77777777" w:rsidTr="0009494C">
        <w:tc>
          <w:tcPr>
            <w:tcW w:w="10060" w:type="dxa"/>
            <w:gridSpan w:val="2"/>
          </w:tcPr>
          <w:p w14:paraId="49BC0862" w14:textId="77777777" w:rsidR="0077426A" w:rsidRDefault="00435340" w:rsidP="00FF57EC">
            <w:pPr>
              <w:spacing w:before="40" w:after="40"/>
              <w:rPr>
                <w:rStyle w:val="hljs-comment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Attachments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  <w:r>
              <w:t>&lt;&lt;</w:t>
            </w:r>
            <w:proofErr w:type="spellStart"/>
            <w:r>
              <w:t>rs_attachments</w:t>
            </w:r>
            <w:proofErr w:type="spellEnd"/>
            <w:r>
              <w:rPr>
                <w:rStyle w:val="hljs-comment"/>
              </w:rPr>
              <w:t>&gt;&gt;</w:t>
            </w:r>
          </w:p>
          <w:p w14:paraId="4741CCC3" w14:textId="4823FC40" w:rsidR="000878AF" w:rsidRDefault="000878AF" w:rsidP="00FF57EC">
            <w:pPr>
              <w:spacing w:before="40" w:after="40"/>
              <w:rPr>
                <w:rFonts w:ascii="Arial" w:hAnsi="Arial" w:cs="Arial"/>
                <w:color w:val="0F1724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F1724"/>
                <w:shd w:val="clear" w:color="auto" w:fill="FFFFFF"/>
              </w:rPr>
              <w:t>&lt;&lt;</w:t>
            </w:r>
            <w:proofErr w:type="spellStart"/>
            <w:r>
              <w:rPr>
                <w:rFonts w:ascii="Courier New" w:hAnsi="Courier New" w:cs="Courier New"/>
                <w:color w:val="0F1724"/>
                <w:shd w:val="clear" w:color="auto" w:fill="FFFFFF"/>
              </w:rPr>
              <w:t>link:</w:t>
            </w:r>
            <w:r>
              <w:rPr>
                <w:rFonts w:ascii="Courier New" w:hAnsi="Courier New" w:cs="Courier New"/>
                <w:color w:val="0F1724"/>
                <w:shd w:val="clear" w:color="auto" w:fill="FFFFFF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F1724"/>
                <w:shd w:val="clear" w:color="auto" w:fill="FFFFFF"/>
              </w:rPr>
              <w:t>&gt;&gt;</w:t>
            </w:r>
            <w:r>
              <w:rPr>
                <w:rFonts w:ascii="Arial" w:hAnsi="Arial" w:cs="Arial"/>
                <w:color w:val="0F1724"/>
                <w:shd w:val="clear" w:color="auto" w:fill="FFFFFF"/>
              </w:rPr>
              <w:t> </w:t>
            </w:r>
          </w:p>
          <w:p w14:paraId="11B18922" w14:textId="014ECE02" w:rsidR="00435340" w:rsidRPr="00CD16D1" w:rsidRDefault="00435340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Style w:val="hljs-comment"/>
              </w:rPr>
              <w:t>&lt;&lt;</w:t>
            </w:r>
            <w:proofErr w:type="spellStart"/>
            <w:r>
              <w:rPr>
                <w:rStyle w:val="hljs-comment"/>
              </w:rPr>
              <w:t>es_attachments</w:t>
            </w:r>
            <w:proofErr w:type="spellEnd"/>
            <w:r>
              <w:rPr>
                <w:rStyle w:val="hljs-comment"/>
              </w:rPr>
              <w:t>&gt;&gt;</w:t>
            </w:r>
          </w:p>
        </w:tc>
      </w:tr>
      <w:tr w:rsidR="001B1F2F" w:rsidRPr="00CD16D1" w14:paraId="6AB05C46" w14:textId="77777777" w:rsidTr="0009494C">
        <w:tc>
          <w:tcPr>
            <w:tcW w:w="3542" w:type="dxa"/>
          </w:tcPr>
          <w:p w14:paraId="03710720" w14:textId="09258781" w:rsidR="001B1F2F" w:rsidRPr="001B1F2F" w:rsidRDefault="001B1F2F" w:rsidP="001B1F2F">
            <w:pPr>
              <w:pStyle w:val="NormalWeb"/>
              <w:spacing w:after="40"/>
            </w:pPr>
          </w:p>
        </w:tc>
        <w:tc>
          <w:tcPr>
            <w:tcW w:w="6518" w:type="dxa"/>
          </w:tcPr>
          <w:p w14:paraId="222B1AD0" w14:textId="77777777" w:rsidR="001B1F2F" w:rsidRPr="00CD16D1" w:rsidRDefault="001B1F2F" w:rsidP="00FF57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B8E6DDC" w14:textId="29574B19" w:rsidR="00831AD0" w:rsidRPr="00280987" w:rsidRDefault="00831AD0" w:rsidP="00280987">
      <w:pPr>
        <w:pStyle w:val="NormalWeb"/>
        <w:spacing w:after="4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831819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_messages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sectPr w:rsidR="00831AD0" w:rsidRPr="00280987" w:rsidSect="004568C8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F2499" w14:textId="77777777" w:rsidR="00DB5781" w:rsidRDefault="00DB5781" w:rsidP="00812032">
      <w:r>
        <w:separator/>
      </w:r>
    </w:p>
  </w:endnote>
  <w:endnote w:type="continuationSeparator" w:id="0">
    <w:p w14:paraId="734E0C48" w14:textId="77777777" w:rsidR="00DB5781" w:rsidRDefault="00DB578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E984D" w14:textId="77777777" w:rsidR="00DB5781" w:rsidRDefault="00DB5781" w:rsidP="00812032">
      <w:r>
        <w:separator/>
      </w:r>
    </w:p>
  </w:footnote>
  <w:footnote w:type="continuationSeparator" w:id="0">
    <w:p w14:paraId="616461F6" w14:textId="77777777" w:rsidR="00DB5781" w:rsidRDefault="00DB5781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0A3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A38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28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98"/>
    <w:rsid w:val="000851CB"/>
    <w:rsid w:val="000859BE"/>
    <w:rsid w:val="000862A5"/>
    <w:rsid w:val="000874D3"/>
    <w:rsid w:val="000878AF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494C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6ED9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2F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C4D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BB4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640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675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40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1C87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1B8E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26A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6E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5A0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D07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C6"/>
    <w:rsid w:val="008309D3"/>
    <w:rsid w:val="00830C07"/>
    <w:rsid w:val="00830C95"/>
    <w:rsid w:val="00830D23"/>
    <w:rsid w:val="00830EDE"/>
    <w:rsid w:val="00830FBC"/>
    <w:rsid w:val="00831819"/>
    <w:rsid w:val="00831AD0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579C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F0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D7A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5ACA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099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893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4D1A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73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449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6D1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1D9"/>
    <w:rsid w:val="00CF35AF"/>
    <w:rsid w:val="00CF3A39"/>
    <w:rsid w:val="00CF3AC1"/>
    <w:rsid w:val="00CF4622"/>
    <w:rsid w:val="00CF569F"/>
    <w:rsid w:val="00CF5AC0"/>
    <w:rsid w:val="00CF5E6E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12B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17F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5781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236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77FAA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AAF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245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5DA2"/>
    <w:rsid w:val="00F9637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AE1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character" w:customStyle="1" w:styleId="hljs-symbol">
    <w:name w:val="hljs-symbol"/>
    <w:basedOn w:val="DefaultParagraphFont"/>
    <w:rsid w:val="00F00245"/>
  </w:style>
  <w:style w:type="character" w:customStyle="1" w:styleId="hljs-comment">
    <w:name w:val="hljs-comment"/>
    <w:basedOn w:val="DefaultParagraphFont"/>
    <w:rsid w:val="00E7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CV-UNS-CLM-ENG-01681     Now: CV-SPC-CLM-ENG-01350.docx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Gareth Lancaster</cp:lastModifiedBy>
  <cp:revision>2</cp:revision>
  <dcterms:created xsi:type="dcterms:W3CDTF">2025-03-03T09:10:00Z</dcterms:created>
  <dcterms:modified xsi:type="dcterms:W3CDTF">2025-03-03T09:10:00Z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