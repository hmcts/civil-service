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4D9CE76B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 xml:space="preserve">t respond before </w:t>
      </w:r>
      <w:r w:rsidRPr="00933C77">
        <w:rPr>
          <w:rFonts w:ascii="GDSTransportWebsite" w:hAnsi="GDSTransportWebsite"/>
          <w:b/>
          <w:bCs/>
          <w:color w:val="0A0A0A"/>
        </w:rPr>
        <w:t>&lt;&lt;defendantResponseDeadlineDate&gt;&gt;</w:t>
      </w:r>
      <w:r w:rsidRPr="00933C77">
        <w:rPr>
          <w:rFonts w:ascii="GDSTransportWebsite" w:hAnsi="GDSTransportWebsite"/>
          <w:color w:val="0A0A0A"/>
        </w:rPr>
        <w:t>, you could get a County Court Judgment (CCJ) made against you.</w:t>
      </w:r>
    </w:p>
    <w:sectPr w:rsidR="00F07487" w:rsidRPr="00933C7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BE03D" w14:textId="77777777" w:rsidR="00A33C91" w:rsidRDefault="00A33C91" w:rsidP="00812032">
      <w:r>
        <w:separator/>
      </w:r>
    </w:p>
  </w:endnote>
  <w:endnote w:type="continuationSeparator" w:id="0">
    <w:p w14:paraId="7B029410" w14:textId="77777777" w:rsidR="00A33C91" w:rsidRDefault="00A33C9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90CF" w14:textId="77777777" w:rsidR="00A33C91" w:rsidRDefault="00A33C91" w:rsidP="00812032">
      <w:r>
        <w:separator/>
      </w:r>
    </w:p>
  </w:footnote>
  <w:footnote w:type="continuationSeparator" w:id="0">
    <w:p w14:paraId="6EC3C9EB" w14:textId="77777777" w:rsidR="00A33C91" w:rsidRDefault="00A33C91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566F2B6-20D8-4E1F-93B3-A983860F5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87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CV-SPEC-CLM-ENG-00001-v01     Now: CV-SPC-CLM-ENG-01047.docx</dc:title>
  <dc:subject/>
  <dc:creator>District Judge Richard Clarke</dc:creator>
  <cp:keywords/>
  <cp:lastModifiedBy>Sampan Kumar</cp:lastModifiedBy>
  <cp:revision>59</cp:revision>
  <dcterms:created xsi:type="dcterms:W3CDTF">2021-07-07T12:48:00Z</dcterms:created>
  <dcterms:modified xsi:type="dcterms:W3CDTF">2022-05-28T21:23:00Z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