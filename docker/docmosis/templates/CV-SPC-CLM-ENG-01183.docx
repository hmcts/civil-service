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492C5CCC" w:rsidR="00B0794E" w:rsidRPr="00786E61" w:rsidRDefault="00B0794E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352750B3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CF80" w14:textId="77777777" w:rsidR="00B822FD" w:rsidRDefault="00B822FD" w:rsidP="00812032">
      <w:r>
        <w:separator/>
      </w:r>
    </w:p>
  </w:endnote>
  <w:endnote w:type="continuationSeparator" w:id="0">
    <w:p w14:paraId="3F4BE08D" w14:textId="77777777" w:rsidR="00B822FD" w:rsidRDefault="00B822F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AEB09" w14:textId="77777777" w:rsidR="00B822FD" w:rsidRDefault="00B822FD" w:rsidP="00812032">
      <w:r>
        <w:separator/>
      </w:r>
    </w:p>
  </w:footnote>
  <w:footnote w:type="continuationSeparator" w:id="0">
    <w:p w14:paraId="0573352A" w14:textId="77777777" w:rsidR="00B822FD" w:rsidRDefault="00B822FD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470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2F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14933326-D7A4-4E07-95AD-719A50A3A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56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CV-SPC-CLM-ENG-01080     Now: CV-SPC-CLM-ENG-01183.docx</dc:title>
  <dc:subject/>
  <dc:creator>District Judge Richard Clarke</dc:creator>
  <cp:keywords/>
  <cp:lastModifiedBy>Indu Chaturvedi</cp:lastModifiedBy>
  <cp:revision>14</cp:revision>
  <dcterms:created xsi:type="dcterms:W3CDTF">2022-04-06T11:43:00Z</dcterms:created>
  <dcterms:modified xsi:type="dcterms:W3CDTF">2022-09-30T15:42:00Z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