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7708350E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BB3130">
        <w:tc>
          <w:tcPr>
            <w:tcW w:w="10060" w:type="dxa"/>
            <w:gridSpan w:val="2"/>
          </w:tcPr>
          <w:tbl>
            <w:tblPr>
              <w:tblStyle w:val="TableGrid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9A5101" w:rsidRPr="009A5101" w14:paraId="10CFD096" w14:textId="77777777" w:rsidTr="008650A6">
              <w:trPr>
                <w:trHeight w:val="680"/>
              </w:trPr>
              <w:tc>
                <w:tcPr>
                  <w:tcW w:w="3542" w:type="dxa"/>
                </w:tcPr>
                <w:p w14:paraId="5F518AD3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Do you want to ask for the hearing to be held at a specific court?</w:t>
                  </w:r>
                </w:p>
                <w:p w14:paraId="5647B6BD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  <w:tc>
                <w:tcPr>
                  <w:tcW w:w="6518" w:type="dxa"/>
                </w:tcPr>
                <w:p w14:paraId="183A54B1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r w:rsidRPr="009A5101">
                    <w:rPr>
                      <w:rFonts w:ascii="GDSTransportWebsite" w:hAnsi="GDSTransportWebsite"/>
                      <w:color w:val="0A0A0A"/>
                    </w:rPr>
                    <w:t>requestedCourt.requestHearingAtSpecificCourt</w:t>
                  </w:r>
                  <w:proofErr w:type="spellEnd"/>
                  <w:r w:rsidRPr="009A5101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0F81CC82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 w:rsidRPr="009A5101">
              <w:rPr>
                <w:rFonts w:ascii="GDSTransportWebsite" w:hAnsi="GDSTransportWebsite"/>
                <w:color w:val="0A0A0A"/>
              </w:rPr>
              <w:t xml:space="preserve">_{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proofErr w:type="gramEnd"/>
            <w:r w:rsidRPr="009A5101">
              <w:rPr>
                <w:rFonts w:ascii="GDSTransportWebsite" w:hAnsi="GDSTransportWebsite"/>
                <w:color w:val="0A0A0A"/>
              </w:rPr>
              <w:t xml:space="preserve"> ='Yes'}&gt;&gt;</w:t>
            </w:r>
          </w:p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Code for prefer 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proofErr w:type="spellStart"/>
                  <w:r w:rsidRPr="009A5101">
                    <w:rPr>
                      <w:rFonts w:ascii="GDSTransportWebsite" w:hAnsi="GDSTransportWebsite"/>
                      <w:color w:val="0A0A0A"/>
                    </w:rPr>
                    <w:t>requestedCourt.responseCourtCode</w:t>
                  </w:r>
                  <w:proofErr w:type="spellEnd"/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 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proofErr w:type="spellStart"/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</w:t>
                  </w:r>
                  <w:proofErr w:type="spellEnd"/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435FA779" w:rsidR="00164EB9" w:rsidRPr="000D63C2" w:rsidRDefault="009A5101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46153" w:rsidRPr="00156806" w14:paraId="2CE7602E" w14:textId="77777777" w:rsidTr="00BB3130">
        <w:trPr>
          <w:trHeight w:val="329"/>
        </w:trPr>
        <w:tc>
          <w:tcPr>
            <w:tcW w:w="3542" w:type="dxa"/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BB3130">
        <w:trPr>
          <w:trHeight w:val="329"/>
        </w:trPr>
        <w:tc>
          <w:tcPr>
            <w:tcW w:w="3542" w:type="dxa"/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43F44">
        <w:rPr>
          <w:rFonts w:ascii="GDSTransportWebsite" w:hAnsi="GDSTransportWebsite"/>
          <w:color w:val="0A0A0A"/>
          <w:shd w:val="clear" w:color="auto" w:fill="FFFFFF"/>
        </w:rPr>
        <w:t>_{</w:t>
      </w:r>
      <w:r w:rsidRPr="00143F44">
        <w:rPr>
          <w:rFonts w:ascii="GDSTransportWebsite" w:hAnsi="GDSTransportWebsite"/>
          <w:color w:val="0A0A0A"/>
        </w:rPr>
        <w:t xml:space="preserve"> </w:t>
      </w:r>
      <w:proofErr w:type="spellStart"/>
      <w:r w:rsidRPr="00143F44">
        <w:rPr>
          <w:rFonts w:ascii="GDSTransportWebsite" w:hAnsi="GDSTransportWebsite"/>
          <w:color w:val="0A0A0A"/>
        </w:rPr>
        <w:t>vulnerabilityQuestions.</w:t>
      </w:r>
      <w:r>
        <w:rPr>
          <w:rFonts w:ascii="GDSTransportWebsite" w:hAnsi="GDSTransportWebsite"/>
          <w:color w:val="0A0A0A"/>
        </w:rPr>
        <w:t>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B78F" w14:textId="77777777" w:rsidR="005639D7" w:rsidRDefault="005639D7" w:rsidP="00812032">
      <w:r>
        <w:separator/>
      </w:r>
    </w:p>
  </w:endnote>
  <w:endnote w:type="continuationSeparator" w:id="0">
    <w:p w14:paraId="69637553" w14:textId="77777777" w:rsidR="005639D7" w:rsidRDefault="005639D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E0DE" w14:textId="77777777" w:rsidR="005639D7" w:rsidRDefault="005639D7" w:rsidP="00812032">
      <w:r>
        <w:separator/>
      </w:r>
    </w:p>
  </w:footnote>
  <w:footnote w:type="continuationSeparator" w:id="0">
    <w:p w14:paraId="4A200025" w14:textId="77777777" w:rsidR="005639D7" w:rsidRDefault="005639D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128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Astha Malviya</cp:lastModifiedBy>
  <cp:revision>53</cp:revision>
  <cp:lastPrinted>2020-12-03T10:41:00Z</cp:lastPrinted>
  <dcterms:created xsi:type="dcterms:W3CDTF">2022-06-28T15:08:00Z</dcterms:created>
  <dcterms:modified xsi:type="dcterms:W3CDTF">2022-09-08T08:27:00Z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