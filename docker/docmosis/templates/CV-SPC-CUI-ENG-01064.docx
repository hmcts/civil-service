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596005" w:rsidRPr="00156806" w14:paraId="3B8C6AA9" w14:textId="77777777" w:rsidTr="00B70CF1">
        <w:tc>
          <w:tcPr>
            <w:tcW w:w="1980" w:type="dxa"/>
            <w:vMerge w:val="restart"/>
          </w:tcPr>
          <w:p w14:paraId="4D4ADA8A" w14:textId="77777777" w:rsidR="00596005" w:rsidRDefault="00596005" w:rsidP="00B70CF1">
            <w:pPr>
              <w:jc w:val="both"/>
            </w:pPr>
            <w:r>
              <w:fldChar w:fldCharType="begin"/>
            </w:r>
            <w:r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A8223E" wp14:editId="7336815B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AEBF97" w14:textId="77777777" w:rsidR="00596005" w:rsidRPr="00153598" w:rsidRDefault="00596005" w:rsidP="00B70CF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09F8ED6F" w14:textId="77777777" w:rsidR="00596005" w:rsidRPr="00ED14FB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2DB96C2E" w14:textId="0922C9AF" w:rsidR="00596005" w:rsidRPr="001042EF" w:rsidRDefault="00596005" w:rsidP="00B70CF1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26032F" w:rsidRPr="00CC33D6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R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eference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umber</w:t>
            </w:r>
            <w:proofErr w:type="spellEnd"/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</w:t>
            </w:r>
          </w:p>
        </w:tc>
        <w:tc>
          <w:tcPr>
            <w:tcW w:w="1999" w:type="dxa"/>
          </w:tcPr>
          <w:p w14:paraId="3D77E4AC" w14:textId="77777777" w:rsidR="00596005" w:rsidRPr="001042EF" w:rsidRDefault="00596005" w:rsidP="00B70CF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D0D824A" wp14:editId="5A4BF8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6005" w:rsidRPr="00156806" w14:paraId="55C0EF10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14E49683" w14:textId="77777777" w:rsidR="00596005" w:rsidRDefault="00596005" w:rsidP="00B70CF1"/>
        </w:tc>
        <w:tc>
          <w:tcPr>
            <w:tcW w:w="7764" w:type="dxa"/>
            <w:gridSpan w:val="3"/>
            <w:vAlign w:val="bottom"/>
          </w:tcPr>
          <w:p w14:paraId="206ECD26" w14:textId="0CE2AB89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v 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defendant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1.n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="0026032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596005" w:rsidRPr="00156806" w14:paraId="35F53223" w14:textId="77777777" w:rsidTr="00B70CF1">
        <w:trPr>
          <w:trHeight w:val="508"/>
        </w:trPr>
        <w:tc>
          <w:tcPr>
            <w:tcW w:w="1980" w:type="dxa"/>
            <w:vMerge/>
            <w:vAlign w:val="bottom"/>
          </w:tcPr>
          <w:p w14:paraId="65A024DB" w14:textId="77777777" w:rsidR="00596005" w:rsidRDefault="00596005" w:rsidP="00B70CF1"/>
        </w:tc>
        <w:tc>
          <w:tcPr>
            <w:tcW w:w="3969" w:type="dxa"/>
            <w:vAlign w:val="bottom"/>
          </w:tcPr>
          <w:p w14:paraId="4BB2E2EA" w14:textId="1AF77B03" w:rsidR="00596005" w:rsidRPr="003776B8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Claimant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eference</w:t>
            </w:r>
            <w:r w:rsidR="00CC33D6">
              <w:rPr>
                <w:rFonts w:ascii="GDSTransportWebsite" w:hAnsi="GDSTransportWebsite"/>
                <w:color w:val="60686D"/>
              </w:rPr>
              <w:t>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  <w:r w:rsidRPr="00C043B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3795" w:type="dxa"/>
            <w:gridSpan w:val="2"/>
            <w:vAlign w:val="bottom"/>
          </w:tcPr>
          <w:p w14:paraId="28B8006E" w14:textId="77777777" w:rsidR="00596005" w:rsidRPr="003776B8" w:rsidRDefault="00596005" w:rsidP="00B70CF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596005" w:rsidRPr="00156806" w14:paraId="6834626B" w14:textId="77777777" w:rsidTr="00B70CF1">
        <w:trPr>
          <w:trHeight w:val="507"/>
        </w:trPr>
        <w:tc>
          <w:tcPr>
            <w:tcW w:w="1980" w:type="dxa"/>
            <w:vMerge/>
            <w:vAlign w:val="bottom"/>
          </w:tcPr>
          <w:p w14:paraId="1A9128B5" w14:textId="77777777" w:rsidR="00596005" w:rsidRDefault="00596005" w:rsidP="00B70CF1"/>
        </w:tc>
        <w:tc>
          <w:tcPr>
            <w:tcW w:w="3969" w:type="dxa"/>
            <w:vAlign w:val="bottom"/>
          </w:tcPr>
          <w:p w14:paraId="4DD35FE0" w14:textId="7CEF7647" w:rsidR="00596005" w:rsidRPr="00C043B0" w:rsidRDefault="00596005" w:rsidP="00B70CF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  <w:r w:rsidRPr="00C043B0">
              <w:rPr>
                <w:rFonts w:ascii="GDSTransportWebsite" w:hAnsi="GDSTransportWebsite"/>
                <w:color w:val="60686D"/>
              </w:rPr>
              <w:t>Defendant ref:</w:t>
            </w:r>
            <w:r>
              <w:rPr>
                <w:rFonts w:ascii="GDSTransportWebsite" w:hAnsi="GDSTransportWebsite"/>
                <w:color w:val="60686D"/>
              </w:rPr>
              <w:t xml:space="preserve"> </w:t>
            </w:r>
            <w:r w:rsidR="00795856">
              <w:rPr>
                <w:rFonts w:ascii="GDSTransportWebsite" w:hAnsi="GDSTransportWebsite"/>
                <w:color w:val="60686D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</w:t>
            </w:r>
            <w:r w:rsidR="00CC33D6">
              <w:rPr>
                <w:rFonts w:ascii="GDSTransportWebsite" w:hAnsi="GDSTransportWebsite"/>
                <w:color w:val="60686D"/>
              </w:rPr>
              <w:t>R</w:t>
            </w:r>
            <w:r>
              <w:rPr>
                <w:rFonts w:ascii="GDSTransportWebsite" w:hAnsi="GDSTransportWebsite"/>
                <w:color w:val="60686D"/>
              </w:rPr>
              <w:t>ef</w:t>
            </w:r>
            <w:r w:rsidR="00CC33D6">
              <w:rPr>
                <w:rFonts w:ascii="GDSTransportWebsite" w:hAnsi="GDSTransportWebsite"/>
                <w:color w:val="60686D"/>
              </w:rPr>
              <w:t>erenceN</w:t>
            </w:r>
            <w:r>
              <w:rPr>
                <w:rFonts w:ascii="GDSTransportWebsite" w:hAnsi="GDSTransportWebsite"/>
                <w:color w:val="60686D"/>
              </w:rPr>
              <w:t>umber</w:t>
            </w:r>
            <w:proofErr w:type="spellEnd"/>
            <w:r w:rsidR="00795856"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4111F016" w14:textId="58CA969E" w:rsidR="00596005" w:rsidRDefault="00596005" w:rsidP="00B70CF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</w:t>
            </w:r>
            <w:proofErr w:type="spellStart"/>
            <w:proofErr w:type="gram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proofErr w:type="gramEnd"/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generationDate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'dd MMMM 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', '</w:t>
            </w:r>
            <w:proofErr w:type="spellStart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="0030022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-MM-dd')</w:t>
            </w:r>
            <w:r w:rsidR="008F48A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&gt;&gt;</w:t>
            </w:r>
          </w:p>
        </w:tc>
      </w:tr>
    </w:tbl>
    <w:p w14:paraId="3CB08853" w14:textId="77777777" w:rsidR="00596005" w:rsidRDefault="00596005" w:rsidP="00596005"/>
    <w:p w14:paraId="0376B3F2" w14:textId="77777777" w:rsidR="004C62F1" w:rsidRPr="00F1448D" w:rsidRDefault="004C62F1" w:rsidP="004C62F1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Defendant’s details</w:t>
      </w:r>
    </w:p>
    <w:p w14:paraId="7BE2080D" w14:textId="77777777" w:rsidR="004C62F1" w:rsidRDefault="004C62F1" w:rsidP="004C62F1">
      <w:pPr>
        <w:rPr>
          <w:rFonts w:cstheme="minorHAnsi"/>
        </w:rPr>
      </w:pPr>
    </w:p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4C62F1" w14:paraId="56389D94" w14:textId="77777777" w:rsidTr="00F26888">
        <w:tc>
          <w:tcPr>
            <w:tcW w:w="2694" w:type="dxa"/>
          </w:tcPr>
          <w:p w14:paraId="5CA406E7" w14:textId="3526188F" w:rsidR="001850B4" w:rsidRPr="00CC33D6" w:rsidRDefault="00B457F3" w:rsidP="00F26888">
            <w:pPr>
              <w:rPr>
                <w:rFonts w:cstheme="minorHAnsi"/>
              </w:rPr>
            </w:pPr>
            <w:r w:rsidRPr="00CC33D6">
              <w:rPr>
                <w:rFonts w:cstheme="minorHAnsi"/>
              </w:rPr>
              <w:t>&lt;&lt;cs</w:t>
            </w:r>
            <w:proofErr w:type="gramStart"/>
            <w:r w:rsidRPr="00CC33D6">
              <w:rPr>
                <w:rFonts w:cstheme="minorHAnsi"/>
              </w:rPr>
              <w:t>_{</w:t>
            </w:r>
            <w:proofErr w:type="gramEnd"/>
            <w:r w:rsidRPr="00CC33D6">
              <w:rPr>
                <w:rFonts w:cstheme="minorHAnsi"/>
              </w:rPr>
              <w:t>defendant1.isIndividual}&gt;&gt;</w:t>
            </w:r>
          </w:p>
          <w:p w14:paraId="4C2663F5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021BC491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50619E38" w14:textId="77777777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295BE352" w14:textId="210DE5FF" w:rsidR="00B457F3" w:rsidRDefault="00B457F3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52C795C" w14:textId="262F6CCA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14:paraId="34A0A1C2" w14:textId="77777777" w:rsidTr="00F26888">
        <w:tc>
          <w:tcPr>
            <w:tcW w:w="2694" w:type="dxa"/>
          </w:tcPr>
          <w:p w14:paraId="12474D9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3DAC77E1" w14:textId="1BB922A2" w:rsidR="004C62F1" w:rsidRDefault="008879A5" w:rsidP="00F26888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defendant1.primaryAddress.addressLine1 != null&gt;&gt;</w:t>
            </w:r>
          </w:p>
          <w:p w14:paraId="28726F4E" w14:textId="20B408D0" w:rsidR="008879A5" w:rsidRPr="008879A5" w:rsidRDefault="008879A5" w:rsidP="00F26888">
            <w:proofErr w:type="gramStart"/>
            <w:r>
              <w:t>&lt;&lt;defendant1.primaryAddress.addressLine</w:t>
            </w:r>
            <w:proofErr w:type="gramEnd"/>
            <w:r>
              <w:t>1&gt;&gt;</w:t>
            </w:r>
          </w:p>
          <w:p w14:paraId="4537AE36" w14:textId="77777777" w:rsidR="008879A5" w:rsidRDefault="008879A5" w:rsidP="00F26888">
            <w:r w:rsidRPr="008879A5">
              <w:t>&lt;&lt;es_&gt;&gt;</w:t>
            </w:r>
          </w:p>
          <w:p w14:paraId="04232091" w14:textId="653A3245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defendant1.primaryAddress.addressLine</w:t>
            </w:r>
            <w:r>
              <w:t>2</w:t>
            </w:r>
            <w:r w:rsidRPr="008879A5">
              <w:t xml:space="preserve"> != null&gt;&gt;</w:t>
            </w:r>
          </w:p>
          <w:p w14:paraId="52A51113" w14:textId="23A4E477" w:rsidR="008879A5" w:rsidRPr="008879A5" w:rsidRDefault="008879A5" w:rsidP="008879A5">
            <w:proofErr w:type="gramStart"/>
            <w:r>
              <w:t>&lt;&lt;defendant1.primaryAddress.addressLine</w:t>
            </w:r>
            <w:proofErr w:type="gramEnd"/>
            <w:r>
              <w:t>2&gt;&gt;</w:t>
            </w:r>
          </w:p>
          <w:p w14:paraId="52BBB79B" w14:textId="77777777" w:rsidR="008879A5" w:rsidRDefault="008879A5" w:rsidP="008879A5">
            <w:r w:rsidRPr="008879A5">
              <w:t>&lt;&lt;es_&gt;&gt;</w:t>
            </w:r>
          </w:p>
          <w:p w14:paraId="067F9512" w14:textId="5472ECDF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defendant1.primaryAddress.addressLine</w:t>
            </w:r>
            <w:r>
              <w:t>3</w:t>
            </w:r>
            <w:r w:rsidRPr="008879A5">
              <w:t xml:space="preserve"> != null&gt;&gt;</w:t>
            </w:r>
          </w:p>
          <w:p w14:paraId="67868C42" w14:textId="14BC2F29" w:rsidR="008879A5" w:rsidRPr="008879A5" w:rsidRDefault="008879A5" w:rsidP="008879A5">
            <w:proofErr w:type="gramStart"/>
            <w:r>
              <w:t>&lt;&lt;defendant1.primaryAddress.addressLine</w:t>
            </w:r>
            <w:proofErr w:type="gramEnd"/>
            <w:r>
              <w:t>3&gt;&gt;</w:t>
            </w:r>
          </w:p>
          <w:p w14:paraId="07ECC55B" w14:textId="77777777" w:rsidR="008879A5" w:rsidRDefault="008879A5" w:rsidP="008879A5">
            <w:r w:rsidRPr="008879A5">
              <w:t>&lt;&lt;es_&gt;&gt;</w:t>
            </w:r>
          </w:p>
          <w:p w14:paraId="215BE3CA" w14:textId="53F82F32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>
              <w:t>postTown</w:t>
            </w:r>
            <w:r w:rsidRPr="008879A5">
              <w:t>!= null&gt;&gt;</w:t>
            </w:r>
          </w:p>
          <w:p w14:paraId="5D3E8AE8" w14:textId="6BB79B0E" w:rsidR="008879A5" w:rsidRPr="008879A5" w:rsidRDefault="008879A5" w:rsidP="008879A5">
            <w:r>
              <w:t xml:space="preserve">&lt;&lt;defendant1.primaryAddress. </w:t>
            </w:r>
            <w:proofErr w:type="spellStart"/>
            <w:r>
              <w:t>postTown</w:t>
            </w:r>
            <w:proofErr w:type="spellEnd"/>
            <w:r>
              <w:t xml:space="preserve"> &gt;&gt;</w:t>
            </w:r>
          </w:p>
          <w:p w14:paraId="6D5F79D0" w14:textId="77777777" w:rsidR="008879A5" w:rsidRDefault="008879A5" w:rsidP="008879A5">
            <w:r w:rsidRPr="008879A5">
              <w:t>&lt;&lt;es_&gt;&gt;</w:t>
            </w:r>
          </w:p>
          <w:p w14:paraId="02D11322" w14:textId="0D17AB2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>
              <w:t>county</w:t>
            </w:r>
            <w:r w:rsidRPr="008879A5">
              <w:t>!= null&gt;&gt;</w:t>
            </w:r>
          </w:p>
          <w:p w14:paraId="29D7A87D" w14:textId="6FAB1F2E" w:rsidR="008879A5" w:rsidRPr="008879A5" w:rsidRDefault="008879A5" w:rsidP="008879A5">
            <w:r>
              <w:t>&lt;&lt;defendant1.primaryAddress. county&gt;&gt;</w:t>
            </w:r>
          </w:p>
          <w:p w14:paraId="036D18D4" w14:textId="77777777" w:rsidR="008879A5" w:rsidRDefault="008879A5" w:rsidP="008879A5">
            <w:r w:rsidRPr="008879A5">
              <w:t>&lt;&lt;es_&gt;&gt;</w:t>
            </w:r>
          </w:p>
          <w:p w14:paraId="0B5E216F" w14:textId="14986C19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>
              <w:t>country</w:t>
            </w:r>
            <w:r w:rsidRPr="008879A5">
              <w:t>!= null&gt;&gt;</w:t>
            </w:r>
          </w:p>
          <w:p w14:paraId="35355D71" w14:textId="4A610B43" w:rsidR="008879A5" w:rsidRPr="008879A5" w:rsidRDefault="008879A5" w:rsidP="008879A5">
            <w:r>
              <w:t>&lt;&lt;defendant1.primaryAddress. country&gt;&gt;</w:t>
            </w:r>
          </w:p>
          <w:p w14:paraId="171A5E12" w14:textId="77777777" w:rsidR="008879A5" w:rsidRDefault="008879A5" w:rsidP="008879A5">
            <w:r w:rsidRPr="008879A5">
              <w:t>&lt;&lt;es_&gt;&gt;</w:t>
            </w:r>
          </w:p>
          <w:p w14:paraId="69978618" w14:textId="04280F77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defendant1.primaryAddress.</w:t>
            </w:r>
            <w:r>
              <w:t>postCode</w:t>
            </w:r>
            <w:r w:rsidRPr="008879A5">
              <w:t>!= null&gt;&gt;</w:t>
            </w:r>
          </w:p>
          <w:p w14:paraId="75003157" w14:textId="4B8505E1" w:rsidR="008879A5" w:rsidRPr="008879A5" w:rsidRDefault="008879A5" w:rsidP="008879A5">
            <w:r>
              <w:t xml:space="preserve">&lt;&lt;defendant1.primaryAddress. </w:t>
            </w:r>
            <w:proofErr w:type="spellStart"/>
            <w:r>
              <w:t>postCode</w:t>
            </w:r>
            <w:proofErr w:type="spellEnd"/>
            <w:r>
              <w:t>&gt;&gt;</w:t>
            </w:r>
          </w:p>
          <w:p w14:paraId="5478AD63" w14:textId="2371C2A7" w:rsidR="008879A5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14:paraId="0AB18A59" w14:textId="77777777" w:rsidTr="00F26888">
        <w:tc>
          <w:tcPr>
            <w:tcW w:w="2694" w:type="dxa"/>
          </w:tcPr>
          <w:p w14:paraId="51CD39C5" w14:textId="2399287A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gramStart"/>
            <w:r>
              <w:rPr>
                <w:rFonts w:cstheme="minorHAnsi"/>
              </w:rPr>
              <w:t>defendant1.correspondenceAddress!=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492E279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4C62F1" w14:paraId="7C3F2B24" w14:textId="77777777" w:rsidTr="00F26888">
        <w:tc>
          <w:tcPr>
            <w:tcW w:w="2694" w:type="dxa"/>
          </w:tcPr>
          <w:p w14:paraId="116A4D72" w14:textId="77777777" w:rsidR="004C62F1" w:rsidRDefault="004C62F1" w:rsidP="00F26888">
            <w:pPr>
              <w:rPr>
                <w:rFonts w:cstheme="minorHAnsi"/>
              </w:rPr>
            </w:pPr>
            <w:r w:rsidRPr="00D72DBA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1066E71" w14:textId="0172365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correspondenceAddress</w:t>
            </w:r>
            <w:r w:rsidRPr="008879A5">
              <w:t>.addressLine</w:t>
            </w:r>
            <w:proofErr w:type="gramStart"/>
            <w:r w:rsidRPr="008879A5">
              <w:t>1 !</w:t>
            </w:r>
            <w:proofErr w:type="gramEnd"/>
            <w:r w:rsidRPr="008879A5">
              <w:t>= null&gt;&gt;</w:t>
            </w:r>
          </w:p>
          <w:p w14:paraId="1EC7E555" w14:textId="47505BBC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correspondenceAddress</w:t>
            </w:r>
            <w:r>
              <w:t>.addressLine1&gt;&gt;</w:t>
            </w:r>
          </w:p>
          <w:p w14:paraId="75B5A027" w14:textId="77777777" w:rsidR="00CC33D6" w:rsidRDefault="00CC33D6" w:rsidP="00CC33D6">
            <w:r w:rsidRPr="008879A5">
              <w:t>&lt;&lt;es_&gt;&gt;</w:t>
            </w:r>
          </w:p>
          <w:p w14:paraId="53CDF3CC" w14:textId="79B847B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correspondenceAddress</w:t>
            </w:r>
            <w:r w:rsidRPr="008879A5">
              <w:t>.addressLine</w:t>
            </w:r>
            <w:proofErr w:type="gramStart"/>
            <w:r>
              <w:t>2</w:t>
            </w:r>
            <w:r w:rsidRPr="008879A5">
              <w:t xml:space="preserve"> !</w:t>
            </w:r>
            <w:proofErr w:type="gramEnd"/>
            <w:r w:rsidRPr="008879A5">
              <w:t>= null&gt;&gt;</w:t>
            </w:r>
          </w:p>
          <w:p w14:paraId="1F0ECE3A" w14:textId="1D60D261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correspondenceAddress</w:t>
            </w:r>
            <w:r>
              <w:t>.addressLine2&gt;&gt;</w:t>
            </w:r>
          </w:p>
          <w:p w14:paraId="160A36E1" w14:textId="77777777" w:rsidR="00CC33D6" w:rsidRDefault="00CC33D6" w:rsidP="00CC33D6">
            <w:r w:rsidRPr="008879A5">
              <w:t>&lt;&lt;es_&gt;&gt;</w:t>
            </w:r>
          </w:p>
          <w:p w14:paraId="20E804DF" w14:textId="34CB1C0A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correspondenceAddress</w:t>
            </w:r>
            <w:r w:rsidRPr="008879A5">
              <w:t>.addressLine</w:t>
            </w:r>
            <w:proofErr w:type="gramStart"/>
            <w:r>
              <w:t>3</w:t>
            </w:r>
            <w:r w:rsidRPr="008879A5">
              <w:t xml:space="preserve"> !</w:t>
            </w:r>
            <w:proofErr w:type="gramEnd"/>
            <w:r w:rsidRPr="008879A5">
              <w:t>= null&gt;&gt;</w:t>
            </w:r>
          </w:p>
          <w:p w14:paraId="000F9C28" w14:textId="307AA13D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correspondenceAddress</w:t>
            </w:r>
            <w:r>
              <w:t>.addressLine3&gt;&gt;</w:t>
            </w:r>
          </w:p>
          <w:p w14:paraId="71E66665" w14:textId="77777777" w:rsidR="00CC33D6" w:rsidRDefault="00CC33D6" w:rsidP="00CC33D6">
            <w:r w:rsidRPr="008879A5">
              <w:t>&lt;&lt;es_&gt;&gt;</w:t>
            </w:r>
          </w:p>
          <w:p w14:paraId="2EF335EB" w14:textId="4A42933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proofErr w:type="spellEnd"/>
            <w:r w:rsidRPr="008879A5">
              <w:t>!=</w:t>
            </w:r>
            <w:proofErr w:type="gramEnd"/>
            <w:r w:rsidRPr="008879A5">
              <w:t xml:space="preserve"> null&gt;&gt;</w:t>
            </w:r>
          </w:p>
          <w:p w14:paraId="436837FC" w14:textId="5C562EDC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correspondenceAddress</w:t>
            </w:r>
            <w:proofErr w:type="spellEnd"/>
            <w:r>
              <w:t xml:space="preserve">. </w:t>
            </w:r>
            <w:proofErr w:type="spellStart"/>
            <w:r>
              <w:t>postTown</w:t>
            </w:r>
            <w:proofErr w:type="spellEnd"/>
            <w:r>
              <w:t xml:space="preserve"> &gt;&gt;</w:t>
            </w:r>
          </w:p>
          <w:p w14:paraId="1038A08E" w14:textId="77777777" w:rsidR="00CC33D6" w:rsidRDefault="00CC33D6" w:rsidP="00CC33D6">
            <w:r w:rsidRPr="008879A5">
              <w:t>&lt;&lt;es_&gt;&gt;</w:t>
            </w:r>
          </w:p>
          <w:p w14:paraId="6774318A" w14:textId="47E867AB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proofErr w:type="spellEnd"/>
            <w:r w:rsidRPr="008879A5">
              <w:t>!=</w:t>
            </w:r>
            <w:proofErr w:type="gramEnd"/>
            <w:r w:rsidRPr="008879A5">
              <w:t xml:space="preserve"> null&gt;&gt;</w:t>
            </w:r>
          </w:p>
          <w:p w14:paraId="6F9D5FAF" w14:textId="1365FCD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correspondenceAddress</w:t>
            </w:r>
            <w:proofErr w:type="spellEnd"/>
            <w:r>
              <w:t>. county&gt;&gt;</w:t>
            </w:r>
          </w:p>
          <w:p w14:paraId="036CB3A4" w14:textId="77777777" w:rsidR="00CC33D6" w:rsidRDefault="00CC33D6" w:rsidP="00CC33D6">
            <w:r w:rsidRPr="008879A5">
              <w:t>&lt;&lt;es_&gt;&gt;</w:t>
            </w:r>
          </w:p>
          <w:p w14:paraId="7C343FD0" w14:textId="7995B502" w:rsidR="00CC33D6" w:rsidRDefault="00CC33D6" w:rsidP="00CC33D6">
            <w:r w:rsidRPr="008879A5">
              <w:lastRenderedPageBreak/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country</w:t>
            </w:r>
            <w:proofErr w:type="spellEnd"/>
            <w:r w:rsidRPr="008879A5">
              <w:t>!=</w:t>
            </w:r>
            <w:proofErr w:type="gramEnd"/>
            <w:r w:rsidRPr="008879A5">
              <w:t xml:space="preserve"> null&gt;&gt;</w:t>
            </w:r>
          </w:p>
          <w:p w14:paraId="7B811954" w14:textId="036634F8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correspondenceAddress</w:t>
            </w:r>
            <w:proofErr w:type="spellEnd"/>
            <w:r>
              <w:t>. country&gt;&gt;</w:t>
            </w:r>
          </w:p>
          <w:p w14:paraId="22B594A4" w14:textId="77777777" w:rsidR="00CC33D6" w:rsidRDefault="00CC33D6" w:rsidP="00CC33D6">
            <w:r w:rsidRPr="008879A5">
              <w:t>&lt;&lt;es_&gt;&gt;</w:t>
            </w:r>
          </w:p>
          <w:p w14:paraId="2B142B6D" w14:textId="426D0354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defendant1.</w:t>
            </w:r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proofErr w:type="spellEnd"/>
            <w:r w:rsidRPr="008879A5">
              <w:t>!=</w:t>
            </w:r>
            <w:proofErr w:type="gramEnd"/>
            <w:r w:rsidRPr="008879A5">
              <w:t xml:space="preserve"> null&gt;&gt;</w:t>
            </w:r>
          </w:p>
          <w:p w14:paraId="3FD2B1E4" w14:textId="6AD4C5EA" w:rsidR="00CC33D6" w:rsidRPr="008879A5" w:rsidRDefault="00CC33D6" w:rsidP="00CC33D6">
            <w:r>
              <w:t>&lt;&lt;defendant1.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correspondenceAddress</w:t>
            </w:r>
            <w:proofErr w:type="spellEnd"/>
            <w:r>
              <w:t xml:space="preserve">. </w:t>
            </w:r>
            <w:proofErr w:type="spellStart"/>
            <w:r>
              <w:t>postCode</w:t>
            </w:r>
            <w:proofErr w:type="spellEnd"/>
            <w:r>
              <w:t>&gt;&gt;</w:t>
            </w:r>
          </w:p>
          <w:p w14:paraId="3629CA35" w14:textId="10FF41A3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14:paraId="50AFADF1" w14:textId="77777777" w:rsidTr="00F26888">
        <w:tc>
          <w:tcPr>
            <w:tcW w:w="2694" w:type="dxa"/>
          </w:tcPr>
          <w:p w14:paraId="0B002E12" w14:textId="38001E96" w:rsidR="00CC33D6" w:rsidRPr="00D72DBA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&lt;&lt;es_&gt;&gt;</w:t>
            </w:r>
          </w:p>
        </w:tc>
        <w:tc>
          <w:tcPr>
            <w:tcW w:w="7087" w:type="dxa"/>
          </w:tcPr>
          <w:p w14:paraId="20F42156" w14:textId="77777777" w:rsidR="00CC33D6" w:rsidRPr="00FE3D52" w:rsidRDefault="00CC33D6" w:rsidP="00F26888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</w:p>
        </w:tc>
      </w:tr>
      <w:tr w:rsidR="00B330C0" w14:paraId="3B10CEA2" w14:textId="77777777" w:rsidTr="00F26888">
        <w:tc>
          <w:tcPr>
            <w:tcW w:w="2694" w:type="dxa"/>
          </w:tcPr>
          <w:p w14:paraId="246A884B" w14:textId="37E7A0A7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defendant1.isIndividual}&gt;&gt;</w:t>
            </w:r>
          </w:p>
        </w:tc>
        <w:tc>
          <w:tcPr>
            <w:tcW w:w="7087" w:type="dxa"/>
          </w:tcPr>
          <w:p w14:paraId="25FB76FF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13ABB7CD" w14:textId="77777777" w:rsidTr="00F26888">
        <w:tc>
          <w:tcPr>
            <w:tcW w:w="2694" w:type="dxa"/>
          </w:tcPr>
          <w:p w14:paraId="1E6706C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717AEB8F" w14:textId="028FBD0B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proofErr w:type="spellStart"/>
            <w:proofErr w:type="gramStart"/>
            <w:r w:rsidR="00300226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300226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proofErr w:type="gramEnd"/>
            <w:r w:rsidR="004C62F1"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B330C0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.dateOfBirth</w:t>
            </w:r>
            <w:r w:rsidR="003002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, ‘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14:paraId="5A542095" w14:textId="77777777" w:rsidTr="00F26888">
        <w:tc>
          <w:tcPr>
            <w:tcW w:w="2694" w:type="dxa"/>
          </w:tcPr>
          <w:p w14:paraId="04AE0DD0" w14:textId="5FB86F88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24548A8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14:paraId="0C8B3F5C" w14:textId="77777777" w:rsidTr="00F26888">
        <w:tc>
          <w:tcPr>
            <w:tcW w:w="2694" w:type="dxa"/>
          </w:tcPr>
          <w:p w14:paraId="3DB6E7D9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CE94866" w14:textId="437A3CBF" w:rsidR="004C62F1" w:rsidRPr="00A3288D" w:rsidRDefault="00A3288D" w:rsidP="00F26888">
            <w:pPr>
              <w:rPr>
                <w:rFonts w:cstheme="minorHAnsi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r w:rsidR="004C62F1"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defendant1</w:t>
            </w:r>
            <w:r w:rsidRPr="00A3288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.phone</w:t>
            </w: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C62F1" w:rsidRPr="00FE3D52" w14:paraId="623F5AD8" w14:textId="77777777" w:rsidTr="00F26888">
        <w:tc>
          <w:tcPr>
            <w:tcW w:w="2694" w:type="dxa"/>
          </w:tcPr>
          <w:p w14:paraId="550A58C7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08FCB884" w14:textId="68E3A43E" w:rsidR="004C62F1" w:rsidRPr="00A3288D" w:rsidRDefault="00A3288D" w:rsidP="00F26888">
            <w:pPr>
              <w:rPr>
                <w:rFonts w:cstheme="minorHAnsi"/>
                <w:b/>
                <w:bCs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</w:tbl>
    <w:p w14:paraId="338D07D5" w14:textId="77777777" w:rsidR="004C62F1" w:rsidRDefault="004C62F1" w:rsidP="004C62F1"/>
    <w:tbl>
      <w:tblPr>
        <w:tblStyle w:val="TableGrid"/>
        <w:tblW w:w="9781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7087"/>
      </w:tblGrid>
      <w:tr w:rsidR="00671726" w:rsidRPr="00FE3D52" w14:paraId="56891843" w14:textId="77777777" w:rsidTr="00F26888">
        <w:tc>
          <w:tcPr>
            <w:tcW w:w="2694" w:type="dxa"/>
          </w:tcPr>
          <w:p w14:paraId="4ED34E81" w14:textId="50628814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 != null}&gt;&gt;</w:t>
            </w:r>
          </w:p>
        </w:tc>
        <w:tc>
          <w:tcPr>
            <w:tcW w:w="7087" w:type="dxa"/>
          </w:tcPr>
          <w:p w14:paraId="1B779B2F" w14:textId="77777777" w:rsidR="00671726" w:rsidRPr="00FE3D52" w:rsidRDefault="00671726" w:rsidP="00F26888">
            <w:pPr>
              <w:rPr>
                <w:rStyle w:val="normaltextrun"/>
                <w:rFonts w:ascii="Arial" w:hAnsi="Arial" w:cs="Arial"/>
                <w:color w:val="0A0A0A"/>
                <w:highlight w:val="yellow"/>
                <w:shd w:val="clear" w:color="auto" w:fill="FFFFFF"/>
              </w:rPr>
            </w:pPr>
          </w:p>
        </w:tc>
      </w:tr>
      <w:tr w:rsidR="004C62F1" w:rsidRPr="00FE3D52" w14:paraId="558BF708" w14:textId="77777777" w:rsidTr="00F26888">
        <w:tc>
          <w:tcPr>
            <w:tcW w:w="2694" w:type="dxa"/>
          </w:tcPr>
          <w:p w14:paraId="7B040D5C" w14:textId="35E4DC5A" w:rsidR="00B330C0" w:rsidRPr="00B330C0" w:rsidRDefault="00B330C0" w:rsidP="00B330C0">
            <w:pPr>
              <w:rPr>
                <w:rFonts w:cstheme="minorHAnsi"/>
              </w:rPr>
            </w:pPr>
            <w:r w:rsidRPr="00B330C0">
              <w:rPr>
                <w:rFonts w:cstheme="minorHAnsi"/>
              </w:rPr>
              <w:t>&lt;&lt;cs</w:t>
            </w:r>
            <w:proofErr w:type="gramStart"/>
            <w:r w:rsidRPr="00B330C0">
              <w:rPr>
                <w:rFonts w:cstheme="minorHAnsi"/>
              </w:rPr>
              <w:t>_{</w:t>
            </w:r>
            <w:proofErr w:type="gramEnd"/>
            <w:r w:rsidRPr="00B330C0">
              <w:rPr>
                <w:rFonts w:cstheme="minorHAnsi"/>
              </w:rPr>
              <w:t>defendant</w:t>
            </w:r>
            <w:r>
              <w:rPr>
                <w:rFonts w:cstheme="minorHAnsi"/>
              </w:rPr>
              <w:t>2</w:t>
            </w:r>
            <w:r w:rsidRPr="00B330C0">
              <w:rPr>
                <w:rFonts w:cstheme="minorHAnsi"/>
              </w:rPr>
              <w:t>.isIndividual}&gt;&gt;</w:t>
            </w:r>
          </w:p>
          <w:p w14:paraId="65816A32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  <w:p w14:paraId="30D3F009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&lt;&lt;else&gt;&gt;</w:t>
            </w:r>
          </w:p>
          <w:p w14:paraId="4DAC4403" w14:textId="77777777" w:rsidR="00B330C0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Business name</w:t>
            </w:r>
          </w:p>
          <w:p w14:paraId="4472376B" w14:textId="64BA1083" w:rsidR="004C62F1" w:rsidRDefault="00B330C0" w:rsidP="00B330C0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6CC4D0D2" w14:textId="6F234DDE" w:rsidR="004C62F1" w:rsidRPr="00FE3D52" w:rsidRDefault="00671726" w:rsidP="00F26888">
            <w:pPr>
              <w:rPr>
                <w:rFonts w:cstheme="minorHAnsi"/>
                <w:highlight w:val="yellow"/>
              </w:rPr>
            </w:pP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&lt;&lt;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defendant2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.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name</w:t>
            </w:r>
            <w:r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&gt;&gt;</w:t>
            </w:r>
            <w:r w:rsidR="004C62F1" w:rsidRPr="00671726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 </w:t>
            </w:r>
            <w:r w:rsidR="004C62F1" w:rsidRPr="00671726">
              <w:rPr>
                <w:rStyle w:val="eop"/>
                <w:rFonts w:ascii="Arial" w:hAnsi="Arial" w:cs="Arial"/>
                <w:color w:val="0A0A0A"/>
                <w:shd w:val="clear" w:color="auto" w:fill="FFFFFF"/>
              </w:rPr>
              <w:t> </w:t>
            </w:r>
          </w:p>
        </w:tc>
      </w:tr>
      <w:tr w:rsidR="004C62F1" w:rsidRPr="00FE3D52" w14:paraId="305E7EDB" w14:textId="77777777" w:rsidTr="00F26888">
        <w:tc>
          <w:tcPr>
            <w:tcW w:w="2694" w:type="dxa"/>
          </w:tcPr>
          <w:p w14:paraId="6C0C4ABC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7087" w:type="dxa"/>
          </w:tcPr>
          <w:p w14:paraId="634DCC6B" w14:textId="1A023A93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.primaryAddress.addressLine1 != null&gt;&gt;</w:t>
            </w:r>
          </w:p>
          <w:p w14:paraId="3AA81E7B" w14:textId="7871DD72" w:rsidR="008879A5" w:rsidRPr="008879A5" w:rsidRDefault="008879A5" w:rsidP="008879A5">
            <w:proofErr w:type="gramStart"/>
            <w:r>
              <w:t>&lt;&lt;defendant2.primaryAddress.addressLine</w:t>
            </w:r>
            <w:proofErr w:type="gramEnd"/>
            <w:r>
              <w:t>1&gt;&gt;</w:t>
            </w:r>
          </w:p>
          <w:p w14:paraId="5EA626F4" w14:textId="77777777" w:rsidR="008879A5" w:rsidRDefault="008879A5" w:rsidP="008879A5">
            <w:r w:rsidRPr="008879A5">
              <w:t>&lt;&lt;es_&gt;&gt;</w:t>
            </w:r>
          </w:p>
          <w:p w14:paraId="2731496A" w14:textId="6F91D2CC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.primaryAddress.addressLine</w:t>
            </w:r>
            <w:r>
              <w:t>2</w:t>
            </w:r>
            <w:r w:rsidRPr="008879A5">
              <w:t xml:space="preserve"> != null&gt;&gt;</w:t>
            </w:r>
          </w:p>
          <w:p w14:paraId="28DA3B21" w14:textId="1B61D0D6" w:rsidR="008879A5" w:rsidRPr="008879A5" w:rsidRDefault="008879A5" w:rsidP="008879A5">
            <w:proofErr w:type="gramStart"/>
            <w:r>
              <w:t>&lt;&lt;defendant2.primaryAddress.addressLine</w:t>
            </w:r>
            <w:proofErr w:type="gramEnd"/>
            <w:r>
              <w:t>2&gt;&gt;</w:t>
            </w:r>
          </w:p>
          <w:p w14:paraId="571B2FBD" w14:textId="77777777" w:rsidR="008879A5" w:rsidRDefault="008879A5" w:rsidP="008879A5">
            <w:r w:rsidRPr="008879A5">
              <w:t>&lt;&lt;es_&gt;&gt;</w:t>
            </w:r>
          </w:p>
          <w:p w14:paraId="49033BD4" w14:textId="5F017353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.primaryAddress.addressLine</w:t>
            </w:r>
            <w:r>
              <w:t>3</w:t>
            </w:r>
            <w:r w:rsidRPr="008879A5">
              <w:t xml:space="preserve"> != null&gt;&gt;</w:t>
            </w:r>
          </w:p>
          <w:p w14:paraId="1C1B0983" w14:textId="0A6843AD" w:rsidR="008879A5" w:rsidRPr="008879A5" w:rsidRDefault="008879A5" w:rsidP="008879A5">
            <w:proofErr w:type="gramStart"/>
            <w:r>
              <w:t>&lt;&lt;defendant2.primaryAddress.addressLine</w:t>
            </w:r>
            <w:proofErr w:type="gramEnd"/>
            <w:r>
              <w:t>3&gt;&gt;</w:t>
            </w:r>
          </w:p>
          <w:p w14:paraId="5448A3BB" w14:textId="77777777" w:rsidR="008879A5" w:rsidRDefault="008879A5" w:rsidP="008879A5">
            <w:r w:rsidRPr="008879A5">
              <w:t>&lt;&lt;es_&gt;&gt;</w:t>
            </w:r>
          </w:p>
          <w:p w14:paraId="01BE1F2B" w14:textId="2F05A69F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>
              <w:t>postTown</w:t>
            </w:r>
            <w:r w:rsidRPr="008879A5">
              <w:t>!= null&gt;&gt;</w:t>
            </w:r>
          </w:p>
          <w:p w14:paraId="75BE6D1D" w14:textId="1A5BE627" w:rsidR="008879A5" w:rsidRPr="008879A5" w:rsidRDefault="008879A5" w:rsidP="008879A5">
            <w:proofErr w:type="gramStart"/>
            <w:r>
              <w:t>&lt;&lt;defendant2.primaryAddress.postTown</w:t>
            </w:r>
            <w:proofErr w:type="gramEnd"/>
            <w:r>
              <w:t xml:space="preserve"> &gt;&gt;</w:t>
            </w:r>
          </w:p>
          <w:p w14:paraId="256CF018" w14:textId="77777777" w:rsidR="008879A5" w:rsidRDefault="008879A5" w:rsidP="008879A5">
            <w:r w:rsidRPr="008879A5">
              <w:t>&lt;&lt;es_&gt;&gt;</w:t>
            </w:r>
          </w:p>
          <w:p w14:paraId="5F438B2E" w14:textId="4025C5D0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>
              <w:t>county</w:t>
            </w:r>
            <w:r w:rsidRPr="008879A5">
              <w:t>!= null&gt;&gt;</w:t>
            </w:r>
          </w:p>
          <w:p w14:paraId="3D3F41F9" w14:textId="52992841" w:rsidR="008879A5" w:rsidRPr="008879A5" w:rsidRDefault="008879A5" w:rsidP="008879A5">
            <w:proofErr w:type="gramStart"/>
            <w:r>
              <w:t>&lt;&lt;defendant2.primaryAddress.county</w:t>
            </w:r>
            <w:proofErr w:type="gramEnd"/>
            <w:r>
              <w:t>&gt;&gt;</w:t>
            </w:r>
          </w:p>
          <w:p w14:paraId="3ED2B444" w14:textId="77777777" w:rsidR="008879A5" w:rsidRDefault="008879A5" w:rsidP="008879A5">
            <w:r w:rsidRPr="008879A5">
              <w:t>&lt;&lt;es_&gt;&gt;</w:t>
            </w:r>
          </w:p>
          <w:p w14:paraId="345A6122" w14:textId="343203F6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>
              <w:t>country</w:t>
            </w:r>
            <w:r w:rsidRPr="008879A5">
              <w:t>!= null&gt;&gt;</w:t>
            </w:r>
          </w:p>
          <w:p w14:paraId="0A4D1352" w14:textId="58AA2765" w:rsidR="008879A5" w:rsidRPr="008879A5" w:rsidRDefault="008879A5" w:rsidP="008879A5">
            <w:proofErr w:type="gramStart"/>
            <w:r>
              <w:t>&lt;&lt;defendant2.primaryAddress.country</w:t>
            </w:r>
            <w:proofErr w:type="gramEnd"/>
            <w:r>
              <w:t>&gt;&gt;</w:t>
            </w:r>
          </w:p>
          <w:p w14:paraId="49EAEC95" w14:textId="77777777" w:rsidR="008879A5" w:rsidRDefault="008879A5" w:rsidP="008879A5">
            <w:r w:rsidRPr="008879A5">
              <w:t>&lt;&lt;es_&gt;&gt;</w:t>
            </w:r>
          </w:p>
          <w:p w14:paraId="5482E805" w14:textId="284F6FCD" w:rsidR="008879A5" w:rsidRDefault="008879A5" w:rsidP="008879A5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.primaryAddress.</w:t>
            </w:r>
            <w:r>
              <w:t>postCode</w:t>
            </w:r>
            <w:r w:rsidRPr="008879A5">
              <w:t>!= null&gt;&gt;</w:t>
            </w:r>
          </w:p>
          <w:p w14:paraId="3D0BE421" w14:textId="12B6291B" w:rsidR="008879A5" w:rsidRPr="008879A5" w:rsidRDefault="008879A5" w:rsidP="008879A5">
            <w:proofErr w:type="gramStart"/>
            <w:r>
              <w:t>&lt;&lt;defendant2.primaryAddress.postCode</w:t>
            </w:r>
            <w:proofErr w:type="gramEnd"/>
            <w:r>
              <w:t>&gt;&gt;</w:t>
            </w:r>
          </w:p>
          <w:p w14:paraId="2E9BF6F9" w14:textId="0C3B9770" w:rsidR="004C62F1" w:rsidRPr="00FE3D52" w:rsidRDefault="008879A5" w:rsidP="008879A5">
            <w:pPr>
              <w:rPr>
                <w:highlight w:val="yellow"/>
              </w:rPr>
            </w:pPr>
            <w:r w:rsidRPr="008879A5">
              <w:t>&lt;&lt;es_&gt;&gt;</w:t>
            </w:r>
          </w:p>
        </w:tc>
      </w:tr>
      <w:tr w:rsidR="00CC33D6" w:rsidRPr="00FE3D52" w14:paraId="2CB4F1BA" w14:textId="77777777" w:rsidTr="00F26888">
        <w:tc>
          <w:tcPr>
            <w:tcW w:w="2694" w:type="dxa"/>
          </w:tcPr>
          <w:p w14:paraId="25663A0B" w14:textId="65EFF669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&lt;&lt;cs_{</w:t>
            </w:r>
            <w:proofErr w:type="gramStart"/>
            <w:r>
              <w:rPr>
                <w:rFonts w:cstheme="minorHAnsi"/>
              </w:rPr>
              <w:t>defendant2.correspondenceAddress!=</w:t>
            </w:r>
            <w:proofErr w:type="gramEnd"/>
            <w:r>
              <w:rPr>
                <w:rFonts w:cstheme="minorHAnsi"/>
              </w:rPr>
              <w:t>null}&gt;&gt;</w:t>
            </w:r>
          </w:p>
        </w:tc>
        <w:tc>
          <w:tcPr>
            <w:tcW w:w="7087" w:type="dxa"/>
          </w:tcPr>
          <w:p w14:paraId="5DCD6BFF" w14:textId="77777777" w:rsidR="00CC33D6" w:rsidRPr="008879A5" w:rsidRDefault="00CC33D6" w:rsidP="00CC33D6"/>
        </w:tc>
      </w:tr>
      <w:tr w:rsidR="004C62F1" w:rsidRPr="00FE3D52" w14:paraId="6995CB89" w14:textId="77777777" w:rsidTr="00F26888">
        <w:tc>
          <w:tcPr>
            <w:tcW w:w="2694" w:type="dxa"/>
          </w:tcPr>
          <w:p w14:paraId="34356D94" w14:textId="77777777" w:rsidR="004C62F1" w:rsidRDefault="004C62F1" w:rsidP="00F26888">
            <w:pPr>
              <w:rPr>
                <w:rFonts w:cstheme="minorHAnsi"/>
              </w:rPr>
            </w:pPr>
            <w:r w:rsidRPr="00C602ED">
              <w:rPr>
                <w:rFonts w:cstheme="minorHAnsi"/>
              </w:rPr>
              <w:t>Correspondence address</w:t>
            </w:r>
          </w:p>
        </w:tc>
        <w:tc>
          <w:tcPr>
            <w:tcW w:w="7087" w:type="dxa"/>
          </w:tcPr>
          <w:p w14:paraId="70663C7A" w14:textId="41CCFBC7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.addressLine1 != null&gt;&gt;</w:t>
            </w:r>
          </w:p>
          <w:p w14:paraId="1D2B0970" w14:textId="11802E5E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1&gt;&gt;</w:t>
            </w:r>
          </w:p>
          <w:p w14:paraId="1715BD92" w14:textId="77777777" w:rsidR="00CC33D6" w:rsidRDefault="00CC33D6" w:rsidP="00CC33D6">
            <w:r w:rsidRPr="008879A5">
              <w:t>&lt;&lt;es_&gt;&gt;</w:t>
            </w:r>
          </w:p>
          <w:p w14:paraId="38164023" w14:textId="6FE3CEC4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.addressLine</w:t>
            </w:r>
            <w:r>
              <w:t>2</w:t>
            </w:r>
            <w:r w:rsidRPr="008879A5">
              <w:t xml:space="preserve"> != null&gt;&gt;</w:t>
            </w:r>
          </w:p>
          <w:p w14:paraId="48A75E19" w14:textId="5E0A0C99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2&gt;&gt;</w:t>
            </w:r>
          </w:p>
          <w:p w14:paraId="57D1C7B0" w14:textId="77777777" w:rsidR="00CC33D6" w:rsidRDefault="00CC33D6" w:rsidP="00CC33D6">
            <w:r w:rsidRPr="008879A5">
              <w:t>&lt;&lt;es_&gt;&gt;</w:t>
            </w:r>
          </w:p>
          <w:p w14:paraId="25E68647" w14:textId="42923388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.addressLine</w:t>
            </w:r>
            <w:r>
              <w:t>3</w:t>
            </w:r>
            <w:r w:rsidRPr="008879A5">
              <w:t xml:space="preserve"> != null&gt;&gt;</w:t>
            </w:r>
          </w:p>
          <w:p w14:paraId="17BA1562" w14:textId="55CFA84E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.addressLine</w:t>
            </w:r>
            <w:proofErr w:type="gramEnd"/>
            <w:r>
              <w:t>3&gt;&gt;</w:t>
            </w:r>
          </w:p>
          <w:p w14:paraId="58D2FDEF" w14:textId="77777777" w:rsidR="00CC33D6" w:rsidRDefault="00CC33D6" w:rsidP="00CC33D6">
            <w:r w:rsidRPr="008879A5">
              <w:t>&lt;&lt;es_&gt;&gt;</w:t>
            </w:r>
          </w:p>
          <w:p w14:paraId="31648F8B" w14:textId="1A788E35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postTown</w:t>
            </w:r>
            <w:r w:rsidRPr="008879A5">
              <w:t>!= null&gt;&gt;</w:t>
            </w:r>
          </w:p>
          <w:p w14:paraId="79E3998A" w14:textId="746729E0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.postTown</w:t>
            </w:r>
            <w:proofErr w:type="gramEnd"/>
            <w:r>
              <w:t xml:space="preserve"> &gt;&gt;</w:t>
            </w:r>
          </w:p>
          <w:p w14:paraId="2B863F5E" w14:textId="77777777" w:rsidR="00CC33D6" w:rsidRDefault="00CC33D6" w:rsidP="00CC33D6">
            <w:r w:rsidRPr="008879A5">
              <w:t>&lt;&lt;es_&gt;&gt;</w:t>
            </w:r>
          </w:p>
          <w:p w14:paraId="5839B2EB" w14:textId="3E699F00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county</w:t>
            </w:r>
            <w:r w:rsidRPr="008879A5">
              <w:t>!= null&gt;&gt;</w:t>
            </w:r>
          </w:p>
          <w:p w14:paraId="3891BCEF" w14:textId="7505A3BB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 county&gt;&gt;</w:t>
            </w:r>
          </w:p>
          <w:p w14:paraId="4A09F550" w14:textId="77777777" w:rsidR="00CC33D6" w:rsidRDefault="00CC33D6" w:rsidP="00CC33D6">
            <w:r w:rsidRPr="008879A5">
              <w:lastRenderedPageBreak/>
              <w:t>&lt;&lt;es_&gt;&gt;</w:t>
            </w:r>
          </w:p>
          <w:p w14:paraId="7B14EBC1" w14:textId="34BE7AC6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country</w:t>
            </w:r>
            <w:r w:rsidRPr="008879A5">
              <w:t>!= null&gt;&gt;</w:t>
            </w:r>
          </w:p>
          <w:p w14:paraId="6CA54851" w14:textId="0A78D646" w:rsidR="00CC33D6" w:rsidRPr="008879A5" w:rsidRDefault="00CC33D6" w:rsidP="00CC33D6"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 country&gt;&gt;</w:t>
            </w:r>
          </w:p>
          <w:p w14:paraId="1BD43959" w14:textId="77777777" w:rsidR="00CC33D6" w:rsidRDefault="00CC33D6" w:rsidP="00CC33D6">
            <w:r w:rsidRPr="008879A5">
              <w:t>&lt;&lt;es_&gt;&gt;</w:t>
            </w:r>
          </w:p>
          <w:p w14:paraId="37A8D0CB" w14:textId="58C0F4D3" w:rsidR="00CC33D6" w:rsidRDefault="00CC33D6" w:rsidP="00CC33D6">
            <w:r w:rsidRPr="008879A5">
              <w:t>&lt;&lt;cs</w:t>
            </w:r>
            <w:proofErr w:type="gramStart"/>
            <w:r w:rsidRPr="008879A5">
              <w:t>_{</w:t>
            </w:r>
            <w:proofErr w:type="gramEnd"/>
            <w:r w:rsidRPr="008879A5">
              <w:t>defendant</w:t>
            </w:r>
            <w:r>
              <w:t>2</w:t>
            </w:r>
            <w:r w:rsidRPr="008879A5">
              <w:t>.</w:t>
            </w:r>
            <w:r>
              <w:rPr>
                <w:rFonts w:cstheme="minorHAnsi"/>
              </w:rPr>
              <w:t>correspondenceAddress</w:t>
            </w:r>
            <w:r w:rsidRPr="008879A5">
              <w:t>.</w:t>
            </w:r>
            <w:r>
              <w:t>postCode</w:t>
            </w:r>
            <w:r w:rsidRPr="008879A5">
              <w:t>!= null&gt;&gt;</w:t>
            </w:r>
          </w:p>
          <w:p w14:paraId="625EBDD5" w14:textId="44841664" w:rsidR="00CC33D6" w:rsidRPr="008879A5" w:rsidRDefault="00CC33D6" w:rsidP="00CC33D6">
            <w:proofErr w:type="gramStart"/>
            <w:r>
              <w:t>&lt;&lt;defendant2.</w:t>
            </w:r>
            <w:r>
              <w:rPr>
                <w:rFonts w:cstheme="minorHAnsi"/>
              </w:rPr>
              <w:t>correspondenceAddress</w:t>
            </w:r>
            <w:r>
              <w:t>.postCode</w:t>
            </w:r>
            <w:proofErr w:type="gramEnd"/>
            <w:r>
              <w:t>&gt;&gt;</w:t>
            </w:r>
          </w:p>
          <w:p w14:paraId="00B98E54" w14:textId="67A57629" w:rsidR="004C62F1" w:rsidRPr="00FE3D52" w:rsidRDefault="00CC33D6" w:rsidP="00CC33D6">
            <w:pPr>
              <w:tabs>
                <w:tab w:val="left" w:pos="940"/>
              </w:tabs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  <w:shd w:val="clear" w:color="auto" w:fill="FFFFFF"/>
              </w:rPr>
            </w:pPr>
            <w:r w:rsidRPr="008879A5">
              <w:t>&lt;&lt;es_&gt;&gt;</w:t>
            </w:r>
          </w:p>
        </w:tc>
      </w:tr>
      <w:tr w:rsidR="00CC33D6" w:rsidRPr="00FE3D52" w14:paraId="5BA8D7E2" w14:textId="77777777" w:rsidTr="00F26888">
        <w:tc>
          <w:tcPr>
            <w:tcW w:w="2694" w:type="dxa"/>
          </w:tcPr>
          <w:p w14:paraId="0D4C9F12" w14:textId="43896446" w:rsidR="00CC33D6" w:rsidRPr="00C602ED" w:rsidRDefault="00CC33D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&lt;&lt;es_&gt;&gt;</w:t>
            </w:r>
          </w:p>
        </w:tc>
        <w:tc>
          <w:tcPr>
            <w:tcW w:w="7087" w:type="dxa"/>
          </w:tcPr>
          <w:p w14:paraId="4F7F2485" w14:textId="77777777" w:rsidR="00CC33D6" w:rsidRPr="008879A5" w:rsidRDefault="00CC33D6" w:rsidP="00CC33D6"/>
        </w:tc>
      </w:tr>
      <w:tr w:rsidR="00B330C0" w:rsidRPr="00FE3D52" w14:paraId="1917F5E2" w14:textId="77777777" w:rsidTr="00F26888">
        <w:tc>
          <w:tcPr>
            <w:tcW w:w="2694" w:type="dxa"/>
          </w:tcPr>
          <w:p w14:paraId="38B45A6D" w14:textId="5AE7C2BC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gramEnd"/>
            <w:r>
              <w:rPr>
                <w:rFonts w:cstheme="minorHAnsi"/>
              </w:rPr>
              <w:t>defendant2.isIndividual}&gt;&gt;</w:t>
            </w:r>
          </w:p>
        </w:tc>
        <w:tc>
          <w:tcPr>
            <w:tcW w:w="7087" w:type="dxa"/>
          </w:tcPr>
          <w:p w14:paraId="79FDCFC0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00C9506C" w14:textId="77777777" w:rsidTr="00F26888">
        <w:tc>
          <w:tcPr>
            <w:tcW w:w="2694" w:type="dxa"/>
          </w:tcPr>
          <w:p w14:paraId="32AE2841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Date of birth</w:t>
            </w:r>
          </w:p>
        </w:tc>
        <w:tc>
          <w:tcPr>
            <w:tcW w:w="7087" w:type="dxa"/>
          </w:tcPr>
          <w:p w14:paraId="5E4B109D" w14:textId="6E8FFD68" w:rsidR="004C62F1" w:rsidRPr="00FE3D52" w:rsidRDefault="00B330C0" w:rsidP="00F26888">
            <w:pPr>
              <w:rPr>
                <w:rFonts w:cstheme="minorHAnsi"/>
                <w:highlight w:val="yellow"/>
              </w:rPr>
            </w:pP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</w:t>
            </w:r>
            <w:proofErr w:type="spellStart"/>
            <w:proofErr w:type="gramStart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(</w:t>
            </w:r>
            <w:proofErr w:type="gramEnd"/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defendant2.dateOfBirth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 w:rsidRPr="00B330C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&gt;&gt;</w:t>
            </w:r>
          </w:p>
        </w:tc>
      </w:tr>
      <w:tr w:rsidR="00B330C0" w:rsidRPr="00FE3D52" w14:paraId="52199678" w14:textId="77777777" w:rsidTr="00F26888">
        <w:tc>
          <w:tcPr>
            <w:tcW w:w="2694" w:type="dxa"/>
          </w:tcPr>
          <w:p w14:paraId="0493B3D6" w14:textId="14C22CAE" w:rsidR="00B330C0" w:rsidRDefault="00B330C0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3166DC2E" w14:textId="77777777" w:rsidR="00B330C0" w:rsidRPr="00B330C0" w:rsidRDefault="00B330C0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</w:pPr>
          </w:p>
        </w:tc>
      </w:tr>
      <w:tr w:rsidR="004C62F1" w:rsidRPr="00FE3D52" w14:paraId="3D6A20CE" w14:textId="77777777" w:rsidTr="00F26888">
        <w:tc>
          <w:tcPr>
            <w:tcW w:w="2694" w:type="dxa"/>
          </w:tcPr>
          <w:p w14:paraId="461EFC9A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Telephone</w:t>
            </w:r>
          </w:p>
        </w:tc>
        <w:tc>
          <w:tcPr>
            <w:tcW w:w="7087" w:type="dxa"/>
          </w:tcPr>
          <w:p w14:paraId="2DCD70B8" w14:textId="381213D4" w:rsidR="004C62F1" w:rsidRPr="00FE3D52" w:rsidRDefault="00A3288D" w:rsidP="00F26888">
            <w:pPr>
              <w:rPr>
                <w:rFonts w:cstheme="minorHAnsi"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&lt;&lt;defendant2.phone&gt;&gt;</w:t>
            </w:r>
          </w:p>
        </w:tc>
      </w:tr>
      <w:tr w:rsidR="004C62F1" w:rsidRPr="00FE3D52" w14:paraId="7D4ABE2B" w14:textId="77777777" w:rsidTr="00F26888">
        <w:tc>
          <w:tcPr>
            <w:tcW w:w="2694" w:type="dxa"/>
          </w:tcPr>
          <w:p w14:paraId="2B795022" w14:textId="77777777" w:rsidR="004C62F1" w:rsidRDefault="004C62F1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7087" w:type="dxa"/>
          </w:tcPr>
          <w:p w14:paraId="68040543" w14:textId="16EB5236" w:rsidR="004C62F1" w:rsidRPr="00FE3D52" w:rsidRDefault="00A3288D" w:rsidP="00F26888">
            <w:pPr>
              <w:rPr>
                <w:rFonts w:cstheme="minorHAnsi"/>
                <w:b/>
                <w:bCs/>
                <w:highlight w:val="yellow"/>
              </w:rPr>
            </w:pPr>
            <w:r w:rsidRPr="00A3288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</w:rPr>
              <w:t>&lt;&lt;defendant2.email&gt;&gt;</w:t>
            </w:r>
          </w:p>
        </w:tc>
      </w:tr>
      <w:tr w:rsidR="00671726" w:rsidRPr="00FE3D52" w14:paraId="14294C09" w14:textId="77777777" w:rsidTr="00F26888">
        <w:tc>
          <w:tcPr>
            <w:tcW w:w="2694" w:type="dxa"/>
          </w:tcPr>
          <w:p w14:paraId="3848745A" w14:textId="7BBDA225" w:rsidR="00671726" w:rsidRDefault="00671726" w:rsidP="00F2688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7087" w:type="dxa"/>
          </w:tcPr>
          <w:p w14:paraId="4EA467A7" w14:textId="77777777" w:rsidR="00671726" w:rsidRPr="00FE3D52" w:rsidRDefault="00671726" w:rsidP="00F26888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highlight w:val="yellow"/>
              </w:rPr>
            </w:pPr>
          </w:p>
        </w:tc>
      </w:tr>
    </w:tbl>
    <w:p w14:paraId="57C7F6EE" w14:textId="36872AE2" w:rsidR="00B43EB6" w:rsidRDefault="00B43EB6"/>
    <w:p w14:paraId="6A859E80" w14:textId="77777777" w:rsidR="00596005" w:rsidRPr="00997737" w:rsidRDefault="00596005" w:rsidP="00596005">
      <w:pPr>
        <w:rPr>
          <w:rFonts w:cstheme="minorHAnsi"/>
          <w:b/>
          <w:bCs/>
        </w:rPr>
      </w:pPr>
      <w:r w:rsidRPr="00997737">
        <w:rPr>
          <w:rFonts w:cstheme="minorHAnsi"/>
          <w:b/>
          <w:bCs/>
        </w:rPr>
        <w:t>Defendant’s response to the claim</w:t>
      </w:r>
    </w:p>
    <w:p w14:paraId="231E80D9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96005" w14:paraId="004FBD63" w14:textId="77777777" w:rsidTr="00B70CF1">
        <w:tc>
          <w:tcPr>
            <w:tcW w:w="4508" w:type="dxa"/>
          </w:tcPr>
          <w:p w14:paraId="6441D155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response</w:t>
            </w:r>
          </w:p>
        </w:tc>
        <w:tc>
          <w:tcPr>
            <w:tcW w:w="4508" w:type="dxa"/>
          </w:tcPr>
          <w:p w14:paraId="4C08952D" w14:textId="7A7F54F7" w:rsidR="00596005" w:rsidRPr="000B5A39" w:rsidRDefault="008A2A39" w:rsidP="00B70CF1">
            <w:pPr>
              <w:rPr>
                <w:rFonts w:cstheme="minorHAnsi"/>
                <w:highlight w:val="yellow"/>
              </w:rPr>
            </w:pP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responseType</w:t>
            </w:r>
            <w:r w:rsidR="00452430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</w:t>
            </w:r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isplay</w:t>
            </w:r>
            <w:proofErr w:type="spellEnd"/>
            <w:r w:rsidRPr="008A2A39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452430" w14:paraId="67EEBD56" w14:textId="77777777" w:rsidTr="00B70CF1">
        <w:tc>
          <w:tcPr>
            <w:tcW w:w="4508" w:type="dxa"/>
          </w:tcPr>
          <w:p w14:paraId="12337D2D" w14:textId="4B99DA68" w:rsidR="00452430" w:rsidRDefault="00452430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responseType</w:t>
            </w:r>
            <w:proofErr w:type="spellEnd"/>
            <w:r>
              <w:rPr>
                <w:rFonts w:cstheme="minorHAnsi"/>
              </w:rPr>
              <w:t xml:space="preserve"> == </w:t>
            </w:r>
            <w:r w:rsidR="00F44C9D">
              <w:rPr>
                <w:rFonts w:cstheme="minorHAnsi"/>
              </w:rPr>
              <w:t>‘FULL_DEFENCE’}</w:t>
            </w:r>
            <w:r w:rsidR="00C47DDB"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C55F040" w14:textId="77777777" w:rsidR="00452430" w:rsidRPr="008A2A39" w:rsidRDefault="00452430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124B056F" w14:textId="77777777" w:rsidTr="00B70CF1">
        <w:tc>
          <w:tcPr>
            <w:tcW w:w="4508" w:type="dxa"/>
          </w:tcPr>
          <w:p w14:paraId="069B1BC4" w14:textId="4904537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whyReject</w:t>
            </w:r>
            <w:proofErr w:type="spellEnd"/>
            <w:r>
              <w:rPr>
                <w:rFonts w:cstheme="minorHAnsi"/>
              </w:rPr>
              <w:t>== ‘ALREADY_PAID’&gt;&gt;</w:t>
            </w:r>
          </w:p>
        </w:tc>
        <w:tc>
          <w:tcPr>
            <w:tcW w:w="4508" w:type="dxa"/>
          </w:tcPr>
          <w:p w14:paraId="0784F22B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00226" w14:paraId="682C2D93" w14:textId="77777777" w:rsidTr="00B70CF1">
        <w:tc>
          <w:tcPr>
            <w:tcW w:w="4508" w:type="dxa"/>
          </w:tcPr>
          <w:p w14:paraId="678401CC" w14:textId="381E438E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paid</w:t>
            </w:r>
          </w:p>
        </w:tc>
        <w:tc>
          <w:tcPr>
            <w:tcW w:w="4508" w:type="dxa"/>
          </w:tcPr>
          <w:p w14:paraId="4E45D5E9" w14:textId="2228E94D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howMuchWasPaid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300226" w14:paraId="31B95D4D" w14:textId="77777777" w:rsidTr="00B70CF1">
        <w:tc>
          <w:tcPr>
            <w:tcW w:w="4508" w:type="dxa"/>
          </w:tcPr>
          <w:p w14:paraId="43DD8F3A" w14:textId="53F8A1EA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they paid this amount</w:t>
            </w:r>
          </w:p>
        </w:tc>
        <w:tc>
          <w:tcPr>
            <w:tcW w:w="4508" w:type="dxa"/>
          </w:tcPr>
          <w:p w14:paraId="25CC828F" w14:textId="2D716504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proofErr w:type="gramStart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dateFormat</w:t>
            </w:r>
            <w:proofErr w:type="spellEnd"/>
            <w:r w:rsidR="00F203DD"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3EA06B25" w14:textId="77777777" w:rsidTr="00B70CF1">
        <w:tc>
          <w:tcPr>
            <w:tcW w:w="4508" w:type="dxa"/>
          </w:tcPr>
          <w:p w14:paraId="75B8ACEC" w14:textId="457689FB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How they paid this amount</w:t>
            </w:r>
          </w:p>
        </w:tc>
        <w:tc>
          <w:tcPr>
            <w:tcW w:w="4508" w:type="dxa"/>
          </w:tcPr>
          <w:p w14:paraId="48CEBFC9" w14:textId="4527E04E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paymentHow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300226" w14:paraId="0C659439" w14:textId="77777777" w:rsidTr="00B70CF1">
        <w:tc>
          <w:tcPr>
            <w:tcW w:w="4508" w:type="dxa"/>
          </w:tcPr>
          <w:p w14:paraId="4996A4EE" w14:textId="6F935C80" w:rsidR="00300226" w:rsidRDefault="00300226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</w:tcPr>
          <w:p w14:paraId="33422A82" w14:textId="77777777" w:rsidR="00300226" w:rsidRPr="008A2A39" w:rsidRDefault="00300226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12F21D95" w14:textId="77777777" w:rsidTr="00B70CF1">
        <w:tc>
          <w:tcPr>
            <w:tcW w:w="4508" w:type="dxa"/>
          </w:tcPr>
          <w:p w14:paraId="62C32A38" w14:textId="777127AC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Timeline of what happened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4508" w:type="dxa"/>
          </w:tcPr>
          <w:p w14:paraId="7437923D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6B892D14" w14:textId="77777777" w:rsidTr="00B70CF1">
        <w:tc>
          <w:tcPr>
            <w:tcW w:w="4508" w:type="dxa"/>
          </w:tcPr>
          <w:p w14:paraId="0748080B" w14:textId="4B0BE65F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716930FC" w14:textId="77777777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F44C9D" w14:paraId="5E367E11" w14:textId="77777777" w:rsidTr="00B70CF1">
        <w:tc>
          <w:tcPr>
            <w:tcW w:w="4508" w:type="dxa"/>
          </w:tcPr>
          <w:p w14:paraId="2447256C" w14:textId="76A64989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proofErr w:type="gramStart"/>
            <w:r w:rsidR="00F203DD">
              <w:rPr>
                <w:rFonts w:cstheme="minorHAnsi"/>
              </w:rPr>
              <w:t>dateFormat</w:t>
            </w:r>
            <w:proofErr w:type="spellEnd"/>
            <w:r w:rsidR="00F203DD"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date</w:t>
            </w:r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7366AA" w14:textId="7EE1A5DB" w:rsidR="00F44C9D" w:rsidRPr="008A2A39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&lt;&lt;explanation&gt;&gt;</w:t>
            </w:r>
          </w:p>
        </w:tc>
      </w:tr>
      <w:tr w:rsidR="00F44C9D" w14:paraId="07E03504" w14:textId="77777777" w:rsidTr="00B70CF1">
        <w:tc>
          <w:tcPr>
            <w:tcW w:w="4508" w:type="dxa"/>
          </w:tcPr>
          <w:p w14:paraId="18AC6F79" w14:textId="49B8E8FB" w:rsidR="00F44C9D" w:rsidRDefault="00F44C9D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es_timelineEventList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2A3D2C7B" w14:textId="77777777" w:rsidR="00F44C9D" w:rsidRDefault="00F44C9D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47DDB" w14:paraId="454F2D43" w14:textId="77777777" w:rsidTr="00B70CF1">
        <w:tc>
          <w:tcPr>
            <w:tcW w:w="4508" w:type="dxa"/>
          </w:tcPr>
          <w:p w14:paraId="48089BC3" w14:textId="541B76B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0D4C5B17" w14:textId="3FDD1FEA" w:rsidR="00C47DDB" w:rsidRP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timelineComments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3983FBD4" w14:textId="77777777" w:rsidTr="00B70CF1">
        <w:tc>
          <w:tcPr>
            <w:tcW w:w="4508" w:type="dxa"/>
          </w:tcPr>
          <w:p w14:paraId="57181B19" w14:textId="46117E70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Defendant’s evidence</w:t>
            </w:r>
          </w:p>
        </w:tc>
        <w:tc>
          <w:tcPr>
            <w:tcW w:w="4508" w:type="dxa"/>
          </w:tcPr>
          <w:p w14:paraId="52D46719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1E5D52E6" w14:textId="77777777" w:rsidTr="00B70CF1">
        <w:tc>
          <w:tcPr>
            <w:tcW w:w="4508" w:type="dxa"/>
          </w:tcPr>
          <w:p w14:paraId="3C08D336" w14:textId="07672D01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399B8580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084FB3AE" w14:textId="77777777" w:rsidTr="00B70CF1">
        <w:tc>
          <w:tcPr>
            <w:tcW w:w="4508" w:type="dxa"/>
          </w:tcPr>
          <w:p w14:paraId="38843AC5" w14:textId="7329C51F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&lt;&lt;type&gt;&gt;</w:t>
            </w:r>
          </w:p>
        </w:tc>
        <w:tc>
          <w:tcPr>
            <w:tcW w:w="4508" w:type="dxa"/>
          </w:tcPr>
          <w:p w14:paraId="43CF71DB" w14:textId="18EF757C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explanation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3F1D787" w14:textId="77777777" w:rsidTr="00B70CF1">
        <w:tc>
          <w:tcPr>
            <w:tcW w:w="4508" w:type="dxa"/>
          </w:tcPr>
          <w:p w14:paraId="1E4BABC6" w14:textId="380A13C7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es_evidenceList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</w:tcPr>
          <w:p w14:paraId="58099DA6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  <w:tr w:rsidR="00C47DDB" w14:paraId="77846C9F" w14:textId="77777777" w:rsidTr="00B70CF1">
        <w:tc>
          <w:tcPr>
            <w:tcW w:w="4508" w:type="dxa"/>
          </w:tcPr>
          <w:p w14:paraId="221DF4E7" w14:textId="3DFAFB29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  <w:tc>
          <w:tcPr>
            <w:tcW w:w="4508" w:type="dxa"/>
          </w:tcPr>
          <w:p w14:paraId="72490CFE" w14:textId="063A4D0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&lt;&lt;</w:t>
            </w:r>
            <w:proofErr w:type="spellStart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evidenceComments</w:t>
            </w:r>
            <w:proofErr w:type="spellEnd"/>
            <w: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  <w:t>&gt;&gt;</w:t>
            </w:r>
          </w:p>
        </w:tc>
      </w:tr>
      <w:tr w:rsidR="00C47DDB" w14:paraId="047F9720" w14:textId="77777777" w:rsidTr="00B70CF1">
        <w:tc>
          <w:tcPr>
            <w:tcW w:w="4508" w:type="dxa"/>
          </w:tcPr>
          <w:p w14:paraId="6AE89A1B" w14:textId="7E6FECD2" w:rsidR="00C47DDB" w:rsidRDefault="00C47DD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&lt;&lt;es&gt;&gt;</w:t>
            </w:r>
          </w:p>
        </w:tc>
        <w:tc>
          <w:tcPr>
            <w:tcW w:w="4508" w:type="dxa"/>
          </w:tcPr>
          <w:p w14:paraId="786CE44F" w14:textId="77777777" w:rsidR="00C47DDB" w:rsidRDefault="00C47DDB" w:rsidP="00B70CF1">
            <w:pPr>
              <w:rPr>
                <w:rStyle w:val="normaltextrun"/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  <w:lang w:val="es-ES"/>
              </w:rPr>
            </w:pPr>
          </w:p>
        </w:tc>
      </w:tr>
    </w:tbl>
    <w:p w14:paraId="05DA6719" w14:textId="26DD3817" w:rsidR="00596005" w:rsidRDefault="00596005" w:rsidP="00596005">
      <w:pPr>
        <w:rPr>
          <w:rFonts w:cstheme="minorHAnsi"/>
        </w:rPr>
      </w:pPr>
    </w:p>
    <w:p w14:paraId="0FBD9151" w14:textId="2C50E710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‘FULL_DEFENCE’}&gt;&gt;</w:t>
      </w:r>
    </w:p>
    <w:p w14:paraId="10AFEAA3" w14:textId="7D581D18" w:rsidR="00C47DDB" w:rsidRPr="00596005" w:rsidRDefault="00C47DDB" w:rsidP="00C47DDB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Mediation</w:t>
      </w:r>
    </w:p>
    <w:p w14:paraId="47C936C5" w14:textId="77777777" w:rsidR="00C47DDB" w:rsidRDefault="00C47DDB" w:rsidP="00C47DDB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C47DDB" w14:paraId="37FC2766" w14:textId="77777777" w:rsidTr="00715866">
        <w:tc>
          <w:tcPr>
            <w:tcW w:w="4508" w:type="dxa"/>
          </w:tcPr>
          <w:p w14:paraId="0D470F51" w14:textId="0B3F6EF7" w:rsidR="00C47DDB" w:rsidRDefault="00C47DDB" w:rsidP="00715866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try mediation</w:t>
            </w:r>
          </w:p>
        </w:tc>
        <w:tc>
          <w:tcPr>
            <w:tcW w:w="4508" w:type="dxa"/>
          </w:tcPr>
          <w:p w14:paraId="2ADB6D65" w14:textId="7144E020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&lt;&lt;cs_{mediation}&gt;&gt;</w:t>
            </w:r>
          </w:p>
          <w:p w14:paraId="7A572634" w14:textId="6C82177A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Yes</w:t>
            </w:r>
          </w:p>
          <w:p w14:paraId="649BE606" w14:textId="55CB93DD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&lt;&lt;else&gt;&gt;</w:t>
            </w:r>
          </w:p>
          <w:p w14:paraId="7DF45887" w14:textId="559976C5" w:rsidR="00C47DDB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No</w:t>
            </w:r>
          </w:p>
          <w:p w14:paraId="7A23518A" w14:textId="11A7E690" w:rsidR="00C47DDB" w:rsidRPr="008A2A39" w:rsidRDefault="00C47DDB" w:rsidP="00715866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&lt;&lt;es&gt;&gt;</w:t>
            </w:r>
          </w:p>
        </w:tc>
      </w:tr>
    </w:tbl>
    <w:p w14:paraId="36BD2136" w14:textId="77777777" w:rsidR="00C47DDB" w:rsidRDefault="00C47DDB" w:rsidP="00596005">
      <w:pPr>
        <w:rPr>
          <w:rFonts w:cstheme="minorHAnsi"/>
        </w:rPr>
      </w:pPr>
    </w:p>
    <w:p w14:paraId="6FCACBCB" w14:textId="55FF230D" w:rsidR="00C47DDB" w:rsidRDefault="00C47DDB" w:rsidP="00596005">
      <w:pPr>
        <w:rPr>
          <w:rFonts w:cstheme="minorHAnsi"/>
        </w:rPr>
      </w:pPr>
      <w:r>
        <w:rPr>
          <w:rFonts w:cstheme="minorHAnsi"/>
        </w:rPr>
        <w:t>&lt;&lt;es_&gt;&gt;</w:t>
      </w:r>
    </w:p>
    <w:p w14:paraId="37F087FC" w14:textId="77777777" w:rsidR="00DD6EEF" w:rsidRDefault="00DD6EEF" w:rsidP="00596005">
      <w:pPr>
        <w:rPr>
          <w:rFonts w:cstheme="minorHAnsi"/>
        </w:rPr>
      </w:pPr>
    </w:p>
    <w:p w14:paraId="125579E1" w14:textId="2FAA58D9" w:rsidR="00C47DDB" w:rsidRDefault="00DD6EEF" w:rsidP="00596005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responseType</w:t>
      </w:r>
      <w:proofErr w:type="spellEnd"/>
      <w:r>
        <w:rPr>
          <w:rFonts w:cstheme="minorHAnsi"/>
        </w:rPr>
        <w:t xml:space="preserve"> == ‘</w:t>
      </w:r>
      <w:r w:rsidR="0097329B">
        <w:rPr>
          <w:rFonts w:cstheme="minorHAnsi"/>
        </w:rPr>
        <w:t>FULL_ADMISSION</w:t>
      </w:r>
      <w:r>
        <w:rPr>
          <w:rFonts w:cstheme="minorHAnsi"/>
        </w:rPr>
        <w:t>’}&gt;&gt;</w:t>
      </w:r>
    </w:p>
    <w:p w14:paraId="26B1D372" w14:textId="77777777" w:rsidR="00596005" w:rsidRPr="00596005" w:rsidRDefault="00596005" w:rsidP="00596005">
      <w:pPr>
        <w:rPr>
          <w:rFonts w:cstheme="minorHAnsi"/>
          <w:b/>
          <w:bCs/>
        </w:rPr>
      </w:pPr>
      <w:r w:rsidRPr="00596005">
        <w:rPr>
          <w:rFonts w:cstheme="minorHAnsi"/>
          <w:b/>
          <w:bCs/>
        </w:rPr>
        <w:t>How the defendant will pay</w:t>
      </w:r>
    </w:p>
    <w:p w14:paraId="0F097A15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6"/>
        <w:gridCol w:w="4530"/>
      </w:tblGrid>
      <w:tr w:rsidR="0097329B" w14:paraId="122B5BBE" w14:textId="77777777" w:rsidTr="00CE03D9">
        <w:tc>
          <w:tcPr>
            <w:tcW w:w="4496" w:type="dxa"/>
          </w:tcPr>
          <w:p w14:paraId="5349E077" w14:textId="1D6A4F3A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‘IMMEDIATELY’}&gt;&gt;</w:t>
            </w:r>
          </w:p>
        </w:tc>
        <w:tc>
          <w:tcPr>
            <w:tcW w:w="4530" w:type="dxa"/>
          </w:tcPr>
          <w:p w14:paraId="54350C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596005" w14:paraId="066E9AB9" w14:textId="77777777" w:rsidTr="00CE03D9">
        <w:tc>
          <w:tcPr>
            <w:tcW w:w="4496" w:type="dxa"/>
          </w:tcPr>
          <w:p w14:paraId="0702ADE5" w14:textId="411AFA1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0CD5F041" w14:textId="1C57E3B5" w:rsidR="00596005" w:rsidRPr="008A2A39" w:rsidRDefault="00596005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="008A2A39"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596005" w14:paraId="5692A65D" w14:textId="77777777" w:rsidTr="00CE03D9">
        <w:tc>
          <w:tcPr>
            <w:tcW w:w="4496" w:type="dxa"/>
          </w:tcPr>
          <w:p w14:paraId="066E911D" w14:textId="77777777" w:rsidR="00596005" w:rsidRDefault="00596005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5AC1C440" w14:textId="6F7755B8" w:rsidR="00596005" w:rsidRPr="00635EE5" w:rsidRDefault="00CE03D9" w:rsidP="00B70CF1">
            <w:pPr>
              <w:rPr>
                <w:rStyle w:val="eop"/>
                <w:rFonts w:ascii="Arial" w:hAnsi="Arial" w:cs="Arial"/>
                <w:color w:val="000000"/>
                <w:highlight w:val="yellow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‘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-MM-dd’)&gt;&gt;</w:t>
            </w:r>
          </w:p>
        </w:tc>
      </w:tr>
      <w:tr w:rsidR="0097329B" w14:paraId="59C3DBAC" w14:textId="77777777" w:rsidTr="00CE03D9">
        <w:tc>
          <w:tcPr>
            <w:tcW w:w="4496" w:type="dxa"/>
          </w:tcPr>
          <w:p w14:paraId="6BF8687A" w14:textId="174AFA45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30" w:type="dxa"/>
          </w:tcPr>
          <w:p w14:paraId="33CCFAF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B0D705" w14:textId="77777777" w:rsidTr="00CE03D9">
        <w:tc>
          <w:tcPr>
            <w:tcW w:w="4496" w:type="dxa"/>
          </w:tcPr>
          <w:p w14:paraId="113BCBBB" w14:textId="670476AC" w:rsidR="0097329B" w:rsidRDefault="0097329B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‘BY_SET_DATE’}&gt;&gt;</w:t>
            </w:r>
          </w:p>
        </w:tc>
        <w:tc>
          <w:tcPr>
            <w:tcW w:w="4530" w:type="dxa"/>
          </w:tcPr>
          <w:p w14:paraId="3E036E72" w14:textId="77777777" w:rsidR="0097329B" w:rsidRPr="008A2A39" w:rsidRDefault="0097329B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97329B" w14:paraId="241D0795" w14:textId="77777777" w:rsidTr="00CE03D9">
        <w:tc>
          <w:tcPr>
            <w:tcW w:w="4496" w:type="dxa"/>
          </w:tcPr>
          <w:p w14:paraId="5A7C6BB5" w14:textId="21AAF11E" w:rsidR="0097329B" w:rsidRDefault="00CE03D9" w:rsidP="00B70CF1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of</w:t>
            </w:r>
          </w:p>
        </w:tc>
        <w:tc>
          <w:tcPr>
            <w:tcW w:w="4530" w:type="dxa"/>
          </w:tcPr>
          <w:p w14:paraId="723CDDFC" w14:textId="044DCD5C" w:rsidR="0097329B" w:rsidRPr="008A2A39" w:rsidRDefault="00CE03D9" w:rsidP="00B70CF1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£&lt;&lt;</w:t>
            </w:r>
            <w:proofErr w:type="spellStart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amountToPay</w:t>
            </w:r>
            <w:proofErr w:type="spellEnd"/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 no later than 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‘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-MM-dd’)&gt;&gt;</w:t>
            </w:r>
          </w:p>
        </w:tc>
      </w:tr>
      <w:tr w:rsidR="00CE03D9" w14:paraId="275CA9AD" w14:textId="77777777" w:rsidTr="00CE03D9">
        <w:tc>
          <w:tcPr>
            <w:tcW w:w="4496" w:type="dxa"/>
          </w:tcPr>
          <w:p w14:paraId="148A0BE2" w14:textId="7871356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0EF6A676" w14:textId="2A19D2D6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15CF68F3" w14:textId="77777777" w:rsidTr="00CE03D9">
        <w:tc>
          <w:tcPr>
            <w:tcW w:w="4496" w:type="dxa"/>
          </w:tcPr>
          <w:p w14:paraId="37EFB124" w14:textId="6C864C74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30" w:type="dxa"/>
          </w:tcPr>
          <w:p w14:paraId="016B8B66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084CED44" w14:textId="77777777" w:rsidTr="00CE03D9">
        <w:tc>
          <w:tcPr>
            <w:tcW w:w="4496" w:type="dxa"/>
          </w:tcPr>
          <w:p w14:paraId="593F5478" w14:textId="0F1F2916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howToPay</w:t>
            </w:r>
            <w:proofErr w:type="spellEnd"/>
            <w:r>
              <w:rPr>
                <w:rFonts w:cstheme="minorHAnsi"/>
              </w:rPr>
              <w:t>== ‘</w:t>
            </w:r>
            <w:r>
              <w:rPr>
                <w:rFonts w:cstheme="minorHAnsi"/>
              </w:rPr>
              <w:t>SUGGESTION_OF_REPAYMENT_PLAN</w:t>
            </w:r>
            <w:r>
              <w:rPr>
                <w:rFonts w:cstheme="minorHAnsi"/>
              </w:rPr>
              <w:t>’}&gt;&gt;</w:t>
            </w:r>
          </w:p>
        </w:tc>
        <w:tc>
          <w:tcPr>
            <w:tcW w:w="4530" w:type="dxa"/>
          </w:tcPr>
          <w:p w14:paraId="6D9856F5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  <w:tr w:rsidR="00CE03D9" w14:paraId="7AFC107A" w14:textId="77777777" w:rsidTr="00CE03D9">
        <w:tc>
          <w:tcPr>
            <w:tcW w:w="4496" w:type="dxa"/>
          </w:tcPr>
          <w:p w14:paraId="633026D8" w14:textId="1AFC960B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First payment by</w:t>
            </w:r>
          </w:p>
        </w:tc>
        <w:tc>
          <w:tcPr>
            <w:tcW w:w="4530" w:type="dxa"/>
          </w:tcPr>
          <w:p w14:paraId="494F1C43" w14:textId="0A49E685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repaymentPlan.firstPaymentDate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‘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-MM-dd’)&gt;&gt;</w:t>
            </w:r>
          </w:p>
        </w:tc>
      </w:tr>
      <w:tr w:rsidR="00CE03D9" w14:paraId="7125C339" w14:textId="77777777" w:rsidTr="00CE03D9">
        <w:tc>
          <w:tcPr>
            <w:tcW w:w="4496" w:type="dxa"/>
          </w:tcPr>
          <w:p w14:paraId="1ECC0C7E" w14:textId="5DD3B115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Regular payments of</w:t>
            </w:r>
          </w:p>
        </w:tc>
        <w:tc>
          <w:tcPr>
            <w:tcW w:w="4530" w:type="dxa"/>
          </w:tcPr>
          <w:p w14:paraId="15080EA0" w14:textId="6BFB93FF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 w:rsidRPr="008A2A39"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£</w:t>
            </w: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repaymentPlan.paymentAmount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C4092B7" w14:textId="77777777" w:rsidTr="00CE03D9">
        <w:tc>
          <w:tcPr>
            <w:tcW w:w="4496" w:type="dxa"/>
          </w:tcPr>
          <w:p w14:paraId="16467B72" w14:textId="6C44D8C0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Frequency of payments</w:t>
            </w:r>
          </w:p>
        </w:tc>
        <w:tc>
          <w:tcPr>
            <w:tcW w:w="4530" w:type="dxa"/>
          </w:tcPr>
          <w:p w14:paraId="28FA7AAA" w14:textId="1F8C305D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repaymentPlan.paymentFreqeucnyDisplay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4BE7D37" w14:textId="77777777" w:rsidTr="00CE03D9">
        <w:tc>
          <w:tcPr>
            <w:tcW w:w="4496" w:type="dxa"/>
          </w:tcPr>
          <w:p w14:paraId="42EA9E1E" w14:textId="11812771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Final payment by</w:t>
            </w:r>
          </w:p>
        </w:tc>
        <w:tc>
          <w:tcPr>
            <w:tcW w:w="4530" w:type="dxa"/>
          </w:tcPr>
          <w:p w14:paraId="3DC0B3CC" w14:textId="05BDAE79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proofErr w:type="gram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dateFormat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(</w:t>
            </w:r>
            <w:proofErr w:type="spellStart"/>
            <w:proofErr w:type="gram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payBy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 xml:space="preserve">, ‘dd MMMM 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’, ‘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yyyy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-MM-dd’)&gt;&gt;</w:t>
            </w:r>
          </w:p>
        </w:tc>
      </w:tr>
      <w:tr w:rsidR="00CE03D9" w14:paraId="50FAA227" w14:textId="77777777" w:rsidTr="00CE03D9">
        <w:tc>
          <w:tcPr>
            <w:tcW w:w="4496" w:type="dxa"/>
          </w:tcPr>
          <w:p w14:paraId="3DD33E20" w14:textId="00FA11ED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Reason defendant cannot pay full amount immediately</w:t>
            </w:r>
          </w:p>
        </w:tc>
        <w:tc>
          <w:tcPr>
            <w:tcW w:w="4530" w:type="dxa"/>
          </w:tcPr>
          <w:p w14:paraId="6C032DA2" w14:textId="16DF6CC4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&lt;&lt;</w:t>
            </w:r>
            <w:proofErr w:type="spellStart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whyNotPayImmediately</w:t>
            </w:r>
            <w:proofErr w:type="spellEnd"/>
            <w: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  <w:t>&gt;&gt;</w:t>
            </w:r>
          </w:p>
        </w:tc>
      </w:tr>
      <w:tr w:rsidR="00CE03D9" w14:paraId="2A0E63A0" w14:textId="77777777" w:rsidTr="00CE03D9">
        <w:tc>
          <w:tcPr>
            <w:tcW w:w="4496" w:type="dxa"/>
          </w:tcPr>
          <w:p w14:paraId="34DE7D0D" w14:textId="71E004D2" w:rsidR="00CE03D9" w:rsidRDefault="00CE03D9" w:rsidP="00CE03D9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30" w:type="dxa"/>
          </w:tcPr>
          <w:p w14:paraId="56703782" w14:textId="77777777" w:rsidR="00CE03D9" w:rsidRPr="008A2A39" w:rsidRDefault="00CE03D9" w:rsidP="00CE03D9">
            <w:pPr>
              <w:rPr>
                <w:rStyle w:val="eop"/>
                <w:rFonts w:ascii="Arial" w:hAnsi="Arial" w:cs="Arial"/>
                <w:color w:val="000000"/>
                <w:shd w:val="clear" w:color="auto" w:fill="FFFFFF"/>
              </w:rPr>
            </w:pPr>
          </w:p>
        </w:tc>
      </w:tr>
    </w:tbl>
    <w:p w14:paraId="35B49986" w14:textId="1A7B167D" w:rsidR="00CF2A03" w:rsidRDefault="00CF2A03"/>
    <w:p w14:paraId="7F1A81B6" w14:textId="531F23C3" w:rsidR="00CF2A03" w:rsidRDefault="00CF2A03">
      <w:pPr>
        <w:rPr>
          <w:rFonts w:cstheme="minorHAnsi"/>
        </w:rPr>
      </w:pPr>
      <w:r>
        <w:rPr>
          <w:rFonts w:cstheme="minorHAnsi"/>
        </w:rPr>
        <w:t>&lt;&lt;cs</w:t>
      </w:r>
      <w:proofErr w:type="gramStart"/>
      <w:r>
        <w:rPr>
          <w:rFonts w:cstheme="minorHAnsi"/>
        </w:rPr>
        <w:t>_{</w:t>
      </w:r>
      <w:proofErr w:type="spellStart"/>
      <w:proofErr w:type="gramEnd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‘BY_SET_DATE’</w:t>
      </w:r>
      <w:r>
        <w:rPr>
          <w:rFonts w:cstheme="minorHAnsi"/>
        </w:rPr>
        <w:t xml:space="preserve"> || </w:t>
      </w:r>
      <w:proofErr w:type="spellStart"/>
      <w:r>
        <w:rPr>
          <w:rFonts w:cstheme="minorHAnsi"/>
        </w:rPr>
        <w:t>howToPay</w:t>
      </w:r>
      <w:proofErr w:type="spellEnd"/>
      <w:r>
        <w:rPr>
          <w:rFonts w:cstheme="minorHAnsi"/>
        </w:rPr>
        <w:t>== ‘SUGGESTION_OF_REPAYMENT_PLAN’}&gt;&gt;</w:t>
      </w:r>
    </w:p>
    <w:p w14:paraId="6808F804" w14:textId="53B70983" w:rsidR="00CF2A03" w:rsidRPr="00596005" w:rsidRDefault="00CF2A03" w:rsidP="00CF2A0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The defendant’s financial details</w:t>
      </w:r>
    </w:p>
    <w:p w14:paraId="4393CCF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06F69E6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B00D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Where they live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BFB2B" w14:textId="69C0B4DF" w:rsidR="00AF47AE" w:rsidRPr="001F4515" w:rsidRDefault="001F4515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whereTheyLive</w:t>
            </w:r>
            <w:proofErr w:type="spellEnd"/>
            <w:r>
              <w:rPr>
                <w:rFonts w:cstheme="minorHAnsi"/>
                <w:lang w:val="es-ES"/>
              </w:rPr>
              <w:t>&gt;&gt;</w:t>
            </w:r>
          </w:p>
        </w:tc>
      </w:tr>
    </w:tbl>
    <w:p w14:paraId="2D3E8F1F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7"/>
        <w:gridCol w:w="7499"/>
      </w:tblGrid>
      <w:tr w:rsidR="00605B31" w14:paraId="1682D67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0567A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79317" w14:textId="77777777" w:rsidR="00AF47AE" w:rsidRDefault="00AF47AE">
            <w:pPr>
              <w:rPr>
                <w:rFonts w:cstheme="minorHAnsi"/>
              </w:rPr>
            </w:pPr>
          </w:p>
        </w:tc>
      </w:tr>
      <w:tr w:rsidR="00605B31" w14:paraId="5AE42E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6B3A1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Children living with them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FBB61" w14:textId="4EF85A29" w:rsidR="00AF47AE" w:rsidRDefault="00605B31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haveAnyChildrenRequired</w:t>
            </w:r>
            <w:proofErr w:type="spell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052336C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E697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Under 11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5759F6" w14:textId="347FDC48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&lt;&lt;partnerAndDependent.howManyChildrenByAgeGroup.numberOfUnderEleven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CAD3DB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F8D58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11 and 15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251542" w14:textId="0D592BFC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ElevenToSixteen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  <w:tr w:rsidR="00605B31" w14:paraId="1823E41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24C2C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Between 16 and 19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650784C" w14:textId="593CDF3E" w:rsidR="00AF47AE" w:rsidRDefault="00605B31">
            <w:pPr>
              <w:rPr>
                <w:rFonts w:cstheme="minorHAnsi"/>
                <w:highlight w:val="yellow"/>
              </w:rPr>
            </w:pPr>
            <w:proofErr w:type="gramStart"/>
            <w:r w:rsidRPr="00605B31">
              <w:rPr>
                <w:rFonts w:cstheme="minorHAnsi"/>
              </w:rPr>
              <w:t>&lt;&lt;partnerAndDependent.howManyChildrenByAgeGroup.numberOf</w:t>
            </w:r>
            <w:r>
              <w:rPr>
                <w:rFonts w:cstheme="minorHAnsi"/>
              </w:rPr>
              <w:t>SixteenToNineteen</w:t>
            </w:r>
            <w:proofErr w:type="gramEnd"/>
            <w:r w:rsidRPr="00605B31">
              <w:rPr>
                <w:rFonts w:cstheme="minorHAnsi"/>
              </w:rPr>
              <w:t>&gt;&gt;</w:t>
            </w:r>
          </w:p>
        </w:tc>
      </w:tr>
    </w:tbl>
    <w:p w14:paraId="33F0F53B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CDAE38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CB3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C5663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532C4C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57FB3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children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E4DAEA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((number))</w:t>
            </w:r>
          </w:p>
        </w:tc>
      </w:tr>
    </w:tbl>
    <w:p w14:paraId="77B45E2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8"/>
        <w:gridCol w:w="5168"/>
      </w:tblGrid>
      <w:tr w:rsidR="00AF47AE" w14:paraId="3338215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8D307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8A5DAB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3A800F5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B63031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Financial support for anyone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7B051D" w14:textId="22895761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supportedAnyoneFinancialRequired</w:t>
            </w:r>
            <w:proofErr w:type="spellEnd"/>
            <w:r w:rsidRPr="00605B31">
              <w:rPr>
                <w:rFonts w:cstheme="minorHAnsi"/>
              </w:rPr>
              <w:t xml:space="preserve"> </w:t>
            </w:r>
            <w:r w:rsidRPr="00605B31">
              <w:rPr>
                <w:rFonts w:cstheme="minorHAnsi"/>
              </w:rPr>
              <w:t>&gt;&gt;</w:t>
            </w:r>
          </w:p>
        </w:tc>
      </w:tr>
      <w:tr w:rsidR="00AF47AE" w14:paraId="4368D6C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DA36E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of people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77A21A1" w14:textId="0ADF2338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supportPeopleNumber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  <w:tr w:rsidR="00AF47AE" w14:paraId="5B4FB83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059B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Give details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243D47" w14:textId="28735AF6" w:rsidR="00AF47AE" w:rsidRDefault="00D711BA">
            <w:pPr>
              <w:rPr>
                <w:rFonts w:cstheme="minorHAnsi"/>
                <w:highlight w:val="yellow"/>
              </w:rPr>
            </w:pPr>
            <w:r w:rsidRPr="00605B31">
              <w:rPr>
                <w:rFonts w:cstheme="minorHAnsi"/>
              </w:rPr>
              <w:t>&lt;&lt;</w:t>
            </w:r>
            <w:proofErr w:type="spellStart"/>
            <w:r w:rsidRPr="00605B31">
              <w:rPr>
                <w:rFonts w:cstheme="minorHAnsi"/>
              </w:rPr>
              <w:t>partnerAndDependent.</w:t>
            </w:r>
            <w:r>
              <w:rPr>
                <w:rFonts w:cstheme="minorHAnsi"/>
              </w:rPr>
              <w:t>supportPeopleDetails</w:t>
            </w:r>
            <w:proofErr w:type="spellEnd"/>
            <w:r w:rsidRPr="00605B31">
              <w:rPr>
                <w:rFonts w:cstheme="minorHAnsi"/>
              </w:rPr>
              <w:t xml:space="preserve"> &gt;&gt;</w:t>
            </w:r>
          </w:p>
        </w:tc>
      </w:tr>
    </w:tbl>
    <w:p w14:paraId="1C5BE849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9E4DB1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CEAF01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Employment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A8032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C7213F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B54AB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Currently working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00312E8" w14:textId="205CC3C3" w:rsidR="00AF47AE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&lt;&lt;cs_{</w:t>
            </w:r>
            <w:proofErr w:type="spellStart"/>
            <w:r w:rsidRPr="007A096A">
              <w:rPr>
                <w:rFonts w:cstheme="minorHAnsi"/>
              </w:rPr>
              <w:t>currentlyWorking</w:t>
            </w:r>
            <w:proofErr w:type="spellEnd"/>
            <w:r w:rsidRPr="007A096A">
              <w:rPr>
                <w:rFonts w:cstheme="minorHAnsi"/>
              </w:rPr>
              <w:t>}&gt;&gt;</w:t>
            </w:r>
          </w:p>
          <w:p w14:paraId="21CEE0FD" w14:textId="699D647A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Yes</w:t>
            </w:r>
          </w:p>
          <w:p w14:paraId="4EE374AF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&lt;&lt;else&gt;&gt;</w:t>
            </w:r>
          </w:p>
          <w:p w14:paraId="3173D663" w14:textId="77777777" w:rsidR="007A096A" w:rsidRPr="007A096A" w:rsidRDefault="007A096A">
            <w:pPr>
              <w:rPr>
                <w:rFonts w:cstheme="minorHAnsi"/>
              </w:rPr>
            </w:pPr>
            <w:r w:rsidRPr="007A096A">
              <w:rPr>
                <w:rFonts w:cstheme="minorHAnsi"/>
              </w:rPr>
              <w:t>No</w:t>
            </w:r>
          </w:p>
          <w:p w14:paraId="0500D82E" w14:textId="38B20453" w:rsidR="007A096A" w:rsidRDefault="007A096A">
            <w:pPr>
              <w:rPr>
                <w:rFonts w:cstheme="minorHAnsi"/>
                <w:highlight w:val="yellow"/>
              </w:rPr>
            </w:pPr>
            <w:r w:rsidRPr="007A096A">
              <w:rPr>
                <w:rFonts w:cstheme="minorHAnsi"/>
              </w:rPr>
              <w:t>&lt;&lt;es_&gt;&gt;</w:t>
            </w:r>
          </w:p>
        </w:tc>
      </w:tr>
      <w:tr w:rsidR="00AF47AE" w14:paraId="6D84B6A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F738CA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Type of job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EE76118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((employed/</w:t>
            </w:r>
            <w:proofErr w:type="spellStart"/>
            <w:r>
              <w:rPr>
                <w:rFonts w:cstheme="minorHAnsi"/>
                <w:highlight w:val="yellow"/>
              </w:rPr>
              <w:t>selfemployed</w:t>
            </w:r>
            <w:proofErr w:type="spellEnd"/>
            <w:r>
              <w:rPr>
                <w:rFonts w:cstheme="minorHAnsi"/>
                <w:highlight w:val="yellow"/>
              </w:rPr>
              <w:t>))</w:t>
            </w:r>
          </w:p>
        </w:tc>
      </w:tr>
    </w:tbl>
    <w:p w14:paraId="1760E657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C5646" w14:paraId="542248B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2DEF1A" w14:textId="55CCFF83" w:rsidR="00BC5646" w:rsidRPr="00BC5646" w:rsidRDefault="00BC5646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&lt;&lt;</w:t>
            </w:r>
            <w:proofErr w:type="spellStart"/>
            <w:r>
              <w:rPr>
                <w:rFonts w:cstheme="minorHAnsi"/>
                <w:lang w:val="es-ES"/>
              </w:rPr>
              <w:t>cs</w:t>
            </w:r>
            <w:proofErr w:type="spellEnd"/>
            <w:proofErr w:type="gramStart"/>
            <w:r>
              <w:rPr>
                <w:rFonts w:cstheme="minorHAnsi"/>
                <w:lang w:val="es-ES"/>
              </w:rPr>
              <w:t>_</w:t>
            </w:r>
            <w:r w:rsidR="005177F2">
              <w:rPr>
                <w:rFonts w:cstheme="minorHAnsi"/>
                <w:lang w:val="es-ES"/>
              </w:rPr>
              <w:t>{</w:t>
            </w:r>
            <w:proofErr w:type="spellStart"/>
            <w:proofErr w:type="gramEnd"/>
            <w:r>
              <w:rPr>
                <w:rFonts w:cstheme="minorHAnsi"/>
                <w:lang w:val="es-ES"/>
              </w:rPr>
              <w:t>employerDetails</w:t>
            </w:r>
            <w:proofErr w:type="spellEnd"/>
            <w:r w:rsidR="005177F2">
              <w:rPr>
                <w:rFonts w:cstheme="minorHAnsi"/>
                <w:lang w:val="es-ES"/>
              </w:rPr>
              <w:t xml:space="preserve"> != </w:t>
            </w:r>
            <w:proofErr w:type="spellStart"/>
            <w:r w:rsidR="005177F2">
              <w:rPr>
                <w:rFonts w:cstheme="minorHAnsi"/>
                <w:lang w:val="es-ES"/>
              </w:rPr>
              <w:t>null</w:t>
            </w:r>
            <w:proofErr w:type="spellEnd"/>
            <w:r w:rsidR="005177F2">
              <w:rPr>
                <w:rFonts w:cstheme="minorHAnsi"/>
                <w:lang w:val="es-ES"/>
              </w:rPr>
              <w:t>}</w:t>
            </w:r>
            <w:r>
              <w:rPr>
                <w:rFonts w:cstheme="minorHAnsi"/>
                <w:lang w:val="es-ES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A7188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71A0816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7142D6" w14:textId="77777777" w:rsidR="00AF47AE" w:rsidRDefault="00AF47AE">
            <w:pPr>
              <w:rPr>
                <w:rFonts w:cstheme="minorHAnsi"/>
              </w:rPr>
            </w:pPr>
            <w:commentRangeStart w:id="0"/>
            <w:r>
              <w:rPr>
                <w:rFonts w:cstheme="minorHAnsi"/>
              </w:rPr>
              <w:t>Employer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E0487" w14:textId="77777777" w:rsidR="00AF47AE" w:rsidRDefault="00AF47AE">
            <w:pPr>
              <w:rPr>
                <w:rFonts w:cstheme="minorHAnsi"/>
              </w:rPr>
            </w:pPr>
          </w:p>
        </w:tc>
      </w:tr>
      <w:tr w:rsidR="00BC5646" w14:paraId="5DA57C3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C192AE" w14:textId="7F9CA061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rs_employerDetails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4E657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AF47AE" w14:paraId="19BCE37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90A4B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Employer name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90B8368" w14:textId="6E66C5FB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employerName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AF47AE" w14:paraId="6248A59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E6FB01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C323FF" w14:textId="7338ADC7" w:rsidR="00AF47AE" w:rsidRPr="00BC5646" w:rsidRDefault="00BC5646">
            <w:pPr>
              <w:rPr>
                <w:rFonts w:cstheme="minorHAnsi"/>
              </w:rPr>
            </w:pPr>
            <w:r w:rsidRPr="00BC5646">
              <w:rPr>
                <w:rFonts w:cstheme="minorHAnsi"/>
              </w:rPr>
              <w:t>&lt;&lt;</w:t>
            </w:r>
            <w:proofErr w:type="spellStart"/>
            <w:r w:rsidRPr="00BC5646">
              <w:rPr>
                <w:rFonts w:cstheme="minorHAnsi"/>
              </w:rPr>
              <w:t>jobTitle</w:t>
            </w:r>
            <w:proofErr w:type="spellEnd"/>
            <w:r w:rsidRPr="00BC5646">
              <w:rPr>
                <w:rFonts w:cstheme="minorHAnsi"/>
              </w:rPr>
              <w:t>&gt;&gt;</w:t>
            </w:r>
          </w:p>
        </w:tc>
      </w:tr>
      <w:tr w:rsidR="00BC5646" w14:paraId="5C782D7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309EB" w14:textId="0672D532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0401A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  <w:tr w:rsidR="00BC5646" w14:paraId="5B41628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3B134" w14:textId="12B9652D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 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31F2EE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18061F73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C5646" w14:paraId="7C91351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7C6E9" w14:textId="45183518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&lt;&lt;cs</w:t>
            </w:r>
            <w:proofErr w:type="gramStart"/>
            <w:r>
              <w:rPr>
                <w:rFonts w:cstheme="minorHAnsi"/>
              </w:rPr>
              <w:t>_{</w:t>
            </w:r>
            <w:proofErr w:type="spellStart"/>
            <w:proofErr w:type="gramEnd"/>
            <w:r>
              <w:rPr>
                <w:rFonts w:cstheme="minorHAnsi"/>
              </w:rPr>
              <w:t>selfEmployment</w:t>
            </w:r>
            <w:proofErr w:type="spellEnd"/>
            <w:r>
              <w:rPr>
                <w:rFonts w:cstheme="minorHAnsi"/>
              </w:rPr>
              <w:t xml:space="preserve"> != null}&gt;&gt;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F6C285" w14:textId="77777777" w:rsidR="00BC5646" w:rsidRDefault="00BC5646">
            <w:pPr>
              <w:rPr>
                <w:rFonts w:cstheme="minorHAnsi"/>
              </w:rPr>
            </w:pPr>
          </w:p>
        </w:tc>
      </w:tr>
      <w:tr w:rsidR="00AF47AE" w14:paraId="0E44FC8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F14715" w14:textId="77777777" w:rsidR="00AF47AE" w:rsidRDefault="00AF47AE">
            <w:pPr>
              <w:rPr>
                <w:rFonts w:cstheme="minorHAnsi"/>
              </w:rPr>
            </w:pPr>
            <w:commentRangeStart w:id="1"/>
            <w:r>
              <w:rPr>
                <w:rFonts w:cstheme="minorHAnsi"/>
              </w:rPr>
              <w:t>Self-employed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40D555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D10491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798175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 title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C33D37" w14:textId="634237E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selfEmployment.jobTitle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68496FE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CFBBC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turnover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64DB99" w14:textId="101ACE03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Pr="005177F2">
              <w:rPr>
                <w:rFonts w:cstheme="minorHAnsi"/>
              </w:rPr>
              <w:t>annualTurnOver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45C53A8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56930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Behind on tax payments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2A6554" w14:textId="467A59E0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&lt;&lt;cs</w:t>
            </w:r>
            <w:proofErr w:type="gramStart"/>
            <w:r w:rsidRPr="005177F2">
              <w:rPr>
                <w:rFonts w:cstheme="minorHAnsi"/>
              </w:rPr>
              <w:t>_{</w:t>
            </w:r>
            <w:proofErr w:type="gramEnd"/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Pr="005177F2">
              <w:rPr>
                <w:rFonts w:cstheme="minorHAnsi"/>
              </w:rPr>
              <w:t>isBehindOnTaxPayment</w:t>
            </w:r>
            <w:proofErr w:type="spellEnd"/>
            <w:r>
              <w:rPr>
                <w:rFonts w:cstheme="minorHAnsi"/>
              </w:rPr>
              <w:t xml:space="preserve"> == ‘YES’</w:t>
            </w:r>
            <w:r w:rsidRPr="005177F2">
              <w:rPr>
                <w:rFonts w:cstheme="minorHAnsi"/>
              </w:rPr>
              <w:t>}</w:t>
            </w:r>
            <w:r w:rsidRPr="005177F2">
              <w:rPr>
                <w:rFonts w:cstheme="minorHAnsi"/>
              </w:rPr>
              <w:t>&gt;&gt;</w:t>
            </w:r>
          </w:p>
          <w:p w14:paraId="6999BC3C" w14:textId="1FC4B254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Yes</w:t>
            </w:r>
          </w:p>
          <w:p w14:paraId="55BB9A61" w14:textId="5DA45683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&lt;&lt;else&gt;&gt;</w:t>
            </w:r>
          </w:p>
          <w:p w14:paraId="0497CFE9" w14:textId="2E717171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No</w:t>
            </w:r>
          </w:p>
          <w:p w14:paraId="6852A65D" w14:textId="06C8BA6B" w:rsidR="005177F2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&lt;&lt;es_&gt;&gt;</w:t>
            </w:r>
          </w:p>
        </w:tc>
      </w:tr>
      <w:tr w:rsidR="00AF47AE" w14:paraId="2745B03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63AA88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Amount of tax owing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C91FA8D" w14:textId="2F76A6CE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£</w:t>
            </w:r>
            <w:r w:rsidRPr="005177F2">
              <w:rPr>
                <w:rFonts w:cstheme="minorHAnsi"/>
              </w:rPr>
              <w:t>&lt;&lt;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Pr="005177F2">
              <w:rPr>
                <w:rFonts w:cstheme="minorHAnsi"/>
              </w:rPr>
              <w:t>amountOwed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AF47AE" w14:paraId="712A1ED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860247" w14:textId="77777777" w:rsidR="00AF47AE" w:rsidRPr="005177F2" w:rsidRDefault="00AF47AE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>Reason for tax owing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121E88" w14:textId="14415FC5" w:rsidR="00AF47AE" w:rsidRPr="005177F2" w:rsidRDefault="005177F2">
            <w:pPr>
              <w:rPr>
                <w:rFonts w:cstheme="minorHAnsi"/>
              </w:rPr>
            </w:pPr>
            <w:r w:rsidRPr="005177F2">
              <w:rPr>
                <w:rFonts w:cstheme="minorHAnsi"/>
              </w:rPr>
              <w:t xml:space="preserve">&lt;&lt; </w:t>
            </w:r>
            <w:proofErr w:type="spellStart"/>
            <w:r w:rsidRPr="005177F2">
              <w:rPr>
                <w:rFonts w:cstheme="minorHAnsi"/>
              </w:rPr>
              <w:t>selfEmployment.</w:t>
            </w:r>
            <w:r w:rsidRPr="005177F2">
              <w:rPr>
                <w:rFonts w:cstheme="minorHAnsi"/>
              </w:rPr>
              <w:t>reason</w:t>
            </w:r>
            <w:proofErr w:type="spellEnd"/>
            <w:r w:rsidRPr="005177F2">
              <w:rPr>
                <w:rFonts w:cstheme="minorHAnsi"/>
              </w:rPr>
              <w:t>&gt;&gt;</w:t>
            </w:r>
          </w:p>
        </w:tc>
      </w:tr>
      <w:tr w:rsidR="00BC5646" w14:paraId="461A1A5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C4319" w14:textId="525628CE" w:rsidR="00BC5646" w:rsidRDefault="00BC5646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&lt;&lt;es_&gt;&gt;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370726" w14:textId="77777777" w:rsidR="00BC5646" w:rsidRDefault="00BC5646">
            <w:pPr>
              <w:rPr>
                <w:rFonts w:cstheme="minorHAnsi"/>
                <w:highlight w:val="yellow"/>
              </w:rPr>
            </w:pPr>
          </w:p>
        </w:tc>
      </w:tr>
    </w:tbl>
    <w:p w14:paraId="77EE43B2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2EEE93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A7EDFE" w14:textId="77777777" w:rsidR="00AF47AE" w:rsidRDefault="00AF47AE">
            <w:pPr>
              <w:rPr>
                <w:rFonts w:cstheme="minorHAnsi"/>
              </w:rPr>
            </w:pPr>
            <w:commentRangeStart w:id="2"/>
            <w:r>
              <w:rPr>
                <w:rFonts w:cstheme="minorHAnsi"/>
              </w:rPr>
              <w:t>Bank and savings accounts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D32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E9F183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AFAD9F" w14:textId="77777777" w:rsidR="00AF47AE" w:rsidRDefault="00AF47AE" w:rsidP="0071586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Type of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BA47166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((type of account))</w:t>
            </w:r>
          </w:p>
        </w:tc>
      </w:tr>
      <w:tr w:rsidR="00AF47AE" w14:paraId="2040130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70DE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Balance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1D8339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((balance in £))</w:t>
            </w:r>
          </w:p>
        </w:tc>
      </w:tr>
      <w:tr w:rsidR="00AF47AE" w14:paraId="60A494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525B30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Joint account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52E193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</w:tbl>
    <w:p w14:paraId="24ED527E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35FA70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8273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income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F4944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2F8F2E2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C70E31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Income from your job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67848D6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3DE73D7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EB7EE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Universal Credit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F6FC50C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26E478B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2EE6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Jobseeker’s Allowance (income based)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749BD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4D94758D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5F76F3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Jobseeker’s Allowance (contribution based)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71ECC1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09E1FBBF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36E84B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Income support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1E64495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4E142B3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838C4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Working Tax Credit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AA95AFA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1435CEC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C9F91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 Tax Credit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662F6A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3D304EC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95C0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Child Benefit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C5CBFA0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1BB650C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8A5B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Council Tax Support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0778E9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48C653A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46725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Pension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9DFB80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1AF21ED7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84657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Other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3575BA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((text))</w:t>
            </w:r>
          </w:p>
        </w:tc>
      </w:tr>
    </w:tbl>
    <w:p w14:paraId="5595CF68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6800A5A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42B68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Monthly expenses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621D08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D13355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BDEF6B7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Mortgage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3ABB38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09F5DBF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F2D2C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Rent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28DEE2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555195D5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0409AA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Council tax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DF3996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0722B3A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EDDEC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Gas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8930D3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33E8933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953769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Electric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FA8C6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0CCABEA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64C2DA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Water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941A8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299184E0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8FFFD8E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Travel (work or school)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FAF0CF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58EA473B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A345B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School costs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8B73E9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2B18A2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BB8ABC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Food and housekeeping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C62224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7F6AAEA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B27D040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TV and broadband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D0BC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14DCAB69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BC491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Hire purchase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44DB9C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38A98FE2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0A8A3B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phone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9ED6F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01DC75D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0195E2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Maintenance payments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DFF590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2CFED868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A0D15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Other </w:t>
            </w:r>
            <w:r>
              <w:rPr>
                <w:rFonts w:cstheme="minorHAnsi"/>
                <w:highlight w:val="yellow"/>
              </w:rPr>
              <w:t>((</w:t>
            </w:r>
            <w:proofErr w:type="spellStart"/>
            <w:r>
              <w:rPr>
                <w:rFonts w:cstheme="minorHAnsi"/>
                <w:highlight w:val="yellow"/>
              </w:rPr>
              <w:t>freetextDescription</w:t>
            </w:r>
            <w:proofErr w:type="spellEnd"/>
            <w:r>
              <w:rPr>
                <w:rFonts w:cstheme="minorHAnsi"/>
                <w:highlight w:val="yellow"/>
              </w:rPr>
              <w:t>))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18B6DC5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</w:tbl>
    <w:p w14:paraId="47C0DD30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7E41F3F1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CF24A76" w14:textId="77777777" w:rsidR="00AF47AE" w:rsidRDefault="00AF47AE">
            <w:pPr>
              <w:rPr>
                <w:rFonts w:cstheme="minorHAnsi"/>
              </w:rPr>
            </w:pPr>
            <w:commentRangeStart w:id="3"/>
            <w:r>
              <w:rPr>
                <w:rFonts w:cstheme="minorHAnsi"/>
              </w:rPr>
              <w:lastRenderedPageBreak/>
              <w:t>Debts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1F6A69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5288C1D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3384E6D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Defendant has debts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2257866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AF47AE" w14:paraId="3E53ECEE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38208D6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Debt owed to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E99D382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((creditor name))</w:t>
            </w:r>
          </w:p>
        </w:tc>
      </w:tr>
      <w:tr w:rsidR="00AF47AE" w14:paraId="1E8A26F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4B543F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Total owed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8FD754F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  <w:tr w:rsidR="00AF47AE" w14:paraId="6149D6B4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05FF0A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Monthly payments 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1601A4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 per month))</w:t>
            </w:r>
          </w:p>
        </w:tc>
      </w:tr>
    </w:tbl>
    <w:p w14:paraId="68BEA755" w14:textId="77777777" w:rsidR="00AF47AE" w:rsidRDefault="00AF47AE" w:rsidP="00AF47AE">
      <w:pPr>
        <w:rPr>
          <w:rFonts w:cstheme="minorHAnsi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47AE" w14:paraId="07ED95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264FF4" w14:textId="77777777" w:rsidR="00AF47AE" w:rsidRDefault="00AF47AE">
            <w:pPr>
              <w:rPr>
                <w:rFonts w:cstheme="minorHAnsi"/>
              </w:rPr>
            </w:pPr>
            <w:commentRangeStart w:id="4"/>
            <w:r>
              <w:rPr>
                <w:rFonts w:cstheme="minorHAnsi"/>
              </w:rPr>
              <w:t xml:space="preserve">Court order 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D628F1" w14:textId="77777777" w:rsidR="00AF47AE" w:rsidRDefault="00AF47AE">
            <w:pPr>
              <w:rPr>
                <w:rFonts w:cstheme="minorHAnsi"/>
              </w:rPr>
            </w:pPr>
          </w:p>
        </w:tc>
      </w:tr>
      <w:tr w:rsidR="00AF47AE" w14:paraId="08FF9493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FCAB8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Count ordered defendant to pay someone else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60D606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((yes/no))</w:t>
            </w:r>
          </w:p>
        </w:tc>
      </w:tr>
      <w:tr w:rsidR="00AF47AE" w14:paraId="1877E6BC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FF3908F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court orders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DFDB0E4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((court order details))</w:t>
            </w:r>
          </w:p>
        </w:tc>
      </w:tr>
      <w:tr w:rsidR="00AF47AE" w14:paraId="4F29553A" w14:textId="77777777" w:rsidTr="00AF47AE"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ADB6DD9" w14:textId="77777777" w:rsidR="00AF47AE" w:rsidRDefault="00AF47AE">
            <w:pPr>
              <w:rPr>
                <w:rFonts w:cstheme="minorHAnsi"/>
              </w:rPr>
            </w:pPr>
            <w:r>
              <w:rPr>
                <w:rFonts w:cstheme="minorHAnsi"/>
              </w:rPr>
              <w:t>Amount they owe</w:t>
            </w:r>
          </w:p>
        </w:tc>
        <w:tc>
          <w:tcPr>
            <w:tcW w:w="45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F11F678" w14:textId="77777777" w:rsidR="00AF47AE" w:rsidRDefault="00AF47AE">
            <w:pPr>
              <w:rPr>
                <w:rFonts w:cstheme="minorHAnsi"/>
                <w:highlight w:val="yellow"/>
              </w:rPr>
            </w:pPr>
            <w:r>
              <w:rPr>
                <w:rFonts w:cstheme="minorHAnsi"/>
                <w:highlight w:val="yellow"/>
              </w:rPr>
              <w:t>((amount in £))</w:t>
            </w:r>
          </w:p>
        </w:tc>
      </w:tr>
    </w:tbl>
    <w:p w14:paraId="7FB760AB" w14:textId="77777777" w:rsidR="00AF47AE" w:rsidRDefault="00AF47AE" w:rsidP="00AF47AE"/>
    <w:p w14:paraId="6CABE387" w14:textId="77777777" w:rsidR="00CF2A03" w:rsidRDefault="00CF2A03">
      <w:pPr>
        <w:rPr>
          <w:rFonts w:cstheme="minorHAnsi"/>
        </w:rPr>
      </w:pPr>
    </w:p>
    <w:p w14:paraId="6EBACC66" w14:textId="59C657A1" w:rsidR="00CF2A03" w:rsidRDefault="00CF2A03">
      <w:r>
        <w:rPr>
          <w:rFonts w:cstheme="minorHAnsi"/>
        </w:rPr>
        <w:t>&lt;&lt;es_&gt;&gt;</w:t>
      </w:r>
    </w:p>
    <w:p w14:paraId="00127828" w14:textId="77777777" w:rsidR="00CF2A03" w:rsidRDefault="00CF2A03"/>
    <w:p w14:paraId="7A84F84A" w14:textId="4535A2D5" w:rsidR="00596005" w:rsidRDefault="00DD6EEF">
      <w:r>
        <w:t>&lt;&lt;es_&gt;&gt;</w:t>
      </w:r>
    </w:p>
    <w:p w14:paraId="057346FF" w14:textId="77777777" w:rsidR="00DD6EEF" w:rsidRDefault="00DD6EEF"/>
    <w:p w14:paraId="5E7B9DCE" w14:textId="77777777" w:rsidR="00596005" w:rsidRPr="00F1448D" w:rsidRDefault="00596005" w:rsidP="00596005">
      <w:pPr>
        <w:rPr>
          <w:rFonts w:cstheme="minorHAnsi"/>
          <w:b/>
          <w:bCs/>
        </w:rPr>
      </w:pPr>
      <w:r w:rsidRPr="00F1448D">
        <w:rPr>
          <w:rFonts w:cstheme="minorHAnsi"/>
          <w:b/>
          <w:bCs/>
        </w:rPr>
        <w:t>Statement of truth</w:t>
      </w:r>
    </w:p>
    <w:p w14:paraId="4761C532" w14:textId="77777777" w:rsidR="00596005" w:rsidRDefault="00596005" w:rsidP="00596005">
      <w:pPr>
        <w:rPr>
          <w:rFonts w:cstheme="minorHAnsi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96005" w14:paraId="2D92C792" w14:textId="77777777" w:rsidTr="00B70CF1">
        <w:tc>
          <w:tcPr>
            <w:tcW w:w="9776" w:type="dxa"/>
          </w:tcPr>
          <w:p w14:paraId="0CD6F572" w14:textId="77777777" w:rsidR="00596005" w:rsidRDefault="00596005" w:rsidP="00B70CF1">
            <w:r w:rsidRPr="00E90EA8">
              <w:t>I believe the facts stated in this response are true. I understand that proceedings for contempt of court may be brought against anyone who makes, or causes to be made, a false statement in a document verified by a statement of truth without an honest</w:t>
            </w:r>
            <w:r>
              <w:t xml:space="preserve"> </w:t>
            </w:r>
            <w:r w:rsidRPr="00E90EA8">
              <w:t>belief in its truth.  </w:t>
            </w:r>
          </w:p>
        </w:tc>
      </w:tr>
      <w:tr w:rsidR="00596005" w14:paraId="37B79248" w14:textId="77777777" w:rsidTr="00B70CF1">
        <w:tc>
          <w:tcPr>
            <w:tcW w:w="9776" w:type="dxa"/>
          </w:tcPr>
          <w:p w14:paraId="72FEE582" w14:textId="0D1B8683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color w:val="000000"/>
                <w:highlight w:val="yellow"/>
              </w:rPr>
            </w:pPr>
            <w:r w:rsidRPr="008F48A3">
              <w:rPr>
                <w:rStyle w:val="normaltextrun"/>
                <w:color w:val="000000"/>
              </w:rPr>
              <w:t>&lt;&lt;claimant1.name&gt;&gt;</w:t>
            </w:r>
          </w:p>
        </w:tc>
      </w:tr>
      <w:tr w:rsidR="00596005" w14:paraId="25718925" w14:textId="77777777" w:rsidTr="00B70CF1">
        <w:tc>
          <w:tcPr>
            <w:tcW w:w="9776" w:type="dxa"/>
          </w:tcPr>
          <w:p w14:paraId="187396EC" w14:textId="2906AC39" w:rsidR="00596005" w:rsidRPr="00F1448D" w:rsidRDefault="008F48A3" w:rsidP="00B70CF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color w:val="000000"/>
              </w:rPr>
              <w:t>&lt;&lt;</w:t>
            </w:r>
            <w:proofErr w:type="spellStart"/>
            <w:proofErr w:type="gramStart"/>
            <w:r w:rsidR="00F203DD">
              <w:rPr>
                <w:rStyle w:val="normaltextrun"/>
                <w:color w:val="000000"/>
              </w:rPr>
              <w:t>dateFormat</w:t>
            </w:r>
            <w:proofErr w:type="spellEnd"/>
            <w:r w:rsidR="00F203DD">
              <w:rPr>
                <w:rStyle w:val="normaltextrun"/>
                <w:color w:val="000000"/>
              </w:rPr>
              <w:t>(</w:t>
            </w:r>
            <w:proofErr w:type="spellStart"/>
            <w:proofErr w:type="gramEnd"/>
            <w:r>
              <w:rPr>
                <w:rStyle w:val="normaltextrun"/>
                <w:color w:val="000000"/>
              </w:rPr>
              <w:t>generationDate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 xml:space="preserve">, ‘dd MMMM 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’, ‘</w:t>
            </w:r>
            <w:proofErr w:type="spellStart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yyyy</w:t>
            </w:r>
            <w:proofErr w:type="spellEnd"/>
            <w:r w:rsidR="00F203DD">
              <w:rPr>
                <w:rStyle w:val="normaltextrun"/>
                <w:rFonts w:ascii="Arial" w:hAnsi="Arial" w:cs="Arial"/>
                <w:color w:val="0A0A0A"/>
                <w:shd w:val="clear" w:color="auto" w:fill="FFFFFF"/>
              </w:rPr>
              <w:t>-MM-dd’)</w:t>
            </w:r>
            <w:r>
              <w:rPr>
                <w:rStyle w:val="normaltextrun"/>
                <w:color w:val="000000"/>
              </w:rPr>
              <w:t>&gt;&gt;</w:t>
            </w:r>
          </w:p>
        </w:tc>
      </w:tr>
    </w:tbl>
    <w:p w14:paraId="66D39803" w14:textId="77777777" w:rsidR="00596005" w:rsidRDefault="00596005"/>
    <w:sectPr w:rsidR="005960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lin Rowe" w:date="2023-02-07T14:24:00Z" w:initials="CR">
    <w:p w14:paraId="39046EB7" w14:textId="77777777" w:rsidR="00AF47AE" w:rsidRDefault="00AF47AE" w:rsidP="00AF47A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Only shown is employed selected above</w:t>
      </w:r>
    </w:p>
    <w:p w14:paraId="7A184036" w14:textId="77777777" w:rsidR="00AF47AE" w:rsidRDefault="00AF47AE" w:rsidP="00AF47AE">
      <w:r>
        <w:rPr>
          <w:color w:val="000000"/>
          <w:sz w:val="20"/>
          <w:szCs w:val="20"/>
        </w:rPr>
        <w:t xml:space="preserve">Include option to add other employed jobs in a numbered list </w:t>
      </w:r>
    </w:p>
  </w:comment>
  <w:comment w:id="1" w:author="Colin Rowe" w:date="2023-02-07T14:25:00Z" w:initials="CR">
    <w:p w14:paraId="0F6460BD" w14:textId="77777777" w:rsidR="00AF47AE" w:rsidRDefault="00AF47AE" w:rsidP="00AF47A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Only shown if self-employment selected above</w:t>
      </w:r>
    </w:p>
    <w:p w14:paraId="18DFF5B9" w14:textId="77777777" w:rsidR="00AF47AE" w:rsidRDefault="00AF47AE" w:rsidP="00AF47AE">
      <w:r>
        <w:rPr>
          <w:color w:val="000000"/>
          <w:sz w:val="20"/>
          <w:szCs w:val="20"/>
        </w:rPr>
        <w:t xml:space="preserve">Include option to add other self-employed jobs in a numbered list </w:t>
      </w:r>
    </w:p>
  </w:comment>
  <w:comment w:id="2" w:author="Colin Rowe" w:date="2023-02-07T14:25:00Z" w:initials="CR">
    <w:p w14:paraId="62E2837C" w14:textId="77777777" w:rsidR="00AF47AE" w:rsidRDefault="00AF47AE" w:rsidP="00AF47A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Option to add other accounts in a numbered list </w:t>
      </w:r>
    </w:p>
  </w:comment>
  <w:comment w:id="3" w:author="Colin Rowe" w:date="2023-02-07T14:25:00Z" w:initials="CR">
    <w:p w14:paraId="26DB1E9D" w14:textId="77777777" w:rsidR="00AF47AE" w:rsidRDefault="00AF47AE" w:rsidP="00AF47A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Option to add other debts as a numbered list if user selects yes, they have debts </w:t>
      </w:r>
    </w:p>
  </w:comment>
  <w:comment w:id="4" w:author="Colin Rowe" w:date="2023-02-07T14:26:00Z" w:initials="CR">
    <w:p w14:paraId="3F323C76" w14:textId="77777777" w:rsidR="00AF47AE" w:rsidRDefault="00AF47AE" w:rsidP="00AF47A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Only show if user selects yes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184036" w15:done="0"/>
  <w15:commentEx w15:paraId="18DFF5B9" w15:done="0"/>
  <w15:commentEx w15:paraId="62E2837C" w15:done="0"/>
  <w15:commentEx w15:paraId="26DB1E9D" w15:done="0"/>
  <w15:commentEx w15:paraId="3F323C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72896" w16cex:dateUtc="2023-02-27T12:03:00Z"/>
  <w16cex:commentExtensible w16cex:durableId="27A72897" w16cex:dateUtc="2023-02-27T12:03:00Z"/>
  <w16cex:commentExtensible w16cex:durableId="27A72898" w16cex:dateUtc="2023-02-27T12:03:00Z"/>
  <w16cex:commentExtensible w16cex:durableId="27A72899" w16cex:dateUtc="2023-02-27T12:03:00Z"/>
  <w16cex:commentExtensible w16cex:durableId="27A7289A" w16cex:dateUtc="2023-02-27T1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184036" w16cid:durableId="27A72896"/>
  <w16cid:commentId w16cid:paraId="18DFF5B9" w16cid:durableId="27A72897"/>
  <w16cid:commentId w16cid:paraId="62E2837C" w16cid:durableId="27A72898"/>
  <w16cid:commentId w16cid:paraId="26DB1E9D" w16cid:durableId="27A72899"/>
  <w16cid:commentId w16cid:paraId="3F323C76" w16cid:durableId="27A728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2628A"/>
    <w:multiLevelType w:val="hybridMultilevel"/>
    <w:tmpl w:val="91EA55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lin Rowe">
    <w15:presenceInfo w15:providerId="AD" w15:userId="S::colin.rowe@transformuk.com::4046b2bf-31c0-43cf-a648-21b3d0527c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5"/>
    <w:rsid w:val="001850B4"/>
    <w:rsid w:val="001F4515"/>
    <w:rsid w:val="0026032F"/>
    <w:rsid w:val="00300226"/>
    <w:rsid w:val="00452430"/>
    <w:rsid w:val="004C62F1"/>
    <w:rsid w:val="005177F2"/>
    <w:rsid w:val="00544BB6"/>
    <w:rsid w:val="005838BD"/>
    <w:rsid w:val="00596005"/>
    <w:rsid w:val="00605B31"/>
    <w:rsid w:val="00671726"/>
    <w:rsid w:val="00795856"/>
    <w:rsid w:val="007A096A"/>
    <w:rsid w:val="008879A5"/>
    <w:rsid w:val="008A2A39"/>
    <w:rsid w:val="008F48A3"/>
    <w:rsid w:val="0097329B"/>
    <w:rsid w:val="00A3288D"/>
    <w:rsid w:val="00A42FBC"/>
    <w:rsid w:val="00AF47AE"/>
    <w:rsid w:val="00B330C0"/>
    <w:rsid w:val="00B43EB6"/>
    <w:rsid w:val="00B457F3"/>
    <w:rsid w:val="00BC5646"/>
    <w:rsid w:val="00BF0AD3"/>
    <w:rsid w:val="00C47DDB"/>
    <w:rsid w:val="00CC33D6"/>
    <w:rsid w:val="00CE03D9"/>
    <w:rsid w:val="00CF2A03"/>
    <w:rsid w:val="00D616EB"/>
    <w:rsid w:val="00D711BA"/>
    <w:rsid w:val="00D82FAC"/>
    <w:rsid w:val="00DC01D8"/>
    <w:rsid w:val="00DD6EEF"/>
    <w:rsid w:val="00E720D9"/>
    <w:rsid w:val="00F203DD"/>
    <w:rsid w:val="00F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1AC"/>
  <w15:chartTrackingRefBased/>
  <w15:docId w15:val="{A20001EA-FF0A-A744-9669-CEFE63DB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00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005"/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6005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596005"/>
    <w:rPr>
      <w:rFonts w:ascii="Arial" w:eastAsia="Arial" w:hAnsi="Arial" w:cs="Arial"/>
      <w:sz w:val="22"/>
      <w:szCs w:val="22"/>
      <w:lang w:eastAsia="en-GB"/>
    </w:rPr>
  </w:style>
  <w:style w:type="character" w:customStyle="1" w:styleId="normaltextrun">
    <w:name w:val="normaltextrun"/>
    <w:basedOn w:val="DefaultParagraphFont"/>
    <w:rsid w:val="00596005"/>
  </w:style>
  <w:style w:type="character" w:customStyle="1" w:styleId="eop">
    <w:name w:val="eop"/>
    <w:basedOn w:val="DefaultParagraphFont"/>
    <w:rsid w:val="00596005"/>
  </w:style>
  <w:style w:type="character" w:styleId="CommentReference">
    <w:name w:val="annotation reference"/>
    <w:basedOn w:val="DefaultParagraphFont"/>
    <w:uiPriority w:val="99"/>
    <w:semiHidden/>
    <w:unhideWhenUsed/>
    <w:rsid w:val="00596005"/>
    <w:rPr>
      <w:sz w:val="16"/>
      <w:szCs w:val="16"/>
    </w:rPr>
  </w:style>
  <w:style w:type="paragraph" w:customStyle="1" w:styleId="paragraph">
    <w:name w:val="paragraph"/>
    <w:basedOn w:val="Normal"/>
    <w:rsid w:val="00596005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F47A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Dario Tortola Navarro</cp:lastModifiedBy>
  <cp:revision>16</cp:revision>
  <dcterms:created xsi:type="dcterms:W3CDTF">2023-02-06T15:07:00Z</dcterms:created>
  <dcterms:modified xsi:type="dcterms:W3CDTF">2023-02-27T14:09:00Z</dcterms:modified>
</cp:coreProperties>
</file>