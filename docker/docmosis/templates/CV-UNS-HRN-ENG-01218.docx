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7E572F63" w14:textId="20DE9F7F" w:rsidR="00B1646E" w:rsidRDefault="00B1646E" w:rsidP="00B164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40EE7BA4" w14:textId="77777777" w:rsidR="00B1646E" w:rsidRDefault="00B1646E" w:rsidP="004036B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6DD93B17" w14:textId="77777777" w:rsidR="00B1646E" w:rsidRDefault="00B1646E" w:rsidP="00B164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CAD00A9" w14:textId="77777777" w:rsidR="00B1646E" w:rsidRPr="007E16F0" w:rsidRDefault="00B1646E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64891219" w14:textId="77777777" w:rsidTr="00F55B9F">
        <w:tc>
          <w:tcPr>
            <w:tcW w:w="3544" w:type="dxa"/>
          </w:tcPr>
          <w:p w14:paraId="2C0482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23E559" w14:textId="77777777" w:rsidTr="00F55B9F">
        <w:tc>
          <w:tcPr>
            <w:tcW w:w="3544" w:type="dxa"/>
          </w:tcPr>
          <w:p w14:paraId="798832E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B4E50F9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77777777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51A5B782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Code for 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footerReference w:type="even" r:id="rId15"/>
      <w:footerReference w:type="default" r:id="rId16"/>
      <w:footerReference w:type="first" r:id="rId1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AF9D5" w14:textId="77777777" w:rsidR="00724A52" w:rsidRDefault="00724A52" w:rsidP="00812032">
      <w:r>
        <w:separator/>
      </w:r>
    </w:p>
  </w:endnote>
  <w:endnote w:type="continuationSeparator" w:id="0">
    <w:p w14:paraId="2D6F3DAC" w14:textId="77777777" w:rsidR="00724A52" w:rsidRDefault="00724A5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FBB7A46" w:rsidR="002C7259" w:rsidRPr="002C7259" w:rsidRDefault="00AA4136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564EDD31" wp14:editId="662BFFC3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88E77" w14:textId="712E45BE" w:rsidR="00AA4136" w:rsidRPr="00AA4136" w:rsidRDefault="00AA4136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AA4136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64EDD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27688E77" w14:textId="712E45BE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163E" w14:textId="77777777" w:rsidR="00724A52" w:rsidRDefault="00724A52" w:rsidP="00812032">
      <w:r>
        <w:separator/>
      </w:r>
    </w:p>
  </w:footnote>
  <w:footnote w:type="continuationSeparator" w:id="0">
    <w:p w14:paraId="52F03756" w14:textId="77777777" w:rsidR="00724A52" w:rsidRDefault="00724A52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289</TotalTime>
  <Pages>8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CV-UNS-HRN-ENG-00979 (1)     Now: CV-UNS-HRN-ENG-01116.docx</dc:title>
  <dc:subject/>
  <dc:creator>District Judge Richard Clarke</dc:creator>
  <cp:keywords/>
  <cp:lastModifiedBy>Lillie Turkington</cp:lastModifiedBy>
  <cp:revision>27</cp:revision>
  <cp:lastPrinted>2020-12-03T10:41:00Z</cp:lastPrinted>
  <dcterms:created xsi:type="dcterms:W3CDTF">2022-06-28T15:08:00Z</dcterms:created>
  <dcterms:modified xsi:type="dcterms:W3CDTF">2023-01-12T15:55:00Z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