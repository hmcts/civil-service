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606"/>
      </w:tblGrid>
      <w:tr w:rsidR="00F2714F" w:rsidRPr="00156806" w14:paraId="3F19C0B3" w14:textId="34E28D02" w:rsidTr="00B522BE">
        <w:tc>
          <w:tcPr>
            <w:tcW w:w="1980" w:type="dxa"/>
            <w:vMerge w:val="restart"/>
          </w:tcPr>
          <w:p w14:paraId="78540E2F" w14:textId="394AB40F" w:rsidR="007E21C4" w:rsidRPr="007E21C4" w:rsidRDefault="00F07487" w:rsidP="00F07487">
            <w:pPr>
              <w:ind w:firstLine="20"/>
              <w:jc w:val="both"/>
            </w:pPr>
            <w:r>
              <w:fldChar w:fldCharType="begin"/>
            </w:r>
            <w:r>
              <w:instrText xml:space="preserve"> INCLUDEPICTURE "https://www.gov.uk/assets/static/govuk-crest-2x-c6548884b516041752fc4156a50f084ca387b1e37e4f4668cd109058d924b197.png"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EA8888" wp14:editId="6787D85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6D7EA322" w:rsidR="001042EF" w:rsidRPr="00153598" w:rsidRDefault="001042EF" w:rsidP="00264351"/>
        </w:tc>
        <w:tc>
          <w:tcPr>
            <w:tcW w:w="5765" w:type="dxa"/>
            <w:gridSpan w:val="2"/>
          </w:tcPr>
          <w:p w14:paraId="12668606" w14:textId="7E9F1DA4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606" w:type="dxa"/>
          </w:tcPr>
          <w:p w14:paraId="7248523A" w14:textId="358D7AEA" w:rsidR="001042EF" w:rsidRPr="001042EF" w:rsidRDefault="001D7671" w:rsidP="0027184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FB120D4" wp14:editId="7027A6DA">
                  <wp:extent cx="882650" cy="867410"/>
                  <wp:effectExtent l="0" t="0" r="6350" b="0"/>
                  <wp:docPr id="3" name="Picture 3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diagram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50" cy="86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14F" w:rsidRPr="00156806" w14:paraId="28482DBF" w14:textId="77777777" w:rsidTr="00B522BE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371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F2714F" w:rsidRPr="00156806" w14:paraId="70777999" w14:textId="77777777" w:rsidTr="00B522B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 xml:space="preserve">ExternalReference&gt;&gt;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ntExternalReference&gt;&gt;</w:t>
            </w:r>
          </w:p>
        </w:tc>
        <w:tc>
          <w:tcPr>
            <w:tcW w:w="3686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dateFormat(issueDate,‘d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dateFormat(submittedOn,‘d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</w:tc>
      </w:tr>
    </w:tbl>
    <w:p w14:paraId="027A5E56" w14:textId="61BB38C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Claimants</w:t>
      </w:r>
      <w:r w:rsidR="003D47C8">
        <w:rPr>
          <w:rFonts w:ascii="GDSTransportWebsite" w:hAnsi="GDSTransportWebsite"/>
          <w:color w:val="0A0A0A"/>
          <w:sz w:val="36"/>
          <w:szCs w:val="36"/>
        </w:rPr>
        <w:t>’</w:t>
      </w:r>
      <w:r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W w:w="10061" w:type="dxa"/>
        <w:tblLayout w:type="fixed"/>
        <w:tblLook w:val="04A0" w:firstRow="1" w:lastRow="0" w:firstColumn="1" w:lastColumn="0" w:noHBand="0" w:noVBand="1"/>
      </w:tblPr>
      <w:tblGrid>
        <w:gridCol w:w="3544"/>
        <w:gridCol w:w="6517"/>
      </w:tblGrid>
      <w:tr w:rsidR="00AA0D40" w:rsidRPr="00156806" w14:paraId="63AE383D" w14:textId="77777777" w:rsidTr="0083033D">
        <w:trPr>
          <w:trHeight w:val="193"/>
        </w:trPr>
        <w:tc>
          <w:tcPr>
            <w:tcW w:w="10061" w:type="dxa"/>
            <w:gridSpan w:val="2"/>
          </w:tcPr>
          <w:p w14:paraId="5894E8A7" w14:textId="09DF346F" w:rsidR="0080237C" w:rsidRPr="00AA0D40" w:rsidRDefault="00AA0D40" w:rsidP="00A268CC">
            <w:pPr>
              <w:rPr>
                <w:rFonts w:ascii="Tahoma" w:hAnsi="Tahoma" w:cs="Tahoma"/>
                <w:sz w:val="22"/>
                <w:szCs w:val="22"/>
              </w:rPr>
            </w:pPr>
            <w:r w:rsidRPr="00366410">
              <w:rPr>
                <w:shd w:val="clear" w:color="auto" w:fill="FFFFFF"/>
              </w:rPr>
              <w:t>&lt;&lt;rr_</w:t>
            </w:r>
            <w:r w:rsidR="00025667">
              <w:rPr>
                <w:shd w:val="clear" w:color="auto" w:fill="FFFFFF"/>
              </w:rPr>
              <w:t>applicants</w:t>
            </w:r>
            <w:r w:rsidRPr="00366410">
              <w:rPr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83033D">
        <w:trPr>
          <w:trHeight w:val="386"/>
        </w:trPr>
        <w:tc>
          <w:tcPr>
            <w:tcW w:w="10061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&lt;&lt;$itemnum&gt;&gt;&lt;&lt;es_&gt;&gt;</w:t>
            </w:r>
          </w:p>
        </w:tc>
      </w:tr>
      <w:tr w:rsidR="00B7583E" w:rsidRPr="00156806" w14:paraId="4E21BE18" w14:textId="77777777" w:rsidTr="0083033D">
        <w:trPr>
          <w:trHeight w:val="680"/>
        </w:trPr>
        <w:tc>
          <w:tcPr>
            <w:tcW w:w="3544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7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83033D">
        <w:tc>
          <w:tcPr>
            <w:tcW w:w="3544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17" w:type="dxa"/>
          </w:tcPr>
          <w:p w14:paraId="09E17066" w14:textId="1FEDE3D5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="00B7583E" w:rsidRPr="009820C6">
              <w:rPr>
                <w:rFonts w:ascii="GDSTransportWebsite" w:hAnsi="GDSTransportWebsite"/>
                <w:color w:val="0A0A0A"/>
              </w:rPr>
              <w:t>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3C1149E4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26F67C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5C25FD84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ostTown&gt;&gt;&lt;&lt;es_&gt;&gt;</w:t>
            </w:r>
          </w:p>
          <w:p w14:paraId="6CF6702C" w14:textId="4E4DF7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2BFC8780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ountry&gt;&gt;&lt;&lt;es_&gt;&gt;</w:t>
            </w:r>
          </w:p>
        </w:tc>
      </w:tr>
      <w:tr w:rsidR="00F2080F" w:rsidRPr="00786E61" w14:paraId="650FFCA7" w14:textId="77777777" w:rsidTr="0083033D">
        <w:tc>
          <w:tcPr>
            <w:tcW w:w="3544" w:type="dxa"/>
          </w:tcPr>
          <w:p w14:paraId="08491ECC" w14:textId="77777777" w:rsidR="00F2080F" w:rsidRPr="00786E61" w:rsidRDefault="00F2080F" w:rsidP="00F2080F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F2080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</w:tc>
        <w:tc>
          <w:tcPr>
            <w:tcW w:w="6517" w:type="dxa"/>
          </w:tcPr>
          <w:p w14:paraId="42522987" w14:textId="4C66E695" w:rsidR="00F2080F" w:rsidRPr="00786E61" w:rsidRDefault="000B69F5" w:rsidP="009E2F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E2FA3">
              <w:rPr>
                <w:rFonts w:ascii="GDSTransportWebsite" w:hAnsi="GDSTransportWebsite"/>
                <w:color w:val="0A0A0A"/>
              </w:rPr>
              <w:t>&lt;&lt;</w:t>
            </w:r>
            <w:r w:rsidR="00695D10">
              <w:rPr>
                <w:rFonts w:ascii="GDSTransportWebsite" w:hAnsi="GDSTransportWebsite"/>
                <w:color w:val="0A0A0A"/>
              </w:rPr>
              <w:t>individualD</w:t>
            </w:r>
            <w:r w:rsidRPr="009E2FA3">
              <w:rPr>
                <w:rFonts w:ascii="GDSTransportWebsite" w:hAnsi="GDSTransportWebsite"/>
                <w:color w:val="0A0A0A"/>
              </w:rPr>
              <w:t>ateOfBirth&gt;&gt;</w:t>
            </w:r>
          </w:p>
        </w:tc>
      </w:tr>
      <w:tr w:rsidR="00B0794E" w:rsidRPr="00786E61" w14:paraId="54149C14" w14:textId="77777777" w:rsidTr="0083033D">
        <w:tc>
          <w:tcPr>
            <w:tcW w:w="3544" w:type="dxa"/>
          </w:tcPr>
          <w:p w14:paraId="7DE7433E" w14:textId="51EBD565" w:rsidR="00B0794E" w:rsidRPr="00F2080F" w:rsidRDefault="0083033D" w:rsidP="00F2080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715FBE">
              <w:t>&lt;&lt;er_applicants&gt;&gt;</w:t>
            </w:r>
          </w:p>
        </w:tc>
        <w:tc>
          <w:tcPr>
            <w:tcW w:w="6517" w:type="dxa"/>
          </w:tcPr>
          <w:p w14:paraId="2C0B99B6" w14:textId="77777777" w:rsidR="00B0794E" w:rsidRPr="009E2FA3" w:rsidRDefault="00B0794E" w:rsidP="009E2F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0794E" w:rsidRPr="001839B9" w14:paraId="4F872C6D" w14:textId="77777777" w:rsidTr="0083033D">
        <w:trPr>
          <w:trHeight w:val="680"/>
        </w:trPr>
        <w:tc>
          <w:tcPr>
            <w:tcW w:w="3544" w:type="dxa"/>
          </w:tcPr>
          <w:p w14:paraId="209BA596" w14:textId="207EACB5" w:rsidR="00B0794E" w:rsidRPr="0080237C" w:rsidRDefault="00B0794E" w:rsidP="00D83DC0">
            <w:pPr>
              <w:pStyle w:val="NormalWeb"/>
              <w:spacing w:before="40" w:beforeAutospacing="0" w:after="40" w:afterAutospacing="0"/>
            </w:pPr>
            <w:r>
              <w:br w:type="page"/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Claimants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’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legal representative</w:t>
            </w:r>
          </w:p>
        </w:tc>
        <w:tc>
          <w:tcPr>
            <w:tcW w:w="6517" w:type="dxa"/>
          </w:tcPr>
          <w:p w14:paraId="0E2C2B56" w14:textId="00D77AD4" w:rsidR="00B0794E" w:rsidRPr="001839B9" w:rsidRDefault="00B0794E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794E" w:rsidRPr="00A9384B" w14:paraId="2F625E16" w14:textId="77777777" w:rsidTr="0083033D">
        <w:tc>
          <w:tcPr>
            <w:tcW w:w="3544" w:type="dxa"/>
          </w:tcPr>
          <w:p w14:paraId="0FC0358E" w14:textId="36B45A78" w:rsidR="00B0794E" w:rsidRPr="0080237C" w:rsidRDefault="00B0794E" w:rsidP="00D83DC0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17" w:type="dxa"/>
          </w:tcPr>
          <w:p w14:paraId="12039B1D" w14:textId="71E7BE61" w:rsidR="00B0794E" w:rsidRPr="00A9384B" w:rsidRDefault="00B0794E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83033D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83033D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0794E" w:rsidRPr="00786E61" w14:paraId="48E5331F" w14:textId="77777777" w:rsidTr="0083033D">
        <w:tc>
          <w:tcPr>
            <w:tcW w:w="3544" w:type="dxa"/>
          </w:tcPr>
          <w:p w14:paraId="6BC02E75" w14:textId="492C5CCC" w:rsidR="00B0794E" w:rsidRPr="00786E61" w:rsidRDefault="00B0794E" w:rsidP="00D83DC0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517" w:type="dxa"/>
          </w:tcPr>
          <w:p w14:paraId="46C32EBF" w14:textId="4E9E229D" w:rsidR="00B0794E" w:rsidRPr="00786E61" w:rsidRDefault="00B0794E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83033D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83033D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0794E" w:rsidRPr="009E2FA3" w14:paraId="265BF23D" w14:textId="77777777" w:rsidTr="0083033D">
        <w:tc>
          <w:tcPr>
            <w:tcW w:w="3544" w:type="dxa"/>
          </w:tcPr>
          <w:p w14:paraId="0A37F5BB" w14:textId="4487EC37" w:rsidR="00B0794E" w:rsidRPr="00F2080F" w:rsidRDefault="00B0794E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17" w:type="dxa"/>
          </w:tcPr>
          <w:p w14:paraId="2D7DD698" w14:textId="74150AAA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0" w:name="OLE_LINK1"/>
            <w:bookmarkStart w:id="1" w:name="OLE_LINK2"/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bookmarkEnd w:id="0"/>
            <w:bookmarkEnd w:id="1"/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F9E4C2D" w14:textId="2F9B919F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83033D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6DD34B7" w14:textId="6E4EB9DC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83033D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F3C0634" w14:textId="0BA61CA8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83033D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ostTown&gt;&gt;&lt;&lt;es_&gt;&gt;</w:t>
            </w:r>
          </w:p>
          <w:p w14:paraId="6CC6DBCB" w14:textId="38489690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83033D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FDAC247" w14:textId="4522E026" w:rsidR="00B0794E" w:rsidRPr="009E2FA3" w:rsidRDefault="00B0794E" w:rsidP="00D83DC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83033D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ountry&gt;&gt;&lt;&lt;es_&gt;&gt;</w:t>
            </w:r>
          </w:p>
        </w:tc>
      </w:tr>
      <w:tr w:rsidR="0083033D" w14:paraId="3D4A32CA" w14:textId="07511D8C" w:rsidTr="0083033D">
        <w:trPr>
          <w:trHeight w:val="680"/>
        </w:trPr>
        <w:tc>
          <w:tcPr>
            <w:tcW w:w="3544" w:type="dxa"/>
          </w:tcPr>
          <w:p w14:paraId="69A4E1B6" w14:textId="77777777" w:rsidR="0083033D" w:rsidRPr="006F2F96" w:rsidRDefault="0083033D" w:rsidP="0083033D">
            <w:pPr>
              <w:spacing w:before="40" w:after="4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17" w:type="dxa"/>
          </w:tcPr>
          <w:p w14:paraId="41E3052C" w14:textId="00129D16" w:rsidR="0083033D" w:rsidRPr="006F2F96" w:rsidRDefault="0083033D" w:rsidP="0083033D">
            <w:pPr>
              <w:spacing w:before="40" w:after="40"/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.phoneNumber&gt;&gt;</w:t>
            </w:r>
          </w:p>
        </w:tc>
      </w:tr>
      <w:tr w:rsidR="0083033D" w14:paraId="0C43B8FF" w14:textId="77777777" w:rsidTr="0083033D">
        <w:trPr>
          <w:trHeight w:val="680"/>
        </w:trPr>
        <w:tc>
          <w:tcPr>
            <w:tcW w:w="3544" w:type="dxa"/>
          </w:tcPr>
          <w:p w14:paraId="628B4600" w14:textId="7FE371B8" w:rsidR="0083033D" w:rsidRDefault="0083033D" w:rsidP="0083033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17" w:type="dxa"/>
          </w:tcPr>
          <w:p w14:paraId="42F35654" w14:textId="632CB8FE" w:rsidR="0083033D" w:rsidRDefault="0083033D" w:rsidP="0083033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.dxAddress&gt;&gt;</w:t>
            </w:r>
          </w:p>
        </w:tc>
      </w:tr>
      <w:tr w:rsidR="0083033D" w14:paraId="0CD3BA8B" w14:textId="77777777" w:rsidTr="0083033D">
        <w:trPr>
          <w:trHeight w:val="680"/>
        </w:trPr>
        <w:tc>
          <w:tcPr>
            <w:tcW w:w="3544" w:type="dxa"/>
          </w:tcPr>
          <w:p w14:paraId="1D1CD85E" w14:textId="5FAF2C67" w:rsidR="0083033D" w:rsidRDefault="0083033D" w:rsidP="0083033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7" w:type="dxa"/>
          </w:tcPr>
          <w:p w14:paraId="410C382C" w14:textId="37294E39" w:rsidR="0083033D" w:rsidRDefault="0083033D" w:rsidP="0083033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.emailAddress&gt;&gt;</w:t>
            </w:r>
          </w:p>
        </w:tc>
      </w:tr>
    </w:tbl>
    <w:p w14:paraId="2B2A45F2" w14:textId="0DEFC932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11953707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3EED23F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2449D9B0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20D7C8D3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62B5A441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ostTown&gt;&gt;&lt;&lt;es_&gt;&gt;</w:t>
            </w:r>
          </w:p>
          <w:p w14:paraId="49DF3A3F" w14:textId="3D52578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63DC8A24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ountry&gt;&gt;&lt;&lt;es_&gt;&gt;</w:t>
            </w:r>
          </w:p>
        </w:tc>
      </w:tr>
      <w:tr w:rsidR="00D34F20" w:rsidRPr="00156806" w14:paraId="3D024548" w14:textId="77777777" w:rsidTr="00583ADE">
        <w:trPr>
          <w:trHeight w:val="680"/>
        </w:trPr>
        <w:tc>
          <w:tcPr>
            <w:tcW w:w="10025" w:type="dxa"/>
            <w:gridSpan w:val="2"/>
          </w:tcPr>
          <w:p w14:paraId="5E389D95" w14:textId="3746EB63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4E3712F8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lastRenderedPageBreak/>
              <w:t>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19D9B05E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6FB83751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6F1E7F29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178A4266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68D6073F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13F24322" w14:textId="50B0E2FF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21A4C90A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1E3A21B6" w14:textId="77777777" w:rsidTr="00A56776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D200E">
        <w:trPr>
          <w:trHeight w:val="680"/>
        </w:trPr>
        <w:tc>
          <w:tcPr>
            <w:tcW w:w="3681" w:type="dxa"/>
          </w:tcPr>
          <w:p w14:paraId="669AF31B" w14:textId="245C274D" w:rsidR="00B76ECF" w:rsidRPr="000C74C2" w:rsidRDefault="004E66DB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Description of claim</w:t>
            </w:r>
          </w:p>
        </w:tc>
        <w:tc>
          <w:tcPr>
            <w:tcW w:w="6379" w:type="dxa"/>
          </w:tcPr>
          <w:p w14:paraId="22392776" w14:textId="77777777" w:rsidR="00B76ECF" w:rsidRDefault="00B76ECF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4E66DB">
              <w:rPr>
                <w:rFonts w:ascii="GDSTransportWebsite" w:hAnsi="GDSTransportWebsite"/>
                <w:color w:val="0A0A0A"/>
              </w:rPr>
              <w:t>descriptionOfClaim</w:t>
            </w:r>
            <w:r w:rsidR="004E66DB" w:rsidRPr="00C53276">
              <w:rPr>
                <w:rFonts w:ascii="GDSTransportWebsite" w:hAnsi="GDSTransportWebsite"/>
                <w:color w:val="0A0A0A"/>
              </w:rPr>
              <w:t xml:space="preserve"> 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675B83E" w14:textId="7FCE239C" w:rsidR="004E66DB" w:rsidRDefault="004E66DB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200E" w14:paraId="40274460" w14:textId="77777777" w:rsidTr="00BD200E">
        <w:trPr>
          <w:trHeight w:val="680"/>
        </w:trPr>
        <w:tc>
          <w:tcPr>
            <w:tcW w:w="3681" w:type="dxa"/>
          </w:tcPr>
          <w:p w14:paraId="08D031BD" w14:textId="3D7F8BA7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timeline</w:t>
            </w:r>
          </w:p>
        </w:tc>
        <w:tc>
          <w:tcPr>
            <w:tcW w:w="6379" w:type="dxa"/>
          </w:tcPr>
          <w:p w14:paraId="3610DE27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6D5D2FAF" w14:textId="77777777" w:rsidTr="00BD200E">
        <w:trPr>
          <w:trHeight w:val="680"/>
        </w:trPr>
        <w:tc>
          <w:tcPr>
            <w:tcW w:w="3681" w:type="dxa"/>
          </w:tcPr>
          <w:p w14:paraId="5949BB08" w14:textId="0896904E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3B4D28A6" w14:textId="36587F02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A1D33E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48FE90A5" w14:textId="77777777" w:rsidTr="00BD200E">
        <w:trPr>
          <w:trHeight w:val="680"/>
        </w:trPr>
        <w:tc>
          <w:tcPr>
            <w:tcW w:w="3681" w:type="dxa"/>
          </w:tcPr>
          <w:p w14:paraId="0A94397B" w14:textId="454A1160" w:rsidR="00911678" w:rsidRPr="00B355FC" w:rsidRDefault="00911678" w:rsidP="004E66DB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dateFormat(</w:t>
            </w:r>
            <w:r w:rsidR="00BF74B7" w:rsidRPr="00BF74B7">
              <w:rPr>
                <w:rFonts w:ascii="GDSTransportWebsite" w:hAnsi="GDSTransportWebsite"/>
                <w:color w:val="000000" w:themeColor="text1"/>
              </w:rPr>
              <w:t>timelineDate</w:t>
            </w:r>
            <w:r w:rsidRPr="00B355FC">
              <w:rPr>
                <w:rFonts w:ascii="GDSTransportWebsite" w:hAnsi="GDSTransportWebsite"/>
                <w:color w:val="000000" w:themeColor="text1"/>
              </w:rPr>
              <w:t>,‘d MMMM yyyy’,‘dd-MM-yyyy’)}&gt;&gt;</w:t>
            </w:r>
          </w:p>
          <w:p w14:paraId="243A8AED" w14:textId="77777777" w:rsidR="004E66DB" w:rsidRDefault="004E66DB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655543FF" w14:textId="38EF0539" w:rsidR="004E66DB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F74B7" w:rsidRPr="00BF74B7">
              <w:rPr>
                <w:rFonts w:ascii="GDSTransportWebsite" w:hAnsi="GDSTransportWebsite"/>
                <w:color w:val="0A0A0A"/>
              </w:rPr>
              <w:t>timelineDescription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74F07D2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D200E" w14:paraId="6C7C6817" w14:textId="77777777" w:rsidTr="00BD200E">
        <w:trPr>
          <w:trHeight w:val="680"/>
        </w:trPr>
        <w:tc>
          <w:tcPr>
            <w:tcW w:w="3681" w:type="dxa"/>
          </w:tcPr>
          <w:p w14:paraId="63F379B5" w14:textId="5230297E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0E910513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6C540B" w14:textId="786A2460" w:rsidR="004E66DB" w:rsidRPr="00115B1E" w:rsidRDefault="004E66DB" w:rsidP="004E66DB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 amount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4E66DB" w14:paraId="7C463C62" w14:textId="77777777" w:rsidTr="00C61EAC">
        <w:trPr>
          <w:trHeight w:val="680"/>
        </w:trPr>
        <w:tc>
          <w:tcPr>
            <w:tcW w:w="3681" w:type="dxa"/>
          </w:tcPr>
          <w:p w14:paraId="5EE0F719" w14:textId="449CE5EC" w:rsidR="004E66DB" w:rsidRPr="000C74C2" w:rsidRDefault="004E66DB" w:rsidP="005B3B7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you are claiming for</w:t>
            </w:r>
          </w:p>
        </w:tc>
        <w:tc>
          <w:tcPr>
            <w:tcW w:w="6379" w:type="dxa"/>
          </w:tcPr>
          <w:p w14:paraId="443D3C7C" w14:textId="77777777" w:rsidR="004E66DB" w:rsidRDefault="004E66DB" w:rsidP="004E66D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66DB" w14:paraId="2B3BC974" w14:textId="77777777" w:rsidTr="00C61EAC">
        <w:trPr>
          <w:trHeight w:val="680"/>
        </w:trPr>
        <w:tc>
          <w:tcPr>
            <w:tcW w:w="3681" w:type="dxa"/>
          </w:tcPr>
          <w:p w14:paraId="4E595E2F" w14:textId="36ADE0D2" w:rsidR="004E66DB" w:rsidRPr="00994A34" w:rsidRDefault="00994A34" w:rsidP="00994A3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557F07B1" w14:textId="77777777" w:rsidR="004E66DB" w:rsidRDefault="004E66DB" w:rsidP="005B3B7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0556EA3F" w14:textId="3AC4F2A1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7265174D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74892F85" w14:textId="77777777" w:rsidTr="00C61EAC">
        <w:trPr>
          <w:trHeight w:val="680"/>
        </w:trPr>
        <w:tc>
          <w:tcPr>
            <w:tcW w:w="3681" w:type="dxa"/>
          </w:tcPr>
          <w:p w14:paraId="7BDE8A87" w14:textId="7625FD6E" w:rsidR="004E66DB" w:rsidRPr="00054CDF" w:rsidRDefault="004E66DB" w:rsidP="00054C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claimReason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379" w:type="dxa"/>
          </w:tcPr>
          <w:p w14:paraId="68648D2F" w14:textId="66ECC298" w:rsidR="004E66DB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4E66DB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claimAmount</w:t>
            </w:r>
            <w:r w:rsidR="004E66DB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94A34" w14:paraId="1BDFD6CC" w14:textId="77777777" w:rsidTr="00C61EAC">
        <w:trPr>
          <w:trHeight w:val="680"/>
        </w:trPr>
        <w:tc>
          <w:tcPr>
            <w:tcW w:w="3681" w:type="dxa"/>
          </w:tcPr>
          <w:p w14:paraId="7C1FAC5D" w14:textId="77C9F55C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6245BBA" w14:textId="77777777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54CDF" w:rsidRPr="00C53276" w14:paraId="28447A79" w14:textId="77777777" w:rsidTr="00C61EAC">
        <w:trPr>
          <w:trHeight w:val="680"/>
        </w:trPr>
        <w:tc>
          <w:tcPr>
            <w:tcW w:w="3681" w:type="dxa"/>
          </w:tcPr>
          <w:p w14:paraId="3724C41D" w14:textId="46E7869B" w:rsidR="00054CDF" w:rsidRDefault="000B0BD5" w:rsidP="004E66D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18845884" w14:textId="77777777" w:rsidR="00054CDF" w:rsidRPr="00C53276" w:rsidRDefault="00054CDF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CEA5F2E" w14:textId="77777777" w:rsidTr="00C61EAC">
        <w:trPr>
          <w:trHeight w:val="680"/>
        </w:trPr>
        <w:tc>
          <w:tcPr>
            <w:tcW w:w="3681" w:type="dxa"/>
          </w:tcPr>
          <w:p w14:paraId="5DCD9833" w14:textId="0858F696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rate claimed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3354B8C4" w14:textId="2AF140EF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interestRate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544101AE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31FC2BB" w14:textId="77777777" w:rsidTr="00C61EAC">
        <w:trPr>
          <w:trHeight w:val="680"/>
        </w:trPr>
        <w:tc>
          <w:tcPr>
            <w:tcW w:w="3681" w:type="dxa"/>
          </w:tcPr>
          <w:p w14:paraId="3CB7EF40" w14:textId="5B11F353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77622F08" w14:textId="12787A7D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interestE</w:t>
            </w:r>
            <w:r w:rsidR="00932EA2">
              <w:rPr>
                <w:rFonts w:ascii="GDSTransportWebsite" w:hAnsi="GDSTransportWebsite"/>
                <w:color w:val="0A0A0A"/>
              </w:rPr>
              <w:t>xplanationText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CB33C5F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6BA0F8D" w14:textId="77777777" w:rsidTr="00C61EAC">
        <w:trPr>
          <w:trHeight w:val="680"/>
        </w:trPr>
        <w:tc>
          <w:tcPr>
            <w:tcW w:w="3681" w:type="dxa"/>
          </w:tcPr>
          <w:p w14:paraId="69C5FCD9" w14:textId="425D5DC2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Date interest is claimed from </w:t>
            </w:r>
          </w:p>
          <w:p w14:paraId="7F0D29AD" w14:textId="718A82BA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</w:tcPr>
          <w:p w14:paraId="60781E0F" w14:textId="55B9539B" w:rsidR="00932EA2" w:rsidRPr="00B355FC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dateFormat(interestFromDate,‘d MMMM yyyy’,‘dd-MM-yyyy’)}&gt;&gt;</w:t>
            </w:r>
          </w:p>
          <w:p w14:paraId="4C8B4A9C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79182C5E" w14:textId="77777777" w:rsidTr="00C61EAC">
        <w:trPr>
          <w:trHeight w:val="680"/>
        </w:trPr>
        <w:tc>
          <w:tcPr>
            <w:tcW w:w="3681" w:type="dxa"/>
          </w:tcPr>
          <w:p w14:paraId="079DDA16" w14:textId="189908A4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41ED42AF" w14:textId="6B031CFB" w:rsidR="00932EA2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whenAreYouClaimingInterestFrom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C426FA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3AEDDD58" w14:textId="77777777" w:rsidTr="00C61EAC">
        <w:trPr>
          <w:trHeight w:val="680"/>
        </w:trPr>
        <w:tc>
          <w:tcPr>
            <w:tcW w:w="3681" w:type="dxa"/>
          </w:tcPr>
          <w:p w14:paraId="0507952C" w14:textId="66B58F76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4B868E1" w14:textId="77777777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19C7980" w14:textId="7346F846" w:rsidR="00932EA2" w:rsidRPr="00AD1B28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dateFormat(interestEndDate,‘d MMMM yyyy’,‘dd-MM-yyyy’)}&gt;&gt;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&lt;&lt;cs_{i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>s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Blank(interestEndDate)}&gt;&gt;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&lt;&lt;</w:t>
            </w:r>
            <w:r w:rsidR="008D6488" w:rsidRPr="00AD1B28">
              <w:rPr>
                <w:color w:val="000000" w:themeColor="text1"/>
              </w:rPr>
              <w:t xml:space="preserve"> 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interestEndDateDescription &gt;&gt; 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</w:tr>
      <w:tr w:rsidR="00054CDF" w:rsidRPr="00C53276" w14:paraId="31BB284F" w14:textId="77777777" w:rsidTr="00C61EAC">
        <w:trPr>
          <w:trHeight w:val="680"/>
        </w:trPr>
        <w:tc>
          <w:tcPr>
            <w:tcW w:w="3681" w:type="dxa"/>
          </w:tcPr>
          <w:p w14:paraId="6A72BB87" w14:textId="70464006" w:rsidR="00054CDF" w:rsidRPr="00932EA2" w:rsidRDefault="000B0BD5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4E912812" w14:textId="77777777" w:rsidR="00054CDF" w:rsidRPr="00AD1B28" w:rsidRDefault="00054CDF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0518038" w14:textId="77777777" w:rsidTr="00C61EAC">
        <w:trPr>
          <w:trHeight w:val="680"/>
        </w:trPr>
        <w:tc>
          <w:tcPr>
            <w:tcW w:w="3681" w:type="dxa"/>
          </w:tcPr>
          <w:p w14:paraId="6D2921ED" w14:textId="3546A9E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5E077CF4" w14:textId="77777777" w:rsidR="00835E3E" w:rsidRPr="00AD1B28" w:rsidRDefault="00835E3E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250F2C9" w14:textId="77777777" w:rsidTr="00C61EAC">
        <w:trPr>
          <w:trHeight w:val="680"/>
        </w:trPr>
        <w:tc>
          <w:tcPr>
            <w:tcW w:w="3681" w:type="dxa"/>
          </w:tcPr>
          <w:p w14:paraId="74765E5C" w14:textId="26B2167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 interest amount:</w:t>
            </w:r>
          </w:p>
        </w:tc>
        <w:tc>
          <w:tcPr>
            <w:tcW w:w="6379" w:type="dxa"/>
          </w:tcPr>
          <w:p w14:paraId="7C0EE415" w14:textId="738EC1CF" w:rsidR="00835E3E" w:rsidRPr="00AD1B28" w:rsidRDefault="001700D6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GDSTransportWebsite" w:hAnsi="GDSTransportWebsite"/>
                <w:color w:val="000000" w:themeColor="text1"/>
              </w:rPr>
              <w:t>£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="000B45F5"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totalInterestAmount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764BA168" w14:textId="77777777" w:rsidTr="00C61EAC">
        <w:trPr>
          <w:trHeight w:val="680"/>
        </w:trPr>
        <w:tc>
          <w:tcPr>
            <w:tcW w:w="3681" w:type="dxa"/>
          </w:tcPr>
          <w:p w14:paraId="3E6075D9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 interest was</w:t>
            </w:r>
          </w:p>
          <w:p w14:paraId="152F6682" w14:textId="1595DDCD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calculated:</w:t>
            </w:r>
          </w:p>
        </w:tc>
        <w:tc>
          <w:tcPr>
            <w:tcW w:w="6379" w:type="dxa"/>
          </w:tcPr>
          <w:p w14:paraId="567C36B5" w14:textId="5E5219DD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howTheInterestWasCalculated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51E17ABD" w14:textId="77777777" w:rsidTr="00AD1B28">
        <w:trPr>
          <w:trHeight w:val="81"/>
        </w:trPr>
        <w:tc>
          <w:tcPr>
            <w:tcW w:w="3681" w:type="dxa"/>
          </w:tcPr>
          <w:p w14:paraId="0DAF351D" w14:textId="77777777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B496283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7955210A" w14:textId="159557BB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dateFormat(interestEndDate,‘d MMMM yyyy’,‘dd-MM-yyyy’)}&gt;&gt;&lt;&lt;cs_{isBlank(interestEndDate)}&gt;&gt; &lt;&lt;</w:t>
            </w:r>
            <w:r w:rsidRPr="00AD1B28">
              <w:rPr>
                <w:color w:val="000000" w:themeColor="text1"/>
              </w:rPr>
              <w:t xml:space="preserve"> 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interestEndDateDescription &gt;&gt; &lt;&lt;es_&gt;&gt;</w:t>
            </w:r>
          </w:p>
        </w:tc>
      </w:tr>
      <w:tr w:rsidR="000B45F5" w:rsidRPr="00C53276" w14:paraId="094BD468" w14:textId="77777777" w:rsidTr="00C61EAC">
        <w:trPr>
          <w:trHeight w:val="680"/>
        </w:trPr>
        <w:tc>
          <w:tcPr>
            <w:tcW w:w="3681" w:type="dxa"/>
          </w:tcPr>
          <w:p w14:paraId="5B5BE1A7" w14:textId="68677149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6EECB0E9" w14:textId="77777777" w:rsidR="000B45F5" w:rsidRPr="007B486D" w:rsidRDefault="000B45F5" w:rsidP="000B45F5">
            <w:pPr>
              <w:spacing w:before="40" w:after="40"/>
              <w:rPr>
                <w:rFonts w:ascii="GDSTransportWebsite" w:hAnsi="GDSTransportWebsite"/>
                <w:color w:val="60686D"/>
              </w:rPr>
            </w:pPr>
          </w:p>
        </w:tc>
      </w:tr>
    </w:tbl>
    <w:p w14:paraId="417CFEC7" w14:textId="77777777" w:rsidR="00F349DA" w:rsidRDefault="00F349DA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4DB0F3" w14:textId="79475B0D" w:rsidR="00932EA2" w:rsidRPr="00115B1E" w:rsidRDefault="00932EA2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Total amount of claim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932EA2" w:rsidRPr="00C53276" w14:paraId="586F83E5" w14:textId="77777777" w:rsidTr="00932EA2">
        <w:trPr>
          <w:trHeight w:val="680"/>
        </w:trPr>
        <w:tc>
          <w:tcPr>
            <w:tcW w:w="3681" w:type="dxa"/>
            <w:tcBorders>
              <w:bottom w:val="single" w:sz="4" w:space="0" w:color="auto"/>
            </w:tcBorders>
          </w:tcPr>
          <w:p w14:paraId="7032D033" w14:textId="668EDB3C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amount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4BE62D95" w14:textId="15CA5262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C126A" w:rsidRPr="007C126A">
              <w:rPr>
                <w:rFonts w:ascii="GDSTransportWebsite" w:hAnsi="GDSTransportWebsite"/>
                <w:color w:val="0A0A0A"/>
              </w:rPr>
              <w:t>totalClaimAmount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3DECC91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4923CF11" w14:textId="1B69A45D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amount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7DCBA812" w14:textId="309FC155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8FBC62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5D90FF2F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3FEC314E" w14:textId="7077F066" w:rsidR="00932EA2" w:rsidRP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fee</w:t>
            </w:r>
          </w:p>
          <w:p w14:paraId="632C5A05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3786661B" w14:textId="117D6990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claimFee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3A07F00D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B4DE22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1E9A8D76" w14:textId="2687192C" w:rsid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Total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2A31A41C" w14:textId="134767D9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F7721A">
              <w:rPr>
                <w:rFonts w:ascii="GDSTransportWebsite" w:hAnsi="GDSTransportWebsite"/>
                <w:color w:val="0A0A0A"/>
              </w:rPr>
              <w:t>totalAmountOfClaim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71A18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5914DFC" w14:textId="77777777" w:rsidR="00D40E02" w:rsidRDefault="00D40E02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F0F77B" w14:textId="38E52F19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0A0F1564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 xml:space="preserve">The </w:t>
            </w:r>
            <w:r w:rsidR="003D47C8">
              <w:rPr>
                <w:rFonts w:ascii="GDSTransportWebsite" w:hAnsi="GDSTransportWebsite"/>
                <w:color w:val="0A0A0A"/>
              </w:rPr>
              <w:t>c</w:t>
            </w:r>
            <w:r w:rsidRPr="00425C6A">
              <w:rPr>
                <w:rFonts w:ascii="GDSTransportWebsite" w:hAnsi="GDSTransportWebsite"/>
                <w:color w:val="0A0A0A"/>
              </w:rPr>
              <w:t>laimant</w:t>
            </w:r>
            <w:r w:rsidR="003D47C8">
              <w:rPr>
                <w:rFonts w:ascii="GDSTransportWebsite" w:hAnsi="GDSTransportWebsite"/>
                <w:color w:val="0A0A0A"/>
              </w:rPr>
              <w:t>s</w:t>
            </w:r>
            <w:r w:rsidRPr="00425C6A">
              <w:rPr>
                <w:rFonts w:ascii="GDSTransportWebsite" w:hAnsi="GDSTransportWebsite"/>
                <w:color w:val="0A0A0A"/>
              </w:rPr>
              <w:t xml:space="preserve"> believe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55FBB17" w14:textId="7FB45CB7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</w:t>
            </w:r>
            <w:r w:rsidR="003D47C8">
              <w:rPr>
                <w:rFonts w:ascii="GDSTransportWebsite" w:hAnsi="GDSTransportWebsite"/>
                <w:color w:val="0A0A0A"/>
              </w:rPr>
              <w:t>s</w:t>
            </w:r>
            <w:r w:rsidRPr="00280796">
              <w:rPr>
                <w:rFonts w:ascii="GDSTransportWebsite" w:hAnsi="GDSTransportWebsite"/>
                <w:color w:val="0A0A0A"/>
              </w:rPr>
              <w:t xml:space="preserve">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4BF95670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 xml:space="preserve">The </w:t>
            </w:r>
            <w:r w:rsidR="003D47C8">
              <w:rPr>
                <w:rFonts w:ascii="GDSTransportWebsite" w:hAnsi="GDSTransportWebsite"/>
                <w:color w:val="0A0A0A"/>
              </w:rPr>
              <w:t>c</w:t>
            </w:r>
            <w:r w:rsidRPr="00280796">
              <w:rPr>
                <w:rFonts w:ascii="GDSTransportWebsite" w:hAnsi="GDSTransportWebsite"/>
                <w:color w:val="0A0A0A"/>
              </w:rPr>
              <w:t>laimant</w:t>
            </w:r>
            <w:r w:rsidR="003D47C8">
              <w:rPr>
                <w:rFonts w:ascii="GDSTransportWebsite" w:hAnsi="GDSTransportWebsite"/>
                <w:color w:val="0A0A0A"/>
              </w:rPr>
              <w:t>s</w:t>
            </w:r>
            <w:r w:rsidRPr="00280796">
              <w:rPr>
                <w:rFonts w:ascii="GDSTransportWebsite" w:hAnsi="GDSTransportWebsite"/>
                <w:color w:val="0A0A0A"/>
              </w:rPr>
              <w:t xml:space="preserve"> understand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D40E02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  <w:tr w:rsidR="00B7583E" w14:paraId="763B0EB4" w14:textId="77777777" w:rsidTr="00D40E02">
        <w:trPr>
          <w:trHeight w:val="68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9100274" w14:textId="3C33B3D7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1700D6" w:rsidRPr="001700D6">
              <w:rPr>
                <w:rFonts w:ascii="GDSTransportWebsite" w:hAnsi="GDSTransportWebsite"/>
                <w:color w:val="0A0A0A"/>
              </w:rPr>
              <w:t>applicantRepresentativeOrganisationName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13726FB" w14:textId="05E3612E" w:rsidR="00F07487" w:rsidRDefault="00D40E02" w:rsidP="00F07487">
      <w:pPr>
        <w:pStyle w:val="NormalWeb"/>
        <w:spacing w:after="40"/>
      </w:pPr>
      <w:r w:rsidRPr="00D40E02">
        <w:t>If you do</w:t>
      </w:r>
      <w:r w:rsidR="008E02D6">
        <w:t xml:space="preserve"> </w:t>
      </w:r>
      <w:r w:rsidRPr="00D40E02">
        <w:t>n</w:t>
      </w:r>
      <w:r w:rsidR="008E02D6">
        <w:t>o</w:t>
      </w:r>
      <w:r w:rsidRPr="00D40E02">
        <w:t xml:space="preserve">t respond before </w:t>
      </w:r>
      <w:r w:rsidRPr="00D40E02">
        <w:rPr>
          <w:b/>
          <w:bCs/>
        </w:rPr>
        <w:t>&lt;&lt;defendantResponseDeadlineDate&gt;&gt;,</w:t>
      </w:r>
      <w:r w:rsidRPr="00D40E02">
        <w:t xml:space="preserve"> you could get a County Court Judgment (CCJ) made against you.</w:t>
      </w:r>
    </w:p>
    <w:p w14:paraId="7AC422A5" w14:textId="77777777" w:rsidR="00F07487" w:rsidRPr="00280987" w:rsidRDefault="00F07487" w:rsidP="00280987">
      <w:pPr>
        <w:pStyle w:val="NormalWeb"/>
        <w:spacing w:after="40"/>
      </w:pPr>
    </w:p>
    <w:sectPr w:rsidR="00F07487" w:rsidRPr="00280987" w:rsidSect="004568C8">
      <w:headerReference w:type="default" r:id="rId13"/>
      <w:footerReference w:type="default" r:id="rId14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8A93B" w14:textId="77777777" w:rsidR="0063531A" w:rsidRDefault="0063531A" w:rsidP="00812032">
      <w:r>
        <w:separator/>
      </w:r>
    </w:p>
  </w:endnote>
  <w:endnote w:type="continuationSeparator" w:id="0">
    <w:p w14:paraId="41F51416" w14:textId="77777777" w:rsidR="0063531A" w:rsidRDefault="0063531A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Times">
    <w:altName w:val="﷽﷽﷽﷽﷽﷽﷽﷽囀g怀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BE44D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127D7" w14:textId="77777777" w:rsidR="0063531A" w:rsidRDefault="0063531A" w:rsidP="00812032">
      <w:r>
        <w:separator/>
      </w:r>
    </w:p>
  </w:footnote>
  <w:footnote w:type="continuationSeparator" w:id="0">
    <w:p w14:paraId="240A1AA9" w14:textId="77777777" w:rsidR="0063531A" w:rsidRDefault="0063531A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>&lt;&lt; referenceNumber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0F1"/>
    <w:rsid w:val="0027018F"/>
    <w:rsid w:val="0027020C"/>
    <w:rsid w:val="00270935"/>
    <w:rsid w:val="00270B3C"/>
    <w:rsid w:val="00271841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08"/>
    <w:rsid w:val="00286418"/>
    <w:rsid w:val="00286592"/>
    <w:rsid w:val="0028717D"/>
    <w:rsid w:val="00287488"/>
    <w:rsid w:val="0028781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7C8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273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9F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432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31A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5D10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33D"/>
    <w:rsid w:val="00830470"/>
    <w:rsid w:val="008305FF"/>
    <w:rsid w:val="008309D3"/>
    <w:rsid w:val="00830C07"/>
    <w:rsid w:val="00830C95"/>
    <w:rsid w:val="00830D23"/>
    <w:rsid w:val="00830EDE"/>
    <w:rsid w:val="00830FBC"/>
    <w:rsid w:val="00831DCA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EA2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895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68CC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76F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94E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4F4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B7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4F0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44D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Approved</Stage>
    <Next_x0020_Stage xmlns="f336f4fe-8719-4ea2-b5d6-29b3a580aeb4">ApproveOrReject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This template amends the placeholders for applicant's representative details only. the overall sealed claim form remains same. It is required to cleanup code under tech debt story https://tools.hmcts.net/jira/browse/CMC-1384.
Thanks 
Sabah</Approval_x0020_Request_x0020_Comment>
    <Publication_x0020_Date xmlns="f336f4fe-8719-4ea2-b5d6-29b3a580aeb4">2020-12-15T00:00:00+00:00</Publication_x0020_Date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AB4F0F77-07BE-4DE8-9026-0896481998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54</TotalTime>
  <Pages>5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CV-UNS-CLM-ENG-00655-1     Now: CV-UNS-CLM-ENG-00727.docx</vt:lpstr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CV-UNS-CLM-ENG-00655-1     Now: CV-UNS-CLM-ENG-00727.docx</dc:title>
  <dc:subject/>
  <dc:creator>District Judge Richard Clarke</dc:creator>
  <cp:keywords/>
  <cp:lastModifiedBy>Dario Tortola Navarro</cp:lastModifiedBy>
  <cp:revision>12</cp:revision>
  <dcterms:created xsi:type="dcterms:W3CDTF">2022-04-06T11:43:00Z</dcterms:created>
  <dcterms:modified xsi:type="dcterms:W3CDTF">2022-04-28T11:39:00Z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