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0A90E" w14:textId="77777777" w:rsidR="009552E2" w:rsidRDefault="009552E2" w:rsidP="009552E2">
      <w:pPr>
        <w:autoSpaceDE w:val="0"/>
        <w:autoSpaceDN w:val="0"/>
        <w:adjustRightInd w:val="0"/>
        <w:ind w:left="-180"/>
        <w:rPr>
          <w:rFonts w:ascii="Tahoma" w:hAnsi="Tahoma" w:cs="Tahoma"/>
          <w:sz w:val="22"/>
          <w:szCs w:val="22"/>
        </w:rPr>
      </w:pPr>
      <w:bookmarkStart w:id="0" w:name="_Hlk94198247"/>
    </w:p>
    <w:tbl>
      <w:tblPr>
        <w:tblStyle w:val="TableGrid"/>
        <w:tblW w:w="97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2"/>
        <w:gridCol w:w="3971"/>
        <w:gridCol w:w="1797"/>
        <w:gridCol w:w="2000"/>
      </w:tblGrid>
      <w:tr w:rsidR="009552E2" w14:paraId="2A6CC96B" w14:textId="77777777" w:rsidTr="009552E2">
        <w:tc>
          <w:tcPr>
            <w:tcW w:w="1980" w:type="dxa"/>
            <w:vMerge w:val="restart"/>
          </w:tcPr>
          <w:p w14:paraId="7C22718C" w14:textId="6F70F084" w:rsidR="009552E2" w:rsidRDefault="009552E2">
            <w:pPr>
              <w:jc w:val="both"/>
            </w:pPr>
            <w:r>
              <w:rPr>
                <w:noProof/>
              </w:rPr>
              <w:drawing>
                <wp:inline distT="0" distB="0" distL="0" distR="0" wp14:anchorId="05855C4A" wp14:editId="698A0865">
                  <wp:extent cx="1123950" cy="1000125"/>
                  <wp:effectExtent l="0" t="0" r="0" b="9525"/>
                  <wp:docPr id="3" name="Picture 3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r:link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1000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06B048A" w14:textId="77777777" w:rsidR="009552E2" w:rsidRDefault="009552E2"/>
        </w:tc>
        <w:tc>
          <w:tcPr>
            <w:tcW w:w="5765" w:type="dxa"/>
            <w:gridSpan w:val="2"/>
            <w:hideMark/>
          </w:tcPr>
          <w:p w14:paraId="349A0590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Directions questionnaire</w:t>
            </w:r>
          </w:p>
          <w:p w14:paraId="13D44094" w14:textId="77777777" w:rsidR="009552E2" w:rsidRDefault="009552E2">
            <w:pPr>
              <w:jc w:val="both"/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1999" w:type="dxa"/>
            <w:hideMark/>
          </w:tcPr>
          <w:p w14:paraId="50BE2A62" w14:textId="1B4E9948" w:rsidR="009552E2" w:rsidRDefault="009552E2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68323FA6" wp14:editId="790A4D91">
                  <wp:extent cx="809625" cy="809625"/>
                  <wp:effectExtent l="0" t="0" r="9525" b="9525"/>
                  <wp:docPr id="2" name="Picture 2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r:link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80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52E2" w14:paraId="4A540755" w14:textId="77777777" w:rsidTr="009552E2">
        <w:trPr>
          <w:trHeight w:val="508"/>
        </w:trPr>
        <w:tc>
          <w:tcPr>
            <w:tcW w:w="1980" w:type="dxa"/>
            <w:vMerge/>
            <w:vAlign w:val="center"/>
            <w:hideMark/>
          </w:tcPr>
          <w:p w14:paraId="2A77E337" w14:textId="77777777" w:rsidR="009552E2" w:rsidRDefault="009552E2"/>
        </w:tc>
        <w:tc>
          <w:tcPr>
            <w:tcW w:w="7764" w:type="dxa"/>
            <w:gridSpan w:val="3"/>
            <w:vAlign w:val="bottom"/>
            <w:hideMark/>
          </w:tcPr>
          <w:p w14:paraId="54548A8C" w14:textId="77777777" w:rsidR="009552E2" w:rsidRDefault="009552E2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 name: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</w:tr>
      <w:tr w:rsidR="009552E2" w14:paraId="4E7D7FC0" w14:textId="77777777" w:rsidTr="009552E2">
        <w:trPr>
          <w:trHeight w:val="508"/>
        </w:trPr>
        <w:tc>
          <w:tcPr>
            <w:tcW w:w="1980" w:type="dxa"/>
            <w:vMerge/>
            <w:vAlign w:val="center"/>
            <w:hideMark/>
          </w:tcPr>
          <w:p w14:paraId="14AA25FE" w14:textId="77777777" w:rsidR="009552E2" w:rsidRDefault="009552E2"/>
        </w:tc>
        <w:tc>
          <w:tcPr>
            <w:tcW w:w="3969" w:type="dxa"/>
            <w:vAlign w:val="bottom"/>
            <w:hideMark/>
          </w:tcPr>
          <w:p w14:paraId="5E803A24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Claimant ref: &lt;&lt;solicitorReferences.applicantSolicitor1Reference&gt;&gt; </w:t>
            </w:r>
          </w:p>
        </w:tc>
        <w:tc>
          <w:tcPr>
            <w:tcW w:w="3795" w:type="dxa"/>
            <w:gridSpan w:val="2"/>
            <w:vAlign w:val="bottom"/>
          </w:tcPr>
          <w:p w14:paraId="7843721B" w14:textId="77777777" w:rsidR="009552E2" w:rsidRDefault="009552E2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9552E2" w14:paraId="1A168A52" w14:textId="77777777" w:rsidTr="009552E2">
        <w:trPr>
          <w:trHeight w:val="507"/>
        </w:trPr>
        <w:tc>
          <w:tcPr>
            <w:tcW w:w="1980" w:type="dxa"/>
            <w:vMerge/>
            <w:vAlign w:val="center"/>
            <w:hideMark/>
          </w:tcPr>
          <w:p w14:paraId="3F9AD206" w14:textId="77777777" w:rsidR="009552E2" w:rsidRDefault="009552E2"/>
        </w:tc>
        <w:tc>
          <w:tcPr>
            <w:tcW w:w="3969" w:type="dxa"/>
            <w:vAlign w:val="bottom"/>
            <w:hideMark/>
          </w:tcPr>
          <w:p w14:paraId="317811E3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Defendant ref: &lt;&lt;solicitorReferences.respondentSolicitor1Reference&gt;&gt;</w:t>
            </w:r>
          </w:p>
        </w:tc>
        <w:tc>
          <w:tcPr>
            <w:tcW w:w="3795" w:type="dxa"/>
            <w:gridSpan w:val="2"/>
            <w:vAlign w:val="bottom"/>
            <w:hideMark/>
          </w:tcPr>
          <w:p w14:paraId="665305E8" w14:textId="77777777" w:rsidR="009552E2" w:rsidRDefault="009552E2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Received: &lt;</w:t>
            </w:r>
            <w:proofErr w:type="gram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&lt;{</w:t>
            </w:r>
            <w:proofErr w:type="spellStart"/>
            <w:proofErr w:type="gram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submittedOn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‘d MMMM 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’, ‘dd-MM-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’)}&gt;&gt;</w:t>
            </w:r>
          </w:p>
        </w:tc>
      </w:tr>
    </w:tbl>
    <w:p w14:paraId="6DC53AFC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142"/>
        <w:gridCol w:w="6344"/>
        <w:gridCol w:w="40"/>
      </w:tblGrid>
      <w:tr w:rsidR="009552E2" w14:paraId="0CCE77BF" w14:textId="77777777" w:rsidTr="00706158">
        <w:trPr>
          <w:trHeight w:val="140"/>
        </w:trPr>
        <w:tc>
          <w:tcPr>
            <w:tcW w:w="3539" w:type="dxa"/>
          </w:tcPr>
          <w:p w14:paraId="4274D586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173058D0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6" w:type="dxa"/>
            <w:gridSpan w:val="3"/>
            <w:hideMark/>
          </w:tcPr>
          <w:p w14:paraId="34CBE2F4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&lt;&lt;applicant.name&gt;&gt; </w:t>
            </w:r>
          </w:p>
        </w:tc>
      </w:tr>
      <w:tr w:rsidR="009552E2" w14:paraId="274BB5AE" w14:textId="77777777" w:rsidTr="00706158">
        <w:tc>
          <w:tcPr>
            <w:tcW w:w="3539" w:type="dxa"/>
            <w:hideMark/>
          </w:tcPr>
          <w:p w14:paraId="148880C9" w14:textId="77777777" w:rsidR="009552E2" w:rsidRDefault="009552E2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</w:tc>
        <w:tc>
          <w:tcPr>
            <w:tcW w:w="6526" w:type="dxa"/>
            <w:gridSpan w:val="3"/>
            <w:hideMark/>
          </w:tcPr>
          <w:p w14:paraId="53C14E00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1!=null}&gt;&gt;&lt;&lt;applicant.primaryAddress.AddressLine1&gt;&gt;&lt;&lt;es_&gt;&gt;&lt;&lt;cs_{!isBlank(applicant.primaryAddress.AddressLine2)}&gt;&gt;</w:t>
            </w:r>
          </w:p>
          <w:p w14:paraId="39DA2B92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2&gt;&gt;&lt;&lt;es_&gt;&gt;&lt;&lt;cs_{!isBlank(applicant.primaryAddress.AddressLine3)}&gt;&gt;</w:t>
            </w:r>
          </w:p>
          <w:p w14:paraId="01C64427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3&gt;&gt;&lt;&lt;es_&gt;&gt;&lt;&lt;cs_{!isBlank(applicant.primaryAddress.PostTown)}&gt;&gt;</w:t>
            </w:r>
          </w:p>
          <w:p w14:paraId="2E3143EB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applicant.primaryAddress.PostTown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3307473F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applicant.primaryAddress.PostCode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&gt;&gt;&lt;&lt;cs_{!isBlank(applicant.primaryAddress.Country)}&gt;&gt;</w:t>
            </w:r>
          </w:p>
          <w:p w14:paraId="3BD861B9" w14:textId="3C77D96A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applicant.primaryAddress.Country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5CDC8668" w14:textId="77777777" w:rsidR="008F26D0" w:rsidRDefault="008F26D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39450132" w14:textId="16A7BBB2" w:rsidR="006A7EE2" w:rsidRDefault="006A7E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55B9F" w14:paraId="47C30E5D" w14:textId="77777777" w:rsidTr="00706158">
        <w:tc>
          <w:tcPr>
            <w:tcW w:w="3539" w:type="dxa"/>
          </w:tcPr>
          <w:p w14:paraId="199294A7" w14:textId="3213C450" w:rsidR="00F55B9F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26" w:type="dxa"/>
            <w:gridSpan w:val="3"/>
          </w:tcPr>
          <w:p w14:paraId="1A4E4A6A" w14:textId="53BFD20A" w:rsidR="00706158" w:rsidRPr="009820C6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 w:rsidRPr="001F1CF9">
              <w:rPr>
                <w:rFonts w:ascii="GDSTransportWebsite" w:hAnsi="GDSTransportWebsite"/>
                <w:color w:val="0A0A0A"/>
              </w:rPr>
              <w:t>(applicant.</w:t>
            </w:r>
            <w:r w:rsidR="00065405">
              <w:rPr>
                <w:rFonts w:ascii="GDSTransportWebsite" w:hAnsi="GDSTransportWebsite"/>
                <w:color w:val="0A0A0A"/>
              </w:rPr>
              <w:t>phoneNumber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1F1CF9">
              <w:rPr>
                <w:rFonts w:ascii="GDSTransportWebsite" w:hAnsi="GDSTransportWebsite"/>
                <w:color w:val="0A0A0A"/>
              </w:rPr>
              <w:t>applicant.</w:t>
            </w:r>
            <w:r w:rsidR="00065405">
              <w:rPr>
                <w:rFonts w:ascii="GDSTransportWebsite" w:hAnsi="GDSTransportWebsite"/>
                <w:color w:val="0A0A0A"/>
              </w:rPr>
              <w:t>phoneNumber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275D77A0" w14:textId="77777777" w:rsidR="00F55B9F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14:paraId="2B9E1C7F" w14:textId="77777777" w:rsidTr="00706158">
        <w:tc>
          <w:tcPr>
            <w:tcW w:w="3539" w:type="dxa"/>
          </w:tcPr>
          <w:p w14:paraId="6FDFFCCD" w14:textId="46D6413D" w:rsidR="00F55B9F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</w:t>
            </w:r>
          </w:p>
        </w:tc>
        <w:tc>
          <w:tcPr>
            <w:tcW w:w="6526" w:type="dxa"/>
            <w:gridSpan w:val="3"/>
          </w:tcPr>
          <w:p w14:paraId="45CF9C73" w14:textId="32D0F280" w:rsidR="00706158" w:rsidRPr="009820C6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="00065405">
              <w:rPr>
                <w:rFonts w:ascii="GDSTransportWebsite" w:hAnsi="GDSTransportWebsite"/>
                <w:color w:val="0A0A0A"/>
              </w:rPr>
              <w:t>emailAddress</w:t>
            </w:r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="00065405">
              <w:rPr>
                <w:rFonts w:ascii="GDSTransportWebsite" w:hAnsi="GDSTransportWebsite"/>
                <w:color w:val="0A0A0A"/>
              </w:rPr>
              <w:t>emailAddress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7EF22C65" w14:textId="77777777" w:rsidR="00F55B9F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1646E" w14:paraId="180A0AE3" w14:textId="77777777" w:rsidTr="004036BC">
        <w:trPr>
          <w:trHeight w:val="140"/>
        </w:trPr>
        <w:tc>
          <w:tcPr>
            <w:tcW w:w="3539" w:type="dxa"/>
            <w:hideMark/>
          </w:tcPr>
          <w:p w14:paraId="1C8DE328" w14:textId="77777777" w:rsidR="00B1646E" w:rsidRDefault="00B1646E" w:rsidP="004036BC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526" w:type="dxa"/>
            <w:gridSpan w:val="3"/>
          </w:tcPr>
          <w:p w14:paraId="40EE7BA4" w14:textId="773CE2B9" w:rsidR="00B1646E" w:rsidRDefault="00C63179" w:rsidP="00C6317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applicant.litigationFriendName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)}&gt;&gt;&lt;&lt; applicant.litigationFriendName&gt;&gt;&lt;&lt;else&gt;&gt;&lt;&lt;applicant.litigationFriendFirstName&gt;&gt; 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applicant.litigationFriendLastName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F55B9F" w14:paraId="587A094D" w14:textId="77777777" w:rsidTr="00706158">
        <w:tc>
          <w:tcPr>
            <w:tcW w:w="3539" w:type="dxa"/>
          </w:tcPr>
          <w:p w14:paraId="6FE2219F" w14:textId="00E00195" w:rsidR="00F55B9F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phone number</w:t>
            </w:r>
          </w:p>
        </w:tc>
        <w:tc>
          <w:tcPr>
            <w:tcW w:w="6526" w:type="dxa"/>
            <w:gridSpan w:val="3"/>
          </w:tcPr>
          <w:p w14:paraId="5F52B20A" w14:textId="77777777" w:rsidR="00706158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5130CECA" w14:textId="24EAD0A3" w:rsidR="00F55B9F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14:paraId="2B5477EF" w14:textId="77777777" w:rsidTr="00706158">
        <w:tc>
          <w:tcPr>
            <w:tcW w:w="3539" w:type="dxa"/>
          </w:tcPr>
          <w:p w14:paraId="382EA6DC" w14:textId="7807112E" w:rsidR="00F55B9F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Litigation friend email</w:t>
            </w:r>
          </w:p>
        </w:tc>
        <w:tc>
          <w:tcPr>
            <w:tcW w:w="6526" w:type="dxa"/>
            <w:gridSpan w:val="3"/>
          </w:tcPr>
          <w:p w14:paraId="49D0178B" w14:textId="77777777" w:rsidR="00706158" w:rsidRPr="009820C6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EmailAddress&gt;&gt;&lt;&lt;else&gt;&gt;Not Provided&lt;&lt;es_&gt;&gt;</w:t>
            </w:r>
          </w:p>
          <w:p w14:paraId="70C4072F" w14:textId="77777777" w:rsidR="00F55B9F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:rsidRPr="00156806" w14:paraId="7D618469" w14:textId="77777777" w:rsidTr="00706158">
        <w:trPr>
          <w:gridAfter w:val="1"/>
          <w:wAfter w:w="40" w:type="dxa"/>
          <w:trHeight w:val="193"/>
        </w:trPr>
        <w:tc>
          <w:tcPr>
            <w:tcW w:w="10025" w:type="dxa"/>
            <w:gridSpan w:val="3"/>
          </w:tcPr>
          <w:p w14:paraId="7ABB4561" w14:textId="77777777" w:rsidR="00F55B9F" w:rsidRPr="00AA0D40" w:rsidRDefault="00F55B9F" w:rsidP="00F55B9F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F55B9F" w:rsidRPr="00156806" w14:paraId="4585B5F5" w14:textId="77777777" w:rsidTr="00706158">
        <w:trPr>
          <w:gridAfter w:val="1"/>
          <w:wAfter w:w="40" w:type="dxa"/>
          <w:trHeight w:val="386"/>
        </w:trPr>
        <w:tc>
          <w:tcPr>
            <w:tcW w:w="10025" w:type="dxa"/>
            <w:gridSpan w:val="3"/>
          </w:tcPr>
          <w:p w14:paraId="20F080B0" w14:textId="6E691DFE" w:rsidR="00F55B9F" w:rsidRPr="008F26D0" w:rsidRDefault="00F55B9F" w:rsidP="00F55B9F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&lt;&lt;cs_{$size&gt;1}&gt;&gt;&lt;&lt;cs_{$</w:t>
            </w:r>
            <w:proofErr w:type="spellStart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itemnum</w:t>
            </w:r>
            <w:proofErr w:type="spellEnd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=1}&gt;&gt;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First</w:t>
            </w: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&lt;&lt;es_&gt;&gt;&lt;&lt; cs_{$</w:t>
            </w:r>
            <w:proofErr w:type="spellStart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itemnum</w:t>
            </w:r>
            <w:proofErr w:type="spellEnd"/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>=2}&gt;&gt;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Second</w:t>
            </w:r>
            <w:r w:rsidRPr="007F1CDB"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&lt;&lt;es_&gt;&gt;&lt;&lt;es_&gt;&gt;</w:t>
            </w: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 Defendant’s details</w:t>
            </w:r>
          </w:p>
        </w:tc>
      </w:tr>
      <w:tr w:rsidR="00F55B9F" w:rsidRPr="00156806" w14:paraId="04DF0A3C" w14:textId="77777777" w:rsidTr="00706158">
        <w:trPr>
          <w:gridAfter w:val="1"/>
          <w:wAfter w:w="40" w:type="dxa"/>
          <w:trHeight w:val="680"/>
        </w:trPr>
        <w:tc>
          <w:tcPr>
            <w:tcW w:w="3681" w:type="dxa"/>
            <w:gridSpan w:val="2"/>
          </w:tcPr>
          <w:p w14:paraId="60982981" w14:textId="3D1B1801" w:rsidR="00F55B9F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Defendant &lt;&lt;$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itemnum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&gt;&gt;&lt;&lt;es_&gt;&gt;</w:t>
            </w:r>
          </w:p>
        </w:tc>
        <w:tc>
          <w:tcPr>
            <w:tcW w:w="6344" w:type="dxa"/>
          </w:tcPr>
          <w:p w14:paraId="487D2AC8" w14:textId="77777777" w:rsidR="00F55B9F" w:rsidRPr="00283B53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:rsidRPr="00156806" w14:paraId="75BE5A25" w14:textId="77777777" w:rsidTr="00706158">
        <w:trPr>
          <w:gridAfter w:val="1"/>
          <w:wAfter w:w="40" w:type="dxa"/>
          <w:trHeight w:val="680"/>
        </w:trPr>
        <w:tc>
          <w:tcPr>
            <w:tcW w:w="3681" w:type="dxa"/>
            <w:gridSpan w:val="2"/>
          </w:tcPr>
          <w:p w14:paraId="35A23F90" w14:textId="77777777" w:rsidR="00F55B9F" w:rsidRPr="0080237C" w:rsidRDefault="00F55B9F" w:rsidP="00F55B9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2C6D3CB3" w14:textId="77777777" w:rsidR="00F55B9F" w:rsidRPr="001839B9" w:rsidRDefault="00F55B9F" w:rsidP="00F55B9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F55B9F" w:rsidRPr="00156806" w14:paraId="13360EF0" w14:textId="77777777" w:rsidTr="00706158">
        <w:trPr>
          <w:gridAfter w:val="1"/>
          <w:wAfter w:w="40" w:type="dxa"/>
        </w:trPr>
        <w:tc>
          <w:tcPr>
            <w:tcW w:w="3681" w:type="dxa"/>
            <w:gridSpan w:val="2"/>
          </w:tcPr>
          <w:p w14:paraId="22952359" w14:textId="77777777" w:rsidR="00F55B9F" w:rsidRPr="0080237C" w:rsidRDefault="00F55B9F" w:rsidP="00F55B9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344" w:type="dxa"/>
          </w:tcPr>
          <w:p w14:paraId="4E79C202" w14:textId="77777777" w:rsidR="00F55B9F" w:rsidRPr="00A9384B" w:rsidRDefault="00F55B9F" w:rsidP="00F55B9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</w:t>
            </w:r>
            <w:proofErr w:type="gramEnd"/>
            <w:r w:rsidRPr="007E16F0">
              <w:rPr>
                <w:rFonts w:ascii="GDSTransportWebsite" w:hAnsi="GDSTransportWebsite"/>
                <w:color w:val="0A0A0A"/>
              </w:rPr>
              <w:t>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301494CE" w14:textId="77777777" w:rsidR="00F55B9F" w:rsidRPr="00A9384B" w:rsidRDefault="00F55B9F" w:rsidP="00F55B9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209D60A7" w14:textId="77777777" w:rsidR="00F55B9F" w:rsidRPr="009820C6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5091BAE3" w14:textId="77777777" w:rsidR="00F55B9F" w:rsidRPr="009820C6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01BB769A" w14:textId="77777777" w:rsidR="00F55B9F" w:rsidRPr="009820C6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0E3E83D2" w14:textId="77777777" w:rsidR="00F55B9F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0FC1A726" w14:textId="55829943" w:rsidR="009050CE" w:rsidRPr="00F55B9F" w:rsidRDefault="009050CE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:rsidRPr="00156806" w14:paraId="25331219" w14:textId="77777777" w:rsidTr="00706158">
        <w:trPr>
          <w:gridAfter w:val="1"/>
          <w:wAfter w:w="40" w:type="dxa"/>
        </w:trPr>
        <w:tc>
          <w:tcPr>
            <w:tcW w:w="3681" w:type="dxa"/>
            <w:gridSpan w:val="2"/>
          </w:tcPr>
          <w:p w14:paraId="7939C7F4" w14:textId="24E86A55" w:rsidR="00F55B9F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55D4103B" w14:textId="54488080" w:rsidR="00706158" w:rsidRPr="009820C6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 w:rsidRPr="001F1CF9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 w:rsidRPr="001F1CF9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="00065405"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065405"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38B8D0E7" w14:textId="77777777" w:rsidR="00F55B9F" w:rsidRPr="007E16F0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:rsidRPr="00156806" w14:paraId="5648ACB2" w14:textId="77777777" w:rsidTr="00706158">
        <w:trPr>
          <w:gridAfter w:val="1"/>
          <w:wAfter w:w="40" w:type="dxa"/>
        </w:trPr>
        <w:tc>
          <w:tcPr>
            <w:tcW w:w="3681" w:type="dxa"/>
            <w:gridSpan w:val="2"/>
          </w:tcPr>
          <w:p w14:paraId="32452E5F" w14:textId="61C95250" w:rsidR="00F55B9F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</w:t>
            </w:r>
          </w:p>
        </w:tc>
        <w:tc>
          <w:tcPr>
            <w:tcW w:w="6344" w:type="dxa"/>
          </w:tcPr>
          <w:p w14:paraId="463594E3" w14:textId="16E806C4" w:rsidR="00706158" w:rsidRPr="009820C6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 w:rsidRPr="001F1CF9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 w:rsidRPr="001F1CF9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="00065405"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065405"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2310CB01" w14:textId="77777777" w:rsidR="00F55B9F" w:rsidRPr="007E16F0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B1646E" w:rsidRPr="00156806" w14:paraId="03FF2273" w14:textId="77777777" w:rsidTr="00B431AB">
        <w:trPr>
          <w:gridAfter w:val="1"/>
          <w:wAfter w:w="40" w:type="dxa"/>
        </w:trPr>
        <w:tc>
          <w:tcPr>
            <w:tcW w:w="3681" w:type="dxa"/>
            <w:gridSpan w:val="2"/>
          </w:tcPr>
          <w:p w14:paraId="24BD1A16" w14:textId="77777777" w:rsidR="00B1646E" w:rsidRDefault="00B1646E" w:rsidP="00B431A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344" w:type="dxa"/>
          </w:tcPr>
          <w:p w14:paraId="2CAD00A9" w14:textId="6B59D908" w:rsidR="00B1646E" w:rsidRPr="007E16F0" w:rsidRDefault="00C63179" w:rsidP="00B431A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(litigationFriendName)}&gt;&gt;&lt;&lt;litigationFriendName&gt;&gt;&lt;&lt;else&gt;&gt;&lt;&lt;litigationFriendFirstName&gt;&gt; 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litigationFriendLastName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F55B9F" w:rsidRPr="00156806" w14:paraId="34E5D30E" w14:textId="77777777" w:rsidTr="00706158">
        <w:trPr>
          <w:gridAfter w:val="1"/>
          <w:wAfter w:w="40" w:type="dxa"/>
        </w:trPr>
        <w:tc>
          <w:tcPr>
            <w:tcW w:w="3681" w:type="dxa"/>
            <w:gridSpan w:val="2"/>
          </w:tcPr>
          <w:p w14:paraId="5696EBCE" w14:textId="3D7739D9" w:rsidR="00F55B9F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phone number</w:t>
            </w:r>
          </w:p>
        </w:tc>
        <w:tc>
          <w:tcPr>
            <w:tcW w:w="6344" w:type="dxa"/>
          </w:tcPr>
          <w:p w14:paraId="3A7A5FBA" w14:textId="77777777" w:rsidR="00706158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 w:rsidRPr="001F1CF9">
              <w:rPr>
                <w:rFonts w:ascii="GDSTransportWebsite" w:hAnsi="GDSTransportWebsite"/>
                <w:color w:val="0A0A0A"/>
              </w:rPr>
              <w:t>(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76E11B6B" w14:textId="6B9B28D5" w:rsidR="00F55B9F" w:rsidRPr="007E16F0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:rsidRPr="00156806" w14:paraId="79CC9A40" w14:textId="77777777" w:rsidTr="00706158">
        <w:trPr>
          <w:gridAfter w:val="1"/>
          <w:wAfter w:w="40" w:type="dxa"/>
        </w:trPr>
        <w:tc>
          <w:tcPr>
            <w:tcW w:w="3681" w:type="dxa"/>
            <w:gridSpan w:val="2"/>
          </w:tcPr>
          <w:p w14:paraId="34343589" w14:textId="02E23AB5" w:rsidR="00F55B9F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email</w:t>
            </w:r>
          </w:p>
        </w:tc>
        <w:tc>
          <w:tcPr>
            <w:tcW w:w="6344" w:type="dxa"/>
          </w:tcPr>
          <w:p w14:paraId="030179E9" w14:textId="77777777" w:rsidR="00706158" w:rsidRPr="009820C6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 w:rsidRPr="001F1CF9">
              <w:rPr>
                <w:rFonts w:ascii="GDSTransportWebsite" w:hAnsi="GDSTransportWebsite"/>
                <w:color w:val="0A0A0A"/>
              </w:rPr>
              <w:t>(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51F68802" w14:textId="77777777" w:rsidR="00F55B9F" w:rsidRPr="007E16F0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:rsidRPr="00156806" w14:paraId="258383AC" w14:textId="77777777" w:rsidTr="00706158">
        <w:trPr>
          <w:gridAfter w:val="1"/>
          <w:wAfter w:w="40" w:type="dxa"/>
          <w:trHeight w:val="222"/>
        </w:trPr>
        <w:tc>
          <w:tcPr>
            <w:tcW w:w="10025" w:type="dxa"/>
            <w:gridSpan w:val="3"/>
          </w:tcPr>
          <w:p w14:paraId="1BE7C529" w14:textId="77777777" w:rsidR="00F55B9F" w:rsidRPr="00C87E4F" w:rsidRDefault="00F55B9F" w:rsidP="00F55B9F">
            <w:pPr>
              <w:spacing w:before="8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F55B9F" w:rsidRPr="00156806" w14:paraId="02C1F183" w14:textId="77777777" w:rsidTr="00706158">
        <w:trPr>
          <w:gridAfter w:val="1"/>
          <w:wAfter w:w="40" w:type="dxa"/>
          <w:trHeight w:val="222"/>
        </w:trPr>
        <w:tc>
          <w:tcPr>
            <w:tcW w:w="10025" w:type="dxa"/>
            <w:gridSpan w:val="3"/>
          </w:tcPr>
          <w:p w14:paraId="0251449D" w14:textId="7DB781CA" w:rsidR="00F55B9F" w:rsidRPr="00050D78" w:rsidRDefault="00F55B9F" w:rsidP="00F55B9F">
            <w:pPr>
              <w:spacing w:before="8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respondents.representative</w:t>
            </w:r>
            <w:proofErr w:type="spellEnd"/>
            <w:proofErr w:type="gram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F55B9F" w:rsidRPr="00156806" w14:paraId="3D5A62C7" w14:textId="77777777" w:rsidTr="00706158">
        <w:trPr>
          <w:gridAfter w:val="1"/>
          <w:wAfter w:w="40" w:type="dxa"/>
          <w:trHeight w:val="680"/>
        </w:trPr>
        <w:tc>
          <w:tcPr>
            <w:tcW w:w="10025" w:type="dxa"/>
            <w:gridSpan w:val="3"/>
          </w:tcPr>
          <w:p w14:paraId="1B30E1FD" w14:textId="343BDCE4" w:rsidR="00F55B9F" w:rsidRPr="00450417" w:rsidRDefault="00F55B9F" w:rsidP="00F55B9F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 xml:space="preserve">Defendants’ </w:t>
            </w: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legal representative</w:t>
            </w:r>
          </w:p>
        </w:tc>
      </w:tr>
      <w:tr w:rsidR="00F55B9F" w:rsidRPr="00156806" w14:paraId="348A6E3F" w14:textId="77777777" w:rsidTr="00706158">
        <w:trPr>
          <w:gridAfter w:val="1"/>
          <w:wAfter w:w="40" w:type="dxa"/>
          <w:trHeight w:val="680"/>
        </w:trPr>
        <w:tc>
          <w:tcPr>
            <w:tcW w:w="3681" w:type="dxa"/>
            <w:gridSpan w:val="2"/>
          </w:tcPr>
          <w:p w14:paraId="4F8C4B27" w14:textId="77777777" w:rsidR="00F55B9F" w:rsidRPr="0080237C" w:rsidRDefault="00F55B9F" w:rsidP="00F55B9F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344" w:type="dxa"/>
          </w:tcPr>
          <w:p w14:paraId="542BEF5C" w14:textId="169E7420" w:rsidR="00F55B9F" w:rsidRPr="00A9384B" w:rsidRDefault="00F55B9F" w:rsidP="00F55B9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F55B9F" w:rsidRPr="00C53276" w14:paraId="60BD4721" w14:textId="77777777" w:rsidTr="00706158">
        <w:trPr>
          <w:gridAfter w:val="1"/>
          <w:wAfter w:w="40" w:type="dxa"/>
        </w:trPr>
        <w:tc>
          <w:tcPr>
            <w:tcW w:w="3681" w:type="dxa"/>
            <w:gridSpan w:val="2"/>
          </w:tcPr>
          <w:p w14:paraId="3DB427DA" w14:textId="77777777" w:rsidR="00F55B9F" w:rsidRPr="00D34F20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344" w:type="dxa"/>
          </w:tcPr>
          <w:p w14:paraId="343FBE7A" w14:textId="77777777" w:rsidR="00F55B9F" w:rsidRPr="00C53276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C53276"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r>
              <w:rPr>
                <w:rFonts w:ascii="GDSTransportWebsite" w:hAnsi="GDSTransportWebsite"/>
                <w:color w:val="0A0A0A"/>
              </w:rPr>
              <w:t>1)</w:t>
            </w:r>
            <w:r w:rsidRPr="00C53276">
              <w:rPr>
                <w:rFonts w:ascii="GDSTransportWebsite" w:hAnsi="GDSTransportWebsite"/>
                <w:color w:val="0A0A0A"/>
              </w:rPr>
              <w:t>}&gt;&gt;&lt;&lt;</w:t>
            </w:r>
            <w:r>
              <w:rPr>
                <w:rFonts w:ascii="GDSTransportWebsite" w:hAnsi="GDSTransportWebsite"/>
                <w:color w:val="0A0A0A"/>
              </w:rPr>
              <w:t xml:space="preserve"> 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C5327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0C7B30A1" w14:textId="77777777" w:rsidR="00F55B9F" w:rsidRPr="00C53276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ddress.AddressLine2&gt;&gt;&lt;&lt;es_&gt;&gt;&lt;&lt;cs_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6D054FF3" w14:textId="77777777" w:rsidR="00F55B9F" w:rsidRPr="00C53276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ddress.AddressLine3&gt;&gt;&lt;&lt;es_&gt;&gt;&lt;&lt;cs_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7FD917B5" w14:textId="77777777" w:rsidR="00F55B9F" w:rsidRPr="00C53276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0E21BE92" w14:textId="77777777" w:rsidR="00B94434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ddress.PostCode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  <w:p w14:paraId="5F88C7CD" w14:textId="77777777" w:rsidR="00F55B9F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}&gt;&gt;&lt;&lt;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ddress.Country&gt;&gt;&lt;&lt;es_&gt;&gt;</w:t>
            </w:r>
          </w:p>
          <w:p w14:paraId="3091B443" w14:textId="3F98AF45" w:rsidR="00B94434" w:rsidRPr="00C53276" w:rsidRDefault="00B94434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:rsidRPr="00156806" w14:paraId="3545E6E7" w14:textId="77777777" w:rsidTr="00706158">
        <w:trPr>
          <w:gridAfter w:val="1"/>
          <w:wAfter w:w="40" w:type="dxa"/>
          <w:trHeight w:val="680"/>
        </w:trPr>
        <w:tc>
          <w:tcPr>
            <w:tcW w:w="3681" w:type="dxa"/>
            <w:gridSpan w:val="2"/>
          </w:tcPr>
          <w:p w14:paraId="120131AA" w14:textId="77777777" w:rsidR="00F55B9F" w:rsidRPr="00D34F20" w:rsidRDefault="00F55B9F" w:rsidP="00F55B9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344" w:type="dxa"/>
          </w:tcPr>
          <w:p w14:paraId="52DAF716" w14:textId="39687305" w:rsidR="00F55B9F" w:rsidRPr="00283B53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283B53"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55B9F" w:rsidRPr="00156806" w14:paraId="108310A7" w14:textId="77777777" w:rsidTr="00706158">
        <w:trPr>
          <w:gridAfter w:val="1"/>
          <w:wAfter w:w="40" w:type="dxa"/>
          <w:trHeight w:val="680"/>
        </w:trPr>
        <w:tc>
          <w:tcPr>
            <w:tcW w:w="3681" w:type="dxa"/>
            <w:gridSpan w:val="2"/>
          </w:tcPr>
          <w:p w14:paraId="4E4AB19E" w14:textId="77777777" w:rsidR="00F55B9F" w:rsidRPr="00D34F20" w:rsidRDefault="00F55B9F" w:rsidP="00F55B9F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228CD98F" w14:textId="72314DA1" w:rsidR="00F55B9F" w:rsidRPr="00A9384B" w:rsidRDefault="00F55B9F" w:rsidP="00F55B9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283B53"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55B9F" w:rsidRPr="00156806" w14:paraId="69A87282" w14:textId="77777777" w:rsidTr="00706158">
        <w:trPr>
          <w:gridAfter w:val="1"/>
          <w:wAfter w:w="40" w:type="dxa"/>
          <w:trHeight w:val="680"/>
        </w:trPr>
        <w:tc>
          <w:tcPr>
            <w:tcW w:w="3681" w:type="dxa"/>
            <w:gridSpan w:val="2"/>
          </w:tcPr>
          <w:p w14:paraId="7A779D2A" w14:textId="77777777" w:rsidR="00F55B9F" w:rsidRPr="00D34F20" w:rsidRDefault="00F55B9F" w:rsidP="00F55B9F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344" w:type="dxa"/>
          </w:tcPr>
          <w:p w14:paraId="59D55EF3" w14:textId="7ADE7976" w:rsidR="00F55B9F" w:rsidRPr="00290712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283B53">
              <w:rPr>
                <w:rFonts w:ascii="GDSTransportWebsite" w:hAnsi="GDSTransportWebsite"/>
                <w:color w:val="0A0A0A"/>
              </w:rPr>
              <w:t>dxAddress</w:t>
            </w:r>
            <w:proofErr w:type="spell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55B9F" w:rsidRPr="00050D78" w14:paraId="0A61E825" w14:textId="77777777" w:rsidTr="00706158">
        <w:trPr>
          <w:gridAfter w:val="1"/>
          <w:wAfter w:w="40" w:type="dxa"/>
          <w:trHeight w:val="222"/>
        </w:trPr>
        <w:tc>
          <w:tcPr>
            <w:tcW w:w="10025" w:type="dxa"/>
            <w:gridSpan w:val="3"/>
          </w:tcPr>
          <w:p w14:paraId="1FCCAEFD" w14:textId="1E32F64E" w:rsidR="00F55B9F" w:rsidRPr="00050D78" w:rsidRDefault="00F55B9F" w:rsidP="00F55B9F">
            <w:pPr>
              <w:spacing w:before="8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</w:t>
            </w: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r_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respondents.representative</w:t>
            </w:r>
            <w:proofErr w:type="spellEnd"/>
            <w:proofErr w:type="gram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</w:tbl>
    <w:p w14:paraId="7E078F2D" w14:textId="737F0D04" w:rsidR="009552E2" w:rsidRDefault="009552E2" w:rsidP="0029071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  <w:sz w:val="36"/>
          <w:szCs w:val="36"/>
        </w:rPr>
        <w:t>allocatedTrack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!=</w:t>
      </w:r>
      <w:proofErr w:type="gramEnd"/>
      <w:r>
        <w:rPr>
          <w:rFonts w:ascii="GDSTransportWebsite" w:hAnsi="GDSTransportWebsite"/>
          <w:color w:val="0A0A0A"/>
          <w:sz w:val="36"/>
          <w:szCs w:val="36"/>
        </w:rPr>
        <w:t>'SMALL_CLAIM'}&gt;&gt;</w:t>
      </w:r>
    </w:p>
    <w:p w14:paraId="030CA7BD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Directions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552E2" w14:paraId="134CE7CC" w14:textId="77777777" w:rsidTr="009552E2">
        <w:trPr>
          <w:trHeight w:val="193"/>
        </w:trPr>
        <w:tc>
          <w:tcPr>
            <w:tcW w:w="10060" w:type="dxa"/>
            <w:gridSpan w:val="2"/>
          </w:tcPr>
          <w:p w14:paraId="178BB0D7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 confirm that I have explained to my client that they must try to settle, the available options, and the possibility of costs sanctions if they refuse.</w:t>
            </w:r>
          </w:p>
          <w:p w14:paraId="650BDDE8" w14:textId="77777777" w:rsidR="009552E2" w:rsidRDefault="009552E2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9552E2" w14:paraId="6A220A53" w14:textId="77777777" w:rsidTr="009552E2">
        <w:trPr>
          <w:trHeight w:val="680"/>
        </w:trPr>
        <w:tc>
          <w:tcPr>
            <w:tcW w:w="3539" w:type="dxa"/>
          </w:tcPr>
          <w:p w14:paraId="086540C6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a one-month stay to try to settle the claim?</w:t>
            </w:r>
          </w:p>
          <w:p w14:paraId="2F72A03B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5B79C907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fileDirectionsQuestionnaire.oneMonthStayRequested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552E2" w14:paraId="6A755B19" w14:textId="77777777" w:rsidTr="009552E2">
        <w:tc>
          <w:tcPr>
            <w:tcW w:w="3539" w:type="dxa"/>
          </w:tcPr>
          <w:p w14:paraId="36F30ADD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Have you complied with the pre-action protocol? </w:t>
            </w:r>
          </w:p>
          <w:p w14:paraId="24F48BAA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549EC841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fileDirectionsQuestionnaire.reactionProtocolCompliedWith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3334C718" w14:textId="77777777" w:rsidR="009552E2" w:rsidRDefault="009552E2" w:rsidP="009552E2">
      <w:r>
        <w:rPr>
          <w:rFonts w:ascii="GDSTransportWebsite" w:hAnsi="GDSTransportWebsite"/>
          <w:color w:val="0A0A0A"/>
          <w:shd w:val="clear" w:color="auto" w:fill="FFFFFF"/>
        </w:rPr>
        <w:t>&lt;&lt;cs_{fileDirectionsQuestionnaire.reactionProtocolCompliedWith='No'}&gt;&gt;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552E2" w14:paraId="76BF53DF" w14:textId="77777777" w:rsidTr="009552E2">
        <w:tc>
          <w:tcPr>
            <w:tcW w:w="3539" w:type="dxa"/>
          </w:tcPr>
          <w:p w14:paraId="0AC6A49C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Explain why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not</w:t>
            </w:r>
            <w:proofErr w:type="gramEnd"/>
          </w:p>
          <w:p w14:paraId="01A5B3B1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4CEB378F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&lt;&lt;fileDirectionsQuestionnaire.reactionProtocolNotCompliedWithReason&gt;&gt;</w:t>
            </w:r>
          </w:p>
        </w:tc>
      </w:tr>
    </w:tbl>
    <w:p w14:paraId="25017F09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45733AD6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lastRenderedPageBreak/>
        <w:t>&lt;&lt;es_&gt;&gt;</w:t>
      </w:r>
    </w:p>
    <w:p w14:paraId="70A4F0EA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r>
        <w:rPr>
          <w:rFonts w:ascii="GDSTransportWebsite" w:hAnsi="GDSTransportWebsite"/>
          <w:color w:val="0A0A0A"/>
          <w:sz w:val="36"/>
          <w:szCs w:val="36"/>
        </w:rPr>
        <w:t>allocatedTrack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='MULTI_CLAIM'}&gt;&gt;</w:t>
      </w:r>
    </w:p>
    <w:p w14:paraId="02BB44A9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Electronic documents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552E2" w14:paraId="3BD6C142" w14:textId="77777777" w:rsidTr="009552E2">
        <w:trPr>
          <w:trHeight w:val="680"/>
        </w:trPr>
        <w:tc>
          <w:tcPr>
            <w:tcW w:w="3539" w:type="dxa"/>
          </w:tcPr>
          <w:p w14:paraId="6545C06A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reached agreement, either using the Electronic Documents Questionnaire in Practice Direction 31B or otherwise, about the scope and extent of disclosure of electronic documents on each side?</w:t>
            </w:r>
          </w:p>
          <w:p w14:paraId="3FF3851E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7C469BDF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disclosureOfElectronicDocuments.reachedAgreement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38C0D592" w14:textId="77777777" w:rsidR="009552E2" w:rsidRDefault="009552E2" w:rsidP="009552E2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_{</w:t>
      </w:r>
      <w:proofErr w:type="spellStart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disclosureOfElectronicDocuments.reachedAgreement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 xml:space="preserve">='No' &amp;&amp; 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disclosureOfElectronicDocuments.agreementLikely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='No' }&gt;&gt;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552E2" w14:paraId="187626A6" w14:textId="77777777" w:rsidTr="009552E2">
        <w:tc>
          <w:tcPr>
            <w:tcW w:w="3539" w:type="dxa"/>
          </w:tcPr>
          <w:p w14:paraId="58CE1EA6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Explain why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not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  <w:p w14:paraId="767AB39F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5C49DB7D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disclosureOfElectronicDocuments.reasonForNoAgreement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7B578CA" w14:textId="77777777" w:rsidR="009552E2" w:rsidRDefault="009552E2" w:rsidP="009552E2">
      <w:pPr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57E77FA0" w14:textId="77777777" w:rsidR="009552E2" w:rsidRDefault="009552E2" w:rsidP="009552E2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_{</w:t>
      </w:r>
      <w:proofErr w:type="gramEnd"/>
      <w:r>
        <w:rPr>
          <w:rFonts w:ascii="GDSTransportWebsite" w:hAnsi="GDSTransportWebsite"/>
          <w:color w:val="0A0A0A"/>
          <w:shd w:val="clear" w:color="auto" w:fill="FFFFFF"/>
        </w:rPr>
        <w:t>disclosureOfNonElectronicDocuments.directionsForDisclosureProposed='Yes' &amp;&amp; disclosureOfNonElectronicDocuments.standardDirectionsRequired=No}&gt;&gt;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552E2" w14:paraId="44A89770" w14:textId="77777777" w:rsidTr="009552E2">
        <w:tc>
          <w:tcPr>
            <w:tcW w:w="3539" w:type="dxa"/>
          </w:tcPr>
          <w:p w14:paraId="6717F756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Enter your preferred directions for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disclosure</w:t>
            </w:r>
            <w:proofErr w:type="gramEnd"/>
          </w:p>
          <w:p w14:paraId="1D7892C2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35A2E143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disclosureOfNonElectronicDocuments.bespokeDirections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12C68433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64CA4A34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3F8D9724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Experts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5C8CC82D" w14:textId="77777777" w:rsidTr="009552E2">
        <w:trPr>
          <w:trHeight w:val="67"/>
        </w:trPr>
        <w:tc>
          <w:tcPr>
            <w:tcW w:w="3542" w:type="dxa"/>
          </w:tcPr>
          <w:p w14:paraId="35EC0949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use an expert?</w:t>
            </w:r>
          </w:p>
          <w:p w14:paraId="3B2CFAC1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hideMark/>
          </w:tcPr>
          <w:p w14:paraId="479C91A8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experts.expertRequired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1FE840A3" w14:textId="77777777" w:rsidR="009552E2" w:rsidRDefault="009552E2" w:rsidP="009552E2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experts.expertRequired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8C3913" w14:paraId="64891219" w14:textId="77777777" w:rsidTr="00F55B9F">
        <w:tc>
          <w:tcPr>
            <w:tcW w:w="3544" w:type="dxa"/>
          </w:tcPr>
          <w:p w14:paraId="2C048256" w14:textId="77777777" w:rsidR="008C3913" w:rsidRDefault="008C3913" w:rsidP="008C39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Have you already sent expert reports or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similar to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other parties?</w:t>
            </w:r>
          </w:p>
          <w:p w14:paraId="4408DDE8" w14:textId="77777777" w:rsidR="008C3913" w:rsidRDefault="008C3913" w:rsidP="008C3913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2335DDC2" w14:textId="5DA04F30" w:rsidR="008C3913" w:rsidRDefault="008C3913" w:rsidP="008C391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8C3913" w14:paraId="2823E559" w14:textId="77777777" w:rsidTr="00F55B9F">
        <w:tc>
          <w:tcPr>
            <w:tcW w:w="3544" w:type="dxa"/>
          </w:tcPr>
          <w:p w14:paraId="798832E1" w14:textId="77777777" w:rsidR="008C3913" w:rsidRDefault="008C3913" w:rsidP="008C39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think the case is suitable for a single joint expert?</w:t>
            </w:r>
          </w:p>
          <w:p w14:paraId="7914CDDB" w14:textId="77777777" w:rsidR="008C3913" w:rsidRDefault="008C3913" w:rsidP="008C39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2E2A4EF5" w14:textId="3C93B48A" w:rsidR="008C3913" w:rsidRDefault="008C3913" w:rsidP="008C391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9552E2" w14:paraId="3119FEA8" w14:textId="77777777" w:rsidTr="00F55B9F">
        <w:tc>
          <w:tcPr>
            <w:tcW w:w="10065" w:type="dxa"/>
            <w:gridSpan w:val="2"/>
            <w:hideMark/>
          </w:tcPr>
          <w:p w14:paraId="042240BB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experts.details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9552E2" w14:paraId="59F3D9A9" w14:textId="77777777" w:rsidTr="00F55B9F">
        <w:tc>
          <w:tcPr>
            <w:tcW w:w="10065" w:type="dxa"/>
            <w:gridSpan w:val="2"/>
            <w:hideMark/>
          </w:tcPr>
          <w:p w14:paraId="4D4B39C3" w14:textId="77777777" w:rsidR="009552E2" w:rsidRDefault="009552E2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Expert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243575" w14:paraId="793E1E2E" w14:textId="77777777" w:rsidTr="00F55B9F">
        <w:trPr>
          <w:trHeight w:val="329"/>
        </w:trPr>
        <w:tc>
          <w:tcPr>
            <w:tcW w:w="3544" w:type="dxa"/>
          </w:tcPr>
          <w:p w14:paraId="7AF210D7" w14:textId="77777777" w:rsidR="00243575" w:rsidRDefault="00243575" w:rsidP="0024357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Expert’s name</w:t>
            </w:r>
          </w:p>
          <w:p w14:paraId="337D1040" w14:textId="77777777" w:rsidR="00243575" w:rsidRDefault="00243575" w:rsidP="00243575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3EE645AA" w14:textId="77777777" w:rsidR="00243575" w:rsidRDefault="00243575" w:rsidP="0024357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 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5FE542BC" w14:textId="69F3108C" w:rsidR="00243575" w:rsidRDefault="00243575" w:rsidP="0024357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14:paraId="241CCF8C" w14:textId="77777777" w:rsidTr="00F55B9F">
        <w:trPr>
          <w:trHeight w:val="329"/>
        </w:trPr>
        <w:tc>
          <w:tcPr>
            <w:tcW w:w="3544" w:type="dxa"/>
          </w:tcPr>
          <w:p w14:paraId="1187A6B5" w14:textId="6EE7D443" w:rsidR="00F55B9F" w:rsidRDefault="00F55B9F" w:rsidP="00F55B9F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phone number</w:t>
            </w:r>
          </w:p>
        </w:tc>
        <w:tc>
          <w:tcPr>
            <w:tcW w:w="6521" w:type="dxa"/>
          </w:tcPr>
          <w:p w14:paraId="07AB6E3F" w14:textId="77777777" w:rsidR="00706158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1C131BC3" w14:textId="57418580" w:rsidR="00F55B9F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55B9F" w14:paraId="2594F6EE" w14:textId="77777777" w:rsidTr="00F55B9F">
        <w:trPr>
          <w:trHeight w:val="329"/>
        </w:trPr>
        <w:tc>
          <w:tcPr>
            <w:tcW w:w="3544" w:type="dxa"/>
          </w:tcPr>
          <w:p w14:paraId="2753C2EF" w14:textId="461B3585" w:rsidR="00F55B9F" w:rsidRDefault="00F55B9F" w:rsidP="00F55B9F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email address</w:t>
            </w:r>
          </w:p>
        </w:tc>
        <w:tc>
          <w:tcPr>
            <w:tcW w:w="6521" w:type="dxa"/>
          </w:tcPr>
          <w:p w14:paraId="63F1F9BF" w14:textId="77777777" w:rsidR="00706158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536A06D5" w14:textId="00EB74F1" w:rsidR="00F55B9F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8C3913" w14:paraId="3C184521" w14:textId="77777777" w:rsidTr="00F55B9F">
        <w:trPr>
          <w:trHeight w:val="329"/>
        </w:trPr>
        <w:tc>
          <w:tcPr>
            <w:tcW w:w="3544" w:type="dxa"/>
          </w:tcPr>
          <w:p w14:paraId="5F18BC87" w14:textId="77777777" w:rsidR="008C3913" w:rsidRDefault="008C3913" w:rsidP="008C391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  <w:p w14:paraId="53055D96" w14:textId="77777777" w:rsidR="008C3913" w:rsidRDefault="008C3913" w:rsidP="008C391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0FE41578" w14:textId="6DE408A1" w:rsidR="008C3913" w:rsidRDefault="008C3913" w:rsidP="008C391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8C3913" w14:paraId="6BEA1784" w14:textId="77777777" w:rsidTr="00F55B9F">
        <w:trPr>
          <w:trHeight w:val="329"/>
        </w:trPr>
        <w:tc>
          <w:tcPr>
            <w:tcW w:w="3544" w:type="dxa"/>
          </w:tcPr>
          <w:p w14:paraId="0A20E719" w14:textId="77777777" w:rsidR="008C3913" w:rsidRDefault="008C3913" w:rsidP="008C391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Why you need this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</w:t>
            </w:r>
            <w:proofErr w:type="gramEnd"/>
          </w:p>
          <w:p w14:paraId="2B4E50F9" w14:textId="77777777" w:rsidR="008C3913" w:rsidRDefault="008C3913" w:rsidP="008C391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76851E58" w14:textId="147E7E3D" w:rsidR="008C3913" w:rsidRDefault="008C3913" w:rsidP="008C391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8C3913" w14:paraId="4DBDFB5B" w14:textId="77777777" w:rsidTr="00F55B9F">
        <w:trPr>
          <w:trHeight w:val="329"/>
        </w:trPr>
        <w:tc>
          <w:tcPr>
            <w:tcW w:w="3544" w:type="dxa"/>
          </w:tcPr>
          <w:p w14:paraId="0E952568" w14:textId="77777777" w:rsidR="008C3913" w:rsidRDefault="008C3913" w:rsidP="008C391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  <w:p w14:paraId="0AC8C367" w14:textId="77777777" w:rsidR="008C3913" w:rsidRDefault="008C3913" w:rsidP="008C391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52FCF7DF" w14:textId="30297BCA" w:rsidR="008C3913" w:rsidRDefault="008C3913" w:rsidP="008C391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F55B9F" w14:paraId="730B8F98" w14:textId="77777777" w:rsidTr="00F55B9F">
        <w:tc>
          <w:tcPr>
            <w:tcW w:w="10065" w:type="dxa"/>
            <w:gridSpan w:val="2"/>
            <w:hideMark/>
          </w:tcPr>
          <w:p w14:paraId="0C60A7A1" w14:textId="77777777" w:rsidR="00F55B9F" w:rsidRDefault="00F55B9F" w:rsidP="00F55B9F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experts.details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1D90BEB2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54F06B89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Witnesses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456CC0A8" w14:textId="77777777" w:rsidTr="00706158">
        <w:trPr>
          <w:trHeight w:val="680"/>
        </w:trPr>
        <w:tc>
          <w:tcPr>
            <w:tcW w:w="3544" w:type="dxa"/>
          </w:tcPr>
          <w:p w14:paraId="265A3B71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have witnesses you want to appear at the hearing?</w:t>
            </w:r>
          </w:p>
          <w:p w14:paraId="6EA71B44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1BCDE8E8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witnesses.witnessesToAppear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552E2" w14:paraId="28D44CE2" w14:textId="77777777" w:rsidTr="00706158">
        <w:tc>
          <w:tcPr>
            <w:tcW w:w="10065" w:type="dxa"/>
            <w:gridSpan w:val="2"/>
            <w:hideMark/>
          </w:tcPr>
          <w:p w14:paraId="7827C598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witnesses.details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9552E2" w14:paraId="6810E261" w14:textId="77777777" w:rsidTr="00706158">
        <w:tc>
          <w:tcPr>
            <w:tcW w:w="10065" w:type="dxa"/>
            <w:gridSpan w:val="2"/>
            <w:hideMark/>
          </w:tcPr>
          <w:p w14:paraId="73964CE5" w14:textId="77777777" w:rsidR="009552E2" w:rsidRDefault="009552E2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Witness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552E2" w14:paraId="6E73D5A7" w14:textId="77777777" w:rsidTr="00706158">
        <w:trPr>
          <w:trHeight w:val="329"/>
        </w:trPr>
        <w:tc>
          <w:tcPr>
            <w:tcW w:w="3544" w:type="dxa"/>
          </w:tcPr>
          <w:p w14:paraId="6AC9805F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4F4EB43F" w14:textId="77777777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10B25EAD" w14:textId="77777777" w:rsidR="00706158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 xml:space="preserve"> 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1965B8EB" w14:textId="5182598D" w:rsidR="009552E2" w:rsidRDefault="009552E2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A64148" w14:paraId="608E0302" w14:textId="77777777" w:rsidTr="00706158">
        <w:trPr>
          <w:trHeight w:val="329"/>
        </w:trPr>
        <w:tc>
          <w:tcPr>
            <w:tcW w:w="3544" w:type="dxa"/>
          </w:tcPr>
          <w:p w14:paraId="4FF4FB05" w14:textId="65BF1EED" w:rsidR="00A64148" w:rsidRDefault="00A64148" w:rsidP="00A6414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21" w:type="dxa"/>
          </w:tcPr>
          <w:p w14:paraId="1549097F" w14:textId="77777777" w:rsidR="00706158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044EDD57" w14:textId="4CD7FE71" w:rsidR="00A64148" w:rsidRDefault="00A64148" w:rsidP="00A6414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A64148" w14:paraId="6C344B48" w14:textId="77777777" w:rsidTr="00706158">
        <w:trPr>
          <w:trHeight w:val="329"/>
        </w:trPr>
        <w:tc>
          <w:tcPr>
            <w:tcW w:w="3544" w:type="dxa"/>
          </w:tcPr>
          <w:p w14:paraId="25C9E9B3" w14:textId="0AB07E3D" w:rsidR="00A64148" w:rsidRDefault="00A64148" w:rsidP="00A6414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21" w:type="dxa"/>
          </w:tcPr>
          <w:p w14:paraId="0A775F66" w14:textId="77777777" w:rsidR="00706158" w:rsidRDefault="00706158" w:rsidP="0070615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Provided&lt;&lt;es_&gt;&gt;</w:t>
            </w:r>
          </w:p>
          <w:p w14:paraId="4E173AB7" w14:textId="3D29DFB1" w:rsidR="00A64148" w:rsidRDefault="00A64148" w:rsidP="00A6414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A64148" w14:paraId="6DD8243C" w14:textId="77777777" w:rsidTr="00706158">
        <w:trPr>
          <w:trHeight w:val="329"/>
        </w:trPr>
        <w:tc>
          <w:tcPr>
            <w:tcW w:w="3544" w:type="dxa"/>
          </w:tcPr>
          <w:p w14:paraId="6CD8500A" w14:textId="77777777" w:rsidR="00A64148" w:rsidRDefault="00A64148" w:rsidP="00A6414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are they a witness to?</w:t>
            </w:r>
          </w:p>
          <w:p w14:paraId="418390E2" w14:textId="77777777" w:rsidR="00A64148" w:rsidRDefault="00A64148" w:rsidP="00A6414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6F5A14AD" w14:textId="77777777" w:rsidR="00A64148" w:rsidRDefault="00A64148" w:rsidP="00A6414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reasonForWitness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A64148" w14:paraId="6173EDDA" w14:textId="77777777" w:rsidTr="00706158">
        <w:tc>
          <w:tcPr>
            <w:tcW w:w="10065" w:type="dxa"/>
            <w:gridSpan w:val="2"/>
            <w:hideMark/>
          </w:tcPr>
          <w:p w14:paraId="17F30783" w14:textId="77777777" w:rsidR="00A64148" w:rsidRDefault="00A64148" w:rsidP="00A64148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witnesses.details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3778A60D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4D32CC74" w14:textId="77777777" w:rsidTr="00A64148">
        <w:trPr>
          <w:trHeight w:val="680"/>
        </w:trPr>
        <w:tc>
          <w:tcPr>
            <w:tcW w:w="3544" w:type="dxa"/>
          </w:tcPr>
          <w:p w14:paraId="7B98A4AE" w14:textId="77777777" w:rsidR="005F1C76" w:rsidRPr="005F1C76" w:rsidRDefault="005F1C76" w:rsidP="005F1C7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5F1C7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What language will you, your experts or witnesses speak at the hearing?</w:t>
            </w:r>
          </w:p>
          <w:p w14:paraId="4F5B17A7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74A731EA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welshLanguageRequirements.court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552E2" w14:paraId="73B4B0BC" w14:textId="77777777" w:rsidTr="00A64148">
        <w:trPr>
          <w:trHeight w:val="680"/>
        </w:trPr>
        <w:tc>
          <w:tcPr>
            <w:tcW w:w="3544" w:type="dxa"/>
          </w:tcPr>
          <w:p w14:paraId="2200D944" w14:textId="77777777" w:rsidR="005F1C76" w:rsidRPr="005F1C76" w:rsidRDefault="005F1C76" w:rsidP="005F1C7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5F1C7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documents be provided in?</w:t>
            </w:r>
          </w:p>
          <w:p w14:paraId="41F29AED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132E5662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welshLanguageRequirements.documents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5ED12E8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22FB3CCD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Hearing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1AD7950C" w14:textId="77777777" w:rsidTr="005F1C76">
        <w:tc>
          <w:tcPr>
            <w:tcW w:w="3544" w:type="dxa"/>
          </w:tcPr>
          <w:p w14:paraId="6A49D740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Are there any days within the next 12 months when you, your client, an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or a witness couldn’t attend a hearing?</w:t>
            </w:r>
          </w:p>
          <w:p w14:paraId="2DD390D0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286737E2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hearing.unavailableDatesRequired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1646F9E" w14:textId="77777777" w:rsidR="00706158" w:rsidRDefault="00706158" w:rsidP="00706158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val="clear" w:color="auto" w:fill="FFFFFF"/>
        </w:rPr>
        <w:t>.unavailableDates.size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&gt;0}&gt;&gt;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0"/>
      </w:tblGrid>
      <w:tr w:rsidR="00706158" w14:paraId="43751959" w14:textId="77777777" w:rsidTr="009909C4">
        <w:tc>
          <w:tcPr>
            <w:tcW w:w="10060" w:type="dxa"/>
          </w:tcPr>
          <w:p w14:paraId="151AE2A2" w14:textId="77777777" w:rsidR="00706158" w:rsidRPr="00845171" w:rsidRDefault="00706158" w:rsidP="009909C4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 w:rsidRPr="00845171">
              <w:rPr>
                <w:rFonts w:ascii="GDSTransportWebsite" w:hAnsi="GDSTransportWebsite"/>
                <w:color w:val="0A0A0A"/>
                <w:shd w:val="clear" w:color="auto" w:fill="FFFFFF"/>
              </w:rPr>
              <w:t>Dates unavailable</w:t>
            </w:r>
          </w:p>
        </w:tc>
      </w:tr>
      <w:tr w:rsidR="00706158" w14:paraId="67DD3D80" w14:textId="77777777" w:rsidTr="009909C4">
        <w:trPr>
          <w:trHeight w:val="329"/>
        </w:trPr>
        <w:tc>
          <w:tcPr>
            <w:tcW w:w="10060" w:type="dxa"/>
          </w:tcPr>
          <w:p w14:paraId="7E5A4385" w14:textId="77777777" w:rsidR="00706158" w:rsidRDefault="00706158" w:rsidP="009909C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706158" w14:paraId="415791B5" w14:textId="77777777" w:rsidTr="009909C4">
        <w:trPr>
          <w:trHeight w:val="167"/>
        </w:trPr>
        <w:tc>
          <w:tcPr>
            <w:tcW w:w="10060" w:type="dxa"/>
          </w:tcPr>
          <w:p w14:paraId="2D8D3ED4" w14:textId="77777777" w:rsidR="00706158" w:rsidRDefault="00706158" w:rsidP="009909C4"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&lt;&lt;cs_{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date!=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null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</w:p>
          <w:p w14:paraId="1EB01100" w14:textId="77777777" w:rsidR="00706158" w:rsidRDefault="00706158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(date,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6388F980" w14:textId="77777777" w:rsidR="00706158" w:rsidRDefault="00706158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&lt;&lt;else&gt;&gt;</w:t>
            </w:r>
          </w:p>
          <w:p w14:paraId="18D88ECD" w14:textId="77777777" w:rsidR="00706158" w:rsidRDefault="00706158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From 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fromDate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 to &lt;&lt;{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toDate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46EB0625" w14:textId="77777777" w:rsidR="00706158" w:rsidRDefault="00706158" w:rsidP="009909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706158" w14:paraId="0A44A8B4" w14:textId="77777777" w:rsidTr="009909C4">
        <w:trPr>
          <w:trHeight w:val="329"/>
        </w:trPr>
        <w:tc>
          <w:tcPr>
            <w:tcW w:w="10060" w:type="dxa"/>
          </w:tcPr>
          <w:p w14:paraId="577DA58B" w14:textId="77777777" w:rsidR="00706158" w:rsidRDefault="00706158" w:rsidP="009909C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0708C7C1" w14:textId="77777777" w:rsidR="00706158" w:rsidRPr="00845171" w:rsidRDefault="00706158" w:rsidP="00706158">
      <w:pP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3597DAAC" w14:textId="1DACCAE8" w:rsidR="003F2BED" w:rsidRDefault="003F2BED" w:rsidP="009A13FC">
      <w:pPr>
        <w:spacing w:before="120" w:after="120"/>
        <w:rPr>
          <w:rFonts w:ascii="GDSTransportWebsite" w:hAnsi="GDSTransportWebsite"/>
          <w:color w:val="0A0A0A"/>
        </w:rPr>
      </w:pPr>
    </w:p>
    <w:p w14:paraId="1F7F03DE" w14:textId="62559FCA" w:rsidR="003F2BED" w:rsidRPr="005641FE" w:rsidRDefault="003F2BED" w:rsidP="003F2BED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D160FF">
        <w:rPr>
          <w:rFonts w:ascii="GDSTransportWebsite" w:hAnsi="GDSTransportWebsite"/>
          <w:color w:val="0A0A0A"/>
          <w:sz w:val="36"/>
          <w:szCs w:val="36"/>
        </w:rPr>
        <w:t>Court location</w:t>
      </w:r>
    </w:p>
    <w:p w14:paraId="47C29FED" w14:textId="77777777" w:rsidR="00A20B5F" w:rsidRDefault="00A20B5F" w:rsidP="00A20B5F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A20B5F" w14:paraId="7C8C6ED9" w14:textId="77777777" w:rsidTr="008650A6">
        <w:trPr>
          <w:trHeight w:val="68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07E1A7F" w14:textId="690E32E1" w:rsidR="00A20B5F" w:rsidRDefault="00942F8A" w:rsidP="008650A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</w:t>
            </w:r>
            <w:r w:rsidR="00314E09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referred</w:t>
            </w:r>
            <w:r w:rsidR="00A20B5F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court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0CB33FB" w14:textId="20938E6C" w:rsidR="00A20B5F" w:rsidRDefault="00A20B5F" w:rsidP="008650A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Pr="00185B59">
              <w:rPr>
                <w:rFonts w:ascii="GDSTransportWebsite" w:hAnsi="GDSTransportWebsite"/>
                <w:color w:val="0A0A0A"/>
              </w:rPr>
              <w:t>requestedCourt.</w:t>
            </w:r>
            <w:r w:rsidR="00942F8A" w:rsidRPr="00185B59">
              <w:rPr>
                <w:rFonts w:ascii="GDSTransportWebsite" w:hAnsi="GDSTransportWebsite"/>
                <w:color w:val="0A0A0A"/>
              </w:rPr>
              <w:t>responseCourt</w:t>
            </w:r>
            <w:r w:rsidR="00942F8A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r w:rsidR="00942F8A"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1E9606B7" w14:textId="77777777" w:rsidR="00A20B5F" w:rsidRDefault="00A20B5F" w:rsidP="008650A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A20B5F" w14:paraId="3F754399" w14:textId="77777777" w:rsidTr="008650A6">
        <w:trPr>
          <w:trHeight w:val="68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328568E7" w14:textId="77777777" w:rsidR="00A20B5F" w:rsidRDefault="00A20B5F" w:rsidP="008650A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Reason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43163950" w14:textId="1E3471FE" w:rsidR="00A20B5F" w:rsidRDefault="00A20B5F" w:rsidP="008650A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="002031F0" w:rsidRPr="00185B59">
              <w:rPr>
                <w:rFonts w:ascii="GDSTransportWebsite" w:hAnsi="GDSTransportWebsite"/>
                <w:color w:val="0A0A0A"/>
              </w:rPr>
              <w:t>requestedCourt.</w:t>
            </w:r>
            <w:r w:rsidRPr="00C62853">
              <w:rPr>
                <w:rFonts w:ascii="GDSTransportWebsite" w:hAnsi="GDSTransportWebsite"/>
                <w:color w:val="0A0A0A"/>
              </w:rPr>
              <w:t>reasonForHearingAtSpecificCourt</w:t>
            </w:r>
            <w:proofErr w:type="spellEnd"/>
            <w:r w:rsidRPr="00185B59"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46A19245" w14:textId="77777777" w:rsidR="00A20B5F" w:rsidRDefault="00A20B5F" w:rsidP="008650A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334F4E7D" w14:textId="77777777" w:rsidR="00A20B5F" w:rsidRDefault="00A20B5F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6D294CD7" w14:textId="269B6A72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Draft directions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5"/>
      </w:tblGrid>
      <w:tr w:rsidR="009552E2" w14:paraId="1384B8BC" w14:textId="77777777" w:rsidTr="009552E2">
        <w:trPr>
          <w:trHeight w:val="680"/>
        </w:trPr>
        <w:tc>
          <w:tcPr>
            <w:tcW w:w="10060" w:type="dxa"/>
            <w:hideMark/>
          </w:tcPr>
          <w:p w14:paraId="6475BA9B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lastRenderedPageBreak/>
              <w:t xml:space="preserve">See Draft-directions.pdf available from 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MyHMCTS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</w:p>
        </w:tc>
      </w:tr>
    </w:tbl>
    <w:p w14:paraId="65AFB167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support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706158" w:rsidRPr="00156806" w14:paraId="432EA530" w14:textId="77777777" w:rsidTr="009909C4">
        <w:trPr>
          <w:trHeight w:val="680"/>
        </w:trPr>
        <w:tc>
          <w:tcPr>
            <w:tcW w:w="3542" w:type="dxa"/>
          </w:tcPr>
          <w:p w14:paraId="7DEDB4BB" w14:textId="77777777" w:rsidR="00706158" w:rsidRDefault="00706158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believe you, or a witness who will give evidence on your behalf are vulnerable?</w:t>
            </w:r>
          </w:p>
          <w:p w14:paraId="233B5A41" w14:textId="77777777" w:rsidR="00706158" w:rsidRDefault="00706158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7022DE1" w14:textId="77777777" w:rsidR="00706158" w:rsidRDefault="00706158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AA729A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AA729A">
              <w:rPr>
                <w:rFonts w:ascii="GDSTransportWebsite" w:hAnsi="GDSTransportWebsite"/>
                <w:color w:val="0A0A0A"/>
              </w:rPr>
              <w:t>vulnerabilityQuestions.vulnerabilityAdjustmentsRequired</w:t>
            </w:r>
            <w:proofErr w:type="spellEnd"/>
            <w:r w:rsidRPr="00AA729A">
              <w:rPr>
                <w:rFonts w:ascii="GDSTransportWebsite" w:hAnsi="GDSTransportWebsite"/>
                <w:color w:val="0A0A0A"/>
              </w:rPr>
              <w:t>&gt;&gt;</w:t>
            </w:r>
          </w:p>
          <w:p w14:paraId="69A6E867" w14:textId="77777777" w:rsidR="00706158" w:rsidRDefault="00706158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706158" w:rsidRPr="00156806" w14:paraId="078AD0FC" w14:textId="77777777" w:rsidTr="009909C4">
        <w:trPr>
          <w:trHeight w:val="680"/>
        </w:trPr>
        <w:tc>
          <w:tcPr>
            <w:tcW w:w="3542" w:type="dxa"/>
          </w:tcPr>
          <w:p w14:paraId="6F84003F" w14:textId="77777777" w:rsidR="00706158" w:rsidRPr="00D9672C" w:rsidRDefault="00706158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If you have answered “Yes” to question 1,</w:t>
            </w:r>
          </w:p>
          <w:p w14:paraId="360A5A9D" w14:textId="77777777" w:rsidR="00706158" w:rsidRDefault="00706158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are you or the witness vulnerable and what support or adjustments do you want the court to consider?</w:t>
            </w:r>
          </w:p>
          <w:p w14:paraId="4642F7E6" w14:textId="77777777" w:rsidR="00706158" w:rsidRPr="00D9672C" w:rsidRDefault="00706158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122D1B9B" w14:textId="77777777" w:rsidR="00706158" w:rsidRDefault="00706158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AE5180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Pr="00AE5180">
              <w:rPr>
                <w:rFonts w:ascii="GDSTransportWebsite" w:hAnsi="GDSTransportWebsite"/>
                <w:color w:val="0A0A0A"/>
              </w:rPr>
              <w:t>vulnerabilityQuestions.vulnerabilityAdjustments</w:t>
            </w:r>
            <w:proofErr w:type="spellEnd"/>
            <w:r w:rsidRPr="00AE5180">
              <w:rPr>
                <w:rFonts w:ascii="GDSTransportWebsite" w:hAnsi="GDSTransportWebsite"/>
                <w:color w:val="0A0A0A"/>
              </w:rPr>
              <w:t>&gt;&gt;</w:t>
            </w:r>
          </w:p>
          <w:p w14:paraId="6788D61C" w14:textId="77777777" w:rsidR="00706158" w:rsidRPr="00AE5180" w:rsidRDefault="00706158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706158" w:rsidRPr="00156806" w14:paraId="7FF04FDC" w14:textId="77777777" w:rsidTr="009909C4">
        <w:trPr>
          <w:trHeight w:val="680"/>
        </w:trPr>
        <w:tc>
          <w:tcPr>
            <w:tcW w:w="3542" w:type="dxa"/>
          </w:tcPr>
          <w:p w14:paraId="737FFABB" w14:textId="77777777" w:rsidR="00706158" w:rsidRDefault="00706158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Support </w:t>
            </w:r>
            <w:proofErr w:type="gramStart"/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required</w:t>
            </w:r>
            <w:proofErr w:type="gramEnd"/>
          </w:p>
          <w:p w14:paraId="0FC2D810" w14:textId="77777777" w:rsidR="00706158" w:rsidRDefault="00706158" w:rsidP="009909C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123E6D35" w14:textId="1B745876" w:rsidR="00706158" w:rsidRPr="00CE196F" w:rsidRDefault="00B93F7C" w:rsidP="009909C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&lt;&lt;cs_</w:t>
            </w:r>
            <w:proofErr w:type="gramStart"/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{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!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isBlank</w:t>
            </w:r>
            <w:proofErr w:type="gramEnd"/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(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s</w:t>
            </w:r>
            <w:r w:rsidRPr="00903640">
              <w:rPr>
                <w:rFonts w:ascii="GDSTransportWebsite" w:hAnsi="GDSTransportWebsite"/>
                <w:color w:val="0A0A0A"/>
                <w:shd w:val="clear" w:color="auto" w:fill="FFFFFF"/>
              </w:rPr>
              <w:t>upport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  <w:r w:rsidRPr="00A00F2F">
              <w:rPr>
                <w:rFonts w:ascii="GDSTransportWebsite" w:hAnsi="GDSTransportWebsite"/>
                <w:color w:val="0A0A0A"/>
                <w:shd w:val="clear" w:color="auto" w:fill="FFFFFF"/>
              </w:rPr>
              <w:t>supportRequirementsAdditional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)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&lt;&lt;s</w:t>
            </w:r>
            <w:r w:rsidRPr="00903640">
              <w:rPr>
                <w:rFonts w:ascii="GDSTransportWebsite" w:hAnsi="GDSTransportWebsite"/>
                <w:color w:val="0A0A0A"/>
                <w:shd w:val="clear" w:color="auto" w:fill="FFFFFF"/>
              </w:rPr>
              <w:t>upport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  <w:r w:rsidRPr="00A00F2F">
              <w:rPr>
                <w:rFonts w:ascii="GDSTransportWebsite" w:hAnsi="GDSTransportWebsite"/>
                <w:color w:val="0A0A0A"/>
                <w:shd w:val="clear" w:color="auto" w:fill="FFFFFF"/>
              </w:rPr>
              <w:t>supportRequirementsAdditional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&lt;&lt;else&gt;&gt;Not Provided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&lt;&lt;es_&gt;&gt;</w:t>
            </w:r>
          </w:p>
        </w:tc>
      </w:tr>
    </w:tbl>
    <w:p w14:paraId="3A8E3E02" w14:textId="77777777" w:rsidR="00706158" w:rsidRDefault="00706158" w:rsidP="000F2E70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</w:p>
    <w:p w14:paraId="45A3767D" w14:textId="46D027A8" w:rsidR="00685C27" w:rsidRDefault="00685C27" w:rsidP="000F2E70">
      <w:pPr>
        <w:spacing w:before="120" w:after="120"/>
        <w:rPr>
          <w:i/>
          <w:iCs/>
        </w:rPr>
      </w:pPr>
      <w:r>
        <w:rPr>
          <w:rFonts w:ascii="GDSTransportWebsite" w:hAnsi="GDSTransportWebsite"/>
          <w:color w:val="0A0A0A"/>
          <w:shd w:val="clear" w:color="auto" w:fill="FFFFFF"/>
        </w:rPr>
        <w:t>Your answers to the questions above will enable the court and the judge, to consider what steps, adjustments or support can be arranged.</w:t>
      </w:r>
      <w:r w:rsidRPr="004F0221">
        <w:rPr>
          <w:i/>
          <w:iCs/>
        </w:rPr>
        <w:t> </w:t>
      </w:r>
    </w:p>
    <w:p w14:paraId="46F0A52C" w14:textId="3A004B70" w:rsidR="007D6A5B" w:rsidRPr="000F2E70" w:rsidRDefault="007D6A5B" w:rsidP="000F2E70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 w:rsidRPr="00F825AD">
        <w:rPr>
          <w:rFonts w:ascii="GDSTransportWebsite" w:hAnsi="GDSTransportWebsite"/>
          <w:color w:val="0A0A0A"/>
          <w:shd w:val="clear" w:color="auto" w:fill="FFFFFF"/>
        </w:rPr>
        <w:t xml:space="preserve">You are reminded that a copy of this </w:t>
      </w:r>
      <w:proofErr w:type="gramStart"/>
      <w:r w:rsidRPr="00F825AD">
        <w:rPr>
          <w:rFonts w:ascii="GDSTransportWebsite" w:hAnsi="GDSTransportWebsite"/>
          <w:color w:val="0A0A0A"/>
          <w:shd w:val="clear" w:color="auto" w:fill="FFFFFF"/>
        </w:rPr>
        <w:t>directions</w:t>
      </w:r>
      <w:proofErr w:type="gramEnd"/>
      <w:r w:rsidRPr="00F825AD">
        <w:rPr>
          <w:rFonts w:ascii="GDSTransportWebsite" w:hAnsi="GDSTransportWebsite"/>
          <w:color w:val="0A0A0A"/>
          <w:shd w:val="clear" w:color="auto" w:fill="FFFFFF"/>
        </w:rPr>
        <w:t xml:space="preserve"> questionnaire will be shared with all other parties. </w:t>
      </w:r>
    </w:p>
    <w:p w14:paraId="309E4843" w14:textId="081EEECF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information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120FBBF3" w14:textId="77777777" w:rsidTr="009552E2">
        <w:trPr>
          <w:trHeight w:val="680"/>
        </w:trPr>
        <w:tc>
          <w:tcPr>
            <w:tcW w:w="3542" w:type="dxa"/>
          </w:tcPr>
          <w:p w14:paraId="43470D74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intend to make any applications in the future?</w:t>
            </w:r>
          </w:p>
          <w:p w14:paraId="17DBF030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hideMark/>
          </w:tcPr>
          <w:p w14:paraId="6B9A1B21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furtherInformation.futureApplications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0AA0F9B" w14:textId="77777777" w:rsidR="009552E2" w:rsidRDefault="009552E2" w:rsidP="009552E2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furthterInformation.futureApplications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24839370" w14:textId="77777777" w:rsidTr="009552E2">
        <w:trPr>
          <w:trHeight w:val="67"/>
        </w:trPr>
        <w:tc>
          <w:tcPr>
            <w:tcW w:w="3542" w:type="dxa"/>
          </w:tcPr>
          <w:p w14:paraId="172554E0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for?</w:t>
            </w:r>
          </w:p>
          <w:p w14:paraId="0E35C542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hideMark/>
          </w:tcPr>
          <w:p w14:paraId="3FDD3694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furtherInformation.reasonForFutureApplications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66BBEC61" w14:textId="77777777" w:rsidR="009552E2" w:rsidRDefault="009552E2" w:rsidP="009552E2"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tbl>
      <w:tblPr>
        <w:tblStyle w:val="TableGrid"/>
        <w:tblW w:w="100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552E2" w14:paraId="31A62460" w14:textId="77777777" w:rsidTr="009552E2">
        <w:trPr>
          <w:trHeight w:val="680"/>
        </w:trPr>
        <w:tc>
          <w:tcPr>
            <w:tcW w:w="3542" w:type="dxa"/>
          </w:tcPr>
          <w:p w14:paraId="52682406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Provide any other information that the judge may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need</w:t>
            </w:r>
            <w:proofErr w:type="gramEnd"/>
          </w:p>
          <w:p w14:paraId="003ACB68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hideMark/>
          </w:tcPr>
          <w:p w14:paraId="6A9A045C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furtherInformation.otherInformationForJudge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Provided&lt;&lt;else&gt;&gt;&lt;&lt;furtherInformation.otherInformationForJudge&gt;&gt;&lt;&lt;es_&gt;&gt;</w:t>
            </w:r>
          </w:p>
        </w:tc>
      </w:tr>
    </w:tbl>
    <w:p w14:paraId="4DCE4EC4" w14:textId="77777777" w:rsidR="009552E2" w:rsidRDefault="009552E2" w:rsidP="009552E2">
      <w:pPr>
        <w:pBdr>
          <w:bottom w:val="single" w:sz="4" w:space="1" w:color="auto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3657B" w14:paraId="396E7102" w14:textId="77777777" w:rsidTr="001979F6">
        <w:trPr>
          <w:trHeight w:val="67"/>
        </w:trPr>
        <w:tc>
          <w:tcPr>
            <w:tcW w:w="10065" w:type="dxa"/>
            <w:gridSpan w:val="2"/>
          </w:tcPr>
          <w:p w14:paraId="43AC05FC" w14:textId="2E5E6881" w:rsidR="0093657B" w:rsidRDefault="0093657B" w:rsidP="007012B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294FFA">
              <w:rPr>
                <w:rFonts w:ascii="GDSTransportWebsite" w:hAnsi="GDSTransportWebsite"/>
                <w:color w:val="0A0A0A"/>
              </w:rPr>
              <w:t>statementOfTruthText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552E2" w14:paraId="784E8CC8" w14:textId="77777777" w:rsidTr="0093657B">
        <w:trPr>
          <w:trHeight w:val="388"/>
        </w:trPr>
        <w:tc>
          <w:tcPr>
            <w:tcW w:w="10065" w:type="dxa"/>
            <w:gridSpan w:val="2"/>
          </w:tcPr>
          <w:p w14:paraId="2CD1664E" w14:textId="77777777" w:rsidR="009552E2" w:rsidRDefault="009552E2">
            <w:pPr>
              <w:rPr>
                <w:rFonts w:ascii="GDSTransportWebsite" w:hAnsi="GDSTransportWebsite"/>
                <w:color w:val="0A0A0A"/>
              </w:rPr>
            </w:pPr>
          </w:p>
        </w:tc>
      </w:tr>
      <w:tr w:rsidR="009552E2" w14:paraId="38E87A00" w14:textId="77777777" w:rsidTr="0093657B">
        <w:trPr>
          <w:trHeight w:val="67"/>
        </w:trPr>
        <w:tc>
          <w:tcPr>
            <w:tcW w:w="3544" w:type="dxa"/>
          </w:tcPr>
          <w:p w14:paraId="787BDBAD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bookmarkStart w:id="1" w:name="_Hlk107324503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Name</w:t>
            </w:r>
          </w:p>
          <w:p w14:paraId="42A761FA" w14:textId="77777777" w:rsidR="009552E2" w:rsidRDefault="009552E2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hideMark/>
          </w:tcPr>
          <w:p w14:paraId="2A667D7A" w14:textId="77777777" w:rsidR="009552E2" w:rsidRDefault="009552E2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&lt;&lt;statementOfTruth.name&gt;&gt;</w:t>
            </w:r>
          </w:p>
        </w:tc>
      </w:tr>
      <w:bookmarkEnd w:id="1"/>
      <w:tr w:rsidR="009552E2" w14:paraId="09EAC2AD" w14:textId="77777777" w:rsidTr="0093657B">
        <w:trPr>
          <w:trHeight w:val="155"/>
        </w:trPr>
        <w:tc>
          <w:tcPr>
            <w:tcW w:w="3544" w:type="dxa"/>
          </w:tcPr>
          <w:p w14:paraId="499D332F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Role</w:t>
            </w:r>
          </w:p>
          <w:p w14:paraId="2EC15C1B" w14:textId="77777777" w:rsidR="009552E2" w:rsidRDefault="009552E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hideMark/>
          </w:tcPr>
          <w:p w14:paraId="4AF73CF8" w14:textId="77777777" w:rsidR="009552E2" w:rsidRDefault="009552E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statementOfTruth.role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E3B0C64" w14:textId="77777777" w:rsidR="009552E2" w:rsidRDefault="009552E2" w:rsidP="009552E2">
      <w:pPr>
        <w:spacing w:before="120" w:after="120"/>
      </w:pPr>
    </w:p>
    <w:bookmarkEnd w:id="0"/>
    <w:p w14:paraId="703696A5" w14:textId="770A8AA2" w:rsidR="00FC5BA5" w:rsidRPr="009552E2" w:rsidRDefault="00FC5BA5" w:rsidP="009552E2"/>
    <w:sectPr w:rsidR="00FC5BA5" w:rsidRPr="009552E2" w:rsidSect="00950040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8BAD59" w14:textId="77777777" w:rsidR="00EF2E92" w:rsidRDefault="00EF2E92" w:rsidP="00812032">
      <w:r>
        <w:separator/>
      </w:r>
    </w:p>
  </w:endnote>
  <w:endnote w:type="continuationSeparator" w:id="0">
    <w:p w14:paraId="038560E5" w14:textId="77777777" w:rsidR="00EF2E92" w:rsidRDefault="00EF2E92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1"/>
    <w:family w:val="roman"/>
    <w:pitch w:val="variable"/>
  </w:font>
  <w:font w:name="Times">
    <w:altName w:val="﷽﷽﷽﷽﷽﷽㴻Ɛ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AED16" w14:textId="6D295576" w:rsidR="00AA4136" w:rsidRDefault="00AA413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5C09144" wp14:editId="6120D4DE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4" name="Text Box 4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D5F8915" w14:textId="551AF180" w:rsidR="00AA4136" w:rsidRPr="00AA4136" w:rsidRDefault="00AA4136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AA4136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5C09144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alt="Classification: Controlled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CC8BQIAABQ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" filled="f" stroked="f">
              <v:textbox style="mso-fit-shape-to-text:t" inset="5pt,0,0,0">
                <w:txbxContent>
                  <w:p w14:paraId="7D5F8915" w14:textId="551AF180" w:rsidR="00AA4136" w:rsidRPr="00AA4136" w:rsidRDefault="00AA4136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AA4136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59E891A8" w:rsidR="002C7259" w:rsidRPr="002C7259" w:rsidRDefault="006A0D64" w:rsidP="00153598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</w:t>
          </w:r>
          <w:r w:rsidR="002C7259">
            <w:rPr>
              <w:rFonts w:ascii="GDSTransportWebsite" w:hAnsi="GDSTransportWebsite"/>
              <w:color w:val="515151"/>
              <w:sz w:val="16"/>
              <w:szCs w:val="16"/>
            </w:rPr>
            <w:t>181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FF965" w14:textId="6D05D47C" w:rsidR="00AA4136" w:rsidRDefault="00AA413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3B5840C" wp14:editId="3AD38159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1" name="Text Box 1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2D69078" w14:textId="3C711686" w:rsidR="00AA4136" w:rsidRPr="00AA4136" w:rsidRDefault="00AA4136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AA4136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B5840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lassification: Controlled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" filled="f" stroked="f">
              <v:textbox style="mso-fit-shape-to-text:t" inset="5pt,0,0,0">
                <w:txbxContent>
                  <w:p w14:paraId="42D69078" w14:textId="3C711686" w:rsidR="00AA4136" w:rsidRPr="00AA4136" w:rsidRDefault="00AA4136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AA4136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A5CBDE" w14:textId="77777777" w:rsidR="00EF2E92" w:rsidRDefault="00EF2E92" w:rsidP="00812032">
      <w:r>
        <w:separator/>
      </w:r>
    </w:p>
  </w:footnote>
  <w:footnote w:type="continuationSeparator" w:id="0">
    <w:p w14:paraId="6F0FB0B8" w14:textId="77777777" w:rsidR="00EF2E92" w:rsidRDefault="00EF2E92" w:rsidP="00812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4B9A7D" w14:textId="77777777" w:rsidR="00346688" w:rsidRDefault="003466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479F8B" w14:textId="77777777" w:rsidR="00346688" w:rsidRDefault="0034668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1A1EB" w14:textId="77777777" w:rsidR="00346688" w:rsidRDefault="003466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848719">
    <w:abstractNumId w:val="0"/>
  </w:num>
  <w:num w:numId="2" w16cid:durableId="1326979388">
    <w:abstractNumId w:val="8"/>
  </w:num>
  <w:num w:numId="3" w16cid:durableId="115877541">
    <w:abstractNumId w:val="7"/>
  </w:num>
  <w:num w:numId="4" w16cid:durableId="195848418">
    <w:abstractNumId w:val="4"/>
  </w:num>
  <w:num w:numId="5" w16cid:durableId="1188174409">
    <w:abstractNumId w:val="9"/>
  </w:num>
  <w:num w:numId="6" w16cid:durableId="1202132197">
    <w:abstractNumId w:val="10"/>
  </w:num>
  <w:num w:numId="7" w16cid:durableId="598681134">
    <w:abstractNumId w:val="16"/>
  </w:num>
  <w:num w:numId="8" w16cid:durableId="377358138">
    <w:abstractNumId w:val="22"/>
  </w:num>
  <w:num w:numId="9" w16cid:durableId="324016770">
    <w:abstractNumId w:val="5"/>
  </w:num>
  <w:num w:numId="10" w16cid:durableId="72120860">
    <w:abstractNumId w:val="28"/>
  </w:num>
  <w:num w:numId="11" w16cid:durableId="567301113">
    <w:abstractNumId w:val="11"/>
  </w:num>
  <w:num w:numId="12" w16cid:durableId="1063335829">
    <w:abstractNumId w:val="6"/>
  </w:num>
  <w:num w:numId="13" w16cid:durableId="802580043">
    <w:abstractNumId w:val="13"/>
  </w:num>
  <w:num w:numId="14" w16cid:durableId="2018772261">
    <w:abstractNumId w:val="17"/>
  </w:num>
  <w:num w:numId="15" w16cid:durableId="634061968">
    <w:abstractNumId w:val="23"/>
  </w:num>
  <w:num w:numId="16" w16cid:durableId="1550994159">
    <w:abstractNumId w:val="19"/>
  </w:num>
  <w:num w:numId="17" w16cid:durableId="2074425760">
    <w:abstractNumId w:val="27"/>
  </w:num>
  <w:num w:numId="18" w16cid:durableId="1998339053">
    <w:abstractNumId w:val="26"/>
  </w:num>
  <w:num w:numId="19" w16cid:durableId="762729394">
    <w:abstractNumId w:val="1"/>
  </w:num>
  <w:num w:numId="20" w16cid:durableId="386999722">
    <w:abstractNumId w:val="25"/>
  </w:num>
  <w:num w:numId="21" w16cid:durableId="768814435">
    <w:abstractNumId w:val="3"/>
  </w:num>
  <w:num w:numId="22" w16cid:durableId="1481850862">
    <w:abstractNumId w:val="15"/>
  </w:num>
  <w:num w:numId="23" w16cid:durableId="294338120">
    <w:abstractNumId w:val="2"/>
  </w:num>
  <w:num w:numId="24" w16cid:durableId="1473327807">
    <w:abstractNumId w:val="12"/>
  </w:num>
  <w:num w:numId="25" w16cid:durableId="1866794477">
    <w:abstractNumId w:val="29"/>
  </w:num>
  <w:num w:numId="26" w16cid:durableId="1100447270">
    <w:abstractNumId w:val="20"/>
  </w:num>
  <w:num w:numId="27" w16cid:durableId="924463676">
    <w:abstractNumId w:val="14"/>
  </w:num>
  <w:num w:numId="28" w16cid:durableId="2038308615">
    <w:abstractNumId w:val="21"/>
  </w:num>
  <w:num w:numId="29" w16cid:durableId="1896574957">
    <w:abstractNumId w:val="24"/>
  </w:num>
  <w:num w:numId="30" w16cid:durableId="123916939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33F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532"/>
    <w:rsid w:val="00010903"/>
    <w:rsid w:val="00011254"/>
    <w:rsid w:val="000119BA"/>
    <w:rsid w:val="0001217D"/>
    <w:rsid w:val="0001297C"/>
    <w:rsid w:val="00012B93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2239"/>
    <w:rsid w:val="0002288E"/>
    <w:rsid w:val="000235B0"/>
    <w:rsid w:val="00023681"/>
    <w:rsid w:val="00023B58"/>
    <w:rsid w:val="0002562F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3F9C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47B"/>
    <w:rsid w:val="00050D78"/>
    <w:rsid w:val="00051806"/>
    <w:rsid w:val="00051B42"/>
    <w:rsid w:val="00052525"/>
    <w:rsid w:val="000528C3"/>
    <w:rsid w:val="00052E38"/>
    <w:rsid w:val="00053563"/>
    <w:rsid w:val="0005366A"/>
    <w:rsid w:val="00053D32"/>
    <w:rsid w:val="00053E52"/>
    <w:rsid w:val="000543C8"/>
    <w:rsid w:val="00054E01"/>
    <w:rsid w:val="0005572A"/>
    <w:rsid w:val="00055855"/>
    <w:rsid w:val="00056173"/>
    <w:rsid w:val="00056246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F8A"/>
    <w:rsid w:val="00065405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038"/>
    <w:rsid w:val="000703BB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7440"/>
    <w:rsid w:val="00077602"/>
    <w:rsid w:val="00077A76"/>
    <w:rsid w:val="00077FAC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90A68"/>
    <w:rsid w:val="00091539"/>
    <w:rsid w:val="00091776"/>
    <w:rsid w:val="00091E18"/>
    <w:rsid w:val="00092952"/>
    <w:rsid w:val="00092BA8"/>
    <w:rsid w:val="0009307A"/>
    <w:rsid w:val="00093419"/>
    <w:rsid w:val="000935C0"/>
    <w:rsid w:val="00093DAB"/>
    <w:rsid w:val="00094240"/>
    <w:rsid w:val="0009451D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8F6"/>
    <w:rsid w:val="000A798C"/>
    <w:rsid w:val="000B050F"/>
    <w:rsid w:val="000B0714"/>
    <w:rsid w:val="000B131F"/>
    <w:rsid w:val="000B1B4D"/>
    <w:rsid w:val="000B1BF1"/>
    <w:rsid w:val="000B3593"/>
    <w:rsid w:val="000B3696"/>
    <w:rsid w:val="000B3B05"/>
    <w:rsid w:val="000B3F94"/>
    <w:rsid w:val="000B3FC5"/>
    <w:rsid w:val="000B4071"/>
    <w:rsid w:val="000B435B"/>
    <w:rsid w:val="000B464C"/>
    <w:rsid w:val="000B49AC"/>
    <w:rsid w:val="000B5582"/>
    <w:rsid w:val="000B55D3"/>
    <w:rsid w:val="000B572B"/>
    <w:rsid w:val="000B59E7"/>
    <w:rsid w:val="000B6701"/>
    <w:rsid w:val="000B727A"/>
    <w:rsid w:val="000C011C"/>
    <w:rsid w:val="000C063C"/>
    <w:rsid w:val="000C10BE"/>
    <w:rsid w:val="000C13EF"/>
    <w:rsid w:val="000C16D2"/>
    <w:rsid w:val="000C1BC6"/>
    <w:rsid w:val="000C3470"/>
    <w:rsid w:val="000C3676"/>
    <w:rsid w:val="000C3CCD"/>
    <w:rsid w:val="000C4424"/>
    <w:rsid w:val="000C47F2"/>
    <w:rsid w:val="000C549C"/>
    <w:rsid w:val="000C575A"/>
    <w:rsid w:val="000C5B36"/>
    <w:rsid w:val="000C7403"/>
    <w:rsid w:val="000C74C2"/>
    <w:rsid w:val="000C74ED"/>
    <w:rsid w:val="000C7F16"/>
    <w:rsid w:val="000D04FF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3C2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99C"/>
    <w:rsid w:val="000E499E"/>
    <w:rsid w:val="000E4B62"/>
    <w:rsid w:val="000E4D04"/>
    <w:rsid w:val="000E50A4"/>
    <w:rsid w:val="000E5200"/>
    <w:rsid w:val="000E5834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2E70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DFB"/>
    <w:rsid w:val="000F6169"/>
    <w:rsid w:val="000F6409"/>
    <w:rsid w:val="000F739A"/>
    <w:rsid w:val="000F783B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732B"/>
    <w:rsid w:val="001105B4"/>
    <w:rsid w:val="00110A8D"/>
    <w:rsid w:val="00110BDA"/>
    <w:rsid w:val="00110CEF"/>
    <w:rsid w:val="0011141F"/>
    <w:rsid w:val="001120DF"/>
    <w:rsid w:val="001126F9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6022"/>
    <w:rsid w:val="00146917"/>
    <w:rsid w:val="00146C51"/>
    <w:rsid w:val="00146EF9"/>
    <w:rsid w:val="001476E0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59DC"/>
    <w:rsid w:val="00156665"/>
    <w:rsid w:val="00156806"/>
    <w:rsid w:val="00156BB2"/>
    <w:rsid w:val="00156FA1"/>
    <w:rsid w:val="001577D2"/>
    <w:rsid w:val="00157E31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5461"/>
    <w:rsid w:val="00165814"/>
    <w:rsid w:val="00165A22"/>
    <w:rsid w:val="00165E00"/>
    <w:rsid w:val="0016638A"/>
    <w:rsid w:val="00166807"/>
    <w:rsid w:val="001668CD"/>
    <w:rsid w:val="00166D0A"/>
    <w:rsid w:val="00167DB0"/>
    <w:rsid w:val="00167E60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EFF"/>
    <w:rsid w:val="00180002"/>
    <w:rsid w:val="00180344"/>
    <w:rsid w:val="00180713"/>
    <w:rsid w:val="00180BDC"/>
    <w:rsid w:val="00180C04"/>
    <w:rsid w:val="001816CD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6D3B"/>
    <w:rsid w:val="0018764F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2CA6"/>
    <w:rsid w:val="001B343B"/>
    <w:rsid w:val="001B3DF1"/>
    <w:rsid w:val="001B3E97"/>
    <w:rsid w:val="001B40A9"/>
    <w:rsid w:val="001B4482"/>
    <w:rsid w:val="001B4924"/>
    <w:rsid w:val="001B5161"/>
    <w:rsid w:val="001B5DE3"/>
    <w:rsid w:val="001B5F65"/>
    <w:rsid w:val="001B68E7"/>
    <w:rsid w:val="001B71AC"/>
    <w:rsid w:val="001B76C4"/>
    <w:rsid w:val="001B7D89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8D"/>
    <w:rsid w:val="001E04EC"/>
    <w:rsid w:val="001E097B"/>
    <w:rsid w:val="001E0D99"/>
    <w:rsid w:val="001E1100"/>
    <w:rsid w:val="001E1301"/>
    <w:rsid w:val="001E1B0A"/>
    <w:rsid w:val="001E2032"/>
    <w:rsid w:val="001E33B7"/>
    <w:rsid w:val="001E4040"/>
    <w:rsid w:val="001E44BE"/>
    <w:rsid w:val="001E5563"/>
    <w:rsid w:val="001E58E1"/>
    <w:rsid w:val="001E5FA6"/>
    <w:rsid w:val="001E6607"/>
    <w:rsid w:val="001E680D"/>
    <w:rsid w:val="001E68B4"/>
    <w:rsid w:val="001E6A22"/>
    <w:rsid w:val="001E7648"/>
    <w:rsid w:val="001F0261"/>
    <w:rsid w:val="001F02D4"/>
    <w:rsid w:val="001F048D"/>
    <w:rsid w:val="001F05A4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02D"/>
    <w:rsid w:val="00202AA2"/>
    <w:rsid w:val="00202D2A"/>
    <w:rsid w:val="002031F0"/>
    <w:rsid w:val="00203205"/>
    <w:rsid w:val="00203652"/>
    <w:rsid w:val="00203821"/>
    <w:rsid w:val="00204484"/>
    <w:rsid w:val="00204773"/>
    <w:rsid w:val="002052D9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378B"/>
    <w:rsid w:val="002149CD"/>
    <w:rsid w:val="00214A5F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71"/>
    <w:rsid w:val="002277BF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7480"/>
    <w:rsid w:val="0023764F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575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47CC2"/>
    <w:rsid w:val="00250448"/>
    <w:rsid w:val="00250A7F"/>
    <w:rsid w:val="00250D70"/>
    <w:rsid w:val="00250DE3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59F1"/>
    <w:rsid w:val="00256241"/>
    <w:rsid w:val="002568EB"/>
    <w:rsid w:val="00257618"/>
    <w:rsid w:val="00257646"/>
    <w:rsid w:val="002616E1"/>
    <w:rsid w:val="00261877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63C8"/>
    <w:rsid w:val="00266BE6"/>
    <w:rsid w:val="00266D43"/>
    <w:rsid w:val="00267578"/>
    <w:rsid w:val="0027020C"/>
    <w:rsid w:val="00270935"/>
    <w:rsid w:val="00270B3C"/>
    <w:rsid w:val="0027225B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8A1"/>
    <w:rsid w:val="00280987"/>
    <w:rsid w:val="00281CDF"/>
    <w:rsid w:val="00283B53"/>
    <w:rsid w:val="00283E38"/>
    <w:rsid w:val="00283E7B"/>
    <w:rsid w:val="00284E16"/>
    <w:rsid w:val="00285EB2"/>
    <w:rsid w:val="00286418"/>
    <w:rsid w:val="00286592"/>
    <w:rsid w:val="0028717D"/>
    <w:rsid w:val="00287488"/>
    <w:rsid w:val="00287CA3"/>
    <w:rsid w:val="00287CC7"/>
    <w:rsid w:val="00290473"/>
    <w:rsid w:val="00290712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36A"/>
    <w:rsid w:val="002B05FC"/>
    <w:rsid w:val="002B098B"/>
    <w:rsid w:val="002B0AA0"/>
    <w:rsid w:val="002B0F35"/>
    <w:rsid w:val="002B13A6"/>
    <w:rsid w:val="002B1EAB"/>
    <w:rsid w:val="002B2062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C6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259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5582"/>
    <w:rsid w:val="002D55F1"/>
    <w:rsid w:val="002D5632"/>
    <w:rsid w:val="002D587D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3CE"/>
    <w:rsid w:val="002F0857"/>
    <w:rsid w:val="002F0BD4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4F84"/>
    <w:rsid w:val="002F5005"/>
    <w:rsid w:val="002F509D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4064"/>
    <w:rsid w:val="0030426D"/>
    <w:rsid w:val="003054E0"/>
    <w:rsid w:val="00305531"/>
    <w:rsid w:val="00306D93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4E09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EC6"/>
    <w:rsid w:val="00326298"/>
    <w:rsid w:val="00326835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BB1"/>
    <w:rsid w:val="00334E03"/>
    <w:rsid w:val="00334E3D"/>
    <w:rsid w:val="00335614"/>
    <w:rsid w:val="003358BF"/>
    <w:rsid w:val="003362B5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999"/>
    <w:rsid w:val="00342AAB"/>
    <w:rsid w:val="00342D7D"/>
    <w:rsid w:val="00343176"/>
    <w:rsid w:val="00343209"/>
    <w:rsid w:val="003437BD"/>
    <w:rsid w:val="00344A24"/>
    <w:rsid w:val="00344D18"/>
    <w:rsid w:val="00345B2D"/>
    <w:rsid w:val="00345B84"/>
    <w:rsid w:val="00346688"/>
    <w:rsid w:val="00346699"/>
    <w:rsid w:val="00346BC1"/>
    <w:rsid w:val="00346BC7"/>
    <w:rsid w:val="0034715B"/>
    <w:rsid w:val="003476B0"/>
    <w:rsid w:val="00350400"/>
    <w:rsid w:val="00350C9B"/>
    <w:rsid w:val="00350D09"/>
    <w:rsid w:val="00351CD1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1BF8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776B8"/>
    <w:rsid w:val="00377908"/>
    <w:rsid w:val="003802A0"/>
    <w:rsid w:val="00380636"/>
    <w:rsid w:val="00380FCB"/>
    <w:rsid w:val="003819B6"/>
    <w:rsid w:val="00382220"/>
    <w:rsid w:val="003826DD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D82"/>
    <w:rsid w:val="00392152"/>
    <w:rsid w:val="003928CE"/>
    <w:rsid w:val="00392CF2"/>
    <w:rsid w:val="00392D52"/>
    <w:rsid w:val="00392DE4"/>
    <w:rsid w:val="003930A2"/>
    <w:rsid w:val="003930A3"/>
    <w:rsid w:val="003948B1"/>
    <w:rsid w:val="00394C9D"/>
    <w:rsid w:val="00394D01"/>
    <w:rsid w:val="00396E6C"/>
    <w:rsid w:val="00397851"/>
    <w:rsid w:val="00397B13"/>
    <w:rsid w:val="00397D89"/>
    <w:rsid w:val="003A044F"/>
    <w:rsid w:val="003A1596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FD4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1D0"/>
    <w:rsid w:val="003C0EEC"/>
    <w:rsid w:val="003C0F2E"/>
    <w:rsid w:val="003C17D2"/>
    <w:rsid w:val="003C1979"/>
    <w:rsid w:val="003C20F6"/>
    <w:rsid w:val="003C22E1"/>
    <w:rsid w:val="003C22F5"/>
    <w:rsid w:val="003C39D3"/>
    <w:rsid w:val="003C46C7"/>
    <w:rsid w:val="003C4A78"/>
    <w:rsid w:val="003C55D0"/>
    <w:rsid w:val="003C5F2A"/>
    <w:rsid w:val="003C62EB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1C66"/>
    <w:rsid w:val="003D244D"/>
    <w:rsid w:val="003D293E"/>
    <w:rsid w:val="003D2C10"/>
    <w:rsid w:val="003D2DB7"/>
    <w:rsid w:val="003D3301"/>
    <w:rsid w:val="003D3AA9"/>
    <w:rsid w:val="003D47AE"/>
    <w:rsid w:val="003D49BA"/>
    <w:rsid w:val="003D697D"/>
    <w:rsid w:val="003D729F"/>
    <w:rsid w:val="003D75BE"/>
    <w:rsid w:val="003E03D4"/>
    <w:rsid w:val="003E051A"/>
    <w:rsid w:val="003E116D"/>
    <w:rsid w:val="003E1387"/>
    <w:rsid w:val="003E1621"/>
    <w:rsid w:val="003E1F0F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731"/>
    <w:rsid w:val="003E4A30"/>
    <w:rsid w:val="003E4D12"/>
    <w:rsid w:val="003E5A7D"/>
    <w:rsid w:val="003E5E19"/>
    <w:rsid w:val="003E67CE"/>
    <w:rsid w:val="003E7422"/>
    <w:rsid w:val="003F082D"/>
    <w:rsid w:val="003F0AE6"/>
    <w:rsid w:val="003F0B13"/>
    <w:rsid w:val="003F0F80"/>
    <w:rsid w:val="003F16E2"/>
    <w:rsid w:val="003F1ADC"/>
    <w:rsid w:val="003F25BB"/>
    <w:rsid w:val="003F26BE"/>
    <w:rsid w:val="003F2BED"/>
    <w:rsid w:val="003F336C"/>
    <w:rsid w:val="003F35F9"/>
    <w:rsid w:val="003F4114"/>
    <w:rsid w:val="003F4AA3"/>
    <w:rsid w:val="003F4F50"/>
    <w:rsid w:val="003F6030"/>
    <w:rsid w:val="003F6958"/>
    <w:rsid w:val="003F6FA6"/>
    <w:rsid w:val="004005B7"/>
    <w:rsid w:val="004006C9"/>
    <w:rsid w:val="00400F6A"/>
    <w:rsid w:val="004012B9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0E08"/>
    <w:rsid w:val="0042127F"/>
    <w:rsid w:val="004218C9"/>
    <w:rsid w:val="004219A4"/>
    <w:rsid w:val="00421A02"/>
    <w:rsid w:val="00421B66"/>
    <w:rsid w:val="0042299B"/>
    <w:rsid w:val="00422CDB"/>
    <w:rsid w:val="00422DBD"/>
    <w:rsid w:val="00424A03"/>
    <w:rsid w:val="00425013"/>
    <w:rsid w:val="0042586B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049"/>
    <w:rsid w:val="00432197"/>
    <w:rsid w:val="00432249"/>
    <w:rsid w:val="0043251F"/>
    <w:rsid w:val="0043252F"/>
    <w:rsid w:val="00433BEB"/>
    <w:rsid w:val="00433E77"/>
    <w:rsid w:val="00434433"/>
    <w:rsid w:val="004347F2"/>
    <w:rsid w:val="00435388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DA"/>
    <w:rsid w:val="0045757C"/>
    <w:rsid w:val="00457769"/>
    <w:rsid w:val="004577A0"/>
    <w:rsid w:val="00457B1E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3CF7"/>
    <w:rsid w:val="004640B8"/>
    <w:rsid w:val="00465952"/>
    <w:rsid w:val="004659C3"/>
    <w:rsid w:val="00465D5A"/>
    <w:rsid w:val="0046675C"/>
    <w:rsid w:val="00466760"/>
    <w:rsid w:val="004668DD"/>
    <w:rsid w:val="00466A59"/>
    <w:rsid w:val="00466D7C"/>
    <w:rsid w:val="004671FA"/>
    <w:rsid w:val="004679A8"/>
    <w:rsid w:val="00467F50"/>
    <w:rsid w:val="004701C3"/>
    <w:rsid w:val="00470B36"/>
    <w:rsid w:val="004716EE"/>
    <w:rsid w:val="0047183C"/>
    <w:rsid w:val="00471FB9"/>
    <w:rsid w:val="00472054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77D5F"/>
    <w:rsid w:val="00477EAD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6B88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66C1"/>
    <w:rsid w:val="004D79EB"/>
    <w:rsid w:val="004D7BA7"/>
    <w:rsid w:val="004D7C17"/>
    <w:rsid w:val="004D7C45"/>
    <w:rsid w:val="004D7CEC"/>
    <w:rsid w:val="004E0302"/>
    <w:rsid w:val="004E038F"/>
    <w:rsid w:val="004E08B6"/>
    <w:rsid w:val="004E099B"/>
    <w:rsid w:val="004E09CC"/>
    <w:rsid w:val="004E12F3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625C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22D"/>
    <w:rsid w:val="0050382B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40EC"/>
    <w:rsid w:val="005142B6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1FE4"/>
    <w:rsid w:val="005427DC"/>
    <w:rsid w:val="005429D2"/>
    <w:rsid w:val="00543253"/>
    <w:rsid w:val="00543301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0A8F"/>
    <w:rsid w:val="0056104B"/>
    <w:rsid w:val="005610DB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B9D"/>
    <w:rsid w:val="0056510F"/>
    <w:rsid w:val="005651DC"/>
    <w:rsid w:val="005659CC"/>
    <w:rsid w:val="00565A60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497"/>
    <w:rsid w:val="0057460A"/>
    <w:rsid w:val="005749D4"/>
    <w:rsid w:val="00574EA2"/>
    <w:rsid w:val="00574FE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D2B"/>
    <w:rsid w:val="0058477B"/>
    <w:rsid w:val="005848D3"/>
    <w:rsid w:val="005849CE"/>
    <w:rsid w:val="00584AB8"/>
    <w:rsid w:val="00585109"/>
    <w:rsid w:val="00585858"/>
    <w:rsid w:val="00585EBF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14A"/>
    <w:rsid w:val="0059233D"/>
    <w:rsid w:val="0059243F"/>
    <w:rsid w:val="005925BA"/>
    <w:rsid w:val="0059294D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26F"/>
    <w:rsid w:val="005A1921"/>
    <w:rsid w:val="005A4052"/>
    <w:rsid w:val="005A4456"/>
    <w:rsid w:val="005A468A"/>
    <w:rsid w:val="005A4CB7"/>
    <w:rsid w:val="005A4D2E"/>
    <w:rsid w:val="005A5779"/>
    <w:rsid w:val="005A58D4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5A52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34DA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2F85"/>
    <w:rsid w:val="005E32E0"/>
    <w:rsid w:val="005E341C"/>
    <w:rsid w:val="005E36EF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4C"/>
    <w:rsid w:val="005F13A2"/>
    <w:rsid w:val="005F143C"/>
    <w:rsid w:val="005F15B2"/>
    <w:rsid w:val="005F169C"/>
    <w:rsid w:val="005F1C76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875"/>
    <w:rsid w:val="00607D01"/>
    <w:rsid w:val="00607EDD"/>
    <w:rsid w:val="00610274"/>
    <w:rsid w:val="00610413"/>
    <w:rsid w:val="00610559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3891"/>
    <w:rsid w:val="00614775"/>
    <w:rsid w:val="006153F5"/>
    <w:rsid w:val="00615FAF"/>
    <w:rsid w:val="0061605C"/>
    <w:rsid w:val="0061707B"/>
    <w:rsid w:val="0061760A"/>
    <w:rsid w:val="00617849"/>
    <w:rsid w:val="00617D42"/>
    <w:rsid w:val="0062007D"/>
    <w:rsid w:val="0062059E"/>
    <w:rsid w:val="006210C0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4442"/>
    <w:rsid w:val="0063552F"/>
    <w:rsid w:val="006356E2"/>
    <w:rsid w:val="00636833"/>
    <w:rsid w:val="00636CF6"/>
    <w:rsid w:val="00636EA1"/>
    <w:rsid w:val="0063729E"/>
    <w:rsid w:val="00637414"/>
    <w:rsid w:val="00637CAE"/>
    <w:rsid w:val="00640189"/>
    <w:rsid w:val="006404B9"/>
    <w:rsid w:val="00640943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8C8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7113B"/>
    <w:rsid w:val="006713D1"/>
    <w:rsid w:val="00671892"/>
    <w:rsid w:val="00671BBA"/>
    <w:rsid w:val="00671C6D"/>
    <w:rsid w:val="006721D7"/>
    <w:rsid w:val="006722FF"/>
    <w:rsid w:val="00672D3A"/>
    <w:rsid w:val="00673634"/>
    <w:rsid w:val="00674430"/>
    <w:rsid w:val="0067490C"/>
    <w:rsid w:val="0067508D"/>
    <w:rsid w:val="00675F27"/>
    <w:rsid w:val="006768D8"/>
    <w:rsid w:val="00676B41"/>
    <w:rsid w:val="00677055"/>
    <w:rsid w:val="00677600"/>
    <w:rsid w:val="006778C1"/>
    <w:rsid w:val="00677D34"/>
    <w:rsid w:val="00677F07"/>
    <w:rsid w:val="00680976"/>
    <w:rsid w:val="00680F60"/>
    <w:rsid w:val="00681037"/>
    <w:rsid w:val="0068146E"/>
    <w:rsid w:val="00681CDF"/>
    <w:rsid w:val="00681E5A"/>
    <w:rsid w:val="00681F86"/>
    <w:rsid w:val="00682C32"/>
    <w:rsid w:val="00682C7C"/>
    <w:rsid w:val="006831E5"/>
    <w:rsid w:val="006849E0"/>
    <w:rsid w:val="006853F8"/>
    <w:rsid w:val="0068555C"/>
    <w:rsid w:val="0068587F"/>
    <w:rsid w:val="00685C27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1C07"/>
    <w:rsid w:val="00692FD3"/>
    <w:rsid w:val="006937AA"/>
    <w:rsid w:val="0069392C"/>
    <w:rsid w:val="00693D69"/>
    <w:rsid w:val="00694060"/>
    <w:rsid w:val="006943AA"/>
    <w:rsid w:val="00694F24"/>
    <w:rsid w:val="006955E1"/>
    <w:rsid w:val="0069699C"/>
    <w:rsid w:val="00696E41"/>
    <w:rsid w:val="00697304"/>
    <w:rsid w:val="00697518"/>
    <w:rsid w:val="006978CA"/>
    <w:rsid w:val="00697A03"/>
    <w:rsid w:val="006A0122"/>
    <w:rsid w:val="006A0D64"/>
    <w:rsid w:val="006A14CC"/>
    <w:rsid w:val="006A17C8"/>
    <w:rsid w:val="006A266F"/>
    <w:rsid w:val="006A2897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7900"/>
    <w:rsid w:val="006A7AE5"/>
    <w:rsid w:val="006A7EE2"/>
    <w:rsid w:val="006A7FF2"/>
    <w:rsid w:val="006B05DA"/>
    <w:rsid w:val="006B08EF"/>
    <w:rsid w:val="006B1441"/>
    <w:rsid w:val="006B1463"/>
    <w:rsid w:val="006B1622"/>
    <w:rsid w:val="006B164D"/>
    <w:rsid w:val="006B1917"/>
    <w:rsid w:val="006B1CE5"/>
    <w:rsid w:val="006B20FF"/>
    <w:rsid w:val="006B22F2"/>
    <w:rsid w:val="006B234D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B7D09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6EF"/>
    <w:rsid w:val="006D781E"/>
    <w:rsid w:val="006D794C"/>
    <w:rsid w:val="006D7AAA"/>
    <w:rsid w:val="006D7C28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35"/>
    <w:rsid w:val="006F01F1"/>
    <w:rsid w:val="006F032E"/>
    <w:rsid w:val="006F0ACC"/>
    <w:rsid w:val="006F0E56"/>
    <w:rsid w:val="006F0EAF"/>
    <w:rsid w:val="006F1201"/>
    <w:rsid w:val="006F1C70"/>
    <w:rsid w:val="006F1DC1"/>
    <w:rsid w:val="006F2F96"/>
    <w:rsid w:val="006F348A"/>
    <w:rsid w:val="006F377C"/>
    <w:rsid w:val="006F40D0"/>
    <w:rsid w:val="006F46E6"/>
    <w:rsid w:val="006F49F7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958"/>
    <w:rsid w:val="00706158"/>
    <w:rsid w:val="00706294"/>
    <w:rsid w:val="007064F0"/>
    <w:rsid w:val="00707303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13E"/>
    <w:rsid w:val="00713447"/>
    <w:rsid w:val="00713854"/>
    <w:rsid w:val="0071392C"/>
    <w:rsid w:val="00714981"/>
    <w:rsid w:val="00714DDB"/>
    <w:rsid w:val="00714FA1"/>
    <w:rsid w:val="007151BA"/>
    <w:rsid w:val="007158AF"/>
    <w:rsid w:val="00715F4D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657"/>
    <w:rsid w:val="00722C48"/>
    <w:rsid w:val="00723B88"/>
    <w:rsid w:val="007247DA"/>
    <w:rsid w:val="00724A52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3FD8"/>
    <w:rsid w:val="00744A0E"/>
    <w:rsid w:val="007452CF"/>
    <w:rsid w:val="007455E6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D6C"/>
    <w:rsid w:val="007727B6"/>
    <w:rsid w:val="00772820"/>
    <w:rsid w:val="00772833"/>
    <w:rsid w:val="0077356C"/>
    <w:rsid w:val="007735DB"/>
    <w:rsid w:val="00773759"/>
    <w:rsid w:val="007745ED"/>
    <w:rsid w:val="00774B5F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4FD9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9E8"/>
    <w:rsid w:val="00787C28"/>
    <w:rsid w:val="00790075"/>
    <w:rsid w:val="007919B0"/>
    <w:rsid w:val="007921DA"/>
    <w:rsid w:val="00792C02"/>
    <w:rsid w:val="00792E52"/>
    <w:rsid w:val="0079352A"/>
    <w:rsid w:val="0079369F"/>
    <w:rsid w:val="007939C3"/>
    <w:rsid w:val="00794569"/>
    <w:rsid w:val="00795E8E"/>
    <w:rsid w:val="00796BE2"/>
    <w:rsid w:val="007976B2"/>
    <w:rsid w:val="0079772D"/>
    <w:rsid w:val="007A14DF"/>
    <w:rsid w:val="007A15F3"/>
    <w:rsid w:val="007A21B5"/>
    <w:rsid w:val="007A2B36"/>
    <w:rsid w:val="007A2BF2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401"/>
    <w:rsid w:val="007B37D4"/>
    <w:rsid w:val="007B486D"/>
    <w:rsid w:val="007B5DA3"/>
    <w:rsid w:val="007B5DD7"/>
    <w:rsid w:val="007B5F15"/>
    <w:rsid w:val="007B5F3D"/>
    <w:rsid w:val="007B619D"/>
    <w:rsid w:val="007B641C"/>
    <w:rsid w:val="007B6801"/>
    <w:rsid w:val="007B6821"/>
    <w:rsid w:val="007B6898"/>
    <w:rsid w:val="007B6A02"/>
    <w:rsid w:val="007B6BA2"/>
    <w:rsid w:val="007B7D0C"/>
    <w:rsid w:val="007C12EB"/>
    <w:rsid w:val="007C1E6E"/>
    <w:rsid w:val="007C203A"/>
    <w:rsid w:val="007C20DD"/>
    <w:rsid w:val="007C22DB"/>
    <w:rsid w:val="007C24D7"/>
    <w:rsid w:val="007C284E"/>
    <w:rsid w:val="007C2A68"/>
    <w:rsid w:val="007C2E0F"/>
    <w:rsid w:val="007C3756"/>
    <w:rsid w:val="007C3D8F"/>
    <w:rsid w:val="007C3DB3"/>
    <w:rsid w:val="007C3E52"/>
    <w:rsid w:val="007C3E85"/>
    <w:rsid w:val="007C419A"/>
    <w:rsid w:val="007C4270"/>
    <w:rsid w:val="007C4389"/>
    <w:rsid w:val="007C4B37"/>
    <w:rsid w:val="007C5232"/>
    <w:rsid w:val="007C6176"/>
    <w:rsid w:val="007C6912"/>
    <w:rsid w:val="007C728E"/>
    <w:rsid w:val="007D09A6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A5B"/>
    <w:rsid w:val="007D6BBD"/>
    <w:rsid w:val="007D7CEF"/>
    <w:rsid w:val="007E0555"/>
    <w:rsid w:val="007E0993"/>
    <w:rsid w:val="007E0AF2"/>
    <w:rsid w:val="007E0CEF"/>
    <w:rsid w:val="007E1239"/>
    <w:rsid w:val="007E16F0"/>
    <w:rsid w:val="007E18A3"/>
    <w:rsid w:val="007E19E5"/>
    <w:rsid w:val="007E2197"/>
    <w:rsid w:val="007E3E98"/>
    <w:rsid w:val="007E4107"/>
    <w:rsid w:val="007E46C9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60DF"/>
    <w:rsid w:val="007F76E2"/>
    <w:rsid w:val="007F79F3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36D"/>
    <w:rsid w:val="00811495"/>
    <w:rsid w:val="0081169E"/>
    <w:rsid w:val="00811C56"/>
    <w:rsid w:val="00812032"/>
    <w:rsid w:val="008123E7"/>
    <w:rsid w:val="008123F1"/>
    <w:rsid w:val="00812514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5F7D"/>
    <w:rsid w:val="008170BB"/>
    <w:rsid w:val="00817437"/>
    <w:rsid w:val="00817F4B"/>
    <w:rsid w:val="0082140F"/>
    <w:rsid w:val="008226FE"/>
    <w:rsid w:val="00822BDD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707E"/>
    <w:rsid w:val="008270E2"/>
    <w:rsid w:val="0082731F"/>
    <w:rsid w:val="0083009B"/>
    <w:rsid w:val="00830470"/>
    <w:rsid w:val="008305FF"/>
    <w:rsid w:val="008309D3"/>
    <w:rsid w:val="00830C07"/>
    <w:rsid w:val="00830C95"/>
    <w:rsid w:val="00830D23"/>
    <w:rsid w:val="00830EDE"/>
    <w:rsid w:val="00830FBC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662C"/>
    <w:rsid w:val="008366CC"/>
    <w:rsid w:val="00836ADB"/>
    <w:rsid w:val="0083711D"/>
    <w:rsid w:val="0083763F"/>
    <w:rsid w:val="00837CDF"/>
    <w:rsid w:val="008400C2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6A27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5A1"/>
    <w:rsid w:val="00856A06"/>
    <w:rsid w:val="00860165"/>
    <w:rsid w:val="00860246"/>
    <w:rsid w:val="00860FBC"/>
    <w:rsid w:val="0086167C"/>
    <w:rsid w:val="00862212"/>
    <w:rsid w:val="00862328"/>
    <w:rsid w:val="008626A6"/>
    <w:rsid w:val="00862A3F"/>
    <w:rsid w:val="00862EE5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D06"/>
    <w:rsid w:val="008722D4"/>
    <w:rsid w:val="00873383"/>
    <w:rsid w:val="00873984"/>
    <w:rsid w:val="00873B2C"/>
    <w:rsid w:val="008751A7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122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73F"/>
    <w:rsid w:val="008B198F"/>
    <w:rsid w:val="008B1A5A"/>
    <w:rsid w:val="008B38C4"/>
    <w:rsid w:val="008B4452"/>
    <w:rsid w:val="008B50EC"/>
    <w:rsid w:val="008B5730"/>
    <w:rsid w:val="008B5A13"/>
    <w:rsid w:val="008B6488"/>
    <w:rsid w:val="008B71A4"/>
    <w:rsid w:val="008C08E5"/>
    <w:rsid w:val="008C0CFA"/>
    <w:rsid w:val="008C0E67"/>
    <w:rsid w:val="008C1C44"/>
    <w:rsid w:val="008C2202"/>
    <w:rsid w:val="008C24F7"/>
    <w:rsid w:val="008C3449"/>
    <w:rsid w:val="008C34CD"/>
    <w:rsid w:val="008C35A8"/>
    <w:rsid w:val="008C385C"/>
    <w:rsid w:val="008C3913"/>
    <w:rsid w:val="008C3BC3"/>
    <w:rsid w:val="008C3BD0"/>
    <w:rsid w:val="008C468C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1272"/>
    <w:rsid w:val="008D1CFC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538"/>
    <w:rsid w:val="008D6E4F"/>
    <w:rsid w:val="008D790B"/>
    <w:rsid w:val="008D7914"/>
    <w:rsid w:val="008D7F1A"/>
    <w:rsid w:val="008D7F2C"/>
    <w:rsid w:val="008E015B"/>
    <w:rsid w:val="008E04E6"/>
    <w:rsid w:val="008E0A8E"/>
    <w:rsid w:val="008E1519"/>
    <w:rsid w:val="008E2610"/>
    <w:rsid w:val="008E293E"/>
    <w:rsid w:val="008E2F51"/>
    <w:rsid w:val="008E306D"/>
    <w:rsid w:val="008E345B"/>
    <w:rsid w:val="008E35B6"/>
    <w:rsid w:val="008E3B1B"/>
    <w:rsid w:val="008E3D40"/>
    <w:rsid w:val="008E477C"/>
    <w:rsid w:val="008E4A57"/>
    <w:rsid w:val="008E4E18"/>
    <w:rsid w:val="008E5121"/>
    <w:rsid w:val="008E5668"/>
    <w:rsid w:val="008E5732"/>
    <w:rsid w:val="008E5F71"/>
    <w:rsid w:val="008E6064"/>
    <w:rsid w:val="008E63A9"/>
    <w:rsid w:val="008E655B"/>
    <w:rsid w:val="008E6B28"/>
    <w:rsid w:val="008E6E50"/>
    <w:rsid w:val="008E7ADD"/>
    <w:rsid w:val="008F00A2"/>
    <w:rsid w:val="008F0D04"/>
    <w:rsid w:val="008F1907"/>
    <w:rsid w:val="008F2159"/>
    <w:rsid w:val="008F253C"/>
    <w:rsid w:val="008F26D0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2CEB"/>
    <w:rsid w:val="00903260"/>
    <w:rsid w:val="0090383E"/>
    <w:rsid w:val="00903A64"/>
    <w:rsid w:val="00903C57"/>
    <w:rsid w:val="00903E62"/>
    <w:rsid w:val="009042E1"/>
    <w:rsid w:val="0090477C"/>
    <w:rsid w:val="00904871"/>
    <w:rsid w:val="009050CE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846"/>
    <w:rsid w:val="00911FED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4B4B"/>
    <w:rsid w:val="0092519C"/>
    <w:rsid w:val="009251D0"/>
    <w:rsid w:val="00925A2A"/>
    <w:rsid w:val="009260D0"/>
    <w:rsid w:val="0092620F"/>
    <w:rsid w:val="009266DC"/>
    <w:rsid w:val="00926B47"/>
    <w:rsid w:val="009271E9"/>
    <w:rsid w:val="0092726F"/>
    <w:rsid w:val="009279CA"/>
    <w:rsid w:val="00927D4B"/>
    <w:rsid w:val="0093026E"/>
    <w:rsid w:val="0093060B"/>
    <w:rsid w:val="00930761"/>
    <w:rsid w:val="00930A00"/>
    <w:rsid w:val="00930FFC"/>
    <w:rsid w:val="009315E5"/>
    <w:rsid w:val="009318FA"/>
    <w:rsid w:val="00931B59"/>
    <w:rsid w:val="00932150"/>
    <w:rsid w:val="00932161"/>
    <w:rsid w:val="009325F3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57B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817"/>
    <w:rsid w:val="00942941"/>
    <w:rsid w:val="00942F8A"/>
    <w:rsid w:val="00943FCB"/>
    <w:rsid w:val="00944943"/>
    <w:rsid w:val="0094512A"/>
    <w:rsid w:val="009452E2"/>
    <w:rsid w:val="00945457"/>
    <w:rsid w:val="0094566D"/>
    <w:rsid w:val="00945741"/>
    <w:rsid w:val="009468FF"/>
    <w:rsid w:val="00947B55"/>
    <w:rsid w:val="00950040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2E2"/>
    <w:rsid w:val="00955793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5A2"/>
    <w:rsid w:val="00957684"/>
    <w:rsid w:val="00957AF9"/>
    <w:rsid w:val="00957BCE"/>
    <w:rsid w:val="00957C02"/>
    <w:rsid w:val="00957C74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30F7"/>
    <w:rsid w:val="009646E1"/>
    <w:rsid w:val="0096522D"/>
    <w:rsid w:val="00965865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26F2"/>
    <w:rsid w:val="00974247"/>
    <w:rsid w:val="009742A4"/>
    <w:rsid w:val="00974ECC"/>
    <w:rsid w:val="0097525B"/>
    <w:rsid w:val="0097528E"/>
    <w:rsid w:val="00975900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7A"/>
    <w:rsid w:val="00992CC7"/>
    <w:rsid w:val="00993462"/>
    <w:rsid w:val="00993E49"/>
    <w:rsid w:val="009941D5"/>
    <w:rsid w:val="0099493F"/>
    <w:rsid w:val="00994C0B"/>
    <w:rsid w:val="00994D3B"/>
    <w:rsid w:val="00994D98"/>
    <w:rsid w:val="00994DC7"/>
    <w:rsid w:val="00994E36"/>
    <w:rsid w:val="00994FA7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3FC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456"/>
    <w:rsid w:val="009A555E"/>
    <w:rsid w:val="009A5708"/>
    <w:rsid w:val="009A5899"/>
    <w:rsid w:val="009A5DB3"/>
    <w:rsid w:val="009A6DE7"/>
    <w:rsid w:val="009A744D"/>
    <w:rsid w:val="009A7939"/>
    <w:rsid w:val="009A7A6A"/>
    <w:rsid w:val="009B0DAB"/>
    <w:rsid w:val="009B14A9"/>
    <w:rsid w:val="009B22CB"/>
    <w:rsid w:val="009B3FEC"/>
    <w:rsid w:val="009B4255"/>
    <w:rsid w:val="009B4501"/>
    <w:rsid w:val="009B4A6E"/>
    <w:rsid w:val="009B4F56"/>
    <w:rsid w:val="009B51F1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B25"/>
    <w:rsid w:val="009C5C7B"/>
    <w:rsid w:val="009C70A4"/>
    <w:rsid w:val="009C726E"/>
    <w:rsid w:val="009C7572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383B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39D6"/>
    <w:rsid w:val="009E3A30"/>
    <w:rsid w:val="009E3AF0"/>
    <w:rsid w:val="009E3EAD"/>
    <w:rsid w:val="009E4DE3"/>
    <w:rsid w:val="009E6B1B"/>
    <w:rsid w:val="009E72BA"/>
    <w:rsid w:val="009E7AAA"/>
    <w:rsid w:val="009F12B5"/>
    <w:rsid w:val="009F1405"/>
    <w:rsid w:val="009F177C"/>
    <w:rsid w:val="009F223C"/>
    <w:rsid w:val="009F2321"/>
    <w:rsid w:val="009F49FD"/>
    <w:rsid w:val="009F4BDC"/>
    <w:rsid w:val="009F50BF"/>
    <w:rsid w:val="009F51E6"/>
    <w:rsid w:val="009F520D"/>
    <w:rsid w:val="009F5705"/>
    <w:rsid w:val="009F5CDE"/>
    <w:rsid w:val="009F5F49"/>
    <w:rsid w:val="009F65CF"/>
    <w:rsid w:val="009F732B"/>
    <w:rsid w:val="009F754D"/>
    <w:rsid w:val="009F778B"/>
    <w:rsid w:val="009F7B51"/>
    <w:rsid w:val="009F7FB2"/>
    <w:rsid w:val="00A001AD"/>
    <w:rsid w:val="00A00AFE"/>
    <w:rsid w:val="00A00E8C"/>
    <w:rsid w:val="00A01C46"/>
    <w:rsid w:val="00A01E35"/>
    <w:rsid w:val="00A022A1"/>
    <w:rsid w:val="00A02C5C"/>
    <w:rsid w:val="00A03DBA"/>
    <w:rsid w:val="00A03E8A"/>
    <w:rsid w:val="00A04AB4"/>
    <w:rsid w:val="00A0550E"/>
    <w:rsid w:val="00A05EDB"/>
    <w:rsid w:val="00A06862"/>
    <w:rsid w:val="00A06AD5"/>
    <w:rsid w:val="00A06FED"/>
    <w:rsid w:val="00A071BE"/>
    <w:rsid w:val="00A104A7"/>
    <w:rsid w:val="00A1092D"/>
    <w:rsid w:val="00A11433"/>
    <w:rsid w:val="00A117A5"/>
    <w:rsid w:val="00A11BC5"/>
    <w:rsid w:val="00A11F9A"/>
    <w:rsid w:val="00A12628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A75"/>
    <w:rsid w:val="00A20B48"/>
    <w:rsid w:val="00A20B5F"/>
    <w:rsid w:val="00A20C3F"/>
    <w:rsid w:val="00A20FC8"/>
    <w:rsid w:val="00A21F3A"/>
    <w:rsid w:val="00A22054"/>
    <w:rsid w:val="00A223F8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A3D"/>
    <w:rsid w:val="00A31CE3"/>
    <w:rsid w:val="00A3214B"/>
    <w:rsid w:val="00A32E50"/>
    <w:rsid w:val="00A338B8"/>
    <w:rsid w:val="00A35497"/>
    <w:rsid w:val="00A35632"/>
    <w:rsid w:val="00A3579F"/>
    <w:rsid w:val="00A35D9F"/>
    <w:rsid w:val="00A363FE"/>
    <w:rsid w:val="00A36629"/>
    <w:rsid w:val="00A36A22"/>
    <w:rsid w:val="00A37B77"/>
    <w:rsid w:val="00A4045D"/>
    <w:rsid w:val="00A40E01"/>
    <w:rsid w:val="00A40EA6"/>
    <w:rsid w:val="00A4146B"/>
    <w:rsid w:val="00A41D99"/>
    <w:rsid w:val="00A420E3"/>
    <w:rsid w:val="00A4268C"/>
    <w:rsid w:val="00A42993"/>
    <w:rsid w:val="00A42B1B"/>
    <w:rsid w:val="00A4386A"/>
    <w:rsid w:val="00A43B4C"/>
    <w:rsid w:val="00A43D9B"/>
    <w:rsid w:val="00A43F90"/>
    <w:rsid w:val="00A44403"/>
    <w:rsid w:val="00A444CB"/>
    <w:rsid w:val="00A4464A"/>
    <w:rsid w:val="00A44D37"/>
    <w:rsid w:val="00A45605"/>
    <w:rsid w:val="00A45E36"/>
    <w:rsid w:val="00A460F4"/>
    <w:rsid w:val="00A47AEA"/>
    <w:rsid w:val="00A507B3"/>
    <w:rsid w:val="00A50F06"/>
    <w:rsid w:val="00A51097"/>
    <w:rsid w:val="00A515EB"/>
    <w:rsid w:val="00A522C4"/>
    <w:rsid w:val="00A5242A"/>
    <w:rsid w:val="00A524B8"/>
    <w:rsid w:val="00A526C9"/>
    <w:rsid w:val="00A52B08"/>
    <w:rsid w:val="00A53EE2"/>
    <w:rsid w:val="00A54369"/>
    <w:rsid w:val="00A543FB"/>
    <w:rsid w:val="00A5470D"/>
    <w:rsid w:val="00A54999"/>
    <w:rsid w:val="00A54CE0"/>
    <w:rsid w:val="00A54E00"/>
    <w:rsid w:val="00A550D7"/>
    <w:rsid w:val="00A55582"/>
    <w:rsid w:val="00A556D5"/>
    <w:rsid w:val="00A55926"/>
    <w:rsid w:val="00A55C8F"/>
    <w:rsid w:val="00A5614C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10"/>
    <w:rsid w:val="00A63F7B"/>
    <w:rsid w:val="00A64148"/>
    <w:rsid w:val="00A6427C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448A"/>
    <w:rsid w:val="00A746F9"/>
    <w:rsid w:val="00A751B2"/>
    <w:rsid w:val="00A75881"/>
    <w:rsid w:val="00A76775"/>
    <w:rsid w:val="00A7692A"/>
    <w:rsid w:val="00A77334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28CB"/>
    <w:rsid w:val="00AA309F"/>
    <w:rsid w:val="00AA343F"/>
    <w:rsid w:val="00AA4136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928"/>
    <w:rsid w:val="00AC5D25"/>
    <w:rsid w:val="00AC61B5"/>
    <w:rsid w:val="00AC624C"/>
    <w:rsid w:val="00AC6601"/>
    <w:rsid w:val="00AC6D3A"/>
    <w:rsid w:val="00AC728F"/>
    <w:rsid w:val="00AC77A3"/>
    <w:rsid w:val="00AD008A"/>
    <w:rsid w:val="00AD0868"/>
    <w:rsid w:val="00AD0A43"/>
    <w:rsid w:val="00AD0B6D"/>
    <w:rsid w:val="00AD0BE4"/>
    <w:rsid w:val="00AD2065"/>
    <w:rsid w:val="00AD278C"/>
    <w:rsid w:val="00AD347C"/>
    <w:rsid w:val="00AD3BCE"/>
    <w:rsid w:val="00AD3FEE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651"/>
    <w:rsid w:val="00AE576F"/>
    <w:rsid w:val="00AE5902"/>
    <w:rsid w:val="00AE5F0C"/>
    <w:rsid w:val="00AE709E"/>
    <w:rsid w:val="00AF0AC7"/>
    <w:rsid w:val="00AF0F49"/>
    <w:rsid w:val="00AF1E6B"/>
    <w:rsid w:val="00AF2215"/>
    <w:rsid w:val="00AF286B"/>
    <w:rsid w:val="00AF30C1"/>
    <w:rsid w:val="00AF31CC"/>
    <w:rsid w:val="00AF3E3C"/>
    <w:rsid w:val="00AF4068"/>
    <w:rsid w:val="00AF467A"/>
    <w:rsid w:val="00AF489B"/>
    <w:rsid w:val="00AF4B9B"/>
    <w:rsid w:val="00AF52F0"/>
    <w:rsid w:val="00AF5AE4"/>
    <w:rsid w:val="00AF5F35"/>
    <w:rsid w:val="00AF7406"/>
    <w:rsid w:val="00AF7610"/>
    <w:rsid w:val="00AF7E45"/>
    <w:rsid w:val="00AF7E47"/>
    <w:rsid w:val="00AF7ECA"/>
    <w:rsid w:val="00B00041"/>
    <w:rsid w:val="00B00231"/>
    <w:rsid w:val="00B00843"/>
    <w:rsid w:val="00B008A7"/>
    <w:rsid w:val="00B008EB"/>
    <w:rsid w:val="00B00F0F"/>
    <w:rsid w:val="00B015F1"/>
    <w:rsid w:val="00B017D4"/>
    <w:rsid w:val="00B0199A"/>
    <w:rsid w:val="00B02075"/>
    <w:rsid w:val="00B02286"/>
    <w:rsid w:val="00B028DA"/>
    <w:rsid w:val="00B02F98"/>
    <w:rsid w:val="00B0371D"/>
    <w:rsid w:val="00B03EA5"/>
    <w:rsid w:val="00B0528B"/>
    <w:rsid w:val="00B053C9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46E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A9F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0C06"/>
    <w:rsid w:val="00B3165A"/>
    <w:rsid w:val="00B31B7A"/>
    <w:rsid w:val="00B31B92"/>
    <w:rsid w:val="00B31C9A"/>
    <w:rsid w:val="00B321B3"/>
    <w:rsid w:val="00B3288B"/>
    <w:rsid w:val="00B33267"/>
    <w:rsid w:val="00B34E92"/>
    <w:rsid w:val="00B35CD6"/>
    <w:rsid w:val="00B37083"/>
    <w:rsid w:val="00B37810"/>
    <w:rsid w:val="00B37DB7"/>
    <w:rsid w:val="00B40071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7150"/>
    <w:rsid w:val="00B67851"/>
    <w:rsid w:val="00B7111E"/>
    <w:rsid w:val="00B714E6"/>
    <w:rsid w:val="00B71811"/>
    <w:rsid w:val="00B71A23"/>
    <w:rsid w:val="00B72018"/>
    <w:rsid w:val="00B72E2A"/>
    <w:rsid w:val="00B7358D"/>
    <w:rsid w:val="00B73763"/>
    <w:rsid w:val="00B74A02"/>
    <w:rsid w:val="00B7583E"/>
    <w:rsid w:val="00B75854"/>
    <w:rsid w:val="00B76512"/>
    <w:rsid w:val="00B76ECF"/>
    <w:rsid w:val="00B77936"/>
    <w:rsid w:val="00B77E37"/>
    <w:rsid w:val="00B80580"/>
    <w:rsid w:val="00B80B0B"/>
    <w:rsid w:val="00B81010"/>
    <w:rsid w:val="00B81207"/>
    <w:rsid w:val="00B813B9"/>
    <w:rsid w:val="00B81E0D"/>
    <w:rsid w:val="00B82600"/>
    <w:rsid w:val="00B829A3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3F7C"/>
    <w:rsid w:val="00B94434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25"/>
    <w:rsid w:val="00B974F9"/>
    <w:rsid w:val="00B9797E"/>
    <w:rsid w:val="00B97AF1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3FC"/>
    <w:rsid w:val="00BC56A0"/>
    <w:rsid w:val="00BC5838"/>
    <w:rsid w:val="00BC5BE4"/>
    <w:rsid w:val="00BC5EFA"/>
    <w:rsid w:val="00BC6478"/>
    <w:rsid w:val="00BC64B0"/>
    <w:rsid w:val="00BC6C95"/>
    <w:rsid w:val="00BD0E2D"/>
    <w:rsid w:val="00BD1553"/>
    <w:rsid w:val="00BD1EDC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3367"/>
    <w:rsid w:val="00BE412D"/>
    <w:rsid w:val="00BE45A1"/>
    <w:rsid w:val="00BE45B5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253"/>
    <w:rsid w:val="00BF6AF2"/>
    <w:rsid w:val="00BF7323"/>
    <w:rsid w:val="00BF7C8E"/>
    <w:rsid w:val="00C007E2"/>
    <w:rsid w:val="00C00BF1"/>
    <w:rsid w:val="00C0115E"/>
    <w:rsid w:val="00C01738"/>
    <w:rsid w:val="00C01768"/>
    <w:rsid w:val="00C01D17"/>
    <w:rsid w:val="00C023F6"/>
    <w:rsid w:val="00C02DF8"/>
    <w:rsid w:val="00C032B4"/>
    <w:rsid w:val="00C03F24"/>
    <w:rsid w:val="00C043B0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7DA"/>
    <w:rsid w:val="00C109BA"/>
    <w:rsid w:val="00C109BB"/>
    <w:rsid w:val="00C12FC2"/>
    <w:rsid w:val="00C133D6"/>
    <w:rsid w:val="00C13C10"/>
    <w:rsid w:val="00C149C6"/>
    <w:rsid w:val="00C15EC1"/>
    <w:rsid w:val="00C160E2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ECF"/>
    <w:rsid w:val="00C31FC8"/>
    <w:rsid w:val="00C32DCF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467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4BD6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A53"/>
    <w:rsid w:val="00C54D65"/>
    <w:rsid w:val="00C54E91"/>
    <w:rsid w:val="00C56814"/>
    <w:rsid w:val="00C568EE"/>
    <w:rsid w:val="00C56A28"/>
    <w:rsid w:val="00C56BA9"/>
    <w:rsid w:val="00C56D8D"/>
    <w:rsid w:val="00C56DA0"/>
    <w:rsid w:val="00C574DB"/>
    <w:rsid w:val="00C57B9C"/>
    <w:rsid w:val="00C60AC3"/>
    <w:rsid w:val="00C610C0"/>
    <w:rsid w:val="00C61577"/>
    <w:rsid w:val="00C62C6B"/>
    <w:rsid w:val="00C62E4E"/>
    <w:rsid w:val="00C63179"/>
    <w:rsid w:val="00C63A41"/>
    <w:rsid w:val="00C63B2C"/>
    <w:rsid w:val="00C63EA6"/>
    <w:rsid w:val="00C63F0B"/>
    <w:rsid w:val="00C644F3"/>
    <w:rsid w:val="00C64648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76A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77AA5"/>
    <w:rsid w:val="00C8052E"/>
    <w:rsid w:val="00C80A03"/>
    <w:rsid w:val="00C8104C"/>
    <w:rsid w:val="00C81270"/>
    <w:rsid w:val="00C81957"/>
    <w:rsid w:val="00C819C7"/>
    <w:rsid w:val="00C8229D"/>
    <w:rsid w:val="00C82333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90287"/>
    <w:rsid w:val="00C90E10"/>
    <w:rsid w:val="00C90F65"/>
    <w:rsid w:val="00C912F7"/>
    <w:rsid w:val="00C91514"/>
    <w:rsid w:val="00C91ADB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3C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1B8"/>
    <w:rsid w:val="00CB329D"/>
    <w:rsid w:val="00CB3958"/>
    <w:rsid w:val="00CB3970"/>
    <w:rsid w:val="00CB4980"/>
    <w:rsid w:val="00CB4F05"/>
    <w:rsid w:val="00CB55BB"/>
    <w:rsid w:val="00CB5612"/>
    <w:rsid w:val="00CB6951"/>
    <w:rsid w:val="00CB6CF0"/>
    <w:rsid w:val="00CB72FE"/>
    <w:rsid w:val="00CC068D"/>
    <w:rsid w:val="00CC06B2"/>
    <w:rsid w:val="00CC0CFE"/>
    <w:rsid w:val="00CC118F"/>
    <w:rsid w:val="00CC17A2"/>
    <w:rsid w:val="00CC1DCE"/>
    <w:rsid w:val="00CC2564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3A6C"/>
    <w:rsid w:val="00CD3DD9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70A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9BC"/>
    <w:rsid w:val="00D06BDD"/>
    <w:rsid w:val="00D07317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19AB"/>
    <w:rsid w:val="00D31AD5"/>
    <w:rsid w:val="00D3239A"/>
    <w:rsid w:val="00D3253B"/>
    <w:rsid w:val="00D32CA6"/>
    <w:rsid w:val="00D33589"/>
    <w:rsid w:val="00D335B9"/>
    <w:rsid w:val="00D33B51"/>
    <w:rsid w:val="00D34930"/>
    <w:rsid w:val="00D34F20"/>
    <w:rsid w:val="00D34F4E"/>
    <w:rsid w:val="00D35265"/>
    <w:rsid w:val="00D355B2"/>
    <w:rsid w:val="00D35755"/>
    <w:rsid w:val="00D3638F"/>
    <w:rsid w:val="00D40EF4"/>
    <w:rsid w:val="00D42AC0"/>
    <w:rsid w:val="00D42D40"/>
    <w:rsid w:val="00D43294"/>
    <w:rsid w:val="00D443AB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2FE7"/>
    <w:rsid w:val="00D5349D"/>
    <w:rsid w:val="00D53766"/>
    <w:rsid w:val="00D537A4"/>
    <w:rsid w:val="00D544A3"/>
    <w:rsid w:val="00D54BCB"/>
    <w:rsid w:val="00D55A9F"/>
    <w:rsid w:val="00D55BE2"/>
    <w:rsid w:val="00D570BF"/>
    <w:rsid w:val="00D571AD"/>
    <w:rsid w:val="00D5726E"/>
    <w:rsid w:val="00D60149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435D"/>
    <w:rsid w:val="00D6467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2846"/>
    <w:rsid w:val="00D72938"/>
    <w:rsid w:val="00D738C1"/>
    <w:rsid w:val="00D74C76"/>
    <w:rsid w:val="00D74C87"/>
    <w:rsid w:val="00D75214"/>
    <w:rsid w:val="00D758AA"/>
    <w:rsid w:val="00D75B67"/>
    <w:rsid w:val="00D75C3C"/>
    <w:rsid w:val="00D765AC"/>
    <w:rsid w:val="00D7680E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58AC"/>
    <w:rsid w:val="00D85B27"/>
    <w:rsid w:val="00D86438"/>
    <w:rsid w:val="00D86AA3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2FB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6CED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3A43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82C"/>
    <w:rsid w:val="00DD6C03"/>
    <w:rsid w:val="00DD792D"/>
    <w:rsid w:val="00DD7A32"/>
    <w:rsid w:val="00DE1BA5"/>
    <w:rsid w:val="00DE20E3"/>
    <w:rsid w:val="00DE2995"/>
    <w:rsid w:val="00DE34DD"/>
    <w:rsid w:val="00DE3FC9"/>
    <w:rsid w:val="00DE4BF8"/>
    <w:rsid w:val="00DE5108"/>
    <w:rsid w:val="00DE56A3"/>
    <w:rsid w:val="00DE606C"/>
    <w:rsid w:val="00DE6BFE"/>
    <w:rsid w:val="00DE6E7F"/>
    <w:rsid w:val="00DE72FF"/>
    <w:rsid w:val="00DE76A0"/>
    <w:rsid w:val="00DF03B0"/>
    <w:rsid w:val="00DF0D84"/>
    <w:rsid w:val="00DF10DF"/>
    <w:rsid w:val="00DF14AA"/>
    <w:rsid w:val="00DF1551"/>
    <w:rsid w:val="00DF1AEF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B53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1239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0D2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147"/>
    <w:rsid w:val="00E129A7"/>
    <w:rsid w:val="00E12FE2"/>
    <w:rsid w:val="00E130BD"/>
    <w:rsid w:val="00E13316"/>
    <w:rsid w:val="00E13B6C"/>
    <w:rsid w:val="00E13B9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5537"/>
    <w:rsid w:val="00E26755"/>
    <w:rsid w:val="00E26AB6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5252"/>
    <w:rsid w:val="00E360D9"/>
    <w:rsid w:val="00E36366"/>
    <w:rsid w:val="00E364F7"/>
    <w:rsid w:val="00E36697"/>
    <w:rsid w:val="00E36C87"/>
    <w:rsid w:val="00E36C9E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709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1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B21"/>
    <w:rsid w:val="00E65F7B"/>
    <w:rsid w:val="00E66283"/>
    <w:rsid w:val="00E6636C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3DC8"/>
    <w:rsid w:val="00E74783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337"/>
    <w:rsid w:val="00E816EF"/>
    <w:rsid w:val="00E8193E"/>
    <w:rsid w:val="00E81B22"/>
    <w:rsid w:val="00E829D8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A7F"/>
    <w:rsid w:val="00EA50E9"/>
    <w:rsid w:val="00EA577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286D"/>
    <w:rsid w:val="00EC410A"/>
    <w:rsid w:val="00EC5814"/>
    <w:rsid w:val="00EC5BB9"/>
    <w:rsid w:val="00EC5C5C"/>
    <w:rsid w:val="00EC5FCA"/>
    <w:rsid w:val="00EC6307"/>
    <w:rsid w:val="00EC716A"/>
    <w:rsid w:val="00ED08DD"/>
    <w:rsid w:val="00ED0DA1"/>
    <w:rsid w:val="00ED0E9E"/>
    <w:rsid w:val="00ED1456"/>
    <w:rsid w:val="00ED14FB"/>
    <w:rsid w:val="00ED2B6A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A0C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5D"/>
    <w:rsid w:val="00EE56CD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E92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2C47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095"/>
    <w:rsid w:val="00F0624E"/>
    <w:rsid w:val="00F0631D"/>
    <w:rsid w:val="00F078B9"/>
    <w:rsid w:val="00F10149"/>
    <w:rsid w:val="00F10457"/>
    <w:rsid w:val="00F10E8F"/>
    <w:rsid w:val="00F11049"/>
    <w:rsid w:val="00F12CA9"/>
    <w:rsid w:val="00F146AF"/>
    <w:rsid w:val="00F1497C"/>
    <w:rsid w:val="00F14C69"/>
    <w:rsid w:val="00F14ED6"/>
    <w:rsid w:val="00F15031"/>
    <w:rsid w:val="00F15978"/>
    <w:rsid w:val="00F15ED5"/>
    <w:rsid w:val="00F16EDC"/>
    <w:rsid w:val="00F176F2"/>
    <w:rsid w:val="00F17F50"/>
    <w:rsid w:val="00F20401"/>
    <w:rsid w:val="00F207E4"/>
    <w:rsid w:val="00F20958"/>
    <w:rsid w:val="00F21004"/>
    <w:rsid w:val="00F2132D"/>
    <w:rsid w:val="00F21887"/>
    <w:rsid w:val="00F21F87"/>
    <w:rsid w:val="00F22104"/>
    <w:rsid w:val="00F23171"/>
    <w:rsid w:val="00F238CC"/>
    <w:rsid w:val="00F24488"/>
    <w:rsid w:val="00F2485D"/>
    <w:rsid w:val="00F25A1E"/>
    <w:rsid w:val="00F25F1D"/>
    <w:rsid w:val="00F262CE"/>
    <w:rsid w:val="00F263A1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3C1"/>
    <w:rsid w:val="00F50E64"/>
    <w:rsid w:val="00F51E34"/>
    <w:rsid w:val="00F52126"/>
    <w:rsid w:val="00F52128"/>
    <w:rsid w:val="00F531A0"/>
    <w:rsid w:val="00F5326A"/>
    <w:rsid w:val="00F53ABC"/>
    <w:rsid w:val="00F54977"/>
    <w:rsid w:val="00F54F05"/>
    <w:rsid w:val="00F5505B"/>
    <w:rsid w:val="00F55847"/>
    <w:rsid w:val="00F55B60"/>
    <w:rsid w:val="00F55B9F"/>
    <w:rsid w:val="00F55CC7"/>
    <w:rsid w:val="00F5625F"/>
    <w:rsid w:val="00F563BE"/>
    <w:rsid w:val="00F56E3A"/>
    <w:rsid w:val="00F56F64"/>
    <w:rsid w:val="00F5700A"/>
    <w:rsid w:val="00F57A44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894"/>
    <w:rsid w:val="00F83386"/>
    <w:rsid w:val="00F83509"/>
    <w:rsid w:val="00F83EF0"/>
    <w:rsid w:val="00F84A0C"/>
    <w:rsid w:val="00F84BF7"/>
    <w:rsid w:val="00F84D6E"/>
    <w:rsid w:val="00F851CB"/>
    <w:rsid w:val="00F85478"/>
    <w:rsid w:val="00F85687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2247"/>
    <w:rsid w:val="00F9449D"/>
    <w:rsid w:val="00F94528"/>
    <w:rsid w:val="00F94665"/>
    <w:rsid w:val="00F9469C"/>
    <w:rsid w:val="00F947D4"/>
    <w:rsid w:val="00F94928"/>
    <w:rsid w:val="00F94C80"/>
    <w:rsid w:val="00F94EDD"/>
    <w:rsid w:val="00F9514A"/>
    <w:rsid w:val="00F953CE"/>
    <w:rsid w:val="00F96433"/>
    <w:rsid w:val="00F96517"/>
    <w:rsid w:val="00F96FC8"/>
    <w:rsid w:val="00F97B4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3B6"/>
    <w:rsid w:val="00FA45F6"/>
    <w:rsid w:val="00FA4F09"/>
    <w:rsid w:val="00FA5C2E"/>
    <w:rsid w:val="00FA64AB"/>
    <w:rsid w:val="00FA6CBC"/>
    <w:rsid w:val="00FA6FE8"/>
    <w:rsid w:val="00FA726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BA5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AE5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5016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64BF"/>
    <w:rsid w:val="00FE690C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 w:qFormat="1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3657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qFormat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53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2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0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8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5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2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10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8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22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8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24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file:///C:\var\folders\m2\qnb2dry97b79psf_83dm0rf80000gn\T\com.microsoft.Word\WebArchiveCopyPasteTempFiles\page1image59464816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file:///C:\var\folders\m2\qnb2dry97b79psf_83dm0rf80000gn\T\com.microsoft.Word\WebArchiveCopyPasteTempFiles\page1image59464608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repeat request</Approval_x0020_Request_x0020_Comment>
    <Publication_x0020_Date xmlns="f336f4fe-8719-4ea2-b5d6-29b3a580aeb4">2020-12-09T00:00:00+00:00</Publication_x0020_Date>
    <SharedWithUsers xmlns="f336f4fe-8719-4ea2-b5d6-29b3a580aeb4">
      <UserInfo>
        <DisplayName>Robert Allright</DisplayName>
        <AccountId>23</AccountId>
        <AccountType/>
      </UserInfo>
    </SharedWithUsers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4" ma:contentTypeDescription="Part of Template Management with Site Columns representing custom attributes." ma:contentTypeScope="" ma:versionID="c2ae9af6f2d07f5c87e529250672afb5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5cc5ae0d05cbe82a12e0833457866b27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3.xml><?xml version="1.0" encoding="utf-8"?>
<ds:datastoreItem xmlns:ds="http://schemas.openxmlformats.org/officeDocument/2006/customXml" ds:itemID="{D9CC73D4-2572-D642-B334-03ABC33F70A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8286BBE-1074-4653-AC7F-60C5278A0C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Civil Directions 4.dot</Template>
  <TotalTime>293</TotalTime>
  <Pages>8</Pages>
  <Words>1300</Words>
  <Characters>7415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CV-UNS-HRN-ENG-00979 (1)     Now: CV-UNS-HRN-ENG-01116.docx</vt:lpstr>
    </vt:vector>
  </TitlesOfParts>
  <Company/>
  <LinksUpToDate>false</LinksUpToDate>
  <CharactersWithSpaces>8698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CV-UNS-HRN-ENG-01680     Now: CV-UNS-HRN-ENG-01270.docx</dc:title>
  <dc:subject/>
  <dc:creator>District Judge Richard Clarke</dc:creator>
  <cp:keywords/>
  <cp:lastModifiedBy>Astha Malviya</cp:lastModifiedBy>
  <cp:revision>31</cp:revision>
  <cp:lastPrinted>2020-12-03T10:41:00Z</cp:lastPrinted>
  <dcterms:created xsi:type="dcterms:W3CDTF">2022-06-28T15:08:00Z</dcterms:created>
  <dcterms:modified xsi:type="dcterms:W3CDTF">2023-04-14T07:34:00Z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  <property fmtid="{D5CDD505-2E9C-101B-9397-08002B2CF9AE}" pid="3" name="ClassificationContentMarkingFooterShapeIds">
    <vt:lpwstr>1,4,5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