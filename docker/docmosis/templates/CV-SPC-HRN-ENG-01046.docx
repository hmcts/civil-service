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9445D" w14:textId="77777777" w:rsidR="00865119" w:rsidRDefault="00865119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865119" w14:paraId="2BF61A77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708079" w14:textId="77777777" w:rsidR="00865119" w:rsidRDefault="009F0C28">
            <w:pPr>
              <w:jc w:val="both"/>
            </w:pPr>
            <w:r>
              <w:rPr>
                <w:noProof/>
              </w:rPr>
              <w:drawing>
                <wp:inline distT="0" distB="0" distL="0" distR="0" wp14:anchorId="10D17786" wp14:editId="4EE31AFB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FD6FE1" w14:textId="77777777" w:rsidR="00865119" w:rsidRDefault="00865119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BA0758" w14:textId="77777777" w:rsidR="00865119" w:rsidRDefault="009F0C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proofErr w:type="gramStart"/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</w:t>
            </w:r>
            <w:proofErr w:type="gramEnd"/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 xml:space="preserve"> questionnaire</w:t>
            </w:r>
          </w:p>
          <w:p w14:paraId="0CB89782" w14:textId="77777777" w:rsidR="00865119" w:rsidRDefault="009F0C28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20991638" w14:textId="77777777" w:rsidR="00865119" w:rsidRDefault="009F0C28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98EFE13" wp14:editId="7DB61882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5119" w14:paraId="13992547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6222F2" w14:textId="77777777" w:rsidR="00865119" w:rsidRDefault="00865119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E35DFB" w14:textId="77777777" w:rsidR="00865119" w:rsidRDefault="009F0C2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865119" w14:paraId="1EA7A6F1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37C605" w14:textId="77777777" w:rsidR="00865119" w:rsidRDefault="00865119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4949D" w14:textId="77777777" w:rsidR="00865119" w:rsidRDefault="009F0C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B65354" w14:textId="77777777" w:rsidR="00865119" w:rsidRDefault="00865119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865119" w14:paraId="189B79BF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BC34D5" w14:textId="77777777" w:rsidR="00865119" w:rsidRDefault="00865119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439B94" w14:textId="77777777" w:rsidR="00865119" w:rsidRDefault="009F0C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B4728E" w14:textId="77777777" w:rsidR="00865119" w:rsidRDefault="009F0C28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1F9A44CB" w14:textId="77777777" w:rsidR="00865119" w:rsidRDefault="009F0C2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865119" w14:paraId="129066FF" w14:textId="77777777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C4DE042" w14:textId="77777777" w:rsidR="00865119" w:rsidRDefault="009F0C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2A12CE0" w14:textId="77777777" w:rsidR="00865119" w:rsidRDefault="0086511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0C43729B" w14:textId="77777777" w:rsidR="00865119" w:rsidRDefault="009F0C2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865119" w14:paraId="126ECAC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8CC1170" w14:textId="77777777" w:rsidR="00865119" w:rsidRDefault="009F0C28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57C5D67E" w14:textId="77777777" w:rsidR="00865119" w:rsidRDefault="009F0C2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5BC293B0" w14:textId="77777777" w:rsidR="00865119" w:rsidRDefault="009F0C2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52A8A0B3" w14:textId="77777777" w:rsidR="00865119" w:rsidRDefault="009F0C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2A29E419" w14:textId="77777777" w:rsidR="00865119" w:rsidRDefault="009F0C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4204A3B" w14:textId="77777777" w:rsidR="00865119" w:rsidRDefault="009F0C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05CC874A" w14:textId="77777777" w:rsidR="00865119" w:rsidRDefault="009F0C2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3F66AE54" w14:textId="77777777" w:rsidR="00865119" w:rsidRDefault="009F0C2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865119" w14:paraId="22D319CF" w14:textId="77777777" w:rsidTr="00930F87">
        <w:trPr>
          <w:trHeight w:val="193"/>
        </w:trPr>
        <w:tc>
          <w:tcPr>
            <w:tcW w:w="10024" w:type="dxa"/>
            <w:gridSpan w:val="2"/>
          </w:tcPr>
          <w:p w14:paraId="613AAB86" w14:textId="77777777" w:rsidR="00865119" w:rsidRDefault="009F0C28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865119" w14:paraId="52DC315E" w14:textId="77777777" w:rsidTr="00930F87">
        <w:trPr>
          <w:trHeight w:val="386"/>
        </w:trPr>
        <w:tc>
          <w:tcPr>
            <w:tcW w:w="10024" w:type="dxa"/>
            <w:gridSpan w:val="2"/>
          </w:tcPr>
          <w:p w14:paraId="1791E3C8" w14:textId="77777777" w:rsidR="00865119" w:rsidRDefault="009F0C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865119" w14:paraId="6F9601CA" w14:textId="77777777" w:rsidTr="00930F87">
        <w:trPr>
          <w:trHeight w:val="680"/>
        </w:trPr>
        <w:tc>
          <w:tcPr>
            <w:tcW w:w="3681" w:type="dxa"/>
          </w:tcPr>
          <w:p w14:paraId="645EC873" w14:textId="77777777" w:rsidR="00865119" w:rsidRDefault="009F0C28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3" w:type="dxa"/>
          </w:tcPr>
          <w:p w14:paraId="233CD3CC" w14:textId="77777777" w:rsidR="00865119" w:rsidRDefault="009F0C2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865119" w14:paraId="6EDFE7B3" w14:textId="77777777" w:rsidTr="00930F87">
        <w:tc>
          <w:tcPr>
            <w:tcW w:w="3681" w:type="dxa"/>
          </w:tcPr>
          <w:p w14:paraId="68CF8390" w14:textId="77777777" w:rsidR="00865119" w:rsidRDefault="009F0C28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3" w:type="dxa"/>
          </w:tcPr>
          <w:p w14:paraId="7BF71BC7" w14:textId="77777777" w:rsidR="00865119" w:rsidRDefault="009F0C2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51F193C8" w14:textId="77777777" w:rsidR="00865119" w:rsidRDefault="009F0C2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3BBF4E7A" w14:textId="77777777" w:rsidR="00865119" w:rsidRDefault="009F0C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35326A99" w14:textId="77777777" w:rsidR="00865119" w:rsidRDefault="009F0C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A3045F9" w14:textId="77777777" w:rsidR="00865119" w:rsidRDefault="009F0C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58F94BDB" w14:textId="4B3ED71F" w:rsidR="00D3479F" w:rsidRPr="00D3479F" w:rsidRDefault="009F0C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65119" w14:paraId="11E4010D" w14:textId="77777777" w:rsidTr="00930F87">
        <w:trPr>
          <w:trHeight w:val="390"/>
        </w:trPr>
        <w:tc>
          <w:tcPr>
            <w:tcW w:w="10024" w:type="dxa"/>
            <w:gridSpan w:val="2"/>
          </w:tcPr>
          <w:p w14:paraId="1EC8A162" w14:textId="226B1481" w:rsidR="00865119" w:rsidRPr="00E25F3B" w:rsidRDefault="00D3479F" w:rsidP="00E25F3B">
            <w:r w:rsidRPr="00D3479F">
              <w:lastRenderedPageBreak/>
              <w:t>&lt;&lt;</w:t>
            </w:r>
            <w:proofErr w:type="spellStart"/>
            <w:r w:rsidRPr="00D3479F">
              <w:t>c</w:t>
            </w:r>
            <w:r w:rsidR="00E25F3B">
              <w:t>r</w:t>
            </w:r>
            <w:proofErr w:type="spellEnd"/>
            <w:r w:rsidRPr="00D3479F">
              <w:t>_</w:t>
            </w:r>
            <w:proofErr w:type="gramStart"/>
            <w:r w:rsidRPr="00D3479F">
              <w:t>{!</w:t>
            </w:r>
            <w:proofErr w:type="spellStart"/>
            <w:r w:rsidRPr="00D3479F">
              <w:t>isBlank</w:t>
            </w:r>
            <w:proofErr w:type="spellEnd"/>
            <w:proofErr w:type="gramEnd"/>
            <w:r w:rsidRPr="00D3479F">
              <w:t>(</w:t>
            </w:r>
            <w:proofErr w:type="spellStart"/>
            <w:r w:rsidRPr="00D3479F">
              <w:t>representative.organisationName</w:t>
            </w:r>
            <w:proofErr w:type="spellEnd"/>
            <w:r w:rsidRPr="00D3479F">
              <w:t>)}&gt;&gt;</w:t>
            </w:r>
          </w:p>
        </w:tc>
      </w:tr>
      <w:tr w:rsidR="00E25F3B" w14:paraId="5379561E" w14:textId="77777777" w:rsidTr="00930F87">
        <w:trPr>
          <w:trHeight w:val="390"/>
        </w:trPr>
        <w:tc>
          <w:tcPr>
            <w:tcW w:w="10024" w:type="dxa"/>
            <w:gridSpan w:val="2"/>
          </w:tcPr>
          <w:p w14:paraId="7753588F" w14:textId="17C2ACC7" w:rsidR="00E25F3B" w:rsidRPr="00D3479F" w:rsidRDefault="00E25F3B" w:rsidP="00D3479F"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865119" w14:paraId="02561549" w14:textId="77777777" w:rsidTr="00930F87">
        <w:trPr>
          <w:trHeight w:val="680"/>
        </w:trPr>
        <w:tc>
          <w:tcPr>
            <w:tcW w:w="3681" w:type="dxa"/>
          </w:tcPr>
          <w:p w14:paraId="7308F808" w14:textId="77777777" w:rsidR="00865119" w:rsidRDefault="009F0C28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3" w:type="dxa"/>
          </w:tcPr>
          <w:p w14:paraId="3A204078" w14:textId="77777777" w:rsidR="00865119" w:rsidRDefault="009F0C2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65119" w14:paraId="7D09C1F4" w14:textId="77777777" w:rsidTr="00930F87">
        <w:tc>
          <w:tcPr>
            <w:tcW w:w="3681" w:type="dxa"/>
          </w:tcPr>
          <w:p w14:paraId="3B7B5541" w14:textId="77777777" w:rsidR="00865119" w:rsidRDefault="009F0C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3" w:type="dxa"/>
          </w:tcPr>
          <w:p w14:paraId="05828040" w14:textId="77777777" w:rsidR="00865119" w:rsidRDefault="009F0C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(representative.serviceAddress.AddressLine1)}&gt;&gt;&lt;&lt;representative.serviceAddress.AddressLine1&gt;&gt;&lt;&lt;es_&gt;&gt;&lt;&lt;cs_{!isBlank(representative.serviceAddress.AddressLine2)}&gt;&gt;</w:t>
            </w:r>
          </w:p>
          <w:p w14:paraId="7A7ED55D" w14:textId="77777777" w:rsidR="00865119" w:rsidRDefault="009F0C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2&gt;&gt;&lt;&lt;es_&gt;&gt;&lt;&lt;cs_{!isBlank(representative.serviceAddress.AddressLine3)}&gt;&gt;</w:t>
            </w:r>
          </w:p>
          <w:p w14:paraId="6ECC40E0" w14:textId="77777777" w:rsidR="00865119" w:rsidRDefault="009F0C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3&gt;&gt;&lt;&lt;es_&gt;&gt;&lt;&lt;cs_{!isBlank(representative.serviceAddress.PostTown)}&gt;&gt;</w:t>
            </w:r>
          </w:p>
          <w:p w14:paraId="2CE1C763" w14:textId="77777777" w:rsidR="00865119" w:rsidRDefault="009F0C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AAFE19" w14:textId="77777777" w:rsidR="00865119" w:rsidRDefault="009F0C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&gt;&gt;&lt;&lt;cs_{!isBlank(representative.serviceAddress.Country)}&gt;&gt;</w:t>
            </w:r>
          </w:p>
          <w:p w14:paraId="76E2FCD0" w14:textId="77777777" w:rsidR="00865119" w:rsidRDefault="009F0C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65119" w14:paraId="344ED7D8" w14:textId="77777777" w:rsidTr="00930F87">
        <w:trPr>
          <w:trHeight w:val="680"/>
        </w:trPr>
        <w:tc>
          <w:tcPr>
            <w:tcW w:w="3681" w:type="dxa"/>
          </w:tcPr>
          <w:p w14:paraId="7A629A5C" w14:textId="77777777" w:rsidR="00865119" w:rsidRDefault="009F0C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</w:tcPr>
          <w:p w14:paraId="33C8AAD7" w14:textId="77777777" w:rsidR="00865119" w:rsidRDefault="009F0C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65119" w14:paraId="2542B9DF" w14:textId="77777777" w:rsidTr="00930F87">
        <w:trPr>
          <w:trHeight w:val="680"/>
        </w:trPr>
        <w:tc>
          <w:tcPr>
            <w:tcW w:w="3681" w:type="dxa"/>
          </w:tcPr>
          <w:p w14:paraId="4FBB35DC" w14:textId="77777777" w:rsidR="00865119" w:rsidRDefault="009F0C28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3" w:type="dxa"/>
          </w:tcPr>
          <w:p w14:paraId="5C0E2232" w14:textId="77777777" w:rsidR="00865119" w:rsidRDefault="009F0C2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65119" w14:paraId="48AB62E9" w14:textId="77777777" w:rsidTr="00930F87">
        <w:trPr>
          <w:trHeight w:val="680"/>
        </w:trPr>
        <w:tc>
          <w:tcPr>
            <w:tcW w:w="3681" w:type="dxa"/>
          </w:tcPr>
          <w:p w14:paraId="0BE17476" w14:textId="77777777" w:rsidR="00865119" w:rsidRDefault="009F0C28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3" w:type="dxa"/>
          </w:tcPr>
          <w:p w14:paraId="633D7B2D" w14:textId="77777777" w:rsidR="00865119" w:rsidRDefault="009F0C2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65119" w14:paraId="4672ED1B" w14:textId="77777777" w:rsidTr="00930F87">
        <w:trPr>
          <w:trHeight w:val="405"/>
        </w:trPr>
        <w:tc>
          <w:tcPr>
            <w:tcW w:w="10024" w:type="dxa"/>
            <w:gridSpan w:val="2"/>
          </w:tcPr>
          <w:p w14:paraId="71FE5E42" w14:textId="19A2EBF1" w:rsidR="00865119" w:rsidRPr="00E25F3B" w:rsidRDefault="00D3479F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</w:t>
            </w:r>
            <w:r w:rsidR="00E25F3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E25F3B" w14:paraId="044051CA" w14:textId="77777777" w:rsidTr="00930F87">
        <w:trPr>
          <w:trHeight w:val="405"/>
        </w:trPr>
        <w:tc>
          <w:tcPr>
            <w:tcW w:w="10024" w:type="dxa"/>
            <w:gridSpan w:val="2"/>
          </w:tcPr>
          <w:p w14:paraId="5574FDFA" w14:textId="27E5457D" w:rsidR="00E25F3B" w:rsidRDefault="00E25F3B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41FF0AA3" w14:textId="77777777" w:rsidR="00865119" w:rsidRDefault="00865119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047E348" w14:textId="77777777" w:rsidR="00865119" w:rsidRDefault="009F0C2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10E739B8" w14:textId="77777777" w:rsidR="00865119" w:rsidRDefault="009F0C2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865119" w14:paraId="2273D79C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9E055D" w14:textId="77777777" w:rsidR="00865119" w:rsidRDefault="009F0C2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76407921" w14:textId="77777777" w:rsidR="00865119" w:rsidRDefault="00865119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865119" w14:paraId="1A361828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1232F72" w14:textId="77777777" w:rsidR="00865119" w:rsidRDefault="009F0C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DE015F5" w14:textId="77777777" w:rsidR="00865119" w:rsidRDefault="0086511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8B74746" w14:textId="77777777" w:rsidR="00865119" w:rsidRDefault="009F0C2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8497433" w14:textId="77777777" w:rsidR="00865119" w:rsidRDefault="00865119"/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865119" w14:paraId="049D1285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FB8ED0" w14:textId="77777777" w:rsidR="00865119" w:rsidRDefault="009F0C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How many witnesses, including the defendant,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 give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evidence at the hearing?</w:t>
            </w:r>
          </w:p>
          <w:p w14:paraId="61A28393" w14:textId="77777777" w:rsidR="00865119" w:rsidRDefault="0086511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29E7937" w14:textId="77777777" w:rsidR="00865119" w:rsidRDefault="009F0C2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witnessesIncludingDefendants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8DC1C23" w14:textId="77777777" w:rsidR="00865119" w:rsidRDefault="00865119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4F301772" w14:textId="77777777" w:rsidR="00865119" w:rsidRDefault="009F0C2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03005B1E" w14:textId="77777777" w:rsidR="00865119" w:rsidRDefault="009F0C2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='FAST_CLAIM'}&gt;&gt;</w:t>
      </w:r>
    </w:p>
    <w:p w14:paraId="3FB43430" w14:textId="77777777" w:rsidR="00865119" w:rsidRDefault="009F0C2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865119" w14:paraId="34A83990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42E84F" w14:textId="77777777" w:rsidR="00865119" w:rsidRDefault="009F0C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44D70B7F" w14:textId="77777777" w:rsidR="00865119" w:rsidRDefault="0086511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08E0D717" w14:textId="77777777" w:rsidR="00865119" w:rsidRDefault="009F0C2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4B52999" w14:textId="77777777" w:rsidR="00865119" w:rsidRDefault="009F0C2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865119" w14:paraId="63C30C6B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50995B8" w14:textId="77777777" w:rsidR="00865119" w:rsidRDefault="009F0C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7BC18417" w14:textId="77777777" w:rsidR="00865119" w:rsidRDefault="0086511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49F554CD" w14:textId="77777777" w:rsidR="00865119" w:rsidRDefault="009F0C2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CC05DCE" w14:textId="77777777" w:rsidR="00865119" w:rsidRDefault="009F0C28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ADB881F" w14:textId="77777777" w:rsidR="00865119" w:rsidRDefault="009F0C2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865119" w14:paraId="4CDE21AB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301D066" w14:textId="77777777" w:rsidR="00865119" w:rsidRDefault="009F0C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17A4A94E" w14:textId="77777777" w:rsidR="00865119" w:rsidRDefault="0086511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2FFDD6B" w14:textId="77777777" w:rsidR="00865119" w:rsidRDefault="009F0C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0BE881F" w14:textId="77777777" w:rsidR="00865119" w:rsidRDefault="009F0C2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865119" w14:paraId="370A4B38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878CF6D" w14:textId="77777777" w:rsidR="00865119" w:rsidRDefault="009F0C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3DBA4AFC" w14:textId="77777777" w:rsidR="00865119" w:rsidRDefault="0086511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EDB8857" w14:textId="77777777" w:rsidR="00865119" w:rsidRDefault="009F0C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disclosureReport.disclosureFormFiledAndServed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0F4867A" w14:textId="77777777" w:rsidR="00865119" w:rsidRDefault="009F0C2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'Yes'=</w:t>
      </w:r>
      <w:proofErr w:type="spellStart"/>
      <w:r>
        <w:rPr>
          <w:rFonts w:ascii="GDSTransportWebsite" w:hAnsi="GDSTransportWebsite"/>
          <w:color w:val="0A0A0A"/>
        </w:rPr>
        <w:t>disclosureReport.disclosureFormFiledAndServed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865119" w14:paraId="4194BCD3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FD7B5B5" w14:textId="77777777" w:rsidR="00865119" w:rsidRDefault="009F0C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7162D437" w14:textId="77777777" w:rsidR="00865119" w:rsidRDefault="0086511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77743EA8" w14:textId="77777777" w:rsidR="00865119" w:rsidRDefault="009F0C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disclosureReport.draftOrderNumber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21CC5FE" w14:textId="77777777" w:rsidR="00865119" w:rsidRDefault="009F0C2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4E464DC" w14:textId="77777777" w:rsidR="00865119" w:rsidRDefault="009F0C2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FE1F9E" w14:textId="77777777" w:rsidR="00865119" w:rsidRDefault="009F0C2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780FDD1E" w14:textId="77777777" w:rsidR="00865119" w:rsidRDefault="009F0C2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865119" w14:paraId="0097CA4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A2B73F" w14:textId="77777777" w:rsidR="00865119" w:rsidRDefault="009F0C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645C9C5D" w14:textId="77777777" w:rsidR="00865119" w:rsidRDefault="0086511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FE789A1" w14:textId="77777777" w:rsidR="00865119" w:rsidRDefault="009F0C2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37784E" w14:textId="77777777" w:rsidR="00865119" w:rsidRDefault="009F0C2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865119" w14:paraId="6BD93761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D0F2DDE" w14:textId="77777777" w:rsidR="00865119" w:rsidRDefault="009F0C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6A5F614E" w14:textId="77777777" w:rsidR="00865119" w:rsidRDefault="0086511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824EE5C" w14:textId="77777777" w:rsidR="00865119" w:rsidRDefault="009F0C2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65119" w14:paraId="002E15BD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2E7D07" w14:textId="77777777" w:rsidR="00865119" w:rsidRDefault="009F0C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D7F2187" w14:textId="77777777" w:rsidR="00865119" w:rsidRDefault="0086511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136036C" w14:textId="77777777" w:rsidR="00865119" w:rsidRDefault="009F0C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65119" w14:paraId="62F1ADE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049C6D" w14:textId="77777777" w:rsidR="00865119" w:rsidRDefault="009F0C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865119" w14:paraId="18377E7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A8865D" w14:textId="77777777" w:rsidR="00865119" w:rsidRDefault="009F0C2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65119" w14:paraId="5C83874E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3FA9B2E" w14:textId="77777777" w:rsidR="00865119" w:rsidRDefault="009F0C2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601FFD4A" w14:textId="77777777" w:rsidR="00865119" w:rsidRDefault="008651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644E7F5" w14:textId="77777777" w:rsidR="00865119" w:rsidRDefault="009F0C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(name)}&gt;&gt;Not Provided&lt;&lt;else&gt;&gt;&lt;&lt; name&gt;&gt;&lt;&lt;es_&gt;&gt;</w:t>
            </w:r>
          </w:p>
        </w:tc>
      </w:tr>
      <w:tr w:rsidR="00865119" w14:paraId="2BA1098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CEAAB5B" w14:textId="77777777" w:rsidR="00865119" w:rsidRDefault="009F0C2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11BC8ABE" w14:textId="77777777" w:rsidR="00865119" w:rsidRDefault="008651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92355D9" w14:textId="77777777" w:rsidR="00865119" w:rsidRDefault="009F0C2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65119" w14:paraId="52D73E56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BF638A8" w14:textId="77777777" w:rsidR="00865119" w:rsidRDefault="009F0C2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0FE877F9" w14:textId="77777777" w:rsidR="00865119" w:rsidRDefault="008651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44F575C" w14:textId="77777777" w:rsidR="00865119" w:rsidRDefault="009F0C2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65119" w14:paraId="149BEFD8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67F41E2" w14:textId="77777777" w:rsidR="00865119" w:rsidRDefault="009F0C2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7B0F505E" w14:textId="77777777" w:rsidR="00865119" w:rsidRDefault="008651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58B1B1D" w14:textId="77777777" w:rsidR="00865119" w:rsidRDefault="009F0C2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65119" w14:paraId="4B98B6D5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4CEFCF" w14:textId="77777777" w:rsidR="00865119" w:rsidRDefault="009F0C2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CAAF307" w14:textId="77777777" w:rsidR="00865119" w:rsidRDefault="009F0C2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53A31BB" w14:textId="77777777" w:rsidR="00865119" w:rsidRDefault="009F0C2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865119" w14:paraId="5AC6951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9292C6" w14:textId="77777777" w:rsidR="00865119" w:rsidRDefault="009F0C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2615867B" w14:textId="77777777" w:rsidR="00865119" w:rsidRDefault="0086511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2D4DA47" w14:textId="77777777" w:rsidR="00865119" w:rsidRDefault="009F0C2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65119" w14:paraId="01FE9FC7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53194F" w14:textId="77777777" w:rsidR="00865119" w:rsidRDefault="009F0C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865119" w14:paraId="780A0F55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4451FD" w14:textId="77777777" w:rsidR="00865119" w:rsidRDefault="009F0C2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65119" w14:paraId="08D6BD05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4FB181B" w14:textId="77777777" w:rsidR="00865119" w:rsidRDefault="009F0C2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1FD890C3" w14:textId="77777777" w:rsidR="00865119" w:rsidRDefault="008651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2365138" w14:textId="77777777" w:rsidR="00865119" w:rsidRDefault="009F0C2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865119" w14:paraId="455E330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11E1CF8" w14:textId="77777777" w:rsidR="00865119" w:rsidRDefault="009F0C2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6B4A19C0" w14:textId="77777777" w:rsidR="00865119" w:rsidRDefault="008651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4CADBC8" w14:textId="77777777" w:rsidR="00865119" w:rsidRDefault="009F0C2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65119" w14:paraId="2122686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8E6FE" w14:textId="77777777" w:rsidR="00865119" w:rsidRDefault="009F0C2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400B1D5E" w14:textId="77777777" w:rsidR="00865119" w:rsidRDefault="009F0C2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865119" w14:paraId="774D917F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572679C" w14:textId="77777777" w:rsidR="00865119" w:rsidRDefault="009F0C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10FD7197" w14:textId="77777777" w:rsidR="00865119" w:rsidRDefault="0086511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5FB5DE2" w14:textId="77777777" w:rsidR="00865119" w:rsidRDefault="009F0C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welshLanguageRequirements.evidence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65119" w14:paraId="0B3EC0C4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5D3B2A3" w14:textId="77777777" w:rsidR="00865119" w:rsidRDefault="009F0C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you and your witness(es) wish to speak Welsh or English at court or will both languages be used?</w:t>
            </w:r>
          </w:p>
          <w:p w14:paraId="55792102" w14:textId="77777777" w:rsidR="00865119" w:rsidRDefault="0086511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2F42511" w14:textId="77777777" w:rsidR="00865119" w:rsidRDefault="009F0C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65119" w14:paraId="290AA3E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175CC8A" w14:textId="77777777" w:rsidR="00865119" w:rsidRDefault="009F0C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1F34797D" w14:textId="77777777" w:rsidR="00865119" w:rsidRDefault="0086511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B258275" w14:textId="77777777" w:rsidR="00865119" w:rsidRDefault="009F0C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83D909C" w14:textId="77777777" w:rsidR="00865119" w:rsidRDefault="00865119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0CE1680C" w14:textId="77777777" w:rsidR="00865119" w:rsidRDefault="009F0C2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865119" w14:paraId="540E1AE8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6150C1" w14:textId="77777777" w:rsidR="00865119" w:rsidRDefault="009F0C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3663BF06" w14:textId="77777777" w:rsidR="00865119" w:rsidRDefault="0086511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BA42AE3" w14:textId="77777777" w:rsidR="00865119" w:rsidRDefault="009F0C2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hearing.hearingLength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65119" w14:paraId="125F7DD0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C2B2B52" w14:textId="77777777" w:rsidR="00865119" w:rsidRDefault="009F0C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5F29B7FD" w14:textId="77777777" w:rsidR="00865119" w:rsidRDefault="0086511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E843E86" w14:textId="77777777" w:rsidR="00865119" w:rsidRDefault="009F0C2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46A53F3" w14:textId="77777777" w:rsidR="00865119" w:rsidRDefault="009F0C2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865119" w14:paraId="23A8436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2384BE" w14:textId="77777777" w:rsidR="00865119" w:rsidRDefault="009F0C2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865119" w14:paraId="7081526C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2F23E9" w14:textId="77777777" w:rsidR="00865119" w:rsidRDefault="009F0C2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865119" w14:paraId="06E8EE89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C43DC97" w14:textId="77777777" w:rsidR="00865119" w:rsidRDefault="009F0C2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272614D" w14:textId="77777777" w:rsidR="00865119" w:rsidRDefault="009F0C28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390B95A6" w14:textId="77777777" w:rsidR="00865119" w:rsidRDefault="009F0C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C78D082" w14:textId="77777777" w:rsidR="00865119" w:rsidRDefault="009F0C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11E3BE7B" w14:textId="77777777" w:rsidR="00865119" w:rsidRDefault="009F0C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690F3173" w14:textId="77777777" w:rsidR="00865119" w:rsidRDefault="009F0C2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865119" w14:paraId="599AE58B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13A482" w14:textId="77777777" w:rsidR="00865119" w:rsidRDefault="009F0C2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664E8EE" w14:textId="77777777" w:rsidR="00865119" w:rsidRDefault="009F0C2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0848A75D" w14:textId="77777777" w:rsidR="00865119" w:rsidRDefault="00865119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66495766" w14:textId="77777777" w:rsidR="00865119" w:rsidRDefault="009F0C2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865119" w14:paraId="7B30CB69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6AAE23C" w14:textId="77777777" w:rsidR="00865119" w:rsidRDefault="009F0C28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4B5ED25" w14:textId="77777777" w:rsidR="00865119" w:rsidRDefault="009F0C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525753A5" w14:textId="77777777" w:rsidR="00865119" w:rsidRDefault="008651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65119" w14:paraId="7F12AE84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9F87F9F" w14:textId="77777777" w:rsidR="00865119" w:rsidRDefault="009F0C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D44AFA1" w14:textId="77777777" w:rsidR="00865119" w:rsidRDefault="009F0C28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ABE080D" w14:textId="77777777" w:rsidR="00865119" w:rsidRDefault="00865119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37478535" w14:textId="77777777" w:rsidR="00865119" w:rsidRDefault="009F0C2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865119" w14:paraId="1870F70F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DCE1BB8" w14:textId="77777777" w:rsidR="00865119" w:rsidRDefault="009F0C28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70A3709" w14:textId="77777777" w:rsidR="00865119" w:rsidRDefault="009F0C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DEE4243" w14:textId="77777777" w:rsidR="00865119" w:rsidRDefault="008651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0C2B172" w14:textId="77777777" w:rsidR="00865119" w:rsidRDefault="009F0C2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865119" w14:paraId="76E63287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81E48B2" w14:textId="77777777" w:rsidR="00865119" w:rsidRDefault="009F0C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0CD785D2" w14:textId="77777777" w:rsidR="00865119" w:rsidRDefault="0086511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33582C2" w14:textId="77777777" w:rsidR="00865119" w:rsidRDefault="009F0C2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82D4E04" w14:textId="77777777" w:rsidR="00865119" w:rsidRDefault="009F0C2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865119" w14:paraId="1B511DC9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D16DBB9" w14:textId="77777777" w:rsidR="00865119" w:rsidRDefault="009F0C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70F8342D" w14:textId="77777777" w:rsidR="00865119" w:rsidRDefault="0086511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CF698CE" w14:textId="77777777" w:rsidR="00865119" w:rsidRDefault="009F0C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1F060BE" w14:textId="77777777" w:rsidR="00865119" w:rsidRDefault="009F0C28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865119" w14:paraId="61B9FE36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DBC1FC1" w14:textId="77777777" w:rsidR="00865119" w:rsidRDefault="009F0C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451B1AEF" w14:textId="77777777" w:rsidR="00865119" w:rsidRDefault="0086511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BE52B46" w14:textId="77777777" w:rsidR="00865119" w:rsidRDefault="009F0C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375A3908" w14:textId="77777777" w:rsidR="00865119" w:rsidRDefault="009F0C28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865119" w14:paraId="5B3D0463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4AB276" w14:textId="77777777" w:rsidR="00865119" w:rsidRDefault="009F0C28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1BAD2872" w14:textId="77777777" w:rsidR="00865119" w:rsidRDefault="00865119">
            <w:pPr>
              <w:rPr>
                <w:rFonts w:ascii="GDSTransportWebsite" w:hAnsi="GDSTransportWebsite"/>
                <w:color w:val="0A0A0A"/>
              </w:rPr>
            </w:pPr>
          </w:p>
          <w:p w14:paraId="5CF54D24" w14:textId="77777777" w:rsidR="00865119" w:rsidRDefault="009F0C28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99D52F7" w14:textId="77777777" w:rsidR="00865119" w:rsidRDefault="00865119">
            <w:pPr>
              <w:rPr>
                <w:rFonts w:ascii="GDSTransportWebsite" w:hAnsi="GDSTransportWebsite"/>
                <w:color w:val="0A0A0A"/>
              </w:rPr>
            </w:pPr>
          </w:p>
          <w:p w14:paraId="3384B55B" w14:textId="77777777" w:rsidR="00865119" w:rsidRDefault="009F0C28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052E45EB" w14:textId="77777777" w:rsidR="00865119" w:rsidRDefault="00865119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865119" w14:paraId="59B221E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EDE36C3" w14:textId="77777777" w:rsidR="00865119" w:rsidRDefault="009F0C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3DE7A6CA" w14:textId="77777777" w:rsidR="00865119" w:rsidRDefault="0086511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F665F3" w14:textId="77777777" w:rsidR="00865119" w:rsidRDefault="009F0C2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865119" w14:paraId="75FFE50D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1CC444F" w14:textId="77777777" w:rsidR="00865119" w:rsidRDefault="009F0C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346561EB" w14:textId="77777777" w:rsidR="00865119" w:rsidRDefault="0086511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06A3855" w14:textId="77777777" w:rsidR="00865119" w:rsidRDefault="009F0C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5030B32" w14:textId="77777777" w:rsidR="00865119" w:rsidRDefault="00865119">
      <w:pPr>
        <w:spacing w:before="120" w:after="120"/>
      </w:pPr>
    </w:p>
    <w:sectPr w:rsidR="00865119">
      <w:footerReference w:type="default" r:id="rId13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5B267" w14:textId="77777777" w:rsidR="00AE27B3" w:rsidRDefault="00AE27B3">
      <w:r>
        <w:separator/>
      </w:r>
    </w:p>
  </w:endnote>
  <w:endnote w:type="continuationSeparator" w:id="0">
    <w:p w14:paraId="5BFF7A0F" w14:textId="77777777" w:rsidR="00AE27B3" w:rsidRDefault="00AE2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Times New Roman"/>
    <w:panose1 w:val="020206030504050203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865119" w14:paraId="3C550166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6FCAD5BE" w14:textId="77777777" w:rsidR="00865119" w:rsidRDefault="009F0C2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5376C7A5" w14:textId="77777777" w:rsidR="00865119" w:rsidRDefault="00865119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0ED5D4E5" w14:textId="77777777" w:rsidR="00865119" w:rsidRDefault="009F0C28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24238657" w14:textId="77777777" w:rsidR="00865119" w:rsidRDefault="008651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3DD76" w14:textId="77777777" w:rsidR="00AE27B3" w:rsidRDefault="00AE27B3">
      <w:r>
        <w:separator/>
      </w:r>
    </w:p>
  </w:footnote>
  <w:footnote w:type="continuationSeparator" w:id="0">
    <w:p w14:paraId="1B46E4A3" w14:textId="77777777" w:rsidR="00AE27B3" w:rsidRDefault="00AE2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8798E"/>
    <w:multiLevelType w:val="multilevel"/>
    <w:tmpl w:val="1C1E29A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19"/>
    <w:rsid w:val="00865119"/>
    <w:rsid w:val="00930F87"/>
    <w:rsid w:val="009F0C28"/>
    <w:rsid w:val="00AE27B3"/>
    <w:rsid w:val="00D3479F"/>
    <w:rsid w:val="00DC6CF9"/>
    <w:rsid w:val="00E2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4C65"/>
  <w15:docId w15:val="{AA55F9CA-D3AB-4D94-8662-5EAEBAC8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6</Pages>
  <Words>1017</Words>
  <Characters>5797</Characters>
  <Application>Microsoft Office Word</Application>
  <DocSecurity>0</DocSecurity>
  <Lines>48</Lines>
  <Paragraphs>13</Paragraphs>
  <ScaleCrop>false</ScaleCrop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Dario Tortola Navarro</cp:lastModifiedBy>
  <cp:revision>30</cp:revision>
  <cp:lastPrinted>2020-12-03T10:41:00Z</cp:lastPrinted>
  <dcterms:created xsi:type="dcterms:W3CDTF">2022-01-21T12:03:00Z</dcterms:created>
  <dcterms:modified xsi:type="dcterms:W3CDTF">2022-05-19T14:14:00Z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