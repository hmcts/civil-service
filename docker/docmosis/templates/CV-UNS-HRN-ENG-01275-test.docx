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706158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274BB5AE" w14:textId="77777777" w:rsidTr="00706158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B9F" w14:paraId="47C30E5D" w14:textId="77777777" w:rsidTr="00706158">
        <w:tc>
          <w:tcPr>
            <w:tcW w:w="3539" w:type="dxa"/>
          </w:tcPr>
          <w:p w14:paraId="199294A7" w14:textId="3213C4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6" w:type="dxa"/>
            <w:gridSpan w:val="3"/>
          </w:tcPr>
          <w:p w14:paraId="1A4E4A6A" w14:textId="53BFD20A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75D77A0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9E1C7F" w14:textId="77777777" w:rsidTr="00706158">
        <w:tc>
          <w:tcPr>
            <w:tcW w:w="3539" w:type="dxa"/>
          </w:tcPr>
          <w:p w14:paraId="6FDFFCCD" w14:textId="46D6413D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526" w:type="dxa"/>
            <w:gridSpan w:val="3"/>
          </w:tcPr>
          <w:p w14:paraId="45CF9C73" w14:textId="32D0F2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EF22C65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14:paraId="180A0AE3" w14:textId="77777777" w:rsidTr="004036BC">
        <w:trPr>
          <w:trHeight w:val="140"/>
        </w:trPr>
        <w:tc>
          <w:tcPr>
            <w:tcW w:w="3539" w:type="dxa"/>
            <w:hideMark/>
          </w:tcPr>
          <w:p w14:paraId="1C8DE328" w14:textId="77777777" w:rsidR="00B1646E" w:rsidRDefault="00B1646E" w:rsidP="004036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40EE7BA4" w14:textId="773CE2B9" w:rsidR="00B1646E" w:rsidRDefault="00C63179" w:rsidP="00C6317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 applicant.litigationFriendName&gt;&gt;&lt;&lt;else&gt;&gt;&lt;&lt;applicant.litigationFriendFirstName&gt;&gt;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14:paraId="587A094D" w14:textId="77777777" w:rsidTr="00706158">
        <w:tc>
          <w:tcPr>
            <w:tcW w:w="3539" w:type="dxa"/>
          </w:tcPr>
          <w:p w14:paraId="6FE2219F" w14:textId="00E0019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6" w:type="dxa"/>
            <w:gridSpan w:val="3"/>
          </w:tcPr>
          <w:p w14:paraId="5F52B20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130CECA" w14:textId="24EAD0A3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5477EF" w14:textId="77777777" w:rsidTr="00706158">
        <w:tc>
          <w:tcPr>
            <w:tcW w:w="3539" w:type="dxa"/>
          </w:tcPr>
          <w:p w14:paraId="382EA6DC" w14:textId="7807112E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6" w:type="dxa"/>
            <w:gridSpan w:val="3"/>
          </w:tcPr>
          <w:p w14:paraId="49D0178B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0C4072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D618469" w14:textId="77777777" w:rsidTr="00706158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F55B9F" w:rsidRPr="00AA0D40" w:rsidRDefault="00F55B9F" w:rsidP="00F55B9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4585B5F5" w14:textId="77777777" w:rsidTr="00706158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F55B9F" w:rsidRPr="008F26D0" w:rsidRDefault="00F55B9F" w:rsidP="00F55B9F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F55B9F" w:rsidRPr="00156806" w14:paraId="04DF0A3C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  <w:tc>
          <w:tcPr>
            <w:tcW w:w="6344" w:type="dxa"/>
          </w:tcPr>
          <w:p w14:paraId="487D2AC8" w14:textId="77777777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5BE5A25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F55B9F" w:rsidRPr="001839B9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55B9F" w:rsidRPr="00156806" w14:paraId="13360EF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1BB769A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E3E83D2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FC1A726" w14:textId="55829943" w:rsidR="009050CE" w:rsidRPr="00F55B9F" w:rsidRDefault="009050CE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331219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7939C7F4" w14:textId="24E86A5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55D4103B" w14:textId="544880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8B8D0E7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5648ACB2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2452E5F" w14:textId="61C952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463594E3" w14:textId="16E806C4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310CB01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:rsidRPr="00156806" w14:paraId="03FF2273" w14:textId="77777777" w:rsidTr="00B431AB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4BD1A16" w14:textId="77777777" w:rsidR="00B1646E" w:rsidRDefault="00B1646E" w:rsidP="00B431A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2CAD00A9" w14:textId="6B59D908" w:rsidR="00B1646E" w:rsidRPr="007E16F0" w:rsidRDefault="00C63179" w:rsidP="00B431A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(litigationFriendName)}&gt;&gt;&lt;&lt;litigationFriendName&gt;&gt;&lt;&lt;else&gt;&gt;&lt;&lt;litigationFriendFirstName&gt;&gt;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:rsidRPr="00156806" w14:paraId="34E5D30E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5696EBCE" w14:textId="3D7739D9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3A7A5FB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6E11B6B" w14:textId="6B9B28D5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9CC9A4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4343589" w14:textId="02E23AB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030179E9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1F68802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8383AC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F55B9F" w:rsidRPr="00C87E4F" w:rsidRDefault="00F55B9F" w:rsidP="00F55B9F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02C1F183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3D5A62C7" w14:textId="77777777" w:rsidTr="00706158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F55B9F" w:rsidRPr="00450417" w:rsidRDefault="00F55B9F" w:rsidP="00F55B9F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F55B9F" w:rsidRPr="00156806" w14:paraId="348A6E3F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02E107C4" w14:textId="77777777" w:rsidR="00626C3A" w:rsidRPr="0059686C" w:rsidRDefault="00626C3A" w:rsidP="00626C3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4F8C4B27" w14:textId="0939A0F8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42BEF5C" w14:textId="169E7420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F55B9F" w:rsidRPr="00C53276" w14:paraId="60BD4721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E21BE92" w14:textId="77777777" w:rsidR="00B94434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F88C7CD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3091B443" w14:textId="3F98AF45" w:rsidR="00B94434" w:rsidRPr="00C53276" w:rsidRDefault="00B94434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3545E6E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52DAF716" w14:textId="39687305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108310A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69A87282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F55B9F" w:rsidRPr="00290712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050D78" w14:paraId="0A61E825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50ABEB3" w14:textId="77777777" w:rsidR="00DC78D3" w:rsidRDefault="009552E2" w:rsidP="00DC78D3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&lt;&lt;es_&gt;&gt;</w:t>
      </w:r>
      <w:r w:rsidR="00DC78D3">
        <w:rPr>
          <w:rFonts w:ascii="GDSTransportWebsite" w:hAnsi="GDSTransportWebsite"/>
          <w:color w:val="0A0A0A"/>
          <w:sz w:val="36"/>
          <w:szCs w:val="36"/>
        </w:rPr>
        <w:br/>
      </w:r>
      <w:r w:rsidR="00DC78D3"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="00DC78D3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="00DC78D3"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DC78D3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DC78D3"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 w:rsidR="00DC78D3"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4A773B" w14:paraId="2277A252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8215791" w14:textId="77777777" w:rsidR="004A773B" w:rsidRDefault="004A773B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28F826" w14:textId="77777777" w:rsidR="004A773B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8C46C32" w14:textId="77777777" w:rsidR="004A773B" w:rsidRDefault="004A773B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29ADA69" w14:textId="77777777" w:rsidR="004A773B" w:rsidRDefault="004A773B" w:rsidP="004A773B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69B9D7F1" w14:textId="77777777" w:rsidR="004A773B" w:rsidRDefault="004A773B" w:rsidP="004A773B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4A773B" w14:paraId="51CA2907" w14:textId="77777777" w:rsidTr="00CE2217">
        <w:tc>
          <w:tcPr>
            <w:tcW w:w="3544" w:type="dxa"/>
          </w:tcPr>
          <w:p w14:paraId="199E24AD" w14:textId="77777777" w:rsidR="004A773B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62F1B871" w14:textId="77777777" w:rsidR="004A773B" w:rsidRDefault="004A773B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6E3DBEB5" w14:textId="77777777" w:rsidR="004A773B" w:rsidRDefault="004A773B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773B" w14:paraId="28EF39B3" w14:textId="77777777" w:rsidTr="00CE2217">
        <w:tc>
          <w:tcPr>
            <w:tcW w:w="3544" w:type="dxa"/>
          </w:tcPr>
          <w:p w14:paraId="5394D45F" w14:textId="77777777" w:rsidR="004A773B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0FA430C2" w14:textId="77777777" w:rsidR="004A773B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773B" w14:paraId="12039395" w14:textId="77777777" w:rsidTr="00CE2217">
        <w:tc>
          <w:tcPr>
            <w:tcW w:w="3544" w:type="dxa"/>
          </w:tcPr>
          <w:p w14:paraId="7C855CD8" w14:textId="77777777" w:rsidR="004A773B" w:rsidRPr="00362948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347BBFD" w14:textId="77777777" w:rsidR="004A773B" w:rsidRPr="000D42BA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773B" w14:paraId="0C236501" w14:textId="77777777" w:rsidTr="00CE2217">
        <w:tc>
          <w:tcPr>
            <w:tcW w:w="3544" w:type="dxa"/>
          </w:tcPr>
          <w:p w14:paraId="2E417739" w14:textId="77777777" w:rsidR="004A773B" w:rsidRPr="00362948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087931C" w14:textId="77777777" w:rsidR="004A773B" w:rsidRPr="000D42BA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A60B7AD" w14:textId="06026EDA" w:rsidR="004A773B" w:rsidRDefault="009475AD" w:rsidP="004A773B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52454D5" w14:textId="77777777" w:rsidR="00E54A24" w:rsidRPr="005D3D7B" w:rsidRDefault="00E54A24" w:rsidP="004A773B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4A773B" w:rsidRPr="000D42BA" w14:paraId="2EFAC347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B733CBE" w14:textId="77777777" w:rsidR="004A773B" w:rsidRPr="00362948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EEE1726" w14:textId="77777777" w:rsidR="004A773B" w:rsidRPr="000D42BA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652256A7" w14:textId="77777777" w:rsidR="004A773B" w:rsidRPr="005D3D7B" w:rsidRDefault="004A773B" w:rsidP="004A773B">
      <w:pPr>
        <w:rPr>
          <w:rFonts w:ascii="GDSTransportWebsite" w:hAnsi="GDSTransportWebsite"/>
          <w:color w:val="0A0A0A"/>
          <w:shd w:val="clear" w:color="auto" w:fill="FFFFFF"/>
        </w:rPr>
      </w:pPr>
    </w:p>
    <w:p w14:paraId="71633907" w14:textId="77777777" w:rsidR="004A773B" w:rsidRDefault="004A773B" w:rsidP="004A773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0A4F0EA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2C68433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C3913" w14:paraId="64891219" w14:textId="77777777" w:rsidTr="00F55B9F">
        <w:tc>
          <w:tcPr>
            <w:tcW w:w="3544" w:type="dxa"/>
          </w:tcPr>
          <w:p w14:paraId="2C048256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4408DDE8" w14:textId="77777777" w:rsidR="008C3913" w:rsidRDefault="008C3913" w:rsidP="008C3913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335DDC2" w14:textId="5DA04F30" w:rsidR="008C3913" w:rsidRDefault="008C3913" w:rsidP="008C391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2823E559" w14:textId="77777777" w:rsidTr="00F55B9F">
        <w:tc>
          <w:tcPr>
            <w:tcW w:w="3544" w:type="dxa"/>
          </w:tcPr>
          <w:p w14:paraId="798832E1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2E2A4EF5" w14:textId="3C93B48A" w:rsidR="008C3913" w:rsidRDefault="008C3913" w:rsidP="008C39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552E2" w14:paraId="3119FEA8" w14:textId="77777777" w:rsidTr="00F55B9F">
        <w:tc>
          <w:tcPr>
            <w:tcW w:w="10065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59F3D9A9" w14:textId="77777777" w:rsidTr="00F55B9F">
        <w:tc>
          <w:tcPr>
            <w:tcW w:w="10065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43575" w14:paraId="793E1E2E" w14:textId="77777777" w:rsidTr="00F55B9F">
        <w:trPr>
          <w:trHeight w:val="329"/>
        </w:trPr>
        <w:tc>
          <w:tcPr>
            <w:tcW w:w="3544" w:type="dxa"/>
          </w:tcPr>
          <w:p w14:paraId="7AF210D7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337D1040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EE645AA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FE542BC" w14:textId="69F3108C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41CCF8C" w14:textId="77777777" w:rsidTr="00F55B9F">
        <w:trPr>
          <w:trHeight w:val="329"/>
        </w:trPr>
        <w:tc>
          <w:tcPr>
            <w:tcW w:w="3544" w:type="dxa"/>
          </w:tcPr>
          <w:p w14:paraId="1187A6B5" w14:textId="6EE7D443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21" w:type="dxa"/>
          </w:tcPr>
          <w:p w14:paraId="07AB6E3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C131BC3" w14:textId="57418580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594F6EE" w14:textId="77777777" w:rsidTr="00F55B9F">
        <w:trPr>
          <w:trHeight w:val="329"/>
        </w:trPr>
        <w:tc>
          <w:tcPr>
            <w:tcW w:w="3544" w:type="dxa"/>
          </w:tcPr>
          <w:p w14:paraId="2753C2EF" w14:textId="461B3585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21" w:type="dxa"/>
          </w:tcPr>
          <w:p w14:paraId="63F1F9B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36A06D5" w14:textId="00EB74F1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C3913" w14:paraId="3C184521" w14:textId="77777777" w:rsidTr="00F55B9F">
        <w:trPr>
          <w:trHeight w:val="329"/>
        </w:trPr>
        <w:tc>
          <w:tcPr>
            <w:tcW w:w="3544" w:type="dxa"/>
          </w:tcPr>
          <w:p w14:paraId="5F18BC87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0FE41578" w14:textId="6DE408A1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6BEA1784" w14:textId="77777777" w:rsidTr="00F55B9F">
        <w:trPr>
          <w:trHeight w:val="329"/>
        </w:trPr>
        <w:tc>
          <w:tcPr>
            <w:tcW w:w="3544" w:type="dxa"/>
          </w:tcPr>
          <w:p w14:paraId="0A20E719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B4E50F9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6851E58" w14:textId="147E7E3D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4DBDFB5B" w14:textId="77777777" w:rsidTr="00F55B9F">
        <w:trPr>
          <w:trHeight w:val="329"/>
        </w:trPr>
        <w:tc>
          <w:tcPr>
            <w:tcW w:w="3544" w:type="dxa"/>
          </w:tcPr>
          <w:p w14:paraId="0E952568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Cost</w:t>
            </w:r>
          </w:p>
          <w:p w14:paraId="0AC8C367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52FCF7DF" w14:textId="30297BCA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14:paraId="730B8F98" w14:textId="77777777" w:rsidTr="00F55B9F">
        <w:tc>
          <w:tcPr>
            <w:tcW w:w="10065" w:type="dxa"/>
            <w:gridSpan w:val="2"/>
            <w:hideMark/>
          </w:tcPr>
          <w:p w14:paraId="0C60A7A1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706158">
        <w:trPr>
          <w:trHeight w:val="680"/>
        </w:trPr>
        <w:tc>
          <w:tcPr>
            <w:tcW w:w="3544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D44CE2" w14:textId="77777777" w:rsidTr="00706158">
        <w:tc>
          <w:tcPr>
            <w:tcW w:w="10065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6810E261" w14:textId="77777777" w:rsidTr="00706158">
        <w:tc>
          <w:tcPr>
            <w:tcW w:w="10065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E73D5A7" w14:textId="77777777" w:rsidTr="00706158">
        <w:trPr>
          <w:trHeight w:val="329"/>
        </w:trPr>
        <w:tc>
          <w:tcPr>
            <w:tcW w:w="3544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0B25EAD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965B8EB" w14:textId="5182598D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A64148" w14:paraId="608E0302" w14:textId="77777777" w:rsidTr="00706158">
        <w:trPr>
          <w:trHeight w:val="329"/>
        </w:trPr>
        <w:tc>
          <w:tcPr>
            <w:tcW w:w="3544" w:type="dxa"/>
          </w:tcPr>
          <w:p w14:paraId="4FF4FB05" w14:textId="65BF1EE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1549097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44EDD57" w14:textId="4CD7FE7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C344B48" w14:textId="77777777" w:rsidTr="00706158">
        <w:trPr>
          <w:trHeight w:val="329"/>
        </w:trPr>
        <w:tc>
          <w:tcPr>
            <w:tcW w:w="3544" w:type="dxa"/>
          </w:tcPr>
          <w:p w14:paraId="25C9E9B3" w14:textId="0AB07E3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A775F66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E173AB7" w14:textId="3D29DFB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DD8243C" w14:textId="77777777" w:rsidTr="00706158">
        <w:trPr>
          <w:trHeight w:val="329"/>
        </w:trPr>
        <w:tc>
          <w:tcPr>
            <w:tcW w:w="3544" w:type="dxa"/>
          </w:tcPr>
          <w:p w14:paraId="6CD8500A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6F5A14AD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64148" w14:paraId="6173EDDA" w14:textId="77777777" w:rsidTr="00706158">
        <w:tc>
          <w:tcPr>
            <w:tcW w:w="10065" w:type="dxa"/>
            <w:gridSpan w:val="2"/>
            <w:hideMark/>
          </w:tcPr>
          <w:p w14:paraId="17F30783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D32CC74" w14:textId="77777777" w:rsidTr="00A64148">
        <w:trPr>
          <w:trHeight w:val="680"/>
        </w:trPr>
        <w:tc>
          <w:tcPr>
            <w:tcW w:w="3544" w:type="dxa"/>
          </w:tcPr>
          <w:p w14:paraId="7B98A4AE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3B4B0BC" w14:textId="77777777" w:rsidTr="00A64148">
        <w:trPr>
          <w:trHeight w:val="680"/>
        </w:trPr>
        <w:tc>
          <w:tcPr>
            <w:tcW w:w="3544" w:type="dxa"/>
          </w:tcPr>
          <w:p w14:paraId="2200D944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AD7950C" w14:textId="77777777" w:rsidTr="005F1C76">
        <w:tc>
          <w:tcPr>
            <w:tcW w:w="3544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expert or a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646F9E" w14:textId="77777777" w:rsidR="00706158" w:rsidRDefault="00706158" w:rsidP="0070615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706158" w14:paraId="43751959" w14:textId="77777777" w:rsidTr="009909C4">
        <w:tc>
          <w:tcPr>
            <w:tcW w:w="10060" w:type="dxa"/>
          </w:tcPr>
          <w:p w14:paraId="151AE2A2" w14:textId="77777777" w:rsidR="00706158" w:rsidRPr="00845171" w:rsidRDefault="0070615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706158" w14:paraId="67DD3D80" w14:textId="77777777" w:rsidTr="009909C4">
        <w:trPr>
          <w:trHeight w:val="329"/>
        </w:trPr>
        <w:tc>
          <w:tcPr>
            <w:tcW w:w="10060" w:type="dxa"/>
          </w:tcPr>
          <w:p w14:paraId="7E5A438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706158" w14:paraId="415791B5" w14:textId="77777777" w:rsidTr="009909C4">
        <w:trPr>
          <w:trHeight w:val="167"/>
        </w:trPr>
        <w:tc>
          <w:tcPr>
            <w:tcW w:w="10060" w:type="dxa"/>
          </w:tcPr>
          <w:p w14:paraId="2D8D3ED4" w14:textId="77777777" w:rsidR="00706158" w:rsidRDefault="00706158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EB0110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388F98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18D88ECD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46EB062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06158" w14:paraId="0A44A8B4" w14:textId="77777777" w:rsidTr="009909C4">
        <w:trPr>
          <w:trHeight w:val="329"/>
        </w:trPr>
        <w:tc>
          <w:tcPr>
            <w:tcW w:w="10060" w:type="dxa"/>
          </w:tcPr>
          <w:p w14:paraId="577DA58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708C7C1" w14:textId="77777777" w:rsidR="00706158" w:rsidRPr="00845171" w:rsidRDefault="00706158" w:rsidP="00706158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597DAAC" w14:textId="1DACCAE8" w:rsidR="003F2BED" w:rsidRDefault="003F2BED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1F7F03DE" w14:textId="62559FCA" w:rsidR="003F2BED" w:rsidRPr="005641FE" w:rsidRDefault="003F2BED" w:rsidP="003F2BED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p w14:paraId="47C29FED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20B5F" w14:paraId="7C8C6ED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E1A7F" w14:textId="690E32E1" w:rsidR="00A20B5F" w:rsidRDefault="00942F8A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</w:t>
            </w:r>
            <w:r w:rsidR="00314E0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referred</w:t>
            </w:r>
            <w:r w:rsidR="00A20B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CB33FB" w14:textId="20938E6C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="00942F8A" w:rsidRPr="00185B59">
              <w:rPr>
                <w:rFonts w:ascii="GDSTransportWebsite" w:hAnsi="GDSTransportWebsite"/>
                <w:color w:val="0A0A0A"/>
              </w:rPr>
              <w:t>responseCourt</w:t>
            </w:r>
            <w:r w:rsidR="00942F8A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942F8A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E9606B7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0B5F" w14:paraId="3F75439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28568E7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3163950" w14:textId="1E3471FE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2031F0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A19245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34F4E7D" w14:textId="77777777" w:rsidR="00A20B5F" w:rsidRDefault="00A20B5F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D294CD7" w14:textId="269B6A72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06158" w:rsidRPr="00156806" w14:paraId="432EA530" w14:textId="77777777" w:rsidTr="009909C4">
        <w:trPr>
          <w:trHeight w:val="680"/>
        </w:trPr>
        <w:tc>
          <w:tcPr>
            <w:tcW w:w="3542" w:type="dxa"/>
          </w:tcPr>
          <w:p w14:paraId="7DEDB4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233B5A41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7022DE1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9A6E867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078AD0FC" w14:textId="77777777" w:rsidTr="009909C4">
        <w:trPr>
          <w:trHeight w:val="680"/>
        </w:trPr>
        <w:tc>
          <w:tcPr>
            <w:tcW w:w="3542" w:type="dxa"/>
          </w:tcPr>
          <w:p w14:paraId="6F84003F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60A5A9D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How are you or the witness vulnerable and what support </w:t>
            </w: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 adjustments do you want the court to consider?</w:t>
            </w:r>
          </w:p>
          <w:p w14:paraId="4642F7E6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2D1B9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lastRenderedPageBreak/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6788D61C" w14:textId="77777777" w:rsidR="00706158" w:rsidRPr="00AE5180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7FF04FDC" w14:textId="77777777" w:rsidTr="009909C4">
        <w:trPr>
          <w:trHeight w:val="680"/>
        </w:trPr>
        <w:tc>
          <w:tcPr>
            <w:tcW w:w="3542" w:type="dxa"/>
          </w:tcPr>
          <w:p w14:paraId="737FFA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0FC2D810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3E6D35" w14:textId="1B745876" w:rsidR="00706158" w:rsidRPr="00CE196F" w:rsidRDefault="00B93F7C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A8E3E02" w14:textId="77777777" w:rsidR="00706158" w:rsidRDefault="00706158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45A3767D" w14:textId="46D027A8" w:rsidR="00685C27" w:rsidRDefault="00685C27" w:rsidP="000F2E70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46F0A52C" w14:textId="3A004B70" w:rsidR="007D6A5B" w:rsidRPr="000F2E70" w:rsidRDefault="007D6A5B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3657B" w14:paraId="396E7102" w14:textId="77777777" w:rsidTr="001979F6">
        <w:trPr>
          <w:trHeight w:val="67"/>
        </w:trPr>
        <w:tc>
          <w:tcPr>
            <w:tcW w:w="10065" w:type="dxa"/>
            <w:gridSpan w:val="2"/>
          </w:tcPr>
          <w:p w14:paraId="43AC05FC" w14:textId="2E5E6881" w:rsidR="0093657B" w:rsidRDefault="0093657B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84E8CC8" w14:textId="77777777" w:rsidTr="0093657B">
        <w:trPr>
          <w:trHeight w:val="388"/>
        </w:trPr>
        <w:tc>
          <w:tcPr>
            <w:tcW w:w="10065" w:type="dxa"/>
            <w:gridSpan w:val="2"/>
          </w:tcPr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3657B">
        <w:trPr>
          <w:trHeight w:val="67"/>
        </w:trPr>
        <w:tc>
          <w:tcPr>
            <w:tcW w:w="3544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0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1"/>
      <w:tr w:rsidR="009552E2" w14:paraId="09EAC2AD" w14:textId="77777777" w:rsidTr="0093657B">
        <w:trPr>
          <w:trHeight w:val="155"/>
        </w:trPr>
        <w:tc>
          <w:tcPr>
            <w:tcW w:w="3544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9A496" w14:textId="77777777" w:rsidR="002B7845" w:rsidRDefault="002B7845" w:rsidP="00812032">
      <w:r>
        <w:separator/>
      </w:r>
    </w:p>
  </w:endnote>
  <w:endnote w:type="continuationSeparator" w:id="0">
    <w:p w14:paraId="00902867" w14:textId="77777777" w:rsidR="002B7845" w:rsidRDefault="002B7845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ED16" w14:textId="32F73A55" w:rsidR="00AA4136" w:rsidRDefault="00AA41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9E891A8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F965" w14:textId="4EFF4B43" w:rsidR="00AA4136" w:rsidRDefault="00AA4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31167" w14:textId="77777777" w:rsidR="002B7845" w:rsidRDefault="002B7845" w:rsidP="00812032">
      <w:r>
        <w:separator/>
      </w:r>
    </w:p>
  </w:footnote>
  <w:footnote w:type="continuationSeparator" w:id="0">
    <w:p w14:paraId="541C61E0" w14:textId="77777777" w:rsidR="002B7845" w:rsidRDefault="002B7845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9A7D" w14:textId="77777777" w:rsidR="00346688" w:rsidRDefault="003466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9F8B" w14:textId="77777777" w:rsidR="00346688" w:rsidRDefault="00346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1A1EB" w14:textId="77777777" w:rsidR="00346688" w:rsidRDefault="00346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8719">
    <w:abstractNumId w:val="0"/>
  </w:num>
  <w:num w:numId="2" w16cid:durableId="1326979388">
    <w:abstractNumId w:val="8"/>
  </w:num>
  <w:num w:numId="3" w16cid:durableId="115877541">
    <w:abstractNumId w:val="7"/>
  </w:num>
  <w:num w:numId="4" w16cid:durableId="195848418">
    <w:abstractNumId w:val="4"/>
  </w:num>
  <w:num w:numId="5" w16cid:durableId="1188174409">
    <w:abstractNumId w:val="9"/>
  </w:num>
  <w:num w:numId="6" w16cid:durableId="1202132197">
    <w:abstractNumId w:val="10"/>
  </w:num>
  <w:num w:numId="7" w16cid:durableId="598681134">
    <w:abstractNumId w:val="16"/>
  </w:num>
  <w:num w:numId="8" w16cid:durableId="377358138">
    <w:abstractNumId w:val="22"/>
  </w:num>
  <w:num w:numId="9" w16cid:durableId="324016770">
    <w:abstractNumId w:val="5"/>
  </w:num>
  <w:num w:numId="10" w16cid:durableId="72120860">
    <w:abstractNumId w:val="28"/>
  </w:num>
  <w:num w:numId="11" w16cid:durableId="567301113">
    <w:abstractNumId w:val="11"/>
  </w:num>
  <w:num w:numId="12" w16cid:durableId="1063335829">
    <w:abstractNumId w:val="6"/>
  </w:num>
  <w:num w:numId="13" w16cid:durableId="802580043">
    <w:abstractNumId w:val="13"/>
  </w:num>
  <w:num w:numId="14" w16cid:durableId="2018772261">
    <w:abstractNumId w:val="17"/>
  </w:num>
  <w:num w:numId="15" w16cid:durableId="634061968">
    <w:abstractNumId w:val="23"/>
  </w:num>
  <w:num w:numId="16" w16cid:durableId="1550994159">
    <w:abstractNumId w:val="19"/>
  </w:num>
  <w:num w:numId="17" w16cid:durableId="2074425760">
    <w:abstractNumId w:val="27"/>
  </w:num>
  <w:num w:numId="18" w16cid:durableId="1998339053">
    <w:abstractNumId w:val="26"/>
  </w:num>
  <w:num w:numId="19" w16cid:durableId="762729394">
    <w:abstractNumId w:val="1"/>
  </w:num>
  <w:num w:numId="20" w16cid:durableId="386999722">
    <w:abstractNumId w:val="25"/>
  </w:num>
  <w:num w:numId="21" w16cid:durableId="768814435">
    <w:abstractNumId w:val="3"/>
  </w:num>
  <w:num w:numId="22" w16cid:durableId="1481850862">
    <w:abstractNumId w:val="15"/>
  </w:num>
  <w:num w:numId="23" w16cid:durableId="294338120">
    <w:abstractNumId w:val="2"/>
  </w:num>
  <w:num w:numId="24" w16cid:durableId="1473327807">
    <w:abstractNumId w:val="12"/>
  </w:num>
  <w:num w:numId="25" w16cid:durableId="1866794477">
    <w:abstractNumId w:val="29"/>
  </w:num>
  <w:num w:numId="26" w16cid:durableId="1100447270">
    <w:abstractNumId w:val="20"/>
  </w:num>
  <w:num w:numId="27" w16cid:durableId="924463676">
    <w:abstractNumId w:val="14"/>
  </w:num>
  <w:num w:numId="28" w16cid:durableId="2038308615">
    <w:abstractNumId w:val="21"/>
  </w:num>
  <w:num w:numId="29" w16cid:durableId="1896574957">
    <w:abstractNumId w:val="24"/>
  </w:num>
  <w:num w:numId="30" w16cid:durableId="12391693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405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696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424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C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01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0A09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E7648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02D"/>
    <w:rsid w:val="00202AA2"/>
    <w:rsid w:val="00202D2A"/>
    <w:rsid w:val="002031F0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575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5"/>
    <w:rsid w:val="002B7848"/>
    <w:rsid w:val="002B7F03"/>
    <w:rsid w:val="002C0CF0"/>
    <w:rsid w:val="002C1714"/>
    <w:rsid w:val="002C17C0"/>
    <w:rsid w:val="002C1B1F"/>
    <w:rsid w:val="002C1C6D"/>
    <w:rsid w:val="002C28C6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4E09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706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88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4869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6C7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621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2BED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27F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3B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2F3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49B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23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14A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19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1C76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07EDD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3A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CF6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1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A52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A5B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913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2CEB"/>
    <w:rsid w:val="00903260"/>
    <w:rsid w:val="0090383E"/>
    <w:rsid w:val="00903A64"/>
    <w:rsid w:val="00903C57"/>
    <w:rsid w:val="00903E62"/>
    <w:rsid w:val="009042E1"/>
    <w:rsid w:val="0090477C"/>
    <w:rsid w:val="00904871"/>
    <w:rsid w:val="009050CE"/>
    <w:rsid w:val="00905234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57B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2F8A"/>
    <w:rsid w:val="00943FCB"/>
    <w:rsid w:val="00944943"/>
    <w:rsid w:val="0094512A"/>
    <w:rsid w:val="009452E2"/>
    <w:rsid w:val="00945457"/>
    <w:rsid w:val="0094566D"/>
    <w:rsid w:val="00945741"/>
    <w:rsid w:val="009468FF"/>
    <w:rsid w:val="009475AD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B5F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1DD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BF5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148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F9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4136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0BE4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AE4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46E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A3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7C"/>
    <w:rsid w:val="00B94434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3FC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7DA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179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72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21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5B27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AFC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C78D3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6E7F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B53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537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4A24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B21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337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E92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B9F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2247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5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286BBE-1074-4653-AC7F-60C5278A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0</TotalTime>
  <Pages>8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CV-UNS-HRN-ENG-01680     Now: CV-UNS-HRN-ENG-01270.docx</vt:lpstr>
    </vt:vector>
  </TitlesOfParts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CV-UNS-HRN-ENG-01270.docx</dc:title>
  <dc:subject/>
  <dc:creator>District Judge Richard Clarke</dc:creator>
  <cp:keywords/>
  <cp:lastModifiedBy>Suvarna Thekkoot</cp:lastModifiedBy>
  <cp:revision>2</cp:revision>
  <cp:lastPrinted>2020-12-03T10:41:00Z</cp:lastPrinted>
  <dcterms:created xsi:type="dcterms:W3CDTF">2023-08-18T11:46:00Z</dcterms:created>
  <dcterms:modified xsi:type="dcterms:W3CDTF">2023-08-18T11:46:00Z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