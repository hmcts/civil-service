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56FD" w14:textId="50903860" w:rsidR="00D765AC" w:rsidRDefault="00882391" w:rsidP="00950040">
      <w:pPr>
        <w:autoSpaceDE w:val="0"/>
        <w:autoSpaceDN w:val="0"/>
        <w:adjustRightInd w:val="0"/>
        <w:ind w:left="-18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softHyphen/>
      </w: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3776B8" w:rsidRPr="00156806" w14:paraId="3F19C0B3" w14:textId="34E28D02" w:rsidTr="00B829A3">
        <w:tc>
          <w:tcPr>
            <w:tcW w:w="1980" w:type="dxa"/>
            <w:vMerge w:val="restart"/>
          </w:tcPr>
          <w:p w14:paraId="2AFC286D" w14:textId="1FE2E25B" w:rsidR="003776B8" w:rsidRDefault="003776B8" w:rsidP="00F57A44">
            <w:pPr>
              <w:jc w:val="both"/>
            </w:pP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"C:\\var\\folders\\m2\\qnb2dry97b79psf_83dm0rf80000gn\\T\\com.microsoft.Word\\WebArchiveCopyPasteTempFiles\\page1image12566944" \* MERGEFORMAT </w:instrText>
            </w:r>
            <w:r>
              <w:fldChar w:fldCharType="separate"/>
            </w: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"C:\\var\\folders\\m2\\qnb2dry97b79psf_83dm0rf80000gn\\T\\com.microsoft.Word\\WebArchiveCopyPasteTempFiles\\page1image59464816"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3776B8" w:rsidRPr="00153598" w:rsidRDefault="003776B8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47C3AD08" w:rsidR="003776B8" w:rsidRPr="00ED14FB" w:rsidRDefault="003776B8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</w:t>
            </w:r>
            <w:r w:rsidR="00187F00">
              <w:rPr>
                <w:rFonts w:ascii="GDSTransportWebsite" w:hAnsi="GDSTransportWebsite"/>
                <w:color w:val="0A0A0A"/>
                <w:sz w:val="44"/>
                <w:szCs w:val="44"/>
              </w:rPr>
              <w:t>r</w:t>
            </w: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ections questionnaire</w:t>
            </w:r>
          </w:p>
          <w:p w14:paraId="3A7BEC01" w14:textId="38466729" w:rsidR="003776B8" w:rsidRPr="001042EF" w:rsidRDefault="003776B8" w:rsidP="00C77AA5">
            <w:pPr>
              <w:jc w:val="both"/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  <w:tc>
          <w:tcPr>
            <w:tcW w:w="1999" w:type="dxa"/>
          </w:tcPr>
          <w:p w14:paraId="7248523A" w14:textId="5CB15DB9" w:rsidR="003776B8" w:rsidRPr="001042EF" w:rsidRDefault="003776B8" w:rsidP="006D7C28">
            <w:pPr>
              <w:jc w:val="right"/>
            </w:pPr>
            <w:r>
              <w:fldChar w:fldCharType="begin"/>
            </w:r>
            <w:r w:rsidR="00B93F2D">
              <w:instrText xml:space="preserve"> INCLUDEPICTURE "C:\\var\\folders\\m2\\qnb2dry97b79psf_83dm0rf80000gn\\T\\com.microsoft.Word\\WebArchiveCopyPasteTempFiles\\page1image59464608"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43251F" w:rsidRPr="00156806" w14:paraId="4B8E6915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7614EAD5" w14:textId="77777777" w:rsidR="0043251F" w:rsidRDefault="0043251F" w:rsidP="00264351"/>
        </w:tc>
        <w:tc>
          <w:tcPr>
            <w:tcW w:w="7764" w:type="dxa"/>
            <w:gridSpan w:val="3"/>
            <w:vAlign w:val="bottom"/>
          </w:tcPr>
          <w:p w14:paraId="61566C87" w14:textId="1A603F97" w:rsidR="0043251F" w:rsidRPr="003776B8" w:rsidRDefault="0043251F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proofErr w:type="spellStart"/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&gt;&gt;</w:t>
            </w:r>
          </w:p>
        </w:tc>
      </w:tr>
      <w:tr w:rsidR="003776B8" w:rsidRPr="00156806" w14:paraId="70777999" w14:textId="77777777" w:rsidTr="00B829A3">
        <w:trPr>
          <w:trHeight w:val="508"/>
        </w:trPr>
        <w:tc>
          <w:tcPr>
            <w:tcW w:w="1980" w:type="dxa"/>
            <w:vMerge/>
            <w:vAlign w:val="bottom"/>
          </w:tcPr>
          <w:p w14:paraId="6369B3C0" w14:textId="77777777" w:rsidR="003776B8" w:rsidRDefault="003776B8" w:rsidP="00264351"/>
        </w:tc>
        <w:tc>
          <w:tcPr>
            <w:tcW w:w="3969" w:type="dxa"/>
            <w:vAlign w:val="bottom"/>
          </w:tcPr>
          <w:p w14:paraId="6921BBB7" w14:textId="430B842C" w:rsidR="003776B8" w:rsidRPr="003776B8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Claimant ref: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 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.applicantSolicitor1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&gt;&gt; </w:t>
            </w:r>
          </w:p>
        </w:tc>
        <w:tc>
          <w:tcPr>
            <w:tcW w:w="3795" w:type="dxa"/>
            <w:gridSpan w:val="2"/>
            <w:vAlign w:val="bottom"/>
          </w:tcPr>
          <w:p w14:paraId="4E2B5C0F" w14:textId="0DE974FB" w:rsidR="003776B8" w:rsidRPr="003776B8" w:rsidRDefault="003776B8" w:rsidP="003776B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3776B8" w:rsidRPr="00156806" w14:paraId="1AF8D265" w14:textId="77777777" w:rsidTr="00B829A3">
        <w:trPr>
          <w:trHeight w:val="507"/>
        </w:trPr>
        <w:tc>
          <w:tcPr>
            <w:tcW w:w="1980" w:type="dxa"/>
            <w:vMerge/>
            <w:vAlign w:val="bottom"/>
          </w:tcPr>
          <w:p w14:paraId="19C5EA65" w14:textId="77777777" w:rsidR="003776B8" w:rsidRDefault="003776B8" w:rsidP="00264351"/>
        </w:tc>
        <w:tc>
          <w:tcPr>
            <w:tcW w:w="3969" w:type="dxa"/>
            <w:vAlign w:val="bottom"/>
          </w:tcPr>
          <w:p w14:paraId="58BDE55A" w14:textId="7A7D6534" w:rsidR="003776B8" w:rsidRPr="00C043B0" w:rsidRDefault="003776B8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solicitorReferences</w:t>
            </w: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.respondentSolicitor1</w:t>
            </w:r>
            <w:r w:rsidRPr="00607875">
              <w:rPr>
                <w:rFonts w:ascii="GDSTransportWebsite" w:hAnsi="GDSTransportWebsite"/>
                <w:color w:val="60686D"/>
                <w:sz w:val="20"/>
                <w:szCs w:val="20"/>
              </w:rPr>
              <w:t>Reference</w:t>
            </w:r>
            <w:r w:rsidRPr="00C043B0">
              <w:rPr>
                <w:rFonts w:ascii="GDSTransportWebsite" w:hAnsi="GDSTransportWebsite"/>
                <w:color w:val="60686D"/>
                <w:sz w:val="20"/>
                <w:szCs w:val="20"/>
              </w:rPr>
              <w:t>&gt;&gt;</w:t>
            </w:r>
          </w:p>
        </w:tc>
        <w:tc>
          <w:tcPr>
            <w:tcW w:w="3795" w:type="dxa"/>
            <w:gridSpan w:val="2"/>
            <w:vAlign w:val="bottom"/>
          </w:tcPr>
          <w:p w14:paraId="0814A489" w14:textId="5155B5CF" w:rsidR="003776B8" w:rsidRDefault="003776B8" w:rsidP="00F14ED6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:</w:t>
            </w:r>
            <w:r w:rsidR="00F14ED6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 </w:t>
            </w:r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</w:t>
            </w:r>
            <w:proofErr w:type="gram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&lt;{</w:t>
            </w:r>
            <w:proofErr w:type="spellStart"/>
            <w:proofErr w:type="gram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dateFormat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(</w:t>
            </w:r>
            <w:proofErr w:type="spellStart"/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submittedOn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 xml:space="preserve">, ‘d MMMM 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’, ‘dd-MM-</w:t>
            </w:r>
            <w:proofErr w:type="spellStart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yyyy</w:t>
            </w:r>
            <w:proofErr w:type="spellEnd"/>
            <w:r w:rsidRPr="00012B93"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’)}&gt;&gt;</w:t>
            </w:r>
          </w:p>
        </w:tc>
      </w:tr>
    </w:tbl>
    <w:p w14:paraId="61BE209B" w14:textId="77777777" w:rsidR="002C7259" w:rsidRPr="005641FE" w:rsidRDefault="002C7259" w:rsidP="002C725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2C7259" w:rsidRPr="00156806" w14:paraId="2E03BC8A" w14:textId="77777777" w:rsidTr="00CE196F">
        <w:trPr>
          <w:trHeight w:val="140"/>
        </w:trPr>
        <w:tc>
          <w:tcPr>
            <w:tcW w:w="3539" w:type="dxa"/>
          </w:tcPr>
          <w:p w14:paraId="510B1576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32D7771" w14:textId="207C0651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8994BEF" w14:textId="77777777" w:rsidR="002C7259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 w:rsidRPr="009820C6">
              <w:rPr>
                <w:rFonts w:ascii="GDSTransportWebsite" w:hAnsi="GDSTransportWebsite"/>
                <w:color w:val="0A0A0A"/>
              </w:rPr>
              <w:t>name&gt;&gt;</w:t>
            </w:r>
            <w:r w:rsidR="00815F7D">
              <w:rPr>
                <w:rFonts w:ascii="GDSTransportWebsite" w:hAnsi="GDSTransportWebsite"/>
                <w:color w:val="0A0A0A"/>
              </w:rPr>
              <w:t xml:space="preserve"> </w:t>
            </w:r>
          </w:p>
          <w:p w14:paraId="324C23BC" w14:textId="26899EAE" w:rsidR="00CE196F" w:rsidRPr="001839B9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C7259" w:rsidRPr="00156806" w14:paraId="1DCAE4D7" w14:textId="77777777" w:rsidTr="00CE196F">
        <w:tc>
          <w:tcPr>
            <w:tcW w:w="3539" w:type="dxa"/>
          </w:tcPr>
          <w:p w14:paraId="2D6C9943" w14:textId="77777777" w:rsidR="002C7259" w:rsidRDefault="002C7259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  <w:p w14:paraId="6064BA6B" w14:textId="1EA14F51" w:rsidR="00CE196F" w:rsidRPr="0080237C" w:rsidRDefault="00CE196F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1350953B" w14:textId="70A5B60C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!=null}&gt;&gt;&lt;&lt;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579C3AA" w14:textId="27C26CFD" w:rsidR="002C7259" w:rsidRPr="00A9384B" w:rsidRDefault="002C7259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7B541251" w14:textId="29556474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9820C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34FAB27" w14:textId="2045F0A2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0B36F33" w14:textId="77777777" w:rsidR="00882391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0265EF95" w14:textId="09453FF6" w:rsidR="002C7259" w:rsidRPr="009820C6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4190F79" w14:textId="77777777" w:rsidR="002C7259" w:rsidRDefault="002C7259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94C80">
              <w:rPr>
                <w:rFonts w:ascii="GDSTransportWebsite" w:hAnsi="GDSTransportWebsite"/>
                <w:color w:val="0A0A0A"/>
              </w:rPr>
              <w:t>applicant.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BA4D6A3" w14:textId="7C02D7AD" w:rsidR="00CE196F" w:rsidRPr="00A9384B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630CE" w:rsidRPr="00156806" w14:paraId="07233A62" w14:textId="77777777" w:rsidTr="00CE196F">
        <w:tc>
          <w:tcPr>
            <w:tcW w:w="3539" w:type="dxa"/>
          </w:tcPr>
          <w:p w14:paraId="6C9971BA" w14:textId="77777777" w:rsidR="000630CE" w:rsidRDefault="000630CE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  <w:p w14:paraId="3683E6AE" w14:textId="2BF18C20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68056AF4" w14:textId="3616CDE6" w:rsidR="0042060E" w:rsidRPr="009820C6" w:rsidRDefault="0042060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(applicant.</w:t>
            </w:r>
            <w:r w:rsidR="001131B3">
              <w:rPr>
                <w:rFonts w:ascii="GDSTransportWebsite" w:hAnsi="GDSTransportWebsite"/>
                <w:color w:val="0A0A0A"/>
              </w:rPr>
              <w:t>phoneNumber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 w:rsidR="00882391">
              <w:rPr>
                <w:rFonts w:ascii="GDSTransportWebsite" w:hAnsi="GDSTransportWebsite"/>
                <w:color w:val="0A0A0A"/>
              </w:rPr>
              <w:t>&lt;&lt;</w:t>
            </w:r>
            <w:r w:rsidR="00882391" w:rsidRPr="001F1CF9">
              <w:rPr>
                <w:rFonts w:ascii="GDSTransportWebsite" w:hAnsi="GDSTransportWebsite"/>
                <w:color w:val="0A0A0A"/>
              </w:rPr>
              <w:t>applicant.</w:t>
            </w:r>
            <w:r w:rsidR="001131B3">
              <w:rPr>
                <w:rFonts w:ascii="GDSTransportWebsite" w:hAnsi="GDSTransportWebsite"/>
                <w:color w:val="0A0A0A"/>
              </w:rPr>
              <w:t>phoneNumber</w:t>
            </w:r>
            <w:r w:rsidR="00882391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7D357700" w14:textId="77777777" w:rsidR="000630CE" w:rsidRPr="000630CE" w:rsidRDefault="000630CE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630CE" w:rsidRPr="00156806" w14:paraId="0B1B8586" w14:textId="77777777" w:rsidTr="00CE196F">
        <w:tc>
          <w:tcPr>
            <w:tcW w:w="3539" w:type="dxa"/>
          </w:tcPr>
          <w:p w14:paraId="63F63144" w14:textId="77777777" w:rsidR="000630CE" w:rsidRDefault="000630CE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  <w:p w14:paraId="534B9D7E" w14:textId="55ACDF0F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1DA019B5" w14:textId="417AC277" w:rsidR="0042060E" w:rsidRPr="009820C6" w:rsidRDefault="0042060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1131B3">
              <w:rPr>
                <w:rFonts w:ascii="GDSTransportWebsite" w:hAnsi="GDSTransportWebsite"/>
                <w:color w:val="0A0A0A"/>
              </w:rPr>
              <w:t>emailAddress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950700">
              <w:rPr>
                <w:rFonts w:ascii="GDSTransportWebsite" w:hAnsi="GDSTransportWebsite"/>
                <w:color w:val="0A0A0A"/>
              </w:rPr>
              <w:t>&lt;&lt;</w:t>
            </w:r>
            <w:r w:rsidR="00950700"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1131B3">
              <w:rPr>
                <w:rFonts w:ascii="GDSTransportWebsite" w:hAnsi="GDSTransportWebsite"/>
                <w:color w:val="0A0A0A"/>
              </w:rPr>
              <w:t>emailAddress</w:t>
            </w:r>
            <w:r w:rsidR="00950700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16E5DB52" w14:textId="77777777" w:rsidR="000630CE" w:rsidRPr="007E16F0" w:rsidRDefault="000630CE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05D64" w:rsidRPr="00156806" w14:paraId="0B168894" w14:textId="77777777" w:rsidTr="009D035D">
        <w:trPr>
          <w:trHeight w:val="140"/>
        </w:trPr>
        <w:tc>
          <w:tcPr>
            <w:tcW w:w="3539" w:type="dxa"/>
          </w:tcPr>
          <w:p w14:paraId="5D366A6C" w14:textId="77777777" w:rsidR="00105D64" w:rsidRDefault="00105D64" w:rsidP="009D03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  <w:p w14:paraId="0B9D9604" w14:textId="77777777" w:rsidR="00105D64" w:rsidRDefault="00105D64" w:rsidP="009D035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3790D6B2" w14:textId="5F9F3FFB" w:rsidR="00105D64" w:rsidRDefault="00DB7997" w:rsidP="00DB799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(applicant.litigationFriendName)}&gt;&gt;&lt;&lt;applicant.litigationFriendName&gt;&gt;&lt;&lt;else&gt;&gt;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applicant.litigationFriendFirstName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applicant.litigationFriendLastName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4A8929D4" w14:textId="77777777" w:rsidR="00105D64" w:rsidRPr="009820C6" w:rsidRDefault="00105D64" w:rsidP="009D035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45172" w:rsidRPr="00156806" w14:paraId="65DBF70A" w14:textId="77777777" w:rsidTr="00CE196F">
        <w:tc>
          <w:tcPr>
            <w:tcW w:w="3539" w:type="dxa"/>
          </w:tcPr>
          <w:p w14:paraId="2F2D365D" w14:textId="77777777" w:rsidR="00E45172" w:rsidRDefault="00E4517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  <w:p w14:paraId="22CDCEA1" w14:textId="76CCF057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324866ED" w14:textId="77777777" w:rsidR="00E45172" w:rsidRDefault="0042060E" w:rsidP="000630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882391"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4A2FAE">
              <w:rPr>
                <w:rFonts w:ascii="GDSTransportWebsite" w:hAnsi="GDSTransportWebsite"/>
                <w:color w:val="0A0A0A"/>
              </w:rPr>
              <w:t>&lt;&lt;</w:t>
            </w:r>
            <w:r w:rsidR="004A2FAE"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4A2FAE"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4A2FAE">
              <w:rPr>
                <w:rFonts w:ascii="GDSTransportWebsite" w:hAnsi="GDSTransportWebsite"/>
                <w:color w:val="0A0A0A"/>
              </w:rPr>
              <w:t>P</w:t>
            </w:r>
            <w:r w:rsidR="004A2FAE" w:rsidRPr="000630CE">
              <w:rPr>
                <w:rFonts w:ascii="GDSTransportWebsite" w:hAnsi="GDSTransportWebsite"/>
                <w:color w:val="0A0A0A"/>
              </w:rPr>
              <w:t>honeNum</w:t>
            </w:r>
            <w:r w:rsidR="004A2FAE">
              <w:rPr>
                <w:rFonts w:ascii="GDSTransportWebsite" w:hAnsi="GDSTransportWebsite"/>
                <w:color w:val="0A0A0A"/>
              </w:rPr>
              <w:t>b</w:t>
            </w:r>
            <w:r w:rsidR="004A2FAE" w:rsidRPr="000630CE">
              <w:rPr>
                <w:rFonts w:ascii="GDSTransportWebsite" w:hAnsi="GDSTransportWebsite"/>
                <w:color w:val="0A0A0A"/>
              </w:rPr>
              <w:t>er</w:t>
            </w:r>
            <w:r w:rsidR="004A2FAE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4C7CABE9" w14:textId="47661535" w:rsidR="00CE196F" w:rsidRPr="009820C6" w:rsidRDefault="00CE196F" w:rsidP="000630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E45172" w:rsidRPr="00156806" w14:paraId="0F86D563" w14:textId="77777777" w:rsidTr="00CE196F">
        <w:tc>
          <w:tcPr>
            <w:tcW w:w="3539" w:type="dxa"/>
          </w:tcPr>
          <w:p w14:paraId="1FD19C4E" w14:textId="77777777" w:rsidR="00E45172" w:rsidRDefault="00E4517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Litigation friend email</w:t>
            </w:r>
          </w:p>
          <w:p w14:paraId="493351F2" w14:textId="748B51E4" w:rsidR="00CE196F" w:rsidRDefault="00CE196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5D7ECDE1" w14:textId="5F6F3F80" w:rsidR="0042060E" w:rsidRPr="009820C6" w:rsidRDefault="0042060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0630CE">
              <w:rPr>
                <w:rFonts w:ascii="GDSTransportWebsite" w:hAnsi="GDSTransportWebsite"/>
                <w:color w:val="0A0A0A"/>
              </w:rPr>
              <w:t>applicant.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882391">
              <w:rPr>
                <w:rFonts w:ascii="GDSTransportWebsite" w:hAnsi="GDSTransportWebsite"/>
                <w:color w:val="0A0A0A"/>
              </w:rPr>
              <w:t>E</w:t>
            </w:r>
            <w:r>
              <w:rPr>
                <w:rFonts w:ascii="GDSTransportWebsite" w:hAnsi="GDSTransportWebsite"/>
                <w:color w:val="0A0A0A"/>
              </w:rPr>
              <w:t>mailAddress)}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4A2FAE">
              <w:rPr>
                <w:rFonts w:ascii="GDSTransportWebsite" w:hAnsi="GDSTransportWebsite"/>
                <w:color w:val="0A0A0A"/>
              </w:rPr>
              <w:t>&lt;&lt;</w:t>
            </w:r>
            <w:r w:rsidR="004A2FAE" w:rsidRPr="000630CE">
              <w:rPr>
                <w:rFonts w:ascii="GDSTransportWebsite" w:hAnsi="GDSTransportWebsite"/>
                <w:color w:val="0A0A0A"/>
              </w:rPr>
              <w:t>applicant.</w:t>
            </w:r>
            <w:r w:rsidR="004A2FAE" w:rsidRPr="00E45172">
              <w:rPr>
                <w:rFonts w:ascii="GDSTransportWebsite" w:hAnsi="GDSTransportWebsite"/>
                <w:color w:val="0A0A0A"/>
              </w:rPr>
              <w:t>litigationFriend</w:t>
            </w:r>
            <w:r w:rsidR="004A2FAE">
              <w:rPr>
                <w:rFonts w:ascii="GDSTransportWebsite" w:hAnsi="GDSTransportWebsite"/>
                <w:color w:val="0A0A0A"/>
              </w:rPr>
              <w:t>EmailAddress&gt;&gt;</w:t>
            </w:r>
            <w:r>
              <w:rPr>
                <w:rFonts w:ascii="GDSTransportWebsite" w:hAnsi="GDSTransportWebsite"/>
                <w:color w:val="0A0A0A"/>
              </w:rPr>
              <w:t>&lt;&lt;else&gt;&gt;Not Provided&lt;&lt;es_&gt;&gt;</w:t>
            </w:r>
          </w:p>
          <w:p w14:paraId="50DB7E3D" w14:textId="77777777" w:rsidR="00E45172" w:rsidRPr="009820C6" w:rsidRDefault="00E45172" w:rsidP="000630C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71CB6F47" w14:textId="77777777" w:rsidR="00070038" w:rsidRPr="00115B1E" w:rsidRDefault="00070038" w:rsidP="00070038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070038" w:rsidRPr="00156806" w14:paraId="508E5C09" w14:textId="77777777" w:rsidTr="00CE196F">
        <w:trPr>
          <w:trHeight w:val="193"/>
        </w:trPr>
        <w:tc>
          <w:tcPr>
            <w:tcW w:w="10025" w:type="dxa"/>
            <w:gridSpan w:val="2"/>
          </w:tcPr>
          <w:p w14:paraId="2478FCFE" w14:textId="77777777" w:rsidR="00070038" w:rsidRPr="00AA0D40" w:rsidRDefault="00070038" w:rsidP="002079E5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070038" w:rsidRPr="00156806" w14:paraId="0BCDC0B2" w14:textId="77777777" w:rsidTr="00CE196F">
        <w:trPr>
          <w:trHeight w:val="386"/>
        </w:trPr>
        <w:tc>
          <w:tcPr>
            <w:tcW w:w="10025" w:type="dxa"/>
            <w:gridSpan w:val="2"/>
          </w:tcPr>
          <w:p w14:paraId="006DB537" w14:textId="77777777" w:rsidR="00070038" w:rsidRPr="00050D78" w:rsidRDefault="00070038" w:rsidP="002079E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070038" w:rsidRPr="00156806" w14:paraId="4B68E2AC" w14:textId="77777777" w:rsidTr="00CE196F">
        <w:trPr>
          <w:trHeight w:val="680"/>
        </w:trPr>
        <w:tc>
          <w:tcPr>
            <w:tcW w:w="3681" w:type="dxa"/>
          </w:tcPr>
          <w:p w14:paraId="6F662B9A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3DA3AE77" w14:textId="77777777" w:rsidR="00070038" w:rsidRPr="001839B9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070038" w:rsidRPr="00156806" w14:paraId="4140D53B" w14:textId="77777777" w:rsidTr="00CE196F">
        <w:tc>
          <w:tcPr>
            <w:tcW w:w="3681" w:type="dxa"/>
          </w:tcPr>
          <w:p w14:paraId="6C46A495" w14:textId="77777777" w:rsidR="00070038" w:rsidRPr="0080237C" w:rsidRDefault="00070038" w:rsidP="002079E5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D24E1BC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3AF4E202" w14:textId="77777777" w:rsidR="00070038" w:rsidRPr="00A9384B" w:rsidRDefault="0007003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8F322E" w14:textId="77777777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84E52E" w14:textId="518ABBDB" w:rsidR="0007003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0297D038" w14:textId="151B96E3" w:rsidR="00377198" w:rsidRPr="009820C6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48F5F678" w14:textId="77777777" w:rsidR="00070038" w:rsidRDefault="00070038" w:rsidP="002079E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28B19F81" w14:textId="5E785230" w:rsidR="00377198" w:rsidRPr="00A9384B" w:rsidRDefault="00377198" w:rsidP="002079E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A27" w:rsidRPr="00156806" w14:paraId="5C5DA60D" w14:textId="77777777" w:rsidTr="00CE196F">
        <w:tc>
          <w:tcPr>
            <w:tcW w:w="3681" w:type="dxa"/>
          </w:tcPr>
          <w:p w14:paraId="3176BBC9" w14:textId="75F75A20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2687A4FA" w14:textId="2CFACAE8" w:rsidR="002147BE" w:rsidRPr="009820C6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1131B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1131B3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30EDDBF" w14:textId="77777777" w:rsidR="00D61A27" w:rsidRPr="007E16F0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623B7082" w14:textId="77777777" w:rsidTr="00CE196F">
        <w:tc>
          <w:tcPr>
            <w:tcW w:w="3681" w:type="dxa"/>
          </w:tcPr>
          <w:p w14:paraId="68C3CC01" w14:textId="517340E8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</w:t>
            </w:r>
          </w:p>
        </w:tc>
        <w:tc>
          <w:tcPr>
            <w:tcW w:w="6344" w:type="dxa"/>
          </w:tcPr>
          <w:p w14:paraId="1BFFDE35" w14:textId="6C8A55C3" w:rsidR="002147BE" w:rsidRPr="009820C6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</w:t>
            </w:r>
            <w:proofErr w:type="spellStart"/>
            <w:r w:rsidRPr="001F1CF9"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 w:rsidR="001131B3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1131B3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A762A24" w14:textId="77777777" w:rsidR="00D61A27" w:rsidRPr="007E16F0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05D64" w:rsidRPr="00156806" w14:paraId="26D699A5" w14:textId="77777777" w:rsidTr="00C77322">
        <w:trPr>
          <w:trHeight w:val="680"/>
        </w:trPr>
        <w:tc>
          <w:tcPr>
            <w:tcW w:w="3681" w:type="dxa"/>
          </w:tcPr>
          <w:p w14:paraId="1BC004EC" w14:textId="77777777" w:rsidR="00105D64" w:rsidRDefault="00105D64" w:rsidP="00C7732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344" w:type="dxa"/>
          </w:tcPr>
          <w:p w14:paraId="30898596" w14:textId="61EE8ABE" w:rsidR="00105D64" w:rsidRPr="00283B53" w:rsidRDefault="00D572DE" w:rsidP="00D572D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(litigationFriendName)}&gt;&gt;&lt;&lt;litigationFriendName&gt;&gt;&lt;&lt;else&gt;&gt;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litigationFriendFirstName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litigationFriendLastName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42060E" w:rsidRPr="00156806" w14:paraId="740E9F1B" w14:textId="77777777" w:rsidTr="00CE196F">
        <w:tc>
          <w:tcPr>
            <w:tcW w:w="3681" w:type="dxa"/>
          </w:tcPr>
          <w:p w14:paraId="5E4B0D6E" w14:textId="2F172E52" w:rsidR="0042060E" w:rsidRDefault="0042060E" w:rsidP="0042060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phone number</w:t>
            </w:r>
          </w:p>
        </w:tc>
        <w:tc>
          <w:tcPr>
            <w:tcW w:w="6344" w:type="dxa"/>
          </w:tcPr>
          <w:p w14:paraId="5B273358" w14:textId="168B1D53" w:rsidR="002147BE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P</w:t>
            </w:r>
            <w:r w:rsidRPr="000630CE">
              <w:rPr>
                <w:rFonts w:ascii="GDSTransportWebsite" w:hAnsi="GDSTransportWebsite"/>
                <w:color w:val="0A0A0A"/>
              </w:rPr>
              <w:t>honeNum</w:t>
            </w:r>
            <w:r>
              <w:rPr>
                <w:rFonts w:ascii="GDSTransportWebsite" w:hAnsi="GDSTransportWebsite"/>
                <w:color w:val="0A0A0A"/>
              </w:rPr>
              <w:t>b</w:t>
            </w:r>
            <w:r w:rsidRPr="000630CE">
              <w:rPr>
                <w:rFonts w:ascii="GDSTransportWebsite" w:hAnsi="GDSTransportWebsite"/>
                <w:color w:val="0A0A0A"/>
              </w:rPr>
              <w:t>er</w:t>
            </w:r>
            <w:r>
              <w:rPr>
                <w:rFonts w:ascii="GDSTransportWebsite" w:hAnsi="GDSTransportWebsite"/>
                <w:color w:val="0A0A0A"/>
              </w:rPr>
              <w:t>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004F0F67" w14:textId="0E950F6A" w:rsidR="002147BE" w:rsidRPr="009820C6" w:rsidRDefault="002147BE" w:rsidP="0042060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35AC841B" w14:textId="77777777" w:rsidTr="00CE196F">
        <w:tc>
          <w:tcPr>
            <w:tcW w:w="3681" w:type="dxa"/>
          </w:tcPr>
          <w:p w14:paraId="37A7925B" w14:textId="13DEA6FA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 email</w:t>
            </w:r>
          </w:p>
        </w:tc>
        <w:tc>
          <w:tcPr>
            <w:tcW w:w="6344" w:type="dxa"/>
          </w:tcPr>
          <w:p w14:paraId="4394A747" w14:textId="25A5AD78" w:rsidR="002147BE" w:rsidRPr="009820C6" w:rsidRDefault="002147BE" w:rsidP="002147B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1F1CF9"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 w:rsidRPr="001F1CF9">
              <w:rPr>
                <w:rFonts w:ascii="GDSTransportWebsite" w:hAnsi="GDSTransportWebsite"/>
                <w:color w:val="0A0A0A"/>
              </w:rPr>
              <w:t>{!isBlank</w:t>
            </w:r>
            <w:proofErr w:type="gramEnd"/>
            <w:r w:rsidRPr="001F1CF9">
              <w:rPr>
                <w:rFonts w:ascii="GDSTransportWebsite" w:hAnsi="GDSTransportWebsite"/>
                <w:color w:val="0A0A0A"/>
              </w:rPr>
              <w:t>(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</w:t>
            </w:r>
            <w:r w:rsidRPr="001F1CF9">
              <w:rPr>
                <w:rFonts w:ascii="GDSTransportWebsite" w:hAnsi="GDSTransportWebsite"/>
                <w:color w:val="0A0A0A"/>
              </w:rPr>
              <w:t>)}&gt;&gt;</w:t>
            </w:r>
            <w:r>
              <w:rPr>
                <w:rFonts w:ascii="GDSTransportWebsite" w:hAnsi="GDSTransportWebsite"/>
                <w:color w:val="0A0A0A"/>
              </w:rPr>
              <w:t>&lt;&lt;</w:t>
            </w:r>
            <w:r w:rsidRPr="00E45172">
              <w:rPr>
                <w:rFonts w:ascii="GDSTransportWebsite" w:hAnsi="GDSTransportWebsite"/>
                <w:color w:val="0A0A0A"/>
              </w:rPr>
              <w:t>litigationFriend</w:t>
            </w:r>
            <w:r>
              <w:rPr>
                <w:rFonts w:ascii="GDSTransportWebsite" w:hAnsi="GDSTransportWebsite"/>
                <w:color w:val="0A0A0A"/>
              </w:rPr>
              <w:t>EmailAddress&gt;&gt;&lt;&lt;else&gt;&gt;Not Provided&lt;</w:t>
            </w:r>
            <w:r w:rsidRPr="001F1CF9">
              <w:rPr>
                <w:rFonts w:ascii="GDSTransportWebsite" w:hAnsi="GDSTransportWebsite"/>
                <w:color w:val="0A0A0A"/>
              </w:rPr>
              <w:t>&lt;es_&gt;&gt;</w:t>
            </w:r>
          </w:p>
          <w:p w14:paraId="32A66CE6" w14:textId="77777777" w:rsidR="00D61A27" w:rsidRPr="009820C6" w:rsidRDefault="00D61A27" w:rsidP="002147B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2D0B08C0" w14:textId="77777777" w:rsidTr="00CE196F">
        <w:trPr>
          <w:trHeight w:val="680"/>
        </w:trPr>
        <w:tc>
          <w:tcPr>
            <w:tcW w:w="10025" w:type="dxa"/>
            <w:gridSpan w:val="2"/>
          </w:tcPr>
          <w:p w14:paraId="6F410934" w14:textId="77777777" w:rsidR="00D61A27" w:rsidRPr="00450417" w:rsidRDefault="00D61A27" w:rsidP="00D61A27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D61A27" w:rsidRPr="00156806" w14:paraId="6ACF0216" w14:textId="77777777" w:rsidTr="00CE196F">
        <w:trPr>
          <w:trHeight w:val="680"/>
        </w:trPr>
        <w:tc>
          <w:tcPr>
            <w:tcW w:w="3681" w:type="dxa"/>
          </w:tcPr>
          <w:p w14:paraId="75511890" w14:textId="77777777" w:rsidR="003773B3" w:rsidRPr="00EA096B" w:rsidRDefault="003773B3" w:rsidP="003773B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EA096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EA096B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legalRepHeading</w:t>
            </w:r>
            <w:proofErr w:type="spellEnd"/>
            <w:r w:rsidRPr="00EA096B">
              <w:rPr>
                <w:rFonts w:ascii="GDSTransportWebsite" w:hAnsi="GDSTransportWebsite"/>
                <w:b/>
                <w:bCs/>
                <w:color w:val="0A0A0A"/>
              </w:rPr>
              <w:t>&gt;&gt;</w:t>
            </w:r>
          </w:p>
          <w:p w14:paraId="244AFDB5" w14:textId="224612EF" w:rsidR="00087B1B" w:rsidRDefault="00087B1B" w:rsidP="00087B1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1B5B8724" w14:textId="1CA5EB92" w:rsidR="00D61A27" w:rsidRPr="0080237C" w:rsidRDefault="00D61A27" w:rsidP="00D61A27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215C3E4E" w14:textId="77777777" w:rsidR="00D61A27" w:rsidRPr="00A9384B" w:rsidRDefault="00D61A27" w:rsidP="00D61A2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lastRenderedPageBreak/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D61A27" w:rsidRPr="00C53276" w14:paraId="747FA70A" w14:textId="77777777" w:rsidTr="00CE196F">
        <w:tc>
          <w:tcPr>
            <w:tcW w:w="3681" w:type="dxa"/>
          </w:tcPr>
          <w:p w14:paraId="228FF856" w14:textId="77777777" w:rsidR="00D61A27" w:rsidRPr="00D34F20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Address</w:t>
            </w:r>
          </w:p>
        </w:tc>
        <w:tc>
          <w:tcPr>
            <w:tcW w:w="6344" w:type="dxa"/>
          </w:tcPr>
          <w:p w14:paraId="0836B5EA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1)</w:t>
            </w:r>
            <w:r w:rsidRPr="00C53276">
              <w:rPr>
                <w:rFonts w:ascii="GDSTransportWebsite" w:hAnsi="GDSTransportWebsite"/>
                <w:color w:val="0A0A0A"/>
              </w:rPr>
              <w:t>}&gt;&gt;&lt;&lt;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C5327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5ED8E1A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757148D8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160478AA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495BE57" w14:textId="77777777" w:rsidR="00D61A27" w:rsidRPr="00C53276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F9FFD08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3FB3EC5E" w14:textId="2A0FEA65" w:rsidR="00CE196F" w:rsidRPr="00C53276" w:rsidRDefault="00CE196F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1EE39229" w14:textId="77777777" w:rsidTr="00CE196F">
        <w:trPr>
          <w:trHeight w:val="680"/>
        </w:trPr>
        <w:tc>
          <w:tcPr>
            <w:tcW w:w="3681" w:type="dxa"/>
          </w:tcPr>
          <w:p w14:paraId="00612B01" w14:textId="77777777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  <w:p w14:paraId="6038231E" w14:textId="20733FBE" w:rsidR="00CE196F" w:rsidRPr="00D34F20" w:rsidRDefault="00CE196F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344" w:type="dxa"/>
          </w:tcPr>
          <w:p w14:paraId="79A79540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64A812BC" w14:textId="0705840D" w:rsidR="00CE196F" w:rsidRPr="00283B53" w:rsidRDefault="00CE196F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D61A27" w:rsidRPr="00156806" w14:paraId="031FD9C3" w14:textId="77777777" w:rsidTr="00CE196F">
        <w:trPr>
          <w:trHeight w:val="680"/>
        </w:trPr>
        <w:tc>
          <w:tcPr>
            <w:tcW w:w="3681" w:type="dxa"/>
          </w:tcPr>
          <w:p w14:paraId="71ED063F" w14:textId="77777777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  <w:p w14:paraId="1B6AFCE6" w14:textId="2ABB63B6" w:rsidR="00CE196F" w:rsidRPr="00D34F20" w:rsidRDefault="00CE196F" w:rsidP="00D61A27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3429F922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7274BA66" w14:textId="2D15B0BC" w:rsidR="00CE196F" w:rsidRPr="00A9384B" w:rsidRDefault="00CE196F" w:rsidP="00D61A2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A27" w:rsidRPr="00156806" w14:paraId="44CE50CD" w14:textId="77777777" w:rsidTr="00CE196F">
        <w:trPr>
          <w:trHeight w:val="680"/>
        </w:trPr>
        <w:tc>
          <w:tcPr>
            <w:tcW w:w="3681" w:type="dxa"/>
          </w:tcPr>
          <w:p w14:paraId="2F8B1DDD" w14:textId="77777777" w:rsidR="00D61A27" w:rsidRDefault="00D61A27" w:rsidP="00D61A27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  <w:p w14:paraId="77F1C74F" w14:textId="2D1591E7" w:rsidR="00CE196F" w:rsidRPr="00D34F20" w:rsidRDefault="00CE196F" w:rsidP="00D61A27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344" w:type="dxa"/>
          </w:tcPr>
          <w:p w14:paraId="539C30FB" w14:textId="77777777" w:rsidR="00D61A27" w:rsidRDefault="00D61A27" w:rsidP="00D61A2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  <w:p w14:paraId="117807C2" w14:textId="49476937" w:rsidR="00CE196F" w:rsidRDefault="00CE196F" w:rsidP="00D61A27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61A27" w:rsidRPr="00156806" w14:paraId="7B156CAB" w14:textId="77777777" w:rsidTr="00CE196F">
        <w:tc>
          <w:tcPr>
            <w:tcW w:w="10025" w:type="dxa"/>
            <w:gridSpan w:val="2"/>
          </w:tcPr>
          <w:p w14:paraId="39FEB292" w14:textId="77777777" w:rsidR="00D61A27" w:rsidRPr="00A9384B" w:rsidRDefault="00D61A27" w:rsidP="00D61A27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7CAF7293" w14:textId="77777777" w:rsidR="00070038" w:rsidRDefault="00070038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16EF43D" w14:textId="0A5BBEB2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proofErr w:type="gram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>
        <w:rPr>
          <w:rFonts w:ascii="GDSTransportWebsite" w:hAnsi="GDSTransportWebsite"/>
          <w:color w:val="0A0A0A"/>
          <w:sz w:val="36"/>
          <w:szCs w:val="36"/>
        </w:rPr>
        <w:t>!</w:t>
      </w:r>
      <w:r w:rsidRPr="00B25A9F">
        <w:rPr>
          <w:rFonts w:ascii="GDSTransportWebsite" w:hAnsi="GDSTransportWebsite"/>
          <w:color w:val="0A0A0A"/>
          <w:sz w:val="36"/>
          <w:szCs w:val="36"/>
        </w:rPr>
        <w:t>=</w:t>
      </w:r>
      <w:proofErr w:type="gramEnd"/>
      <w:r w:rsidR="00A45E36">
        <w:rPr>
          <w:rFonts w:ascii="GDSTransportWebsite" w:hAnsi="GDSTransportWebsite"/>
          <w:color w:val="0A0A0A"/>
          <w:sz w:val="36"/>
          <w:szCs w:val="36"/>
        </w:rPr>
        <w:t>'</w:t>
      </w:r>
      <w:r>
        <w:rPr>
          <w:rFonts w:ascii="GDSTransportWebsite" w:hAnsi="GDSTransportWebsite"/>
          <w:color w:val="0A0A0A"/>
          <w:sz w:val="36"/>
          <w:szCs w:val="36"/>
        </w:rPr>
        <w:t>SMALL_CLAIM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054B5549" w14:textId="21E03571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25ED7BCB" w14:textId="77777777" w:rsidTr="00AF0AC7">
        <w:trPr>
          <w:trHeight w:val="193"/>
        </w:trPr>
        <w:tc>
          <w:tcPr>
            <w:tcW w:w="10060" w:type="dxa"/>
            <w:gridSpan w:val="2"/>
          </w:tcPr>
          <w:p w14:paraId="362A8BA2" w14:textId="207113A8" w:rsidR="009468FF" w:rsidRDefault="009468F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 confirm </w:t>
            </w:r>
            <w:r w:rsidR="00D96CED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that I have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explained to my client that they must try to settle, the available options, and the possibility of costs sanctions if they refuse.</w:t>
            </w:r>
          </w:p>
          <w:p w14:paraId="3613854C" w14:textId="193B9A4C" w:rsidR="006508C8" w:rsidRPr="00AA0D40" w:rsidRDefault="006508C8" w:rsidP="00EF01CB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9468FF" w:rsidRPr="00156806" w14:paraId="089835C5" w14:textId="77777777" w:rsidTr="00AF0AC7">
        <w:trPr>
          <w:trHeight w:val="680"/>
        </w:trPr>
        <w:tc>
          <w:tcPr>
            <w:tcW w:w="3539" w:type="dxa"/>
          </w:tcPr>
          <w:p w14:paraId="66861375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42A9D95C" w14:textId="40CBD3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5B5587D7" w14:textId="77777777" w:rsidR="009468FF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.oneMonthStayRequested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090464B5" w14:textId="77BAFBA9" w:rsidR="00CE196F" w:rsidRPr="001839B9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68FF" w:rsidRPr="00156806" w14:paraId="67511766" w14:textId="77777777" w:rsidTr="00AF0AC7">
        <w:tc>
          <w:tcPr>
            <w:tcW w:w="3539" w:type="dxa"/>
          </w:tcPr>
          <w:p w14:paraId="215FF69B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complied with the pre-action protocol?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52537B04" w14:textId="40A552A2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41CDE038" w14:textId="77777777" w:rsidR="009468FF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.reactionProtocolCompliedWith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6330EF16" w14:textId="7B493046" w:rsidR="00CE196F" w:rsidRPr="00A9384B" w:rsidRDefault="00CE196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B265C2B" w14:textId="09AACED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&lt;&lt;cs_{fileDirectionsQuestionnaire.reactionProtocolCompliedWith='No'}&gt;&gt;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7257527C" w14:textId="77777777" w:rsidTr="00AF0AC7">
        <w:tc>
          <w:tcPr>
            <w:tcW w:w="3539" w:type="dxa"/>
          </w:tcPr>
          <w:p w14:paraId="4826E35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</w:p>
          <w:p w14:paraId="2CFBA04A" w14:textId="2446B8A9" w:rsid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4C40F081" w14:textId="5F1F9A3B" w:rsidR="009468FF" w:rsidRPr="007E16F0" w:rsidRDefault="009468F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F94C80">
              <w:rPr>
                <w:rFonts w:ascii="GDSTransportWebsite" w:hAnsi="GDSTransportWebsite"/>
                <w:color w:val="0A0A0A"/>
              </w:rPr>
              <w:t>fileDirectionsQuestionnaire</w:t>
            </w:r>
            <w:r w:rsidR="00955793">
              <w:rPr>
                <w:rFonts w:ascii="GDSTransportWebsite" w:hAnsi="GDSTransportWebsite"/>
                <w:color w:val="0A0A0A"/>
              </w:rPr>
              <w:t>.reactionProtocol</w:t>
            </w:r>
            <w:r w:rsidR="00F94C80">
              <w:rPr>
                <w:rFonts w:ascii="GDSTransportWebsite" w:hAnsi="GDSTransportWebsite"/>
                <w:color w:val="0A0A0A"/>
              </w:rPr>
              <w:t>Not</w:t>
            </w:r>
            <w:r w:rsidR="00955793">
              <w:rPr>
                <w:rFonts w:ascii="GDSTransportWebsite" w:hAnsi="GDSTransportWebsite"/>
                <w:color w:val="0A0A0A"/>
              </w:rPr>
              <w:t>CompliedWith</w:t>
            </w:r>
            <w:r w:rsidR="00F94C80">
              <w:rPr>
                <w:rFonts w:ascii="GDSTransportWebsite" w:hAnsi="GDSTransportWebsite"/>
                <w:color w:val="0A0A0A"/>
              </w:rPr>
              <w:t>Reason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3FD4449" w14:textId="66317092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0DF4E4FF" w14:textId="70E2B316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lastRenderedPageBreak/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1760CFB1" w14:textId="1EE9BDDA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&lt;&lt;cs_{</w:t>
      </w:r>
      <w:proofErr w:type="spellStart"/>
      <w:r w:rsidRPr="00B25A9F">
        <w:rPr>
          <w:rFonts w:ascii="GDSTransportWebsite" w:hAnsi="GDSTransportWebsite"/>
          <w:color w:val="0A0A0A"/>
          <w:sz w:val="36"/>
          <w:szCs w:val="36"/>
        </w:rPr>
        <w:t>a</w:t>
      </w:r>
      <w:r>
        <w:rPr>
          <w:rFonts w:ascii="GDSTransportWebsite" w:hAnsi="GDSTransportWebsite"/>
          <w:color w:val="0A0A0A"/>
          <w:sz w:val="36"/>
          <w:szCs w:val="36"/>
        </w:rPr>
        <w:t>llocatedTrack</w:t>
      </w:r>
      <w:proofErr w:type="spellEnd"/>
      <w:r w:rsidRPr="00B25A9F">
        <w:rPr>
          <w:rFonts w:ascii="GDSTransportWebsite" w:hAnsi="GDSTransportWebsite"/>
          <w:color w:val="0A0A0A"/>
          <w:sz w:val="36"/>
          <w:szCs w:val="36"/>
        </w:rPr>
        <w:t>='</w:t>
      </w:r>
      <w:r>
        <w:rPr>
          <w:rFonts w:ascii="GDSTransportWebsite" w:hAnsi="GDSTransportWebsite"/>
          <w:color w:val="0A0A0A"/>
          <w:sz w:val="36"/>
          <w:szCs w:val="36"/>
        </w:rPr>
        <w:t>MULTI_CLAIM</w:t>
      </w:r>
      <w:r w:rsidRPr="00B25A9F">
        <w:rPr>
          <w:rFonts w:ascii="GDSTransportWebsite" w:hAnsi="GDSTransportWebsite"/>
          <w:color w:val="0A0A0A"/>
          <w:sz w:val="36"/>
          <w:szCs w:val="36"/>
        </w:rPr>
        <w:t>'}&gt;&gt;</w:t>
      </w:r>
    </w:p>
    <w:p w14:paraId="2A799E2D" w14:textId="09337D76" w:rsidR="009468FF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5400A601" w14:textId="77777777" w:rsidTr="00AF0AC7">
        <w:trPr>
          <w:trHeight w:val="680"/>
        </w:trPr>
        <w:tc>
          <w:tcPr>
            <w:tcW w:w="3539" w:type="dxa"/>
          </w:tcPr>
          <w:p w14:paraId="59157ED4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73FAA29" w14:textId="7875C50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006F9701" w14:textId="60B86A76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isclosureOfElectronicDocuments.reachedAgreement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4E78AFE9" w14:textId="07016965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spellStart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disclosureOfElectronicDocuments.reachedAgreement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 xml:space="preserve">='No' &amp;&amp; </w:t>
      </w:r>
      <w:proofErr w:type="spellStart"/>
      <w:r w:rsidRPr="0021378B">
        <w:rPr>
          <w:rFonts w:ascii="GDSTransportWebsite" w:hAnsi="GDSTransportWebsite"/>
          <w:color w:val="0A0A0A"/>
          <w:shd w:val="clear" w:color="auto" w:fill="FFFFFF"/>
        </w:rPr>
        <w:t>disclosureOfElectronicDocuments.agreementLikely</w:t>
      </w:r>
      <w:proofErr w:type="spellEnd"/>
      <w:r w:rsidRPr="0021378B">
        <w:rPr>
          <w:rFonts w:ascii="GDSTransportWebsite" w:hAnsi="GDSTransportWebsite"/>
          <w:color w:val="0A0A0A"/>
          <w:shd w:val="clear" w:color="auto" w:fill="FFFFFF"/>
        </w:rPr>
        <w:t>='No' 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468FF" w:rsidRPr="00156806" w14:paraId="1D5F7FDE" w14:textId="77777777" w:rsidTr="00AF0AC7">
        <w:tc>
          <w:tcPr>
            <w:tcW w:w="3539" w:type="dxa"/>
          </w:tcPr>
          <w:p w14:paraId="6E40DA42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not</w:t>
            </w:r>
            <w:proofErr w:type="gramEnd"/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</w:t>
            </w:r>
          </w:p>
          <w:p w14:paraId="37ED4763" w14:textId="28AF75A4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1" w:type="dxa"/>
          </w:tcPr>
          <w:p w14:paraId="24D869CC" w14:textId="534AE57A" w:rsidR="009468FF" w:rsidRPr="00A9384B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9C7572">
              <w:rPr>
                <w:rFonts w:ascii="GDSTransportWebsite" w:hAnsi="GDSTransportWebsite"/>
                <w:color w:val="0A0A0A"/>
              </w:rPr>
              <w:t>d</w:t>
            </w:r>
            <w:r w:rsidR="00955793">
              <w:rPr>
                <w:rFonts w:ascii="GDSTransportWebsite" w:hAnsi="GDSTransportWebsite"/>
                <w:color w:val="0A0A0A"/>
              </w:rPr>
              <w:t>isclosureOfElectronicDocuments.reasonForNoAgreement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DFB952" w14:textId="430316AA" w:rsidR="0021378B" w:rsidRDefault="0021378B">
      <w:pPr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8895EC8" w14:textId="7906157D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</w:t>
      </w:r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_{</w:t>
      </w:r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9C7572" w:rsidRPr="00156806" w14:paraId="7E9A7A30" w14:textId="77777777" w:rsidTr="00AF0AC7">
        <w:tc>
          <w:tcPr>
            <w:tcW w:w="3539" w:type="dxa"/>
          </w:tcPr>
          <w:p w14:paraId="3B96BAAB" w14:textId="77777777" w:rsidR="00D92FB5" w:rsidRDefault="009C7572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Enter your preferred directions for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disclosure</w:t>
            </w:r>
            <w:proofErr w:type="gramEnd"/>
          </w:p>
          <w:p w14:paraId="73B9296F" w14:textId="4EEED60E" w:rsidR="00D92FB5" w:rsidRDefault="00D92FB5" w:rsidP="009C757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1" w:type="dxa"/>
          </w:tcPr>
          <w:p w14:paraId="21777399" w14:textId="0EFDEC90" w:rsidR="009C7572" w:rsidRPr="007E16F0" w:rsidRDefault="009C7572" w:rsidP="009C7572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disclosureOfNonElectronicDocuments.bespokeDirections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FFE24F1" w14:textId="53DC2577" w:rsidR="0021378B" w:rsidRPr="0021378B" w:rsidRDefault="0021378B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A8E67EF" w14:textId="1E7B6C80" w:rsidR="00B25A9F" w:rsidRDefault="00B25A9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B25A9F">
        <w:rPr>
          <w:rFonts w:ascii="GDSTransportWebsite" w:hAnsi="GDSTransportWebsite"/>
          <w:color w:val="0A0A0A"/>
          <w:sz w:val="36"/>
          <w:szCs w:val="36"/>
        </w:rPr>
        <w:t>&lt;&lt;</w:t>
      </w:r>
      <w:r>
        <w:rPr>
          <w:rFonts w:ascii="GDSTransportWebsite" w:hAnsi="GDSTransportWebsite"/>
          <w:color w:val="0A0A0A"/>
          <w:sz w:val="36"/>
          <w:szCs w:val="36"/>
        </w:rPr>
        <w:t>e</w:t>
      </w:r>
      <w:r w:rsidRPr="00B25A9F">
        <w:rPr>
          <w:rFonts w:ascii="GDSTransportWebsite" w:hAnsi="GDSTransportWebsite"/>
          <w:color w:val="0A0A0A"/>
          <w:sz w:val="36"/>
          <w:szCs w:val="36"/>
        </w:rPr>
        <w:t>s</w:t>
      </w:r>
      <w:r>
        <w:rPr>
          <w:rFonts w:ascii="GDSTransportWebsite" w:hAnsi="GDSTransportWebsite"/>
          <w:color w:val="0A0A0A"/>
          <w:sz w:val="36"/>
          <w:szCs w:val="36"/>
        </w:rPr>
        <w:t>_</w:t>
      </w:r>
      <w:r w:rsidRPr="00B25A9F">
        <w:rPr>
          <w:rFonts w:ascii="GDSTransportWebsite" w:hAnsi="GDSTransportWebsite"/>
          <w:color w:val="0A0A0A"/>
          <w:sz w:val="36"/>
          <w:szCs w:val="36"/>
        </w:rPr>
        <w:t>&gt;&gt;</w:t>
      </w:r>
    </w:p>
    <w:p w14:paraId="34270046" w14:textId="7F9E64CF" w:rsidR="00FC5BA5" w:rsidRPr="005641FE" w:rsidRDefault="009468FF" w:rsidP="009468FF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468FF" w:rsidRPr="00156806" w14:paraId="574160D4" w14:textId="77777777" w:rsidTr="00AF0AC7">
        <w:trPr>
          <w:trHeight w:val="67"/>
        </w:trPr>
        <w:tc>
          <w:tcPr>
            <w:tcW w:w="3542" w:type="dxa"/>
          </w:tcPr>
          <w:p w14:paraId="27B843EE" w14:textId="77777777" w:rsidR="009468FF" w:rsidRDefault="009468FF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0972CF6B" w14:textId="5ED836B9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148BEE4B" w14:textId="2B3B47A9" w:rsidR="009468FF" w:rsidRPr="001839B9" w:rsidRDefault="009468FF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BC5838">
              <w:rPr>
                <w:rFonts w:ascii="GDSTransportWebsite" w:hAnsi="GDSTransportWebsite"/>
                <w:color w:val="0A0A0A"/>
              </w:rPr>
              <w:t>experts</w:t>
            </w:r>
            <w:r w:rsidR="007E1239">
              <w:rPr>
                <w:rFonts w:ascii="GDSTransportWebsite" w:hAnsi="GDSTransportWebsite"/>
                <w:color w:val="0A0A0A"/>
              </w:rPr>
              <w:t>.expertRequired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C3502CF" w14:textId="23FFEC07" w:rsidR="0021378B" w:rsidRPr="0021378B" w:rsidRDefault="0021378B">
      <w:r w:rsidRPr="0021378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 w:rsidRPr="0021378B">
        <w:rPr>
          <w:rFonts w:ascii="GDSTransportWebsite" w:hAnsi="GDSTransportWebsite"/>
          <w:color w:val="0A0A0A"/>
          <w:shd w:val="clear" w:color="auto" w:fill="FFFFFF"/>
        </w:rPr>
        <w:t>experts.expertRequired</w:t>
      </w:r>
      <w:proofErr w:type="spellEnd"/>
      <w:proofErr w:type="gramEnd"/>
      <w:r w:rsidRPr="0021378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7E1239" w:rsidRPr="00156806" w14:paraId="73A87082" w14:textId="77777777" w:rsidTr="006C52F9">
        <w:tc>
          <w:tcPr>
            <w:tcW w:w="3542" w:type="dxa"/>
          </w:tcPr>
          <w:p w14:paraId="62ED27BE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Have you already sent expert reports or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similar to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other parties?</w:t>
            </w:r>
          </w:p>
          <w:p w14:paraId="022C9710" w14:textId="6312CA70" w:rsidR="006508C8" w:rsidRPr="0080237C" w:rsidRDefault="006508C8" w:rsidP="007E1239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03ABDF76" w14:textId="72FC5D06" w:rsidR="007E1239" w:rsidRPr="00A9384B" w:rsidRDefault="006D7C7D" w:rsidP="007E123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experts.expertReportsSent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E1239" w:rsidRPr="00156806" w14:paraId="6B437F84" w14:textId="77777777" w:rsidTr="006C52F9">
        <w:tc>
          <w:tcPr>
            <w:tcW w:w="3542" w:type="dxa"/>
          </w:tcPr>
          <w:p w14:paraId="77442E7B" w14:textId="77777777" w:rsidR="007E1239" w:rsidRDefault="007E1239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1FF1165E" w14:textId="3F1A83EF" w:rsidR="006508C8" w:rsidRDefault="006508C8" w:rsidP="007E1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EF3D51C" w14:textId="3FED55BA" w:rsidR="007E1239" w:rsidRPr="007E16F0" w:rsidRDefault="006D7C7D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experts.jointExpertSuitable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58E1" w:rsidRPr="00156806" w14:paraId="71F2BBB4" w14:textId="77777777" w:rsidTr="006C52F9">
        <w:tc>
          <w:tcPr>
            <w:tcW w:w="10060" w:type="dxa"/>
            <w:gridSpan w:val="2"/>
          </w:tcPr>
          <w:p w14:paraId="5D03B2E4" w14:textId="44B3D4E6" w:rsidR="001E58E1" w:rsidRPr="000D63C2" w:rsidRDefault="001E58E1" w:rsidP="001E58E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1E58E1" w:rsidRPr="009820C6" w14:paraId="3D685467" w14:textId="77777777" w:rsidTr="006C52F9">
        <w:tc>
          <w:tcPr>
            <w:tcW w:w="10060" w:type="dxa"/>
            <w:gridSpan w:val="2"/>
          </w:tcPr>
          <w:p w14:paraId="176FF720" w14:textId="554AC285" w:rsidR="001E58E1" w:rsidRPr="009820C6" w:rsidRDefault="001E58E1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1E58E1">
              <w:rPr>
                <w:rFonts w:ascii="GDSTransportWebsite" w:hAnsi="GDSTransportWebsite"/>
                <w:color w:val="0A0A0A"/>
              </w:rPr>
              <w:t xml:space="preserve">Expert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E1239" w:rsidRPr="00156806" w14:paraId="49103678" w14:textId="77777777" w:rsidTr="006C52F9">
        <w:trPr>
          <w:trHeight w:val="329"/>
        </w:trPr>
        <w:tc>
          <w:tcPr>
            <w:tcW w:w="3542" w:type="dxa"/>
          </w:tcPr>
          <w:p w14:paraId="6852B97D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Expert’s name</w:t>
            </w:r>
          </w:p>
          <w:p w14:paraId="5A84D388" w14:textId="0DB8098A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6CDD093" w14:textId="30C7773D" w:rsidR="00CE196F" w:rsidRDefault="00214B66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 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789D63F2" w14:textId="09DF4E5C" w:rsidR="00214B66" w:rsidRPr="00463CF7" w:rsidRDefault="00214B66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74CB5" w:rsidRPr="00156806" w14:paraId="580A359E" w14:textId="77777777" w:rsidTr="006C52F9">
        <w:trPr>
          <w:trHeight w:val="329"/>
        </w:trPr>
        <w:tc>
          <w:tcPr>
            <w:tcW w:w="3542" w:type="dxa"/>
          </w:tcPr>
          <w:p w14:paraId="204EC713" w14:textId="77777777" w:rsidR="00C74CB5" w:rsidRDefault="00C74CB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380B9923" w14:textId="2B84CA39" w:rsidR="00CE196F" w:rsidRDefault="00CE196F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9236CFF" w14:textId="77777777" w:rsidR="00C74CB5" w:rsidRDefault="006C52F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F1021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1021A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F1021A">
              <w:rPr>
                <w:rFonts w:ascii="GDSTransportWebsite" w:hAnsi="GDSTransportWebsite"/>
                <w:color w:val="0A0A0A"/>
              </w:rPr>
              <w:t>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2FFEAB9B" w14:textId="1A0C68F6" w:rsidR="00CE196F" w:rsidRDefault="00CE196F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74CB5" w:rsidRPr="00156806" w14:paraId="1B5FD719" w14:textId="77777777" w:rsidTr="006C52F9">
        <w:trPr>
          <w:trHeight w:val="329"/>
        </w:trPr>
        <w:tc>
          <w:tcPr>
            <w:tcW w:w="3542" w:type="dxa"/>
          </w:tcPr>
          <w:p w14:paraId="3EA4B208" w14:textId="77777777" w:rsidR="00C74CB5" w:rsidRDefault="00C74CB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637E4208" w14:textId="0937D9A1" w:rsidR="00CE196F" w:rsidRDefault="00CE196F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C520B0E" w14:textId="77777777" w:rsidR="00C74CB5" w:rsidRDefault="006C52F9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F1021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1021A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="00F1021A">
              <w:rPr>
                <w:rFonts w:ascii="GDSTransportWebsite" w:hAnsi="GDSTransportWebsite"/>
                <w:color w:val="0A0A0A"/>
              </w:rPr>
              <w:t>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7DB81DE5" w14:textId="0F19655B" w:rsidR="00CE196F" w:rsidRDefault="00CE196F" w:rsidP="007E1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E1239" w:rsidRPr="00156806" w14:paraId="54F4FF41" w14:textId="77777777" w:rsidTr="006C52F9">
        <w:trPr>
          <w:trHeight w:val="329"/>
        </w:trPr>
        <w:tc>
          <w:tcPr>
            <w:tcW w:w="3542" w:type="dxa"/>
          </w:tcPr>
          <w:p w14:paraId="2B6EC5CF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3E90F530" w14:textId="48A2DFC1" w:rsidR="006508C8" w:rsidRPr="00366410" w:rsidRDefault="006508C8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5DD65A" w14:textId="52A62260" w:rsidR="00CE196F" w:rsidRPr="00366410" w:rsidRDefault="006D7C7D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fieldOfExpertise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E1239" w:rsidRPr="00156806" w14:paraId="2384587E" w14:textId="77777777" w:rsidTr="006C52F9">
        <w:trPr>
          <w:trHeight w:val="329"/>
        </w:trPr>
        <w:tc>
          <w:tcPr>
            <w:tcW w:w="3542" w:type="dxa"/>
          </w:tcPr>
          <w:p w14:paraId="45F29C14" w14:textId="77777777" w:rsidR="007E1239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Why you need this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</w:p>
          <w:p w14:paraId="3764DD03" w14:textId="1A9AF696" w:rsidR="00541FE4" w:rsidRPr="00366410" w:rsidRDefault="00541FE4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55F1422B" w14:textId="2DB4F8EC" w:rsidR="00CE196F" w:rsidRPr="00366410" w:rsidRDefault="006D7C7D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whyRequired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E1239" w:rsidRPr="00156806" w14:paraId="6ADE44C0" w14:textId="77777777" w:rsidTr="006C52F9">
        <w:trPr>
          <w:trHeight w:val="329"/>
        </w:trPr>
        <w:tc>
          <w:tcPr>
            <w:tcW w:w="3542" w:type="dxa"/>
          </w:tcPr>
          <w:p w14:paraId="685AB13D" w14:textId="77777777" w:rsidR="00574497" w:rsidRDefault="007E1239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B96033A" w14:textId="6D4AC454" w:rsidR="00F06095" w:rsidRPr="00366410" w:rsidRDefault="00F06095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743B0B1" w14:textId="115551CF" w:rsidR="00CE196F" w:rsidRPr="00366410" w:rsidRDefault="006D7C7D" w:rsidP="007E123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formattedCost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E1239" w:rsidRPr="00156806" w14:paraId="3532D082" w14:textId="77777777" w:rsidTr="006C52F9">
        <w:tc>
          <w:tcPr>
            <w:tcW w:w="10060" w:type="dxa"/>
            <w:gridSpan w:val="2"/>
          </w:tcPr>
          <w:p w14:paraId="2B8F5814" w14:textId="04FFB17D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 w:rsidR="007E3E9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xperts.details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39EECB3B" w14:textId="207F4C52" w:rsidR="0021378B" w:rsidRDefault="0021378B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21378B">
        <w:rPr>
          <w:rFonts w:ascii="GDSTransportWebsite" w:hAnsi="GDSTransportWebsite"/>
          <w:color w:val="0A0A0A"/>
          <w:shd w:val="clear" w:color="auto" w:fill="FFFFFF"/>
        </w:rPr>
        <w:t>&lt;&lt;</w:t>
      </w:r>
      <w:r>
        <w:rPr>
          <w:rFonts w:ascii="GDSTransportWebsite" w:hAnsi="GDSTransportWebsite"/>
          <w:color w:val="0A0A0A"/>
          <w:shd w:val="clear" w:color="auto" w:fill="FFFFFF"/>
        </w:rPr>
        <w:t>es_&gt;&gt;</w:t>
      </w:r>
    </w:p>
    <w:p w14:paraId="3D752411" w14:textId="67336677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C5BA5" w:rsidRPr="00156806" w14:paraId="4283BC89" w14:textId="77777777" w:rsidTr="00CE196F">
        <w:trPr>
          <w:trHeight w:val="680"/>
        </w:trPr>
        <w:tc>
          <w:tcPr>
            <w:tcW w:w="3542" w:type="dxa"/>
          </w:tcPr>
          <w:p w14:paraId="2AC5FE68" w14:textId="77777777" w:rsidR="00FC5BA5" w:rsidRDefault="00FC5BA5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have witnesses you want to appear at the hearing?</w:t>
            </w:r>
          </w:p>
          <w:p w14:paraId="51F581E2" w14:textId="16ED5AED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2848F8C" w14:textId="12984BDF" w:rsidR="00FC5BA5" w:rsidRPr="001839B9" w:rsidRDefault="00FC5BA5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D72938">
              <w:rPr>
                <w:rFonts w:ascii="GDSTransportWebsite" w:hAnsi="GDSTransportWebsite"/>
                <w:color w:val="0A0A0A"/>
              </w:rPr>
              <w:t>w</w:t>
            </w:r>
            <w:r w:rsidR="007E1239" w:rsidRPr="007E1239">
              <w:rPr>
                <w:rFonts w:ascii="GDSTransportWebsite" w:hAnsi="GDSTransportWebsite"/>
                <w:color w:val="0A0A0A"/>
              </w:rPr>
              <w:t>itnesses</w:t>
            </w:r>
            <w:r w:rsidR="007E1239">
              <w:rPr>
                <w:rFonts w:ascii="GDSTransportWebsite" w:hAnsi="GDSTransportWebsite"/>
                <w:color w:val="0A0A0A"/>
              </w:rPr>
              <w:t>.witnessesToAppear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5F93A432" w14:textId="77777777" w:rsidTr="00CE196F">
        <w:tc>
          <w:tcPr>
            <w:tcW w:w="10060" w:type="dxa"/>
            <w:gridSpan w:val="2"/>
          </w:tcPr>
          <w:p w14:paraId="4DC0268C" w14:textId="4FED659A" w:rsidR="00FC5BA5" w:rsidRPr="000D63C2" w:rsidRDefault="00FC5BA5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="007E1239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FC5BA5" w:rsidRPr="009820C6" w14:paraId="5FEAB83A" w14:textId="77777777" w:rsidTr="00CE196F">
        <w:tc>
          <w:tcPr>
            <w:tcW w:w="10060" w:type="dxa"/>
            <w:gridSpan w:val="2"/>
          </w:tcPr>
          <w:p w14:paraId="3E0EFC1D" w14:textId="6EF2D3BB" w:rsidR="00FC5BA5" w:rsidRPr="009820C6" w:rsidRDefault="00FC5BA5" w:rsidP="00EF01CB">
            <w:pPr>
              <w:pBdr>
                <w:bottom w:val="single" w:sz="4" w:space="1" w:color="auto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</w:t>
            </w:r>
            <w:r w:rsidRPr="001E58E1"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&lt;&lt;$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itemnum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C5BA5" w:rsidRPr="00156806" w14:paraId="752C42D8" w14:textId="77777777" w:rsidTr="00CE196F">
        <w:trPr>
          <w:trHeight w:val="329"/>
        </w:trPr>
        <w:tc>
          <w:tcPr>
            <w:tcW w:w="3542" w:type="dxa"/>
          </w:tcPr>
          <w:p w14:paraId="6CCE75E5" w14:textId="77777777" w:rsidR="00FC5BA5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4AAA8527" w14:textId="08BD9A20" w:rsidR="006508C8" w:rsidRPr="00366410" w:rsidRDefault="006508C8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7CC0B58F" w14:textId="77777777" w:rsidR="00FC5BA5" w:rsidRDefault="00247CC2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1E7A2A">
              <w:rPr>
                <w:rFonts w:ascii="GDSTransportWebsite" w:hAnsi="GDSTransportWebsite"/>
                <w:color w:val="0A0A0A"/>
              </w:rPr>
              <w:t>firstName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  <w:r w:rsidR="001E7A2A">
              <w:rPr>
                <w:rFonts w:ascii="GDSTransportWebsite" w:hAnsi="GDSTransportWebsite"/>
                <w:color w:val="0A0A0A"/>
              </w:rPr>
              <w:t xml:space="preserve"> &lt;&lt;</w:t>
            </w:r>
            <w:proofErr w:type="spellStart"/>
            <w:r w:rsidR="001E7A2A">
              <w:rPr>
                <w:rFonts w:ascii="GDSTransportWebsite" w:hAnsi="GDSTransportWebsite"/>
                <w:color w:val="0A0A0A"/>
              </w:rPr>
              <w:t>lastName</w:t>
            </w:r>
            <w:proofErr w:type="spellEnd"/>
            <w:r w:rsidR="001E7A2A">
              <w:rPr>
                <w:rFonts w:ascii="GDSTransportWebsite" w:hAnsi="GDSTransportWebsite"/>
                <w:color w:val="0A0A0A"/>
              </w:rPr>
              <w:t>&gt;&gt;</w:t>
            </w:r>
          </w:p>
          <w:p w14:paraId="0AC2FB38" w14:textId="43BE75F9" w:rsidR="00CE196F" w:rsidRPr="00366410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6C52F9" w:rsidRPr="00156806" w14:paraId="69AB7ED8" w14:textId="77777777" w:rsidTr="00CE196F">
        <w:trPr>
          <w:trHeight w:val="329"/>
        </w:trPr>
        <w:tc>
          <w:tcPr>
            <w:tcW w:w="3542" w:type="dxa"/>
          </w:tcPr>
          <w:p w14:paraId="6396B0A3" w14:textId="77777777" w:rsidR="006C52F9" w:rsidRDefault="00C212D0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  <w:p w14:paraId="3AC9CB2C" w14:textId="121FA8AD" w:rsidR="00CE196F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7AA816A" w14:textId="77777777" w:rsidR="006C52F9" w:rsidRDefault="00C212D0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F1021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1021A">
              <w:rPr>
                <w:rFonts w:ascii="GDSTransportWebsite" w:hAnsi="GDSTransportWebsite"/>
                <w:color w:val="0A0A0A"/>
              </w:rPr>
              <w:t>phoneNumber</w:t>
            </w:r>
            <w:proofErr w:type="spellEnd"/>
            <w:r w:rsidR="00F1021A">
              <w:rPr>
                <w:rFonts w:ascii="GDSTransportWebsite" w:hAnsi="GDSTransportWebsite"/>
                <w:color w:val="0A0A0A"/>
              </w:rPr>
              <w:t>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6A841F23" w14:textId="0A1F23BB" w:rsidR="00CE196F" w:rsidRPr="009820C6" w:rsidRDefault="00CE196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212D0" w:rsidRPr="00156806" w14:paraId="67850522" w14:textId="77777777" w:rsidTr="00CE196F">
        <w:trPr>
          <w:trHeight w:val="329"/>
        </w:trPr>
        <w:tc>
          <w:tcPr>
            <w:tcW w:w="3542" w:type="dxa"/>
          </w:tcPr>
          <w:p w14:paraId="46D8E6E8" w14:textId="77777777" w:rsidR="00C212D0" w:rsidRDefault="00C212D0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  <w:p w14:paraId="244E405B" w14:textId="27035B79" w:rsidR="00CE196F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36B397F" w14:textId="77777777" w:rsidR="00C212D0" w:rsidRDefault="00C212D0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{</w:t>
            </w:r>
            <w:r w:rsidR="005B2E42">
              <w:rPr>
                <w:rFonts w:ascii="GDSTransportWebsite" w:hAnsi="GDSTransportWebsite"/>
                <w:color w:val="0A0A0A"/>
              </w:rPr>
              <w:t>!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)}&gt;&gt;</w:t>
            </w:r>
            <w:r w:rsidR="00F1021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F1021A">
              <w:rPr>
                <w:rFonts w:ascii="GDSTransportWebsite" w:hAnsi="GDSTransportWebsite"/>
                <w:color w:val="0A0A0A"/>
              </w:rPr>
              <w:t>emailAddress</w:t>
            </w:r>
            <w:proofErr w:type="spellEnd"/>
            <w:r w:rsidR="00F1021A">
              <w:rPr>
                <w:rFonts w:ascii="GDSTransportWebsite" w:hAnsi="GDSTransportWebsite"/>
                <w:color w:val="0A0A0A"/>
              </w:rPr>
              <w:t>&gt;&gt;</w:t>
            </w:r>
            <w:r w:rsidR="0042060E">
              <w:rPr>
                <w:rFonts w:ascii="GDSTransportWebsite" w:hAnsi="GDSTransportWebsite"/>
                <w:color w:val="0A0A0A"/>
              </w:rPr>
              <w:t>&lt;&lt;else&gt;&gt;Not Provided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  <w:p w14:paraId="6907B3AE" w14:textId="1333C076" w:rsidR="00CE196F" w:rsidRDefault="00CE196F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FC5BA5" w:rsidRPr="00156806" w14:paraId="3FAAF2D3" w14:textId="77777777" w:rsidTr="00CE196F">
        <w:trPr>
          <w:trHeight w:val="329"/>
        </w:trPr>
        <w:tc>
          <w:tcPr>
            <w:tcW w:w="3542" w:type="dxa"/>
          </w:tcPr>
          <w:p w14:paraId="7D8EBDF4" w14:textId="77777777" w:rsidR="006508C8" w:rsidRDefault="00FC5BA5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3E0D5ED1" w14:textId="3CCF7380" w:rsidR="00B97AF1" w:rsidRPr="00366410" w:rsidRDefault="00B97AF1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FF34C2F" w14:textId="77777777" w:rsidR="00FC5BA5" w:rsidRDefault="00247CC2" w:rsidP="00EF01C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E1239">
              <w:rPr>
                <w:rFonts w:ascii="GDSTransportWebsite" w:hAnsi="GDSTransportWebsite"/>
                <w:color w:val="0A0A0A"/>
              </w:rPr>
              <w:t>reasonForWitness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  <w:p w14:paraId="21FB45A1" w14:textId="038993AF" w:rsidR="00CE196F" w:rsidRPr="00366410" w:rsidRDefault="00CE196F" w:rsidP="00EF01CB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</w:tr>
      <w:tr w:rsidR="007E1239" w:rsidRPr="00156806" w14:paraId="47BBFC2E" w14:textId="77777777" w:rsidTr="00CE196F">
        <w:tc>
          <w:tcPr>
            <w:tcW w:w="10060" w:type="dxa"/>
            <w:gridSpan w:val="2"/>
          </w:tcPr>
          <w:p w14:paraId="18712598" w14:textId="5D47A4E4" w:rsidR="006508C8" w:rsidRPr="000D63C2" w:rsidRDefault="007E1239" w:rsidP="007E1239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 w:rsidR="00DD7A32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er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_</w:t>
            </w:r>
            <w:proofErr w:type="gramStart"/>
            <w:r w:rsidR="00D72938"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w</w:t>
            </w:r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itnesses.details</w:t>
            </w:r>
            <w:proofErr w:type="spellEnd"/>
            <w:proofErr w:type="gramEnd"/>
            <w:r w:rsidRPr="000D63C2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29C7C71D" w14:textId="77777777" w:rsidR="00CD3DD9" w:rsidRPr="00CD3DD9" w:rsidRDefault="00CD3DD9" w:rsidP="00CD3DD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CD3DD9" w:rsidRPr="00156806" w14:paraId="680F929F" w14:textId="77777777" w:rsidTr="009A5713">
        <w:trPr>
          <w:trHeight w:val="680"/>
        </w:trPr>
        <w:tc>
          <w:tcPr>
            <w:tcW w:w="3542" w:type="dxa"/>
          </w:tcPr>
          <w:p w14:paraId="4B48C23D" w14:textId="77777777" w:rsidR="00C212D0" w:rsidRPr="00C212D0" w:rsidRDefault="00C212D0" w:rsidP="00C212D0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What language will you, your experts or witnesses speak at the hearing?</w:t>
            </w:r>
          </w:p>
          <w:p w14:paraId="4FEBD392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25206D58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welshLanguageRequirements.court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CD3DD9" w:rsidRPr="00156806" w14:paraId="7143CAFD" w14:textId="77777777" w:rsidTr="009A5713">
        <w:trPr>
          <w:trHeight w:val="680"/>
        </w:trPr>
        <w:tc>
          <w:tcPr>
            <w:tcW w:w="3542" w:type="dxa"/>
          </w:tcPr>
          <w:p w14:paraId="59B76CB1" w14:textId="47FAB4D3" w:rsidR="00C212D0" w:rsidRPr="00C212D0" w:rsidRDefault="00C212D0" w:rsidP="00C212D0">
            <w:pPr>
              <w:pStyle w:val="NormalWeb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C212D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documents be provided in?</w:t>
            </w:r>
          </w:p>
          <w:p w14:paraId="0D55DC05" w14:textId="77777777" w:rsidR="00CD3DD9" w:rsidRDefault="00CD3DD9" w:rsidP="009A571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1E675D9" w14:textId="77777777" w:rsidR="00CD3DD9" w:rsidRPr="009820C6" w:rsidRDefault="00CD3DD9" w:rsidP="009A571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welshLanguageRequirements.documents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A7DDE58" w14:textId="77777777" w:rsidR="00CD3DD9" w:rsidRDefault="00CD3DD9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1588528" w14:textId="413CF488" w:rsidR="00FC5BA5" w:rsidRPr="005641FE" w:rsidRDefault="00FC5BA5" w:rsidP="00FC5BA5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7E9BB1B9" w14:textId="77777777" w:rsidTr="00AF0AC7">
        <w:tc>
          <w:tcPr>
            <w:tcW w:w="3542" w:type="dxa"/>
          </w:tcPr>
          <w:p w14:paraId="3E183AC2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</w:t>
            </w:r>
            <w:proofErr w:type="gramEnd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5F76481D" w14:textId="4070AFE2" w:rsidR="006508C8" w:rsidRPr="0080237C" w:rsidRDefault="006508C8" w:rsidP="00911FED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57B96670" w14:textId="5CF86B5B" w:rsidR="00911FED" w:rsidRPr="00A9384B" w:rsidRDefault="00911FED" w:rsidP="00911FED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="00F55CC7">
              <w:rPr>
                <w:rFonts w:ascii="GDSTransportWebsite" w:hAnsi="GDSTransportWebsite"/>
                <w:color w:val="0A0A0A"/>
              </w:rPr>
              <w:t>h</w:t>
            </w:r>
            <w:r>
              <w:rPr>
                <w:rFonts w:ascii="GDSTransportWebsite" w:hAnsi="GDSTransportWebsite"/>
                <w:color w:val="0A0A0A"/>
              </w:rPr>
              <w:t>earing.unavailableDatesRequired</w:t>
            </w:r>
            <w:proofErr w:type="spellEnd"/>
            <w:proofErr w:type="gram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4CE116C" w14:textId="77777777" w:rsidR="00E81FB8" w:rsidRDefault="00E81FB8" w:rsidP="00E81FB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proofErr w:type="gramStart"/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</w:t>
      </w:r>
      <w:proofErr w:type="spellEnd"/>
      <w:proofErr w:type="gramEnd"/>
      <w:r>
        <w:rPr>
          <w:rFonts w:ascii="GDSTransportWebsite" w:hAnsi="GDSTransportWebsite"/>
          <w:color w:val="0A0A0A"/>
          <w:shd w:val="clear" w:color="auto" w:fill="FFFFFF"/>
        </w:rPr>
        <w:t>&gt;0}&gt;&gt;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E81FB8" w14:paraId="2A89BCB4" w14:textId="77777777" w:rsidTr="00845171">
        <w:tc>
          <w:tcPr>
            <w:tcW w:w="10060" w:type="dxa"/>
          </w:tcPr>
          <w:p w14:paraId="007F310F" w14:textId="77777777" w:rsidR="00E81FB8" w:rsidRPr="00845171" w:rsidRDefault="00E81FB8" w:rsidP="009909C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 w:rsidRPr="00845171"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E81FB8" w14:paraId="3BAD7929" w14:textId="77777777" w:rsidTr="00845171">
        <w:trPr>
          <w:trHeight w:val="329"/>
        </w:trPr>
        <w:tc>
          <w:tcPr>
            <w:tcW w:w="10060" w:type="dxa"/>
          </w:tcPr>
          <w:p w14:paraId="01191E56" w14:textId="77777777" w:rsidR="00E81FB8" w:rsidRDefault="00E81FB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rr_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E81FB8" w14:paraId="5F295932" w14:textId="77777777" w:rsidTr="00845171">
        <w:trPr>
          <w:trHeight w:val="167"/>
        </w:trPr>
        <w:tc>
          <w:tcPr>
            <w:tcW w:w="10060" w:type="dxa"/>
          </w:tcPr>
          <w:p w14:paraId="7556B709" w14:textId="47AD918B" w:rsidR="00E81FB8" w:rsidRDefault="00E81FB8" w:rsidP="00845171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date!=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1AB8C5B7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(date,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3D85B142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4CEDF828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&lt;{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fromDate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 to &lt;&lt;{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dateFormat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toDate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, ‘d MMMM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’, ‘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yyyy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-MM-dd’)}&gt;&gt;</w:t>
            </w:r>
          </w:p>
          <w:p w14:paraId="605605CC" w14:textId="77777777" w:rsidR="00E81FB8" w:rsidRDefault="00E81FB8" w:rsidP="008451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E81FB8" w14:paraId="1D33BF73" w14:textId="77777777" w:rsidTr="00845171">
        <w:trPr>
          <w:trHeight w:val="329"/>
        </w:trPr>
        <w:tc>
          <w:tcPr>
            <w:tcW w:w="10060" w:type="dxa"/>
          </w:tcPr>
          <w:p w14:paraId="504FB731" w14:textId="77777777" w:rsidR="00E81FB8" w:rsidRDefault="00E81FB8" w:rsidP="009909C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er_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</w:tbl>
    <w:p w14:paraId="72EC871C" w14:textId="3101A49E" w:rsidR="00E46153" w:rsidRPr="00845171" w:rsidRDefault="00E81FB8" w:rsidP="004E1134">
      <w:pP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13D41B29" w14:textId="77777777" w:rsidR="009E6CDE" w:rsidRDefault="009E6CDE" w:rsidP="004E1134">
      <w:pPr>
        <w:spacing w:before="120" w:after="120"/>
        <w:rPr>
          <w:rFonts w:ascii="GDSTransportWebsite" w:hAnsi="GDSTransportWebsite"/>
          <w:color w:val="0A0A0A"/>
        </w:rPr>
      </w:pPr>
    </w:p>
    <w:p w14:paraId="3AB4B376" w14:textId="75FF6C25" w:rsidR="00E46153" w:rsidRPr="005641FE" w:rsidRDefault="00D160FF" w:rsidP="00E46153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 w:rsidRPr="00D160FF"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CE196F" w:rsidRPr="009A5101" w14:paraId="11792888" w14:textId="77777777" w:rsidTr="00CE196F">
        <w:trPr>
          <w:trHeight w:val="680"/>
        </w:trPr>
        <w:tc>
          <w:tcPr>
            <w:tcW w:w="3544" w:type="dxa"/>
            <w:hideMark/>
          </w:tcPr>
          <w:p w14:paraId="33470851" w14:textId="7EB387AC" w:rsidR="00CE196F" w:rsidRPr="009A5101" w:rsidRDefault="00254663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P</w:t>
            </w:r>
            <w:r w:rsidR="00CE196F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referred </w:t>
            </w:r>
            <w:r w:rsidR="00CE196F" w:rsidRPr="009A5101">
              <w:rPr>
                <w:rFonts w:ascii="GDSTransportWebsite" w:hAnsi="GDSTransportWebsite"/>
                <w:b/>
                <w:bCs/>
                <w:color w:val="0A0A0A"/>
              </w:rPr>
              <w:t>court</w:t>
            </w:r>
          </w:p>
        </w:tc>
        <w:tc>
          <w:tcPr>
            <w:tcW w:w="6521" w:type="dxa"/>
            <w:hideMark/>
          </w:tcPr>
          <w:p w14:paraId="4716DD8C" w14:textId="76D71E18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9A5101">
              <w:rPr>
                <w:rFonts w:ascii="GDSTransportWebsite" w:hAnsi="GDSTransportWebsite"/>
                <w:color w:val="0A0A0A"/>
              </w:rPr>
              <w:t>requestedCourt.</w:t>
            </w:r>
            <w:r w:rsidR="00254663" w:rsidRPr="009A5101">
              <w:rPr>
                <w:rFonts w:ascii="GDSTransportWebsite" w:hAnsi="GDSTransportWebsite"/>
                <w:color w:val="0A0A0A"/>
              </w:rPr>
              <w:t>responseCourt</w:t>
            </w:r>
            <w:r w:rsidR="00254663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 w:rsidR="00254663" w:rsidRPr="009A5101">
              <w:rPr>
                <w:rFonts w:ascii="GDSTransportWebsite" w:hAnsi="GDSTransportWebsite"/>
                <w:color w:val="0A0A0A"/>
              </w:rPr>
              <w:t xml:space="preserve"> </w:t>
            </w:r>
            <w:r w:rsidRPr="009A5101">
              <w:rPr>
                <w:rFonts w:ascii="GDSTransportWebsite" w:hAnsi="GDSTransportWebsite"/>
                <w:color w:val="0A0A0A"/>
              </w:rPr>
              <w:t>&gt;&gt;</w:t>
            </w:r>
          </w:p>
          <w:p w14:paraId="533E20B2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CE196F" w:rsidRPr="009A5101" w14:paraId="7E515BF9" w14:textId="77777777" w:rsidTr="00CE196F">
        <w:trPr>
          <w:trHeight w:val="680"/>
        </w:trPr>
        <w:tc>
          <w:tcPr>
            <w:tcW w:w="3544" w:type="dxa"/>
          </w:tcPr>
          <w:p w14:paraId="7014910A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</w:rPr>
            </w:pPr>
            <w:r w:rsidRPr="009A5101">
              <w:rPr>
                <w:rFonts w:ascii="GDSTransportWebsite" w:hAnsi="GDSTransportWebsite"/>
                <w:b/>
                <w:bCs/>
                <w:color w:val="0A0A0A"/>
              </w:rPr>
              <w:t>Reason</w:t>
            </w:r>
          </w:p>
        </w:tc>
        <w:tc>
          <w:tcPr>
            <w:tcW w:w="6521" w:type="dxa"/>
          </w:tcPr>
          <w:p w14:paraId="600D3035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A5101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185B59">
              <w:rPr>
                <w:rFonts w:ascii="GDSTransportWebsite" w:hAnsi="GDSTransportWebsite"/>
                <w:color w:val="0A0A0A"/>
              </w:rPr>
              <w:t>requestedCourt.</w:t>
            </w:r>
            <w:r w:rsidRPr="009A5101">
              <w:rPr>
                <w:rFonts w:ascii="GDSTransportWebsite" w:hAnsi="GDSTransportWebsite"/>
                <w:color w:val="0A0A0A"/>
              </w:rPr>
              <w:t>reasonForHearingAtSpecificCourt</w:t>
            </w:r>
            <w:proofErr w:type="spellEnd"/>
            <w:r w:rsidRPr="009A5101">
              <w:rPr>
                <w:rFonts w:ascii="GDSTransportWebsite" w:hAnsi="GDSTransportWebsite"/>
                <w:color w:val="0A0A0A"/>
              </w:rPr>
              <w:t xml:space="preserve"> &gt;&gt;</w:t>
            </w:r>
          </w:p>
          <w:p w14:paraId="74FF3997" w14:textId="77777777" w:rsidR="00CE196F" w:rsidRPr="009A5101" w:rsidRDefault="00CE196F" w:rsidP="009909C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0D585BAE" w14:textId="77777777" w:rsidR="00796655" w:rsidRDefault="00796655" w:rsidP="004E1134">
      <w:pPr>
        <w:spacing w:before="120" w:after="120"/>
        <w:rPr>
          <w:rFonts w:ascii="GDSTransportWebsite" w:hAnsi="GDSTransportWebsite"/>
          <w:color w:val="0A0A0A"/>
        </w:rPr>
      </w:pPr>
    </w:p>
    <w:p w14:paraId="23A0F6A3" w14:textId="2CCA0CC4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Draft directions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60"/>
      </w:tblGrid>
      <w:tr w:rsidR="00247CC2" w:rsidRPr="00156806" w14:paraId="26CB2EC2" w14:textId="77777777" w:rsidTr="000935C0">
        <w:trPr>
          <w:trHeight w:val="680"/>
        </w:trPr>
        <w:tc>
          <w:tcPr>
            <w:tcW w:w="10060" w:type="dxa"/>
          </w:tcPr>
          <w:p w14:paraId="2DBF812C" w14:textId="4A9D5621" w:rsidR="00247CC2" w:rsidRPr="00247CC2" w:rsidRDefault="00247CC2" w:rsidP="00247CC2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 xml:space="preserve">See Draft-directions.pdf available from </w:t>
            </w:r>
            <w:proofErr w:type="spellStart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MyHMCTS</w:t>
            </w:r>
            <w:proofErr w:type="spellEnd"/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</w:p>
        </w:tc>
      </w:tr>
    </w:tbl>
    <w:p w14:paraId="25208D5B" w14:textId="4FAF4317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02604A" w:rsidRPr="00156806" w14:paraId="3A54607E" w14:textId="77777777" w:rsidTr="003C1FFF">
        <w:trPr>
          <w:trHeight w:val="680"/>
        </w:trPr>
        <w:tc>
          <w:tcPr>
            <w:tcW w:w="3542" w:type="dxa"/>
          </w:tcPr>
          <w:p w14:paraId="28656731" w14:textId="77777777" w:rsidR="0002604A" w:rsidRDefault="00D9672C" w:rsidP="00AE518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  <w:p w14:paraId="631B6C64" w14:textId="4F41BFBC" w:rsidR="00CE196F" w:rsidRDefault="00CE196F" w:rsidP="00AE518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4453C6BB" w14:textId="029C0A48" w:rsidR="0002604A" w:rsidRDefault="00AE5180" w:rsidP="0002604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A729A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AA729A">
              <w:rPr>
                <w:rFonts w:ascii="GDSTransportWebsite" w:hAnsi="GDSTransportWebsite"/>
                <w:color w:val="0A0A0A"/>
              </w:rPr>
              <w:t>vulnerabilityQuestions.vulnerabilityAdjustmentsRequired</w:t>
            </w:r>
            <w:proofErr w:type="spellEnd"/>
            <w:r w:rsidRPr="00AA729A">
              <w:rPr>
                <w:rFonts w:ascii="GDSTransportWebsite" w:hAnsi="GDSTransportWebsite"/>
                <w:color w:val="0A0A0A"/>
              </w:rPr>
              <w:t>&gt;&gt;</w:t>
            </w:r>
          </w:p>
          <w:p w14:paraId="2E1A1996" w14:textId="5CFBDD0E" w:rsidR="00AE5180" w:rsidRDefault="00AE5180" w:rsidP="0002604A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E5180" w:rsidRPr="00156806" w14:paraId="1F749864" w14:textId="77777777" w:rsidTr="003C1FFF">
        <w:trPr>
          <w:trHeight w:val="680"/>
        </w:trPr>
        <w:tc>
          <w:tcPr>
            <w:tcW w:w="3542" w:type="dxa"/>
          </w:tcPr>
          <w:p w14:paraId="310431E6" w14:textId="77777777" w:rsidR="00AE5180" w:rsidRPr="00D9672C" w:rsidRDefault="00AE5180" w:rsidP="00AE518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</w:t>
            </w:r>
          </w:p>
          <w:p w14:paraId="54F4D2A4" w14:textId="77777777" w:rsidR="00AE5180" w:rsidRDefault="00AE5180" w:rsidP="00CE196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are you or the witness vulnerable and what support or adjustments do you want the court to consider?</w:t>
            </w:r>
          </w:p>
          <w:p w14:paraId="4D9D96A0" w14:textId="08022291" w:rsidR="00CE196F" w:rsidRPr="00D9672C" w:rsidRDefault="00CE196F" w:rsidP="00CE196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9F659AE" w14:textId="77777777" w:rsidR="00AE5180" w:rsidRDefault="00AE5180" w:rsidP="00AE518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AE5180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Pr="00AE5180">
              <w:rPr>
                <w:rFonts w:ascii="GDSTransportWebsite" w:hAnsi="GDSTransportWebsite"/>
                <w:color w:val="0A0A0A"/>
              </w:rPr>
              <w:t>vulnerabilityQuestions.vulnerabilityAdjustments</w:t>
            </w:r>
            <w:proofErr w:type="spellEnd"/>
            <w:r w:rsidRPr="00AE5180">
              <w:rPr>
                <w:rFonts w:ascii="GDSTransportWebsite" w:hAnsi="GDSTransportWebsite"/>
                <w:color w:val="0A0A0A"/>
              </w:rPr>
              <w:t>&gt;&gt;</w:t>
            </w:r>
          </w:p>
          <w:p w14:paraId="31A8453A" w14:textId="50647C03" w:rsidR="00CE196F" w:rsidRPr="00AE5180" w:rsidRDefault="00CE196F" w:rsidP="00AE518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02604A" w:rsidRPr="00156806" w14:paraId="48F50A1C" w14:textId="77777777" w:rsidTr="003C1FFF">
        <w:trPr>
          <w:trHeight w:val="680"/>
        </w:trPr>
        <w:tc>
          <w:tcPr>
            <w:tcW w:w="3542" w:type="dxa"/>
          </w:tcPr>
          <w:p w14:paraId="59092F32" w14:textId="77777777" w:rsidR="0002604A" w:rsidRDefault="00D9672C" w:rsidP="0002604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Support </w:t>
            </w:r>
            <w:proofErr w:type="gramStart"/>
            <w:r w:rsidRPr="00D967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required</w:t>
            </w:r>
            <w:proofErr w:type="gramEnd"/>
          </w:p>
          <w:p w14:paraId="12571E69" w14:textId="553478C0" w:rsidR="00CE196F" w:rsidRDefault="00CE196F" w:rsidP="0002604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063A38A7" w14:textId="31D6B85B" w:rsidR="00F63A1C" w:rsidRDefault="0002604A" w:rsidP="0002604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&lt;&lt;cs_</w:t>
            </w:r>
            <w:proofErr w:type="gramStart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{</w:t>
            </w:r>
            <w:r w:rsidR="00903640">
              <w:rPr>
                <w:rFonts w:ascii="GDSTransportWebsite" w:hAnsi="GDSTransportWebsite"/>
                <w:color w:val="0A0A0A"/>
                <w:shd w:val="clear" w:color="auto" w:fill="FFFFFF"/>
              </w:rPr>
              <w:t>!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isBlank</w:t>
            </w:r>
            <w:proofErr w:type="gramEnd"/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(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="00903640"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="00A00F2F"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="00F63A1C">
              <w:rPr>
                <w:rFonts w:ascii="GDSTransportWebsite" w:hAnsi="GDSTransportWebsite"/>
                <w:color w:val="0A0A0A"/>
                <w:shd w:val="clear" w:color="auto" w:fill="FFFFFF"/>
              </w:rPr>
              <w:t>)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  <w:r w:rsidR="00903640">
              <w:rPr>
                <w:rFonts w:ascii="GDSTransportWebsite" w:hAnsi="GDSTransportWebsite"/>
                <w:color w:val="0A0A0A"/>
                <w:shd w:val="clear" w:color="auto" w:fill="FFFFFF"/>
              </w:rPr>
              <w:t>&lt;&lt;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s</w:t>
            </w:r>
            <w:r w:rsidR="00A00F2F" w:rsidRPr="00903640">
              <w:rPr>
                <w:rFonts w:ascii="GDSTransportWebsite" w:hAnsi="GDSTransportWebsite"/>
                <w:color w:val="0A0A0A"/>
                <w:shd w:val="clear" w:color="auto" w:fill="FFFFFF"/>
              </w:rPr>
              <w:t>upport</w:t>
            </w:r>
            <w:r w:rsidR="00A00F2F"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="00A00F2F" w:rsidRPr="00A00F2F">
              <w:rPr>
                <w:rFonts w:ascii="GDSTransportWebsite" w:hAnsi="GDSTransportWebsite"/>
                <w:color w:val="0A0A0A"/>
                <w:shd w:val="clear" w:color="auto" w:fill="FFFFFF"/>
              </w:rPr>
              <w:t>supportRequirementsAdditional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  <w:r w:rsidR="00F1021A">
              <w:rPr>
                <w:rFonts w:ascii="GDSTransportWebsite" w:hAnsi="GDSTransportWebsite"/>
                <w:color w:val="0A0A0A"/>
                <w:shd w:val="clear" w:color="auto" w:fill="FFFFFF"/>
              </w:rPr>
              <w:t>&lt;&lt;else&gt;&gt;Not Provided</w:t>
            </w:r>
            <w:r w:rsidRPr="00242674">
              <w:rPr>
                <w:rFonts w:ascii="GDSTransportWebsite" w:hAnsi="GDSTransportWebsite"/>
                <w:color w:val="0A0A0A"/>
                <w:shd w:val="clear" w:color="auto" w:fill="FFFFFF"/>
              </w:rPr>
              <w:t>&lt;&lt;es_&gt;&gt;</w:t>
            </w:r>
          </w:p>
          <w:p w14:paraId="33366608" w14:textId="3ADB32D7" w:rsidR="00CE196F" w:rsidRPr="00CE196F" w:rsidRDefault="00CE196F" w:rsidP="0002604A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</w:p>
        </w:tc>
      </w:tr>
    </w:tbl>
    <w:p w14:paraId="3879DD33" w14:textId="00495422" w:rsidR="00835E7E" w:rsidRDefault="00835E7E" w:rsidP="00272753">
      <w:pPr>
        <w:spacing w:before="120" w:after="120"/>
        <w:rPr>
          <w:i/>
          <w:iCs/>
        </w:rPr>
      </w:pPr>
      <w:r>
        <w:rPr>
          <w:rFonts w:ascii="GDSTransportWebsite" w:hAnsi="GDSTransportWebsite"/>
          <w:color w:val="0A0A0A"/>
          <w:shd w:val="clear" w:color="auto" w:fill="FFFFFF"/>
        </w:rPr>
        <w:t>Your answers to the questions above will enable the court and the judge, to consider what steps, adjustments or support can be arranged</w:t>
      </w:r>
      <w:r w:rsidR="004F0221">
        <w:rPr>
          <w:rFonts w:ascii="GDSTransportWebsite" w:hAnsi="GDSTransportWebsite"/>
          <w:color w:val="0A0A0A"/>
          <w:shd w:val="clear" w:color="auto" w:fill="FFFFFF"/>
        </w:rPr>
        <w:t>.</w:t>
      </w:r>
      <w:r w:rsidR="004F0221" w:rsidRPr="004F0221">
        <w:rPr>
          <w:i/>
          <w:iCs/>
        </w:rPr>
        <w:t> </w:t>
      </w:r>
    </w:p>
    <w:p w14:paraId="43166849" w14:textId="244952F3" w:rsidR="00CB789C" w:rsidRPr="004F0221" w:rsidRDefault="00CB789C" w:rsidP="00CB789C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You are reminded that a copy of this </w:t>
      </w:r>
      <w:proofErr w:type="gramStart"/>
      <w:r w:rsidRPr="00F825AD">
        <w:rPr>
          <w:rFonts w:ascii="GDSTransportWebsite" w:hAnsi="GDSTransportWebsite"/>
          <w:color w:val="0A0A0A"/>
          <w:shd w:val="clear" w:color="auto" w:fill="FFFFFF"/>
        </w:rPr>
        <w:t>directions</w:t>
      </w:r>
      <w:proofErr w:type="gramEnd"/>
      <w:r w:rsidRPr="00F825AD">
        <w:rPr>
          <w:rFonts w:ascii="GDSTransportWebsite" w:hAnsi="GDSTransportWebsite"/>
          <w:color w:val="0A0A0A"/>
          <w:shd w:val="clear" w:color="auto" w:fill="FFFFFF"/>
        </w:rPr>
        <w:t xml:space="preserve"> questionnaire will be shared with all other parties. </w:t>
      </w:r>
    </w:p>
    <w:p w14:paraId="652052B6" w14:textId="48B796BD" w:rsidR="00247CC2" w:rsidRPr="005641FE" w:rsidRDefault="00247CC2" w:rsidP="00247CC2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47CC2" w:rsidRPr="00156806" w14:paraId="43953D68" w14:textId="77777777" w:rsidTr="00AF0AC7">
        <w:trPr>
          <w:trHeight w:val="680"/>
        </w:trPr>
        <w:tc>
          <w:tcPr>
            <w:tcW w:w="3542" w:type="dxa"/>
          </w:tcPr>
          <w:p w14:paraId="12C34CB8" w14:textId="77777777" w:rsidR="006508C8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241203E2" w14:textId="4E439BF8" w:rsidR="006508C8" w:rsidRPr="006508C8" w:rsidRDefault="006508C8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22BC0ED" w14:textId="074855D4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</w:t>
            </w:r>
            <w:r w:rsidR="00911FED">
              <w:rPr>
                <w:rFonts w:ascii="GDSTransportWebsite" w:hAnsi="GDSTransportWebsite"/>
                <w:color w:val="0A0A0A"/>
              </w:rPr>
              <w:t>urtherInformation.futureApplications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5F9C594F" w14:textId="66D3615B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&lt;&lt;cs_{</w:t>
      </w:r>
      <w:proofErr w:type="spellStart"/>
      <w:r w:rsidRPr="009D383B">
        <w:rPr>
          <w:rFonts w:ascii="GDSTransportWebsite" w:hAnsi="GDSTransportWebsite"/>
          <w:color w:val="0A0A0A"/>
          <w:shd w:val="clear" w:color="auto" w:fill="FFFFFF"/>
        </w:rPr>
        <w:t>furthterInformation.futureApplications</w:t>
      </w:r>
      <w:proofErr w:type="spellEnd"/>
      <w:r w:rsidRPr="009D383B">
        <w:rPr>
          <w:rFonts w:ascii="GDSTransportWebsite" w:hAnsi="GDSTransportWebsite"/>
          <w:color w:val="0A0A0A"/>
          <w:shd w:val="clear" w:color="auto" w:fill="FFFFFF"/>
        </w:rPr>
        <w:t>='Yes'}&gt;&gt;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541D1E7A" w14:textId="77777777" w:rsidTr="00AF0AC7">
        <w:trPr>
          <w:trHeight w:val="67"/>
        </w:trPr>
        <w:tc>
          <w:tcPr>
            <w:tcW w:w="3542" w:type="dxa"/>
          </w:tcPr>
          <w:p w14:paraId="6084A93F" w14:textId="7A899196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3B7FD621" w14:textId="1A378F64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324675AC" w14:textId="0ECE8F05" w:rsidR="00911FED" w:rsidRPr="009820C6" w:rsidRDefault="00911FE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>
              <w:rPr>
                <w:rFonts w:ascii="GDSTransportWebsite" w:hAnsi="GDSTransportWebsite"/>
                <w:color w:val="0A0A0A"/>
              </w:rPr>
              <w:t>.reasonForFutureApplications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0C1B222A" w14:textId="7CEFDD5E" w:rsidR="0021378B" w:rsidRPr="009D383B" w:rsidRDefault="009D383B">
      <w:r w:rsidRPr="009D383B"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911FED" w:rsidRPr="00156806" w14:paraId="23022ACE" w14:textId="77777777" w:rsidTr="00AF0AC7">
        <w:trPr>
          <w:trHeight w:val="680"/>
        </w:trPr>
        <w:tc>
          <w:tcPr>
            <w:tcW w:w="3542" w:type="dxa"/>
          </w:tcPr>
          <w:p w14:paraId="0FE7C89B" w14:textId="77777777" w:rsidR="00911FED" w:rsidRDefault="00911FED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Provide any other information that the judge may </w:t>
            </w:r>
            <w:proofErr w:type="gramStart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need</w:t>
            </w:r>
            <w:proofErr w:type="gramEnd"/>
          </w:p>
          <w:p w14:paraId="3DE1B0D5" w14:textId="6962D73A" w:rsidR="006508C8" w:rsidRDefault="006508C8" w:rsidP="00911FE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1649A9C2" w14:textId="7343692F" w:rsidR="00911FED" w:rsidRPr="009820C6" w:rsidRDefault="007B5F3D" w:rsidP="00911FE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proofErr w:type="spellStart"/>
            <w:proofErr w:type="gramStart"/>
            <w:r>
              <w:rPr>
                <w:rFonts w:ascii="GDSTransportWebsite" w:hAnsi="GDSTransportWebsite"/>
                <w:color w:val="0A0A0A"/>
              </w:rPr>
              <w:t>isBlank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(</w:t>
            </w:r>
            <w:proofErr w:type="spellStart"/>
            <w:proofErr w:type="gramEnd"/>
            <w:r>
              <w:rPr>
                <w:rFonts w:ascii="GDSTransportWebsite" w:hAnsi="GDSTransportWebsite"/>
                <w:color w:val="0A0A0A"/>
              </w:rPr>
              <w:t>furtherInformation.otherInformationForJudge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 xml:space="preserve">)}&gt;&gt;Not </w:t>
            </w:r>
            <w:r w:rsidR="008C2202">
              <w:rPr>
                <w:rFonts w:ascii="GDSTransportWebsite" w:hAnsi="GDSTransportWebsite"/>
                <w:color w:val="0A0A0A"/>
              </w:rPr>
              <w:t>P</w:t>
            </w:r>
            <w:r>
              <w:rPr>
                <w:rFonts w:ascii="GDSTransportWebsite" w:hAnsi="GDSTransportWebsite"/>
                <w:color w:val="0A0A0A"/>
              </w:rPr>
              <w:t>rovided&lt;&lt;else&gt;&gt;</w:t>
            </w:r>
            <w:r w:rsidR="00911FED" w:rsidRPr="009820C6">
              <w:rPr>
                <w:rFonts w:ascii="GDSTransportWebsite" w:hAnsi="GDSTransportWebsite"/>
                <w:color w:val="0A0A0A"/>
              </w:rPr>
              <w:t>&lt;&lt;</w:t>
            </w:r>
            <w:r w:rsidR="007B6A02">
              <w:rPr>
                <w:rFonts w:ascii="GDSTransportWebsite" w:hAnsi="GDSTransportWebsite"/>
                <w:color w:val="0A0A0A"/>
              </w:rPr>
              <w:t>furtherInformation</w:t>
            </w:r>
            <w:r w:rsidR="00911FED">
              <w:rPr>
                <w:rFonts w:ascii="GDSTransportWebsite" w:hAnsi="GDSTransportWebsite"/>
                <w:color w:val="0A0A0A"/>
              </w:rPr>
              <w:t>.otherInformationForJudge</w:t>
            </w:r>
            <w:r w:rsidR="00911FED" w:rsidRPr="009820C6">
              <w:rPr>
                <w:rFonts w:ascii="GDSTransportWebsite" w:hAnsi="GDSTransportWebsite"/>
                <w:color w:val="0A0A0A"/>
              </w:rPr>
              <w:t>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</w:tbl>
    <w:p w14:paraId="3940C6C8" w14:textId="77777777" w:rsidR="001B4482" w:rsidRPr="005641FE" w:rsidRDefault="001B4482" w:rsidP="001B4482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294FFA" w:rsidRPr="00156806" w14:paraId="2653F0A9" w14:textId="77777777" w:rsidTr="005B7834">
        <w:trPr>
          <w:trHeight w:val="67"/>
        </w:trPr>
        <w:tc>
          <w:tcPr>
            <w:tcW w:w="10060" w:type="dxa"/>
            <w:gridSpan w:val="2"/>
          </w:tcPr>
          <w:p w14:paraId="4FC07BA3" w14:textId="38B7CA31" w:rsidR="00294FFA" w:rsidRPr="00294FFA" w:rsidRDefault="00294FFA" w:rsidP="00294FFA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294FFA">
              <w:rPr>
                <w:rFonts w:ascii="GDSTransportWebsite" w:hAnsi="GDSTransportWebsite"/>
                <w:color w:val="0A0A0A"/>
              </w:rPr>
              <w:t>statementOfTruthText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B4482" w14:paraId="6B53A40E" w14:textId="77777777" w:rsidTr="00263F0E">
        <w:trPr>
          <w:trHeight w:val="388"/>
        </w:trPr>
        <w:tc>
          <w:tcPr>
            <w:tcW w:w="10060" w:type="dxa"/>
            <w:gridSpan w:val="2"/>
          </w:tcPr>
          <w:p w14:paraId="31D24952" w14:textId="4D32D754" w:rsidR="00ED2B6A" w:rsidRPr="00280796" w:rsidRDefault="00ED2B6A" w:rsidP="003B1E5A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247CC2" w:rsidRPr="00156806" w14:paraId="61FEA69D" w14:textId="77777777" w:rsidTr="006508C8">
        <w:trPr>
          <w:trHeight w:val="67"/>
        </w:trPr>
        <w:tc>
          <w:tcPr>
            <w:tcW w:w="3542" w:type="dxa"/>
          </w:tcPr>
          <w:p w14:paraId="071B4338" w14:textId="77777777" w:rsidR="00247CC2" w:rsidRDefault="00247CC2" w:rsidP="00EF01C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0" w:name="_Hlk107311773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Name</w:t>
            </w:r>
          </w:p>
          <w:p w14:paraId="6E98F863" w14:textId="53588CB8" w:rsidR="006508C8" w:rsidRPr="0080237C" w:rsidRDefault="006508C8" w:rsidP="00EF01CB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</w:tcPr>
          <w:p w14:paraId="7D7DE672" w14:textId="6F79A6B8" w:rsidR="00247CC2" w:rsidRPr="001839B9" w:rsidRDefault="00247CC2" w:rsidP="00EF01C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022239">
              <w:rPr>
                <w:rFonts w:ascii="GDSTransportWebsite" w:hAnsi="GDSTransportWebsite"/>
                <w:color w:val="0A0A0A"/>
              </w:rPr>
              <w:t>statementOfTruth.name</w:t>
            </w:r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bookmarkEnd w:id="0"/>
      <w:tr w:rsidR="00022239" w:rsidRPr="00156806" w14:paraId="6FC00505" w14:textId="77777777" w:rsidTr="006508C8">
        <w:trPr>
          <w:trHeight w:val="155"/>
        </w:trPr>
        <w:tc>
          <w:tcPr>
            <w:tcW w:w="3542" w:type="dxa"/>
          </w:tcPr>
          <w:p w14:paraId="44F05779" w14:textId="77777777" w:rsidR="00022239" w:rsidRDefault="00022239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0327C98" w14:textId="162C84D3" w:rsidR="006508C8" w:rsidRDefault="006508C8" w:rsidP="0002223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</w:tcPr>
          <w:p w14:paraId="6BE29D78" w14:textId="28A0FE66" w:rsidR="00022239" w:rsidRPr="009820C6" w:rsidRDefault="00022239" w:rsidP="0002223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703696A5" w14:textId="770A8AA2" w:rsidR="00FC5BA5" w:rsidRPr="00280987" w:rsidRDefault="00FC5BA5" w:rsidP="00FC5BA5">
      <w:pPr>
        <w:spacing w:before="120" w:after="120"/>
      </w:pPr>
    </w:p>
    <w:sectPr w:rsidR="00FC5BA5" w:rsidRPr="00280987" w:rsidSect="0095004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10342" w14:textId="77777777" w:rsidR="00223598" w:rsidRDefault="00223598" w:rsidP="00812032">
      <w:r>
        <w:separator/>
      </w:r>
    </w:p>
  </w:endnote>
  <w:endnote w:type="continuationSeparator" w:id="0">
    <w:p w14:paraId="4662C43D" w14:textId="77777777" w:rsidR="00223598" w:rsidRDefault="00223598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0"/>
    <w:family w:val="roman"/>
    <w:pitch w:val="default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1B6A8" w14:textId="075CA839" w:rsidR="001F1CF9" w:rsidRDefault="001F1CF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8AE3BEC" wp14:editId="33F69517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14F66BD" w14:textId="0E254285" w:rsidR="001F1CF9" w:rsidRPr="001F1CF9" w:rsidRDefault="001F1CF9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1F1CF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AE3BE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textbox style="mso-fit-shape-to-text:t" inset="5pt,0,0,0">
                <w:txbxContent>
                  <w:p w14:paraId="714F66BD" w14:textId="0E254285" w:rsidR="001F1CF9" w:rsidRPr="001F1CF9" w:rsidRDefault="001F1CF9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1F1CF9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4C1D0299" w:rsidR="002C7259" w:rsidRPr="002C7259" w:rsidRDefault="006A0D64" w:rsidP="00153598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</w:t>
          </w:r>
          <w:r w:rsidR="002C7259">
            <w:rPr>
              <w:rFonts w:ascii="GDSTransportWebsite" w:hAnsi="GDSTransportWebsite"/>
              <w:color w:val="515151"/>
              <w:sz w:val="16"/>
              <w:szCs w:val="16"/>
            </w:rPr>
            <w:t>181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C6D9A" w14:textId="2EDD3A5E" w:rsidR="001F1CF9" w:rsidRDefault="001F1CF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814FBEA" wp14:editId="4879FEE8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2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886CFE" w14:textId="68C9FE40" w:rsidR="001F1CF9" w:rsidRPr="001F1CF9" w:rsidRDefault="001F1CF9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1F1CF9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14FBE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<v:textbox style="mso-fit-shape-to-text:t" inset="5pt,0,0,0">
                <w:txbxContent>
                  <w:p w14:paraId="0C886CFE" w14:textId="68C9FE40" w:rsidR="001F1CF9" w:rsidRPr="001F1CF9" w:rsidRDefault="001F1CF9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1F1CF9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31EB0" w14:textId="77777777" w:rsidR="00223598" w:rsidRDefault="00223598" w:rsidP="00812032">
      <w:r>
        <w:separator/>
      </w:r>
    </w:p>
  </w:footnote>
  <w:footnote w:type="continuationSeparator" w:id="0">
    <w:p w14:paraId="5D49CF2B" w14:textId="77777777" w:rsidR="00223598" w:rsidRDefault="00223598" w:rsidP="00812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D2B07" w14:textId="77777777" w:rsidR="007E5A83" w:rsidRDefault="007E5A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C1289" w14:textId="77777777" w:rsidR="007E5A83" w:rsidRDefault="007E5A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9C61D" w14:textId="77777777" w:rsidR="007E5A83" w:rsidRDefault="007E5A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750123">
    <w:abstractNumId w:val="0"/>
  </w:num>
  <w:num w:numId="2" w16cid:durableId="1771975191">
    <w:abstractNumId w:val="8"/>
  </w:num>
  <w:num w:numId="3" w16cid:durableId="1274896134">
    <w:abstractNumId w:val="7"/>
  </w:num>
  <w:num w:numId="4" w16cid:durableId="1155342913">
    <w:abstractNumId w:val="4"/>
  </w:num>
  <w:num w:numId="5" w16cid:durableId="476070874">
    <w:abstractNumId w:val="9"/>
  </w:num>
  <w:num w:numId="6" w16cid:durableId="1728380959">
    <w:abstractNumId w:val="10"/>
  </w:num>
  <w:num w:numId="7" w16cid:durableId="1699116050">
    <w:abstractNumId w:val="16"/>
  </w:num>
  <w:num w:numId="8" w16cid:durableId="292367055">
    <w:abstractNumId w:val="22"/>
  </w:num>
  <w:num w:numId="9" w16cid:durableId="1523592559">
    <w:abstractNumId w:val="5"/>
  </w:num>
  <w:num w:numId="10" w16cid:durableId="129835251">
    <w:abstractNumId w:val="28"/>
  </w:num>
  <w:num w:numId="11" w16cid:durableId="1570261402">
    <w:abstractNumId w:val="11"/>
  </w:num>
  <w:num w:numId="12" w16cid:durableId="350618066">
    <w:abstractNumId w:val="6"/>
  </w:num>
  <w:num w:numId="13" w16cid:durableId="283343940">
    <w:abstractNumId w:val="13"/>
  </w:num>
  <w:num w:numId="14" w16cid:durableId="1733850056">
    <w:abstractNumId w:val="17"/>
  </w:num>
  <w:num w:numId="15" w16cid:durableId="1052655933">
    <w:abstractNumId w:val="23"/>
  </w:num>
  <w:num w:numId="16" w16cid:durableId="1953394740">
    <w:abstractNumId w:val="19"/>
  </w:num>
  <w:num w:numId="17" w16cid:durableId="1194616860">
    <w:abstractNumId w:val="27"/>
  </w:num>
  <w:num w:numId="18" w16cid:durableId="604271650">
    <w:abstractNumId w:val="26"/>
  </w:num>
  <w:num w:numId="19" w16cid:durableId="762801740">
    <w:abstractNumId w:val="1"/>
  </w:num>
  <w:num w:numId="20" w16cid:durableId="707490784">
    <w:abstractNumId w:val="25"/>
  </w:num>
  <w:num w:numId="21" w16cid:durableId="610017167">
    <w:abstractNumId w:val="3"/>
  </w:num>
  <w:num w:numId="22" w16cid:durableId="806555397">
    <w:abstractNumId w:val="15"/>
  </w:num>
  <w:num w:numId="23" w16cid:durableId="614211842">
    <w:abstractNumId w:val="2"/>
  </w:num>
  <w:num w:numId="24" w16cid:durableId="1118136997">
    <w:abstractNumId w:val="12"/>
  </w:num>
  <w:num w:numId="25" w16cid:durableId="808673541">
    <w:abstractNumId w:val="29"/>
  </w:num>
  <w:num w:numId="26" w16cid:durableId="230118356">
    <w:abstractNumId w:val="20"/>
  </w:num>
  <w:num w:numId="27" w16cid:durableId="1295406125">
    <w:abstractNumId w:val="14"/>
  </w:num>
  <w:num w:numId="28" w16cid:durableId="1569612717">
    <w:abstractNumId w:val="21"/>
  </w:num>
  <w:num w:numId="29" w16cid:durableId="255023017">
    <w:abstractNumId w:val="24"/>
  </w:num>
  <w:num w:numId="30" w16cid:durableId="189111177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532"/>
    <w:rsid w:val="00010903"/>
    <w:rsid w:val="00011254"/>
    <w:rsid w:val="000119BA"/>
    <w:rsid w:val="0001217D"/>
    <w:rsid w:val="0001297C"/>
    <w:rsid w:val="00012B93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17C9E"/>
    <w:rsid w:val="000203FF"/>
    <w:rsid w:val="0002067E"/>
    <w:rsid w:val="00020FA1"/>
    <w:rsid w:val="00022239"/>
    <w:rsid w:val="000235B0"/>
    <w:rsid w:val="00023681"/>
    <w:rsid w:val="00023B58"/>
    <w:rsid w:val="0002562F"/>
    <w:rsid w:val="00025AA6"/>
    <w:rsid w:val="0002604A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035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2FC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0CE"/>
    <w:rsid w:val="00063571"/>
    <w:rsid w:val="00064F8A"/>
    <w:rsid w:val="00065341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038"/>
    <w:rsid w:val="000703BB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25E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6F8E"/>
    <w:rsid w:val="00077440"/>
    <w:rsid w:val="00077602"/>
    <w:rsid w:val="00077A76"/>
    <w:rsid w:val="00077FAC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6854"/>
    <w:rsid w:val="00087B1B"/>
    <w:rsid w:val="00090A68"/>
    <w:rsid w:val="00091539"/>
    <w:rsid w:val="00091776"/>
    <w:rsid w:val="00091E18"/>
    <w:rsid w:val="00092952"/>
    <w:rsid w:val="00092BA8"/>
    <w:rsid w:val="0009307A"/>
    <w:rsid w:val="00093419"/>
    <w:rsid w:val="000935C0"/>
    <w:rsid w:val="00093DAB"/>
    <w:rsid w:val="00094240"/>
    <w:rsid w:val="0009451D"/>
    <w:rsid w:val="00095481"/>
    <w:rsid w:val="00095AB8"/>
    <w:rsid w:val="00095D54"/>
    <w:rsid w:val="00095D98"/>
    <w:rsid w:val="00095DE5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735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5D55"/>
    <w:rsid w:val="000B6701"/>
    <w:rsid w:val="000B727A"/>
    <w:rsid w:val="000B76F9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75A"/>
    <w:rsid w:val="000C5B36"/>
    <w:rsid w:val="000C7403"/>
    <w:rsid w:val="000C74C2"/>
    <w:rsid w:val="000C74ED"/>
    <w:rsid w:val="000C7F16"/>
    <w:rsid w:val="000D04FF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3C2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99E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1B0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5D64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31B3"/>
    <w:rsid w:val="00113A8B"/>
    <w:rsid w:val="00114126"/>
    <w:rsid w:val="0011435E"/>
    <w:rsid w:val="0011436F"/>
    <w:rsid w:val="0011470A"/>
    <w:rsid w:val="0011497A"/>
    <w:rsid w:val="00115077"/>
    <w:rsid w:val="0011511C"/>
    <w:rsid w:val="00115B1E"/>
    <w:rsid w:val="00115D35"/>
    <w:rsid w:val="001160BD"/>
    <w:rsid w:val="00116A07"/>
    <w:rsid w:val="00116A6B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2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6E0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59DC"/>
    <w:rsid w:val="00156665"/>
    <w:rsid w:val="00156806"/>
    <w:rsid w:val="00156BB2"/>
    <w:rsid w:val="00156FA1"/>
    <w:rsid w:val="001577D2"/>
    <w:rsid w:val="00157E31"/>
    <w:rsid w:val="00160233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4EB9"/>
    <w:rsid w:val="00165461"/>
    <w:rsid w:val="00165814"/>
    <w:rsid w:val="00165A22"/>
    <w:rsid w:val="00165E00"/>
    <w:rsid w:val="0016638A"/>
    <w:rsid w:val="00166807"/>
    <w:rsid w:val="001668CD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828"/>
    <w:rsid w:val="00177EFF"/>
    <w:rsid w:val="00180002"/>
    <w:rsid w:val="00180344"/>
    <w:rsid w:val="00180539"/>
    <w:rsid w:val="00180713"/>
    <w:rsid w:val="00180BDC"/>
    <w:rsid w:val="00180C04"/>
    <w:rsid w:val="001816CD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00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DA6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2CA6"/>
    <w:rsid w:val="001B343B"/>
    <w:rsid w:val="001B3DF1"/>
    <w:rsid w:val="001B3E97"/>
    <w:rsid w:val="001B40A9"/>
    <w:rsid w:val="001B4482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AC0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3B7"/>
    <w:rsid w:val="001E4040"/>
    <w:rsid w:val="001E40E9"/>
    <w:rsid w:val="001E44BE"/>
    <w:rsid w:val="001E5563"/>
    <w:rsid w:val="001E58E1"/>
    <w:rsid w:val="001E5FA6"/>
    <w:rsid w:val="001E6607"/>
    <w:rsid w:val="001E680D"/>
    <w:rsid w:val="001E68B4"/>
    <w:rsid w:val="001E6A22"/>
    <w:rsid w:val="001E7A2A"/>
    <w:rsid w:val="001F0261"/>
    <w:rsid w:val="001F02D4"/>
    <w:rsid w:val="001F048D"/>
    <w:rsid w:val="001F05A4"/>
    <w:rsid w:val="001F09B7"/>
    <w:rsid w:val="001F0F7B"/>
    <w:rsid w:val="001F10E3"/>
    <w:rsid w:val="001F135F"/>
    <w:rsid w:val="001F1664"/>
    <w:rsid w:val="001F1811"/>
    <w:rsid w:val="001F1884"/>
    <w:rsid w:val="001F19BF"/>
    <w:rsid w:val="001F1CF9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378B"/>
    <w:rsid w:val="002147BE"/>
    <w:rsid w:val="002149CD"/>
    <w:rsid w:val="00214A5F"/>
    <w:rsid w:val="00214B66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598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64F"/>
    <w:rsid w:val="00237CB6"/>
    <w:rsid w:val="00237E03"/>
    <w:rsid w:val="00237F14"/>
    <w:rsid w:val="00240AAC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47CC2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4663"/>
    <w:rsid w:val="002551E0"/>
    <w:rsid w:val="002556F4"/>
    <w:rsid w:val="002557DC"/>
    <w:rsid w:val="002559F1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1656"/>
    <w:rsid w:val="0027225B"/>
    <w:rsid w:val="00272753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4E7D"/>
    <w:rsid w:val="00294FFA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062"/>
    <w:rsid w:val="002B2284"/>
    <w:rsid w:val="002B27E9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259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0EB3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4F84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90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5BA"/>
    <w:rsid w:val="00321652"/>
    <w:rsid w:val="003218A1"/>
    <w:rsid w:val="003219B6"/>
    <w:rsid w:val="003227ED"/>
    <w:rsid w:val="00322C61"/>
    <w:rsid w:val="00323A12"/>
    <w:rsid w:val="00323AF2"/>
    <w:rsid w:val="003245BE"/>
    <w:rsid w:val="003247F0"/>
    <w:rsid w:val="0032481A"/>
    <w:rsid w:val="003248BC"/>
    <w:rsid w:val="00325933"/>
    <w:rsid w:val="00325EC6"/>
    <w:rsid w:val="00326298"/>
    <w:rsid w:val="00326835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A30"/>
    <w:rsid w:val="00333BB1"/>
    <w:rsid w:val="00334E03"/>
    <w:rsid w:val="00334E3D"/>
    <w:rsid w:val="00335614"/>
    <w:rsid w:val="003358BF"/>
    <w:rsid w:val="003371A4"/>
    <w:rsid w:val="00337B09"/>
    <w:rsid w:val="0034043A"/>
    <w:rsid w:val="0034057E"/>
    <w:rsid w:val="003406B7"/>
    <w:rsid w:val="00341308"/>
    <w:rsid w:val="003419AE"/>
    <w:rsid w:val="00341B05"/>
    <w:rsid w:val="00341F6E"/>
    <w:rsid w:val="00342258"/>
    <w:rsid w:val="00342299"/>
    <w:rsid w:val="0034230C"/>
    <w:rsid w:val="0034277A"/>
    <w:rsid w:val="00342999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15B"/>
    <w:rsid w:val="003476B0"/>
    <w:rsid w:val="00350400"/>
    <w:rsid w:val="00350C9B"/>
    <w:rsid w:val="00350D09"/>
    <w:rsid w:val="00350DFF"/>
    <w:rsid w:val="0035110B"/>
    <w:rsid w:val="00351CD1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C61"/>
    <w:rsid w:val="00376E9C"/>
    <w:rsid w:val="00377198"/>
    <w:rsid w:val="003773B3"/>
    <w:rsid w:val="003776B8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152"/>
    <w:rsid w:val="003928CE"/>
    <w:rsid w:val="00392CF2"/>
    <w:rsid w:val="00392D52"/>
    <w:rsid w:val="00392DE4"/>
    <w:rsid w:val="003930A2"/>
    <w:rsid w:val="003930A3"/>
    <w:rsid w:val="003948B1"/>
    <w:rsid w:val="00394C9D"/>
    <w:rsid w:val="00394D01"/>
    <w:rsid w:val="00396E6C"/>
    <w:rsid w:val="00397851"/>
    <w:rsid w:val="00397B13"/>
    <w:rsid w:val="00397D89"/>
    <w:rsid w:val="003A044F"/>
    <w:rsid w:val="003A1596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E5A"/>
    <w:rsid w:val="003B1FD4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7D2"/>
    <w:rsid w:val="003C1979"/>
    <w:rsid w:val="003C1FFF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1C66"/>
    <w:rsid w:val="003D244D"/>
    <w:rsid w:val="003D293E"/>
    <w:rsid w:val="003D2C10"/>
    <w:rsid w:val="003D2DB7"/>
    <w:rsid w:val="003D3301"/>
    <w:rsid w:val="003D3AA9"/>
    <w:rsid w:val="003D47AE"/>
    <w:rsid w:val="003D49BA"/>
    <w:rsid w:val="003D54C8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12B9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0E"/>
    <w:rsid w:val="004206CC"/>
    <w:rsid w:val="00420DC0"/>
    <w:rsid w:val="00420E08"/>
    <w:rsid w:val="004218C9"/>
    <w:rsid w:val="004219A4"/>
    <w:rsid w:val="00421A02"/>
    <w:rsid w:val="00421B66"/>
    <w:rsid w:val="0042299B"/>
    <w:rsid w:val="00422CD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049"/>
    <w:rsid w:val="00432197"/>
    <w:rsid w:val="00432249"/>
    <w:rsid w:val="0043251F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810"/>
    <w:rsid w:val="00457B1E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3CF7"/>
    <w:rsid w:val="004640B8"/>
    <w:rsid w:val="00465952"/>
    <w:rsid w:val="004659C3"/>
    <w:rsid w:val="00465D5A"/>
    <w:rsid w:val="0046675C"/>
    <w:rsid w:val="00466760"/>
    <w:rsid w:val="004668DD"/>
    <w:rsid w:val="00466A59"/>
    <w:rsid w:val="00466D7C"/>
    <w:rsid w:val="004671FA"/>
    <w:rsid w:val="004679A8"/>
    <w:rsid w:val="00467F50"/>
    <w:rsid w:val="004701C3"/>
    <w:rsid w:val="00470B36"/>
    <w:rsid w:val="004716EE"/>
    <w:rsid w:val="0047183C"/>
    <w:rsid w:val="00471FB9"/>
    <w:rsid w:val="00472054"/>
    <w:rsid w:val="00472B38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77D5F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6B88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214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2FAE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5DC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0CD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134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221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5A58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9AE"/>
    <w:rsid w:val="00541DD9"/>
    <w:rsid w:val="00541FE4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73C"/>
    <w:rsid w:val="00562D21"/>
    <w:rsid w:val="00562FBC"/>
    <w:rsid w:val="00563711"/>
    <w:rsid w:val="005638BD"/>
    <w:rsid w:val="005639D7"/>
    <w:rsid w:val="00563E87"/>
    <w:rsid w:val="005641FE"/>
    <w:rsid w:val="0056487A"/>
    <w:rsid w:val="00564B9D"/>
    <w:rsid w:val="0056510F"/>
    <w:rsid w:val="005651DC"/>
    <w:rsid w:val="005659CC"/>
    <w:rsid w:val="00565A60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497"/>
    <w:rsid w:val="0057460A"/>
    <w:rsid w:val="005749D4"/>
    <w:rsid w:val="00574EA2"/>
    <w:rsid w:val="00574FE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D2B"/>
    <w:rsid w:val="0058477B"/>
    <w:rsid w:val="005848D3"/>
    <w:rsid w:val="005849CE"/>
    <w:rsid w:val="00584AB8"/>
    <w:rsid w:val="00585109"/>
    <w:rsid w:val="00585858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94D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5CF"/>
    <w:rsid w:val="005A0843"/>
    <w:rsid w:val="005A126F"/>
    <w:rsid w:val="005A1921"/>
    <w:rsid w:val="005A4052"/>
    <w:rsid w:val="005A4456"/>
    <w:rsid w:val="005A468A"/>
    <w:rsid w:val="005A4CB7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32"/>
    <w:rsid w:val="005B10FE"/>
    <w:rsid w:val="005B2A06"/>
    <w:rsid w:val="005B2AC9"/>
    <w:rsid w:val="005B2AE8"/>
    <w:rsid w:val="005B2E42"/>
    <w:rsid w:val="005B39F9"/>
    <w:rsid w:val="005B3C91"/>
    <w:rsid w:val="005B4242"/>
    <w:rsid w:val="005B446E"/>
    <w:rsid w:val="005B44B2"/>
    <w:rsid w:val="005B5289"/>
    <w:rsid w:val="005B5582"/>
    <w:rsid w:val="005B56AE"/>
    <w:rsid w:val="005B5A52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16C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2F85"/>
    <w:rsid w:val="005E32E0"/>
    <w:rsid w:val="005E341C"/>
    <w:rsid w:val="005E36EF"/>
    <w:rsid w:val="005E3835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29F"/>
    <w:rsid w:val="00607875"/>
    <w:rsid w:val="00607D01"/>
    <w:rsid w:val="00610274"/>
    <w:rsid w:val="00610413"/>
    <w:rsid w:val="00610559"/>
    <w:rsid w:val="00611208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3891"/>
    <w:rsid w:val="00614775"/>
    <w:rsid w:val="006153F5"/>
    <w:rsid w:val="00615FAF"/>
    <w:rsid w:val="0061605C"/>
    <w:rsid w:val="0061707B"/>
    <w:rsid w:val="0061760A"/>
    <w:rsid w:val="00617849"/>
    <w:rsid w:val="00617D42"/>
    <w:rsid w:val="0062007D"/>
    <w:rsid w:val="0062059E"/>
    <w:rsid w:val="006210C0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943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8C8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67BA1"/>
    <w:rsid w:val="0067113B"/>
    <w:rsid w:val="006713D1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976"/>
    <w:rsid w:val="00680F60"/>
    <w:rsid w:val="00681037"/>
    <w:rsid w:val="0068146E"/>
    <w:rsid w:val="00681CDF"/>
    <w:rsid w:val="00681E5A"/>
    <w:rsid w:val="00681F86"/>
    <w:rsid w:val="006826DD"/>
    <w:rsid w:val="00682C32"/>
    <w:rsid w:val="00682C7C"/>
    <w:rsid w:val="006831E5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518"/>
    <w:rsid w:val="006978CA"/>
    <w:rsid w:val="00697A03"/>
    <w:rsid w:val="006A0122"/>
    <w:rsid w:val="006A0D64"/>
    <w:rsid w:val="006A14CC"/>
    <w:rsid w:val="006A17C8"/>
    <w:rsid w:val="006A266F"/>
    <w:rsid w:val="006A2897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22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B7D09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2F9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D7C28"/>
    <w:rsid w:val="006D7C7D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35"/>
    <w:rsid w:val="006F01F1"/>
    <w:rsid w:val="006F032E"/>
    <w:rsid w:val="006F0ACC"/>
    <w:rsid w:val="006F0E56"/>
    <w:rsid w:val="006F0EAF"/>
    <w:rsid w:val="006F1201"/>
    <w:rsid w:val="006F1C70"/>
    <w:rsid w:val="006F1DC1"/>
    <w:rsid w:val="006F2F96"/>
    <w:rsid w:val="006F348A"/>
    <w:rsid w:val="006F377C"/>
    <w:rsid w:val="006F40D0"/>
    <w:rsid w:val="006F46E6"/>
    <w:rsid w:val="006F49F7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303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13E"/>
    <w:rsid w:val="00713447"/>
    <w:rsid w:val="00713854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99D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3FD8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2833"/>
    <w:rsid w:val="0077356C"/>
    <w:rsid w:val="00773759"/>
    <w:rsid w:val="007745ED"/>
    <w:rsid w:val="00774B5F"/>
    <w:rsid w:val="00774B6A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4FD9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21DA"/>
    <w:rsid w:val="00792C02"/>
    <w:rsid w:val="00792E52"/>
    <w:rsid w:val="0079352A"/>
    <w:rsid w:val="0079369F"/>
    <w:rsid w:val="007939C3"/>
    <w:rsid w:val="00794569"/>
    <w:rsid w:val="00795E8E"/>
    <w:rsid w:val="00796655"/>
    <w:rsid w:val="00796BE2"/>
    <w:rsid w:val="007976B2"/>
    <w:rsid w:val="0079772D"/>
    <w:rsid w:val="007A14DF"/>
    <w:rsid w:val="007A15F3"/>
    <w:rsid w:val="007A21B5"/>
    <w:rsid w:val="007A2B36"/>
    <w:rsid w:val="007A2BF2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5F3D"/>
    <w:rsid w:val="007B619D"/>
    <w:rsid w:val="007B641C"/>
    <w:rsid w:val="007B6801"/>
    <w:rsid w:val="007B6821"/>
    <w:rsid w:val="007B6898"/>
    <w:rsid w:val="007B6A02"/>
    <w:rsid w:val="007B6BA2"/>
    <w:rsid w:val="007B717F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20DC"/>
    <w:rsid w:val="007D221A"/>
    <w:rsid w:val="007D44BC"/>
    <w:rsid w:val="007D456C"/>
    <w:rsid w:val="007D464A"/>
    <w:rsid w:val="007D4A89"/>
    <w:rsid w:val="007D522F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239"/>
    <w:rsid w:val="007E16F0"/>
    <w:rsid w:val="007E18A3"/>
    <w:rsid w:val="007E19E5"/>
    <w:rsid w:val="007E2197"/>
    <w:rsid w:val="007E3E98"/>
    <w:rsid w:val="007E4107"/>
    <w:rsid w:val="007E4907"/>
    <w:rsid w:val="007E4AD7"/>
    <w:rsid w:val="007E5256"/>
    <w:rsid w:val="007E5A83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7F7FD0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2EE"/>
    <w:rsid w:val="0081136D"/>
    <w:rsid w:val="00811495"/>
    <w:rsid w:val="0081169E"/>
    <w:rsid w:val="00811C56"/>
    <w:rsid w:val="00812032"/>
    <w:rsid w:val="008123E7"/>
    <w:rsid w:val="008123F1"/>
    <w:rsid w:val="00812514"/>
    <w:rsid w:val="00812565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5F7D"/>
    <w:rsid w:val="008170BB"/>
    <w:rsid w:val="00817437"/>
    <w:rsid w:val="00817F4B"/>
    <w:rsid w:val="0082140F"/>
    <w:rsid w:val="008226FE"/>
    <w:rsid w:val="00822BDD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250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5E7E"/>
    <w:rsid w:val="0083662C"/>
    <w:rsid w:val="008366CC"/>
    <w:rsid w:val="00836ADB"/>
    <w:rsid w:val="0083711D"/>
    <w:rsid w:val="0083763F"/>
    <w:rsid w:val="00837CDF"/>
    <w:rsid w:val="008400C2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171"/>
    <w:rsid w:val="00845306"/>
    <w:rsid w:val="00845368"/>
    <w:rsid w:val="00845AC4"/>
    <w:rsid w:val="00846095"/>
    <w:rsid w:val="0084648F"/>
    <w:rsid w:val="00846908"/>
    <w:rsid w:val="00846A27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2CF"/>
    <w:rsid w:val="008555A1"/>
    <w:rsid w:val="00856A06"/>
    <w:rsid w:val="008571A5"/>
    <w:rsid w:val="00860165"/>
    <w:rsid w:val="00860246"/>
    <w:rsid w:val="0086025D"/>
    <w:rsid w:val="00860FBC"/>
    <w:rsid w:val="0086167C"/>
    <w:rsid w:val="00862212"/>
    <w:rsid w:val="00862328"/>
    <w:rsid w:val="008626A6"/>
    <w:rsid w:val="00862A3F"/>
    <w:rsid w:val="00862EE5"/>
    <w:rsid w:val="00863B2A"/>
    <w:rsid w:val="00863D7A"/>
    <w:rsid w:val="0086400A"/>
    <w:rsid w:val="008643A6"/>
    <w:rsid w:val="00864490"/>
    <w:rsid w:val="0086503D"/>
    <w:rsid w:val="00865560"/>
    <w:rsid w:val="008655EB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D06"/>
    <w:rsid w:val="008722D4"/>
    <w:rsid w:val="00873383"/>
    <w:rsid w:val="00873984"/>
    <w:rsid w:val="00873B2C"/>
    <w:rsid w:val="008751A7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391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1B0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122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73F"/>
    <w:rsid w:val="008B198F"/>
    <w:rsid w:val="008B1A5A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202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06D"/>
    <w:rsid w:val="008E345B"/>
    <w:rsid w:val="008E35B6"/>
    <w:rsid w:val="008E3B1B"/>
    <w:rsid w:val="008E3D40"/>
    <w:rsid w:val="008E477C"/>
    <w:rsid w:val="008E4A57"/>
    <w:rsid w:val="008E4E18"/>
    <w:rsid w:val="008E5121"/>
    <w:rsid w:val="008E5668"/>
    <w:rsid w:val="008E5732"/>
    <w:rsid w:val="008E5F71"/>
    <w:rsid w:val="008E6064"/>
    <w:rsid w:val="008E63A9"/>
    <w:rsid w:val="008E655B"/>
    <w:rsid w:val="008E6B28"/>
    <w:rsid w:val="008E6E50"/>
    <w:rsid w:val="008E7ADD"/>
    <w:rsid w:val="008F00A2"/>
    <w:rsid w:val="008F0D04"/>
    <w:rsid w:val="008F1907"/>
    <w:rsid w:val="008F1B5B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05F"/>
    <w:rsid w:val="009023C0"/>
    <w:rsid w:val="0090240B"/>
    <w:rsid w:val="00902760"/>
    <w:rsid w:val="00902AC2"/>
    <w:rsid w:val="00902B78"/>
    <w:rsid w:val="00903260"/>
    <w:rsid w:val="0090364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1937"/>
    <w:rsid w:val="00911FED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2F46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1E9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817"/>
    <w:rsid w:val="00942941"/>
    <w:rsid w:val="00943FCB"/>
    <w:rsid w:val="009442F9"/>
    <w:rsid w:val="00944943"/>
    <w:rsid w:val="0094512A"/>
    <w:rsid w:val="009452E2"/>
    <w:rsid w:val="00945457"/>
    <w:rsid w:val="0094566D"/>
    <w:rsid w:val="00945741"/>
    <w:rsid w:val="009468FF"/>
    <w:rsid w:val="00947B55"/>
    <w:rsid w:val="00950040"/>
    <w:rsid w:val="009504A3"/>
    <w:rsid w:val="00950700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93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5A2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26F2"/>
    <w:rsid w:val="00972AD1"/>
    <w:rsid w:val="00974247"/>
    <w:rsid w:val="009742A4"/>
    <w:rsid w:val="00974ECC"/>
    <w:rsid w:val="0097525B"/>
    <w:rsid w:val="0097528E"/>
    <w:rsid w:val="00975900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0F9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DC7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101"/>
    <w:rsid w:val="009A5456"/>
    <w:rsid w:val="009A5708"/>
    <w:rsid w:val="009A5899"/>
    <w:rsid w:val="009A5DB3"/>
    <w:rsid w:val="009A6DE7"/>
    <w:rsid w:val="009A744D"/>
    <w:rsid w:val="009A7939"/>
    <w:rsid w:val="009A7A6A"/>
    <w:rsid w:val="009B0DAB"/>
    <w:rsid w:val="009B14A9"/>
    <w:rsid w:val="009B22CB"/>
    <w:rsid w:val="009B3FEC"/>
    <w:rsid w:val="009B4255"/>
    <w:rsid w:val="009B4501"/>
    <w:rsid w:val="009B4A6E"/>
    <w:rsid w:val="009B4F56"/>
    <w:rsid w:val="009B51F1"/>
    <w:rsid w:val="009B573E"/>
    <w:rsid w:val="009B5E6D"/>
    <w:rsid w:val="009B66D1"/>
    <w:rsid w:val="009B6A59"/>
    <w:rsid w:val="009B6B6F"/>
    <w:rsid w:val="009B6DB4"/>
    <w:rsid w:val="009B7133"/>
    <w:rsid w:val="009C017E"/>
    <w:rsid w:val="009C0465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813"/>
    <w:rsid w:val="009C5B25"/>
    <w:rsid w:val="009C5C7B"/>
    <w:rsid w:val="009C70A4"/>
    <w:rsid w:val="009C726E"/>
    <w:rsid w:val="009C7572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383B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6CDE"/>
    <w:rsid w:val="009E72BA"/>
    <w:rsid w:val="009E7AAA"/>
    <w:rsid w:val="009F12B5"/>
    <w:rsid w:val="009F1405"/>
    <w:rsid w:val="009F177C"/>
    <w:rsid w:val="009F223C"/>
    <w:rsid w:val="009F2321"/>
    <w:rsid w:val="009F49FD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B51"/>
    <w:rsid w:val="009F7FB2"/>
    <w:rsid w:val="00A001AD"/>
    <w:rsid w:val="00A00AFE"/>
    <w:rsid w:val="00A00E8C"/>
    <w:rsid w:val="00A00F2F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A75"/>
    <w:rsid w:val="00A20B48"/>
    <w:rsid w:val="00A20C3F"/>
    <w:rsid w:val="00A20FC8"/>
    <w:rsid w:val="00A21F3A"/>
    <w:rsid w:val="00A22054"/>
    <w:rsid w:val="00A223F8"/>
    <w:rsid w:val="00A22B2E"/>
    <w:rsid w:val="00A22B30"/>
    <w:rsid w:val="00A22DD7"/>
    <w:rsid w:val="00A2444C"/>
    <w:rsid w:val="00A2455A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A3D"/>
    <w:rsid w:val="00A31CE3"/>
    <w:rsid w:val="00A3214B"/>
    <w:rsid w:val="00A327B2"/>
    <w:rsid w:val="00A32E50"/>
    <w:rsid w:val="00A338B8"/>
    <w:rsid w:val="00A35497"/>
    <w:rsid w:val="00A35632"/>
    <w:rsid w:val="00A3579F"/>
    <w:rsid w:val="00A35D9F"/>
    <w:rsid w:val="00A363FE"/>
    <w:rsid w:val="00A36621"/>
    <w:rsid w:val="00A36629"/>
    <w:rsid w:val="00A36A22"/>
    <w:rsid w:val="00A37B77"/>
    <w:rsid w:val="00A4045D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B4C"/>
    <w:rsid w:val="00A43D9B"/>
    <w:rsid w:val="00A43F90"/>
    <w:rsid w:val="00A44403"/>
    <w:rsid w:val="00A444CB"/>
    <w:rsid w:val="00A4464A"/>
    <w:rsid w:val="00A44D37"/>
    <w:rsid w:val="00A45605"/>
    <w:rsid w:val="00A45E36"/>
    <w:rsid w:val="00A460F4"/>
    <w:rsid w:val="00A47AEA"/>
    <w:rsid w:val="00A507B3"/>
    <w:rsid w:val="00A50F06"/>
    <w:rsid w:val="00A51097"/>
    <w:rsid w:val="00A515EB"/>
    <w:rsid w:val="00A522C4"/>
    <w:rsid w:val="00A5242A"/>
    <w:rsid w:val="00A524B8"/>
    <w:rsid w:val="00A526C9"/>
    <w:rsid w:val="00A52B08"/>
    <w:rsid w:val="00A53EE2"/>
    <w:rsid w:val="00A54369"/>
    <w:rsid w:val="00A543FB"/>
    <w:rsid w:val="00A5470D"/>
    <w:rsid w:val="00A54999"/>
    <w:rsid w:val="00A54CE0"/>
    <w:rsid w:val="00A54E00"/>
    <w:rsid w:val="00A550D7"/>
    <w:rsid w:val="00A55582"/>
    <w:rsid w:val="00A556D5"/>
    <w:rsid w:val="00A55926"/>
    <w:rsid w:val="00A55C8F"/>
    <w:rsid w:val="00A5614C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10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448A"/>
    <w:rsid w:val="00A7469E"/>
    <w:rsid w:val="00A75881"/>
    <w:rsid w:val="00A76775"/>
    <w:rsid w:val="00A7692A"/>
    <w:rsid w:val="00A77334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28CB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C4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406"/>
    <w:rsid w:val="00AC5928"/>
    <w:rsid w:val="00AC5D25"/>
    <w:rsid w:val="00AC61B5"/>
    <w:rsid w:val="00AC624C"/>
    <w:rsid w:val="00AC6601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80"/>
    <w:rsid w:val="00AE51F4"/>
    <w:rsid w:val="00AE52AB"/>
    <w:rsid w:val="00AE5651"/>
    <w:rsid w:val="00AE576F"/>
    <w:rsid w:val="00AE5902"/>
    <w:rsid w:val="00AE5F0C"/>
    <w:rsid w:val="00AE709E"/>
    <w:rsid w:val="00AF0AC7"/>
    <w:rsid w:val="00AF0F49"/>
    <w:rsid w:val="00AF1E6B"/>
    <w:rsid w:val="00AF2215"/>
    <w:rsid w:val="00AF286B"/>
    <w:rsid w:val="00AF30C1"/>
    <w:rsid w:val="00AF31CC"/>
    <w:rsid w:val="00AF3E3C"/>
    <w:rsid w:val="00AF4068"/>
    <w:rsid w:val="00AF467A"/>
    <w:rsid w:val="00AF489B"/>
    <w:rsid w:val="00AF4B9B"/>
    <w:rsid w:val="00AF52F0"/>
    <w:rsid w:val="00AF57E9"/>
    <w:rsid w:val="00AF5F35"/>
    <w:rsid w:val="00AF7406"/>
    <w:rsid w:val="00AF7610"/>
    <w:rsid w:val="00AF7E45"/>
    <w:rsid w:val="00AF7E47"/>
    <w:rsid w:val="00AF7ECA"/>
    <w:rsid w:val="00B00041"/>
    <w:rsid w:val="00B00231"/>
    <w:rsid w:val="00B00843"/>
    <w:rsid w:val="00B008A7"/>
    <w:rsid w:val="00B008EB"/>
    <w:rsid w:val="00B00F0F"/>
    <w:rsid w:val="00B015F1"/>
    <w:rsid w:val="00B017D4"/>
    <w:rsid w:val="00B0199A"/>
    <w:rsid w:val="00B02075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95A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A9F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5CD6"/>
    <w:rsid w:val="00B35D51"/>
    <w:rsid w:val="00B37083"/>
    <w:rsid w:val="00B37810"/>
    <w:rsid w:val="00B37DB7"/>
    <w:rsid w:val="00B40071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C3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7150"/>
    <w:rsid w:val="00B67851"/>
    <w:rsid w:val="00B7111E"/>
    <w:rsid w:val="00B714E6"/>
    <w:rsid w:val="00B71811"/>
    <w:rsid w:val="00B71A23"/>
    <w:rsid w:val="00B72018"/>
    <w:rsid w:val="00B72221"/>
    <w:rsid w:val="00B72E2A"/>
    <w:rsid w:val="00B7358D"/>
    <w:rsid w:val="00B73763"/>
    <w:rsid w:val="00B74A02"/>
    <w:rsid w:val="00B7583E"/>
    <w:rsid w:val="00B75854"/>
    <w:rsid w:val="00B76512"/>
    <w:rsid w:val="00B76ECF"/>
    <w:rsid w:val="00B77936"/>
    <w:rsid w:val="00B77E37"/>
    <w:rsid w:val="00B80580"/>
    <w:rsid w:val="00B80B0B"/>
    <w:rsid w:val="00B81010"/>
    <w:rsid w:val="00B81207"/>
    <w:rsid w:val="00B813B9"/>
    <w:rsid w:val="00B81E0D"/>
    <w:rsid w:val="00B82600"/>
    <w:rsid w:val="00B829A3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3F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25"/>
    <w:rsid w:val="00B974F9"/>
    <w:rsid w:val="00B9797E"/>
    <w:rsid w:val="00B97AF1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838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3367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253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0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09BB"/>
    <w:rsid w:val="00C12FC2"/>
    <w:rsid w:val="00C133D6"/>
    <w:rsid w:val="00C13C10"/>
    <w:rsid w:val="00C149C6"/>
    <w:rsid w:val="00C15EC1"/>
    <w:rsid w:val="00C160E2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12D0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DCF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467"/>
    <w:rsid w:val="00C42724"/>
    <w:rsid w:val="00C42B0B"/>
    <w:rsid w:val="00C42BF7"/>
    <w:rsid w:val="00C437C9"/>
    <w:rsid w:val="00C4396A"/>
    <w:rsid w:val="00C43C6E"/>
    <w:rsid w:val="00C440B2"/>
    <w:rsid w:val="00C441F6"/>
    <w:rsid w:val="00C44304"/>
    <w:rsid w:val="00C44A50"/>
    <w:rsid w:val="00C44BD6"/>
    <w:rsid w:val="00C4509E"/>
    <w:rsid w:val="00C45286"/>
    <w:rsid w:val="00C452D8"/>
    <w:rsid w:val="00C45324"/>
    <w:rsid w:val="00C458E7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8D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76A"/>
    <w:rsid w:val="00C73D44"/>
    <w:rsid w:val="00C74CB5"/>
    <w:rsid w:val="00C75294"/>
    <w:rsid w:val="00C755B1"/>
    <w:rsid w:val="00C76106"/>
    <w:rsid w:val="00C7614C"/>
    <w:rsid w:val="00C7619F"/>
    <w:rsid w:val="00C76335"/>
    <w:rsid w:val="00C76867"/>
    <w:rsid w:val="00C7713E"/>
    <w:rsid w:val="00C775D9"/>
    <w:rsid w:val="00C77AA5"/>
    <w:rsid w:val="00C8052E"/>
    <w:rsid w:val="00C80A03"/>
    <w:rsid w:val="00C8104C"/>
    <w:rsid w:val="00C81270"/>
    <w:rsid w:val="00C81957"/>
    <w:rsid w:val="00C819C7"/>
    <w:rsid w:val="00C8229D"/>
    <w:rsid w:val="00C82333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90287"/>
    <w:rsid w:val="00C90E10"/>
    <w:rsid w:val="00C90F65"/>
    <w:rsid w:val="00C912F7"/>
    <w:rsid w:val="00C91514"/>
    <w:rsid w:val="00C91ADB"/>
    <w:rsid w:val="00C9208A"/>
    <w:rsid w:val="00C9268B"/>
    <w:rsid w:val="00C92AF6"/>
    <w:rsid w:val="00C930C2"/>
    <w:rsid w:val="00C93718"/>
    <w:rsid w:val="00C93E2C"/>
    <w:rsid w:val="00C9439A"/>
    <w:rsid w:val="00C94824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951"/>
    <w:rsid w:val="00CB6CF0"/>
    <w:rsid w:val="00CB72FE"/>
    <w:rsid w:val="00CB789C"/>
    <w:rsid w:val="00CC068D"/>
    <w:rsid w:val="00CC06B2"/>
    <w:rsid w:val="00CC0CFE"/>
    <w:rsid w:val="00CC118F"/>
    <w:rsid w:val="00CC17A2"/>
    <w:rsid w:val="00CC1DCE"/>
    <w:rsid w:val="00CC2564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3A6C"/>
    <w:rsid w:val="00CD3DD9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96F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0F2F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9BC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0FF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409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0C6D"/>
    <w:rsid w:val="00D319AB"/>
    <w:rsid w:val="00D31AD5"/>
    <w:rsid w:val="00D3239A"/>
    <w:rsid w:val="00D3253B"/>
    <w:rsid w:val="00D32CA6"/>
    <w:rsid w:val="00D33589"/>
    <w:rsid w:val="00D335B9"/>
    <w:rsid w:val="00D33B51"/>
    <w:rsid w:val="00D34930"/>
    <w:rsid w:val="00D34F20"/>
    <w:rsid w:val="00D34F4E"/>
    <w:rsid w:val="00D35265"/>
    <w:rsid w:val="00D355B2"/>
    <w:rsid w:val="00D35755"/>
    <w:rsid w:val="00D3638F"/>
    <w:rsid w:val="00D3654E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2FE7"/>
    <w:rsid w:val="00D5349D"/>
    <w:rsid w:val="00D53766"/>
    <w:rsid w:val="00D544A3"/>
    <w:rsid w:val="00D54BCB"/>
    <w:rsid w:val="00D55BE2"/>
    <w:rsid w:val="00D570BF"/>
    <w:rsid w:val="00D571AD"/>
    <w:rsid w:val="00D5726E"/>
    <w:rsid w:val="00D572DE"/>
    <w:rsid w:val="00D60149"/>
    <w:rsid w:val="00D601E6"/>
    <w:rsid w:val="00D60719"/>
    <w:rsid w:val="00D60E34"/>
    <w:rsid w:val="00D61576"/>
    <w:rsid w:val="00D61586"/>
    <w:rsid w:val="00D61A27"/>
    <w:rsid w:val="00D61E0C"/>
    <w:rsid w:val="00D628BD"/>
    <w:rsid w:val="00D62FE2"/>
    <w:rsid w:val="00D63548"/>
    <w:rsid w:val="00D6435D"/>
    <w:rsid w:val="00D64675"/>
    <w:rsid w:val="00D64AD3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204E"/>
    <w:rsid w:val="00D72938"/>
    <w:rsid w:val="00D738C1"/>
    <w:rsid w:val="00D74C76"/>
    <w:rsid w:val="00D74C87"/>
    <w:rsid w:val="00D75214"/>
    <w:rsid w:val="00D758AA"/>
    <w:rsid w:val="00D75B67"/>
    <w:rsid w:val="00D75C3C"/>
    <w:rsid w:val="00D765AC"/>
    <w:rsid w:val="00D7680E"/>
    <w:rsid w:val="00D8014C"/>
    <w:rsid w:val="00D80288"/>
    <w:rsid w:val="00D81765"/>
    <w:rsid w:val="00D81885"/>
    <w:rsid w:val="00D81921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58AC"/>
    <w:rsid w:val="00D86438"/>
    <w:rsid w:val="00D86A37"/>
    <w:rsid w:val="00D86AA3"/>
    <w:rsid w:val="00D87180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2FB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72C"/>
    <w:rsid w:val="00D969F6"/>
    <w:rsid w:val="00D96A25"/>
    <w:rsid w:val="00D96B70"/>
    <w:rsid w:val="00D96CED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997"/>
    <w:rsid w:val="00DB7ED5"/>
    <w:rsid w:val="00DC0030"/>
    <w:rsid w:val="00DC0222"/>
    <w:rsid w:val="00DC03F9"/>
    <w:rsid w:val="00DC21FE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D7A32"/>
    <w:rsid w:val="00DE1BA5"/>
    <w:rsid w:val="00DE20E3"/>
    <w:rsid w:val="00DE2995"/>
    <w:rsid w:val="00DE34DD"/>
    <w:rsid w:val="00DE3FC9"/>
    <w:rsid w:val="00DE4BF8"/>
    <w:rsid w:val="00DE5108"/>
    <w:rsid w:val="00DE6BFE"/>
    <w:rsid w:val="00DE72FF"/>
    <w:rsid w:val="00DE76A0"/>
    <w:rsid w:val="00DF03B0"/>
    <w:rsid w:val="00DF0D84"/>
    <w:rsid w:val="00DF10DF"/>
    <w:rsid w:val="00DF14AA"/>
    <w:rsid w:val="00DF1551"/>
    <w:rsid w:val="00DF1AEF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1239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0D2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B9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0D9"/>
    <w:rsid w:val="00E36366"/>
    <w:rsid w:val="00E364F7"/>
    <w:rsid w:val="00E36697"/>
    <w:rsid w:val="00E36C87"/>
    <w:rsid w:val="00E36C9E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172"/>
    <w:rsid w:val="00E45709"/>
    <w:rsid w:val="00E46153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3E6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3DC8"/>
    <w:rsid w:val="00E74783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1FB8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01B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96B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BB9"/>
    <w:rsid w:val="00EC5C5C"/>
    <w:rsid w:val="00EC5FCA"/>
    <w:rsid w:val="00EC6307"/>
    <w:rsid w:val="00EC716A"/>
    <w:rsid w:val="00ED08DD"/>
    <w:rsid w:val="00ED0DA1"/>
    <w:rsid w:val="00ED0E9E"/>
    <w:rsid w:val="00ED1456"/>
    <w:rsid w:val="00ED14FB"/>
    <w:rsid w:val="00ED2B6A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095"/>
    <w:rsid w:val="00F0624E"/>
    <w:rsid w:val="00F0631D"/>
    <w:rsid w:val="00F10149"/>
    <w:rsid w:val="00F1021A"/>
    <w:rsid w:val="00F10457"/>
    <w:rsid w:val="00F10E8F"/>
    <w:rsid w:val="00F11049"/>
    <w:rsid w:val="00F12CA9"/>
    <w:rsid w:val="00F146AF"/>
    <w:rsid w:val="00F1497C"/>
    <w:rsid w:val="00F14C69"/>
    <w:rsid w:val="00F14ED6"/>
    <w:rsid w:val="00F15031"/>
    <w:rsid w:val="00F15978"/>
    <w:rsid w:val="00F15ED5"/>
    <w:rsid w:val="00F16EDC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349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5CC7"/>
    <w:rsid w:val="00F5625F"/>
    <w:rsid w:val="00F563BE"/>
    <w:rsid w:val="00F56F64"/>
    <w:rsid w:val="00F5700A"/>
    <w:rsid w:val="00F57A44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1C"/>
    <w:rsid w:val="00F63A87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5AD"/>
    <w:rsid w:val="00F82894"/>
    <w:rsid w:val="00F83386"/>
    <w:rsid w:val="00F83509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C80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BA5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4876"/>
    <w:rsid w:val="00FD5016"/>
    <w:rsid w:val="00FD5436"/>
    <w:rsid w:val="00FD5A7E"/>
    <w:rsid w:val="00FD5BDB"/>
    <w:rsid w:val="00FD647B"/>
    <w:rsid w:val="00FD6609"/>
    <w:rsid w:val="00FD693E"/>
    <w:rsid w:val="00FD72F4"/>
    <w:rsid w:val="00FD7A1D"/>
    <w:rsid w:val="00FD7BD8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58D4"/>
    <w:rsid w:val="00FE64BF"/>
    <w:rsid w:val="00FE690C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 w:qFormat="1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qFormat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2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18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4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9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3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8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9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7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5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1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8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4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>Hi, please approve the template for HNL_DQ_RESPONSE_1V1("CV-UNS-HRN-ENG-01213.docx") as part of HNL release CIV-6824</Approval_x0020_Request_x0020_Comment>
    <Publication_x0020_Date xmlns="f336f4fe-8719-4ea2-b5d6-29b3a580aeb4">2020-12-09T00:00:00+00:00</Publication_x0020_Date>
    <SharedWithUsers xmlns="f336f4fe-8719-4ea2-b5d6-29b3a580aeb4">
      <UserInfo>
        <DisplayName>Robert Allright</DisplayName>
        <AccountId>23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338C79-39B9-4702-806E-4239D3AE56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9CC73D4-2572-D642-B334-03ABC33F70A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Civil Directions 4.dot</Template>
  <TotalTime>2</TotalTime>
  <Pages>8</Pages>
  <Words>1385</Words>
  <Characters>7901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CV-UNS-HRN-ENG-00968 (1)     Now: CV-UNS-HRN-ENG-01113.docx</vt:lpstr>
    </vt:vector>
  </TitlesOfParts>
  <Company/>
  <LinksUpToDate>false</LinksUpToDate>
  <CharactersWithSpaces>9268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CV-UNS-HRN-ENG-01680     Now: CV-UNS-HRN-ENG-01271.docx</dc:title>
  <dc:subject/>
  <dc:creator>District Judge Richard Clarke</dc:creator>
  <cp:keywords/>
  <cp:lastModifiedBy>Astha Malviya</cp:lastModifiedBy>
  <cp:revision>2</cp:revision>
  <cp:lastPrinted>2020-12-03T10:41:00Z</cp:lastPrinted>
  <dcterms:created xsi:type="dcterms:W3CDTF">2023-09-28T14:21:00Z</dcterms:created>
  <dcterms:modified xsi:type="dcterms:W3CDTF">2023-09-28T14:21:00Z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2,3,5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