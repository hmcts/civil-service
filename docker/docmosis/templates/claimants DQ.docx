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4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item4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80" w:hanging="0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tbl>
      <w:tblPr>
        <w:tblStyle w:val="TableGrid"/>
        <w:tblW w:w="97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79"/>
        <w:gridCol w:w="3968"/>
        <w:gridCol w:w="1796"/>
        <w:gridCol w:w="2001"/>
      </w:tblGrid>
      <w:tr>
        <w:trPr/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/>
              <w:drawing>
                <wp:inline distT="0" distB="0" distL="0" distR="0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5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44"/>
                <w:szCs w:val="44"/>
                <w:lang w:val="en-GB" w:eastAsia="en-GB" w:bidi="ar-SA"/>
              </w:rPr>
              <w:t>Directions questionnaire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8"/>
                <w:szCs w:val="28"/>
                <w:lang w:val="en-GB" w:eastAsia="en-GB" w:bidi="ar-SA"/>
              </w:rPr>
              <w:t>Claim number: &lt;&lt;referenceNumber&gt;&gt;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/>
              <w:drawing>
                <wp:inline distT="0" distB="0" distL="0" distR="0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08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lef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kern w:val="0"/>
                <w:sz w:val="28"/>
                <w:szCs w:val="28"/>
                <w:lang w:val="en-GB" w:eastAsia="en-GB" w:bidi="ar-SA"/>
              </w:rPr>
              <w:t>Case name: &lt;&lt;caseName&gt;&gt;</w:t>
            </w:r>
          </w:p>
        </w:tc>
      </w:tr>
      <w:tr>
        <w:trPr>
          <w:trHeight w:val="508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 xml:space="preserve">Claimant ref: &lt;&lt;solicitorReferences.applicantSolicitor1Reference&gt;&gt; 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lef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sz w:val="20"/>
                <w:szCs w:val="20"/>
              </w:rPr>
            </w:r>
          </w:p>
        </w:tc>
      </w:tr>
      <w:tr>
        <w:trPr>
          <w:trHeight w:val="507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Defendant ref: &lt;&lt;solicitorReferences.respondentSolicitor1Reference&gt;&gt;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righ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Received: &lt;&lt;{dateFormat(submittedOn, ‘d MMMM yyyy’, ‘dd-MM-yyyy’)}&gt;&gt;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39"/>
        <w:gridCol w:w="6520"/>
      </w:tblGrid>
      <w:tr>
        <w:trPr>
          <w:trHeight w:val="140" w:hRule="atLeast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Name</w:t>
            </w:r>
          </w:p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 xml:space="preserve">&lt;&lt;applicant.name&gt;&gt; 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 xml:space="preserve">Address 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&lt;&lt;applicant.primaryAddress.AddressLine2&gt;&gt;&lt;&lt;es_&gt;&gt;&lt;&lt;cs_{!isBlank(applicant.primaryAddress.AddressLine3)}&gt;&gt;</w:t>
            </w:r>
          </w:p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&lt;&lt;applicant.primaryAddress.AddressLine3&gt;&gt;&lt;&lt;es_&gt;&gt;&lt;&lt;cs_{!isBlank(applicant.primaryAddress.PostTown)}&gt;&gt;</w:t>
            </w:r>
          </w:p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&lt;&lt;applicant.primaryAddress.PostTown&gt;&gt;&lt;&lt;es_&gt;&gt;</w:t>
            </w:r>
          </w:p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&lt;&lt;applicant.primaryAddress.PostCode&gt;&gt;&lt;&lt;cs_{!isBlank(applicant.primaryAddress.Country)}&gt;&gt;</w:t>
            </w:r>
          </w:p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&lt;&lt;applicant.primaryAddress.Country&gt;&gt;&lt;&lt;es_&gt;&gt;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81"/>
        <w:gridCol w:w="6343"/>
      </w:tblGrid>
      <w:tr>
        <w:trPr>
          <w:trHeight w:val="193" w:hRule="atLeast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ascii="Tahoma" w:hAnsi="Tahoma" w:cs="Tahoma"/>
                <w:b/>
                <w:b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&lt;&lt;rr_respondents&gt;&gt;</w:t>
            </w:r>
          </w:p>
        </w:tc>
      </w:tr>
      <w:tr>
        <w:trPr>
          <w:trHeight w:val="386" w:hRule="atLeast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&lt;&lt;cs_{$size&gt;1}&gt;&gt; Defendant &lt;&lt;$itemnum&gt;&gt;&lt;&lt;es_&gt;&gt;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&lt;&lt;name&gt;&gt;</w:t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&lt;&lt;cs_{primaryAddress.AddressLine1!=null}&gt;&gt;&lt;&lt;primaryAddress.AddressLine1&gt;&gt;&lt;&lt;es_&gt;&gt;&lt;&lt;cs_{!isBlank(primaryAddress.AddressLine2)}&gt;&gt;</w:t>
            </w:r>
          </w:p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&lt;&lt;primaryAddress.AddressLine2&gt;&gt;&lt;&lt;es_&gt;&gt;&lt;&lt;cs_{!isBlank(primaryAddress.AddressLine3)}&gt;&gt;</w:t>
            </w:r>
          </w:p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&lt;&lt;primaryAddress.AddressLine3&gt;&gt;&lt;&lt;es_&gt;&gt;&lt;&lt;cs_{!isBlank(primaryAddress.PostTown)}&gt;&gt;</w:t>
            </w:r>
          </w:p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 primaryAddress.PostTown&gt;&gt;&lt;&lt;es_&gt;&gt;</w:t>
            </w:r>
          </w:p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&lt;&lt;primaryAddress.PostCode&gt;&gt;&lt;&lt;cs_{!isBlank(primaryAddress.Country)}&gt;&gt;</w:t>
            </w:r>
          </w:p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 primaryAddress.Country&gt;&gt;&lt;&lt;es_&gt;&gt;</w:t>
            </w:r>
          </w:p>
        </w:tc>
      </w:tr>
    </w:tbl>
    <w:tbl>
      <w:tblPr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680" w:hRule="atLeast"/>
        </w:trPr>
        <w:tc>
          <w:tcPr>
            <w:tcW w:w="10059" w:type="dxa"/>
            <w:gridSpan w:val="2"/>
            <w:tcBorders/>
          </w:tcPr>
          <w:p>
            <w:pPr>
              <w:pStyle w:val="Normal"/>
              <w:widowControl w:val="false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</w:r>
          </w:p>
          <w:p>
            <w:pPr>
              <w:pStyle w:val="Normal"/>
              <w:widowControl w:val="false"/>
              <w:spacing w:before="40" w:after="40"/>
              <w:rPr/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>
        <w:trPr>
          <w:trHeight w:val="680" w:hRule="atLeast"/>
        </w:trPr>
        <w:tc>
          <w:tcPr>
            <w:tcW w:w="3542" w:type="dxa"/>
            <w:tcBorders/>
          </w:tcPr>
          <w:p>
            <w:pPr>
              <w:pStyle w:val="NormalWeb"/>
              <w:widowControl w:val="false"/>
              <w:spacing w:beforeAutospacing="0" w:before="40" w:afterAutospacing="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Contact name</w:t>
            </w:r>
          </w:p>
        </w:tc>
        <w:tc>
          <w:tcPr>
            <w:tcW w:w="6517" w:type="dxa"/>
            <w:tcBorders/>
          </w:tcPr>
          <w:p>
            <w:pPr>
              <w:pStyle w:val="NormalWeb"/>
              <w:widowControl w:val="false"/>
              <w:spacing w:beforeAutospacing="0" w:before="40" w:afterAutospacing="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&lt;&lt;representative.contactName&gt;&gt;</w:t>
            </w:r>
          </w:p>
        </w:tc>
      </w:tr>
      <w:tr>
        <w:trPr>
          <w:trHeight w:val="680" w:hRule="atLeast"/>
        </w:trPr>
        <w:tc>
          <w:tcPr>
            <w:tcW w:w="3542" w:type="dxa"/>
            <w:tcBorders/>
          </w:tcPr>
          <w:p>
            <w:pPr>
              <w:pStyle w:val="NormalWeb"/>
              <w:widowControl w:val="false"/>
              <w:spacing w:beforeAutospacing="0" w:before="40" w:afterAutospacing="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Organisation name</w:t>
            </w:r>
          </w:p>
        </w:tc>
        <w:tc>
          <w:tcPr>
            <w:tcW w:w="6517" w:type="dxa"/>
            <w:tcBorders/>
          </w:tcPr>
          <w:p>
            <w:pPr>
              <w:pStyle w:val="NormalWeb"/>
              <w:widowControl w:val="false"/>
              <w:spacing w:beforeAutospacing="0" w:before="40" w:afterAutospacing="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&lt;&lt;representative.organisationName&gt;&gt;</w:t>
            </w:r>
          </w:p>
        </w:tc>
      </w:tr>
      <w:tr>
        <w:trPr/>
        <w:tc>
          <w:tcPr>
            <w:tcW w:w="3542" w:type="dxa"/>
            <w:tcBorders/>
          </w:tcPr>
          <w:p>
            <w:pPr>
              <w:pStyle w:val="NormalWeb"/>
              <w:widowControl w:val="false"/>
              <w:spacing w:beforeAutospacing="0" w:before="40" w:afterAutospacing="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Service address</w:t>
            </w:r>
          </w:p>
        </w:tc>
        <w:tc>
          <w:tcPr>
            <w:tcW w:w="6517" w:type="dxa"/>
            <w:tcBorders/>
          </w:tcPr>
          <w:p>
            <w:pPr>
              <w:pStyle w:val="Normal"/>
              <w:widowControl w:val="false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!isBlank(</w:t>
            </w:r>
            <w:bookmarkEnd w:id="0"/>
            <w:bookmarkEnd w:id="1"/>
            <w:r>
              <w:rPr>
                <w:rFonts w:ascii="GDSTransportWebsite" w:hAnsi="GDSTransportWebsite"/>
                <w:color w:val="0A0A0A"/>
              </w:rPr>
              <w:t>representative.serviceAddress.addressLine1)}&gt;&gt;&lt;&lt;representative.serviceAddress.addressLine1&gt;&gt;&lt;&lt;es_&gt;&gt;&lt;&lt;cs_{!isBlank(representative.serviceAddress.addressLine2)}&gt;&gt;</w:t>
            </w:r>
          </w:p>
          <w:p>
            <w:pPr>
              <w:pStyle w:val="Normal"/>
              <w:widowControl w:val="false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&lt;&lt;representative.serviceAddress.addressLine2&gt;&gt;&lt;&lt;es_&gt;&gt;&lt;&lt;cs_{!isBlank(representative.serviceAddress.addressLine3)}&gt;&gt;</w:t>
            </w:r>
          </w:p>
          <w:p>
            <w:pPr>
              <w:pStyle w:val="Normal"/>
              <w:widowControl w:val="false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&lt;&lt;representative.serviceAddress.addressLine3&gt;&gt;&lt;&lt;es_&gt;&gt;&lt;&lt;cs_{!isBlank(representative.serviceAddress.postTown)}&gt;&gt;</w:t>
            </w:r>
          </w:p>
          <w:p>
            <w:pPr>
              <w:pStyle w:val="Normal"/>
              <w:widowControl w:val="false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&lt;&lt;representative.serviceAddress.postTown&gt;&gt;&lt;&lt;es_&gt;&gt;</w:t>
            </w:r>
          </w:p>
          <w:p>
            <w:pPr>
              <w:pStyle w:val="Normal"/>
              <w:widowControl w:val="false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&lt;&lt;representative.serviceAddress.postCode&gt;&gt;&lt;&lt;cs_{!isBlank(representative.serviceAddress.country)}&gt;&gt;</w:t>
            </w:r>
          </w:p>
          <w:p>
            <w:pPr>
              <w:pStyle w:val="Normal"/>
              <w:widowControl w:val="false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&lt;&lt;representative.serviceAddress.country&gt;&gt;&lt;&lt;es_&gt;&gt;</w:t>
            </w:r>
          </w:p>
        </w:tc>
      </w:tr>
      <w:tr>
        <w:trPr>
          <w:trHeight w:val="680" w:hRule="atLeast"/>
        </w:trPr>
        <w:tc>
          <w:tcPr>
            <w:tcW w:w="3542" w:type="dxa"/>
            <w:tcBorders/>
          </w:tcPr>
          <w:p>
            <w:pPr>
              <w:pStyle w:val="NormalWeb"/>
              <w:widowControl w:val="false"/>
              <w:spacing w:beforeAutospacing="0" w:before="120" w:afterAutospacing="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Phone number</w:t>
            </w:r>
          </w:p>
        </w:tc>
        <w:tc>
          <w:tcPr>
            <w:tcW w:w="6517" w:type="dxa"/>
            <w:tcBorders/>
          </w:tcPr>
          <w:p>
            <w:pPr>
              <w:pStyle w:val="NormalWeb"/>
              <w:widowControl w:val="false"/>
              <w:spacing w:beforeAutospacing="0" w:before="120" w:afterAutospacing="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 representative.phoneNumber&gt;&gt;</w:t>
            </w:r>
          </w:p>
        </w:tc>
      </w:tr>
      <w:tr>
        <w:trPr>
          <w:trHeight w:val="680" w:hRule="atLeast"/>
        </w:trPr>
        <w:tc>
          <w:tcPr>
            <w:tcW w:w="3542" w:type="dxa"/>
            <w:tcBorders/>
          </w:tcPr>
          <w:p>
            <w:pPr>
              <w:pStyle w:val="NormalWeb"/>
              <w:widowControl w:val="false"/>
              <w:spacing w:beforeAutospacing="0" w:before="40" w:afterAutospacing="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DX address</w:t>
            </w:r>
          </w:p>
        </w:tc>
        <w:tc>
          <w:tcPr>
            <w:tcW w:w="6517" w:type="dxa"/>
            <w:tcBorders/>
          </w:tcPr>
          <w:p>
            <w:pPr>
              <w:pStyle w:val="NormalWeb"/>
              <w:widowControl w:val="false"/>
              <w:spacing w:beforeAutospacing="0" w:before="40" w:afterAutospacing="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&lt;&lt;representative.dxAddress&gt;&gt;</w:t>
            </w:r>
          </w:p>
        </w:tc>
      </w:tr>
      <w:tr>
        <w:trPr>
          <w:trHeight w:val="680" w:hRule="atLeast"/>
        </w:trPr>
        <w:tc>
          <w:tcPr>
            <w:tcW w:w="3542" w:type="dxa"/>
            <w:tcBorders/>
          </w:tcPr>
          <w:p>
            <w:pPr>
              <w:pStyle w:val="NormalWeb"/>
              <w:widowControl w:val="false"/>
              <w:spacing w:beforeAutospacing="0" w:before="40" w:afterAutospacing="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Email address</w:t>
            </w:r>
          </w:p>
        </w:tc>
        <w:tc>
          <w:tcPr>
            <w:tcW w:w="6517" w:type="dxa"/>
            <w:tcBorders/>
          </w:tcPr>
          <w:p>
            <w:pPr>
              <w:pStyle w:val="NormalWeb"/>
              <w:widowControl w:val="false"/>
              <w:spacing w:beforeAutospacing="0" w:before="40" w:afterAutospacing="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&lt;&lt;representative.emailAddress&gt;&gt;</w:t>
            </w:r>
          </w:p>
        </w:tc>
      </w:tr>
      <w:tr>
        <w:trPr>
          <w:trHeight w:val="680" w:hRule="atLeast"/>
        </w:trPr>
        <w:tc>
          <w:tcPr>
            <w:tcW w:w="10059" w:type="dxa"/>
            <w:gridSpan w:val="2"/>
            <w:tcBorders/>
          </w:tcPr>
          <w:p>
            <w:pPr>
              <w:pStyle w:val="NormalWeb"/>
              <w:widowControl w:val="false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&lt;&lt;er_respondents&gt;&gt;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&lt;&lt;cs_{allocatedTrack!='SMALL_CLAIM'}&gt;&gt;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39"/>
        <w:gridCol w:w="6520"/>
      </w:tblGrid>
      <w:tr>
        <w:trPr>
          <w:trHeight w:val="193" w:hRule="atLeast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I confirm that I have explained to my client that they must try to settle, the available options, and the possibility of costs sanctions if they refuse.</w:t>
            </w:r>
          </w:p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Tahoma" w:hAnsi="Tahoma" w:cs="Tahoma"/>
                <w:b/>
                <w:b/>
                <w:sz w:val="22"/>
                <w:szCs w:val="22"/>
              </w:rPr>
            </w:pPr>
            <w:r>
              <w:rPr>
                <w:rFonts w:cs="Tahoma" w:ascii="Tahoma" w:hAnsi="Tahoma"/>
                <w:b/>
                <w:sz w:val="22"/>
                <w:szCs w:val="22"/>
              </w:rPr>
            </w:r>
          </w:p>
        </w:tc>
      </w:tr>
      <w:tr>
        <w:trPr>
          <w:trHeight w:val="680" w:hRule="atLeast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Do you want a one-month stay to try to settle the claim?</w:t>
            </w:r>
          </w:p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&lt;&lt;fileDirectionsQuestionnaire.oneMonthStayRequested&gt;&gt;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0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How many witnesses, including the defendant, will  give evidence at the hearing?</w:t>
            </w:r>
          </w:p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highlight w:val="yellow"/>
                <w:lang w:val="en-GB" w:eastAsia="en-GB" w:bidi="ar-SA"/>
              </w:rPr>
              <w:t>&lt;&lt; 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fill="FFFFFF" w:val="clear"/>
        </w:rPr>
      </w:pPr>
      <w:r>
        <w:rPr/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  <w:highlight w:val="yellow"/>
        </w:rPr>
        <w:t>&lt;&lt;cs_{allocatedTrack='FAST_CLAIM'}&gt;&gt;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39"/>
        <w:gridCol w:w="6520"/>
      </w:tblGrid>
      <w:tr>
        <w:trPr>
          <w:trHeight w:val="680" w:hRule="atLeast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&lt;&lt;disclosureOfElectronicDocuments.reachedAgreement&gt;&gt;</w:t>
            </w:r>
          </w:p>
        </w:tc>
      </w:tr>
    </w:tbl>
    <w:p>
      <w:pPr>
        <w:pStyle w:val="Normal"/>
        <w:rPr/>
      </w:pPr>
      <w:r>
        <w:rPr>
          <w:rFonts w:ascii="GDSTransportWebsite" w:hAnsi="GDSTransportWebsite"/>
          <w:color w:val="0A0A0A"/>
          <w:shd w:fill="FFFFFF" w:val="clear"/>
        </w:rPr>
        <w:t>&lt;&lt;cs_{disclosureOfElectronicDocuments.reachedAgreement='No' &amp;&amp; disclosureOfElectronicDocuments.agreementLikely='No' }&gt;&gt;</w:t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39"/>
        <w:gridCol w:w="6520"/>
      </w:tblGrid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 xml:space="preserve">Explain why not </w:t>
            </w:r>
          </w:p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&lt;&lt;disclosureOfElectronicDocuments.reasonForNoAgreement&gt;&gt;</w:t>
            </w:r>
          </w:p>
        </w:tc>
      </w:tr>
    </w:tbl>
    <w:p>
      <w:pPr>
        <w:pStyle w:val="Normal"/>
        <w:rPr>
          <w:rFonts w:ascii="GDSTransportWebsite" w:hAnsi="GDSTransportWebsite"/>
          <w:color w:val="0A0A0A"/>
          <w:shd w:fill="FFFFFF" w:val="clear"/>
        </w:rPr>
      </w:pPr>
      <w:r>
        <w:rPr>
          <w:rFonts w:ascii="GDSTransportWebsite" w:hAnsi="GDSTransportWebsite"/>
          <w:color w:val="0A0A0A"/>
          <w:shd w:fill="FFFFFF" w:val="clear"/>
        </w:rPr>
        <w:t>&lt;&lt;es_&gt;&gt;</w:t>
      </w:r>
    </w:p>
    <w:p>
      <w:pPr>
        <w:pStyle w:val="Normal"/>
        <w:rPr/>
      </w:pPr>
      <w:r>
        <w:rPr>
          <w:rFonts w:ascii="GDSTransportWebsite" w:hAnsi="GDSTransportWebsite"/>
          <w:color w:val="0A0A0A"/>
          <w:shd w:fill="FFFFFF" w:val="clear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39"/>
        <w:gridCol w:w="6520"/>
      </w:tblGrid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Enter your preferred directions for disclosure</w:t>
            </w:r>
          </w:p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&lt;&lt;disclosureOfNonElectronicDocuments.bespokeDirections&gt;&gt;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39"/>
        <w:gridCol w:w="6520"/>
      </w:tblGrid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Have your filed and served a disclosure report?</w:t>
            </w:r>
          </w:p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highlight w:val="yellow"/>
                <w:lang w:val="en-GB" w:eastAsia="en-GB" w:bidi="ar-SA"/>
              </w:rPr>
              <w:t>&lt;&lt; &gt;&gt;</w:t>
            </w:r>
          </w:p>
        </w:tc>
      </w:tr>
    </w:tbl>
    <w:p>
      <w:pPr>
        <w:pStyle w:val="Normal"/>
        <w:rPr/>
      </w:pPr>
      <w:r>
        <w:rPr>
          <w:rFonts w:ascii="GDSTransportWebsite" w:hAnsi="GDSTransportWebsite"/>
          <w:color w:val="0A0A0A"/>
          <w:highlight w:val="yellow"/>
          <w:shd w:fill="FFFFFF" w:val="clear"/>
        </w:rPr>
        <w:t>&lt;&lt; ='Yes' =No}&gt;&gt;</w:t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39"/>
        <w:gridCol w:w="6520"/>
      </w:tblGrid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Proposed directions</w:t>
            </w:r>
          </w:p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highlight w:val="yellow"/>
                <w:lang w:val="en-GB" w:eastAsia="en-GB" w:bidi="ar-SA"/>
              </w:rPr>
              <w:t>&lt;&lt; 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fill="FFFFFF" w:val="clear"/>
        </w:rPr>
      </w:pPr>
      <w:r>
        <w:rPr>
          <w:rFonts w:ascii="GDSTransportWebsite" w:hAnsi="GDSTransportWebsite"/>
          <w:color w:val="0A0A0A"/>
          <w:shd w:fill="FFFFFF" w:val="clear"/>
        </w:rPr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fill="FFFFFF" w:val="clear"/>
        </w:rPr>
        <w:t>&lt;&lt;es_&gt;&gt;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67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Do you want to use an expert?</w:t>
            </w:r>
          </w:p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&lt;&lt;experts.expertRequired&gt;&gt;</w:t>
            </w:r>
          </w:p>
        </w:tc>
      </w:tr>
    </w:tbl>
    <w:p>
      <w:pPr>
        <w:pStyle w:val="Normal"/>
        <w:rPr/>
      </w:pPr>
      <w:r>
        <w:rPr>
          <w:rFonts w:ascii="GDSTransportWebsite" w:hAnsi="GDSTransportWebsite"/>
          <w:color w:val="0A0A0A"/>
          <w:shd w:fill="FFFFFF" w:val="clear"/>
        </w:rPr>
        <w:t>&lt;&lt;cs_{experts.expertRequired='Yes'}&gt;&gt;</w:t>
      </w:r>
    </w:p>
    <w:tbl>
      <w:tblPr>
        <w:tblStyle w:val="TableGrid"/>
        <w:tblW w:w="100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/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Have you already sent expert reports or similar to other parties?</w:t>
            </w:r>
          </w:p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&lt;&lt;experts.expertReportsSent&gt;&gt;</w:t>
            </w:r>
          </w:p>
        </w:tc>
      </w:tr>
      <w:tr>
        <w:trPr/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Do you think the case is suitable for a single joint expert?</w:t>
            </w:r>
          </w:p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&lt;&lt;experts.jointExpertSuitable&gt;&gt;</w:t>
            </w:r>
          </w:p>
        </w:tc>
      </w:tr>
      <w:tr>
        <w:trPr/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hd w:fill="FFFFFF" w:val="clear"/>
                <w:lang w:val="en-GB" w:eastAsia="en-GB" w:bidi="ar-SA"/>
              </w:rPr>
              <w:t>&lt;&lt;rr_experts.details&gt;&gt;</w:t>
            </w:r>
          </w:p>
        </w:tc>
      </w:tr>
      <w:tr>
        <w:trPr/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pBdr>
                <w:bottom w:val="single" w:sz="4" w:space="1" w:color="000000"/>
              </w:pBdr>
              <w:suppressAutoHyphens w:val="true"/>
              <w:spacing w:before="120" w:after="12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Expert &lt;&lt;$itemnum&gt;&gt;</w:t>
            </w:r>
          </w:p>
        </w:tc>
      </w:tr>
      <w:tr>
        <w:trPr>
          <w:trHeight w:val="329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Expert’s name</w:t>
            </w:r>
          </w:p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&lt;&lt;cs_{isBlank(name)}&gt;&gt;Not Provided&lt;&lt;else&gt;&gt;&lt;&lt; name&gt;&gt;&lt;&lt;es_&gt;&gt;</w:t>
            </w:r>
          </w:p>
        </w:tc>
      </w:tr>
      <w:tr>
        <w:trPr>
          <w:trHeight w:val="329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Field of expertise</w:t>
            </w:r>
          </w:p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&lt;&lt;fieldOfExpertise&gt;&gt;</w:t>
            </w:r>
          </w:p>
        </w:tc>
      </w:tr>
      <w:tr>
        <w:trPr>
          <w:trHeight w:val="329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Why you need this expert</w:t>
            </w:r>
          </w:p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&lt;&lt;whyRequired&gt;&gt;</w:t>
            </w:r>
          </w:p>
        </w:tc>
      </w:tr>
      <w:tr>
        <w:trPr>
          <w:trHeight w:val="329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Cost</w:t>
            </w:r>
          </w:p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&lt;&lt;formattedCost&gt;&gt;</w:t>
            </w:r>
          </w:p>
        </w:tc>
      </w:tr>
      <w:tr>
        <w:trPr/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GDSTransportWebsite" w:hAnsi="GDSTransportWebsite"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hd w:fill="FFFFFF" w:val="clear"/>
                <w:lang w:val="en-GB" w:eastAsia="en-GB" w:bidi="ar-SA"/>
              </w:rPr>
              <w:t>&lt;&lt;er_experts.details&gt;&gt;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fill="FFFFFF" w:val="clear"/>
        </w:rPr>
      </w:pPr>
      <w:r>
        <w:rPr>
          <w:rFonts w:ascii="GDSTransportWebsite" w:hAnsi="GDSTransportWebsite"/>
          <w:color w:val="0A0A0A"/>
          <w:shd w:fill="FFFFFF" w:val="clear"/>
        </w:rPr>
        <w:t>&lt;&lt;es_&gt;&gt;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Do you have witnesses you want to appear at the hearing?</w:t>
            </w:r>
          </w:p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&lt;&lt;witnesses.witnessesToAppear&gt;&gt;</w:t>
            </w:r>
          </w:p>
        </w:tc>
      </w:tr>
      <w:tr>
        <w:trPr/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hd w:fill="FFFFFF" w:val="clear"/>
                <w:lang w:val="en-GB" w:eastAsia="en-GB" w:bidi="ar-SA"/>
              </w:rPr>
              <w:t>&lt;&lt;rr_witnesses.details&gt;&gt;</w:t>
            </w:r>
          </w:p>
        </w:tc>
      </w:tr>
      <w:tr>
        <w:trPr/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pBdr>
                <w:bottom w:val="single" w:sz="4" w:space="1" w:color="000000"/>
              </w:pBdr>
              <w:suppressAutoHyphens w:val="true"/>
              <w:spacing w:before="120" w:after="12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Witness &lt;&lt;$itemnum&gt;&gt;</w:t>
            </w:r>
          </w:p>
        </w:tc>
      </w:tr>
      <w:tr>
        <w:trPr>
          <w:trHeight w:val="329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Name</w:t>
            </w:r>
          </w:p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&lt;&lt;name&gt;&gt;</w:t>
            </w:r>
          </w:p>
        </w:tc>
      </w:tr>
      <w:tr>
        <w:trPr>
          <w:trHeight w:val="329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What are they a witness to?</w:t>
            </w:r>
          </w:p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&lt;&lt;reasonForWitness&gt;&gt;</w:t>
            </w:r>
          </w:p>
        </w:tc>
      </w:tr>
      <w:tr>
        <w:trPr/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GDSTransportWebsite" w:hAnsi="GDSTransportWebsite"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hd w:fill="FFFFFF" w:val="clear"/>
                <w:lang w:val="en-GB" w:eastAsia="en-GB" w:bidi="ar-SA"/>
              </w:rPr>
              <w:t>&lt;&lt;er_witnesses.details&gt;&gt;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What language have you been advised of your right to give evidence in?</w:t>
            </w:r>
          </w:p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&lt;&lt;welshLanguageRequirements.evidence&gt;&gt;</w:t>
            </w:r>
          </w:p>
        </w:tc>
      </w:tr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Will you and your witness(es) wish to speak Welsh or English at court or will both languages be used?</w:t>
            </w:r>
          </w:p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&lt;&lt;welshLanguageRequirements.court&gt;&gt;</w:t>
            </w:r>
          </w:p>
        </w:tc>
      </w:tr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Will documents produced to the court during the case be in Welsh, English or both?</w:t>
            </w:r>
          </w:p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&lt;&lt;welshLanguageRequirements.documents&gt;&gt;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How long do you estimate the hearing will take?</w:t>
            </w:r>
          </w:p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&lt;&lt;hearing.hearingLength&gt;&gt;</w:t>
            </w:r>
          </w:p>
        </w:tc>
      </w:tr>
      <w:tr>
        <w:trPr/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Are there any days within the next 12 months when you, your client, an expert or a witness couldn’t attend a hearing?</w:t>
            </w:r>
          </w:p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&lt;&lt;hearing.unavailableDatesRequired&gt;&gt;</w:t>
            </w:r>
          </w:p>
        </w:tc>
      </w:tr>
    </w:tbl>
    <w:p>
      <w:pPr>
        <w:pStyle w:val="Normal"/>
        <w:rPr/>
      </w:pPr>
      <w:r>
        <w:rPr>
          <w:rFonts w:ascii="GDSTransportWebsite" w:hAnsi="GDSTransportWebsite"/>
          <w:color w:val="0A0A0A"/>
          <w:shd w:fill="FFFFFF" w:val="clear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fill="FFFFFF" w:val="clear"/>
        </w:rPr>
        <w:t>.unavailableDates.size&gt;0}&gt;&gt;</w:t>
      </w:r>
    </w:p>
    <w:tbl>
      <w:tblPr>
        <w:tblStyle w:val="TableGrid"/>
        <w:tblW w:w="100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/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pBdr>
                <w:bottom w:val="single" w:sz="4" w:space="1" w:color="000000"/>
              </w:pBdr>
              <w:suppressAutoHyphens w:val="true"/>
              <w:spacing w:before="120" w:after="12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hd w:fill="FFFFFF" w:val="clear"/>
                <w:lang w:val="en-GB" w:eastAsia="en-GB" w:bidi="ar-SA"/>
              </w:rPr>
              <w:t>Dates unavailable</w:t>
            </w:r>
          </w:p>
        </w:tc>
      </w:tr>
      <w:tr>
        <w:trPr>
          <w:trHeight w:val="329" w:hRule="atLeast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GDSTransportWebsite" w:hAnsi="GDSTransportWebsite"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hd w:fill="FFFFFF" w:val="clear"/>
                <w:lang w:val="en-GB" w:eastAsia="en-GB" w:bidi="ar-SA"/>
              </w:rPr>
              <w:t>&lt;&lt;rr_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hearing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hd w:fill="FFFFFF" w:val="clear"/>
                <w:lang w:val="en-GB" w:eastAsia="en-GB" w:bidi="ar-SA"/>
              </w:rPr>
              <w:t>.unavailableDates&gt;&gt;</w:t>
            </w:r>
          </w:p>
        </w:tc>
      </w:tr>
      <w:tr>
        <w:trPr>
          <w:trHeight w:val="167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&lt;&lt;who&gt;&gt;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&lt;&lt;{dateFormat(date, ‘d MMMM yyyy’, ‘yyyy-MM-dd’)}&gt;&gt;</w:t>
            </w:r>
          </w:p>
        </w:tc>
      </w:tr>
      <w:tr>
        <w:trPr>
          <w:trHeight w:val="329" w:hRule="atLeast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GDSTransportWebsite" w:hAnsi="GDSTransportWebsite"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hd w:fill="FFFFFF" w:val="clear"/>
                <w:lang w:val="en-GB" w:eastAsia="en-GB" w:bidi="ar-SA"/>
              </w:rPr>
              <w:t>&lt;&lt;er_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hearing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hd w:fill="FFFFFF" w:val="clear"/>
                <w:lang w:val="en-GB" w:eastAsia="en-GB" w:bidi="ar-SA"/>
              </w:rPr>
              <w:t>.unavailableDates&gt;&gt;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Do you want the hearing held at a specific court?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highlight w:val="yellow"/>
                <w:lang w:val="en-GB" w:eastAsia="en-GB" w:bidi="ar-SA"/>
              </w:rPr>
              <w:t>&lt;&lt; &gt;&gt;</w:t>
            </w:r>
          </w:p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Explain your reasons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highlight w:val="yellow"/>
                <w:lang w:val="en-GB" w:eastAsia="en-GB" w:bidi="ar-SA"/>
              </w:rPr>
              <w:t>&lt;&lt; 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&lt;&lt;cs_{isBlank(hearingSupport)}&gt;&gt;Not Provided&lt;&lt;else&gt;&gt;&lt;&lt; hearingSupport&gt;&gt;&lt;&lt;es_&gt;&gt;</w:t>
            </w:r>
          </w:p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Do you intend to make any applications in the future?</w:t>
            </w:r>
          </w:p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&lt;&lt;furtherInformation.futureApplications&gt;&gt;</w:t>
            </w:r>
          </w:p>
        </w:tc>
      </w:tr>
    </w:tbl>
    <w:p>
      <w:pPr>
        <w:pStyle w:val="Normal"/>
        <w:rPr/>
      </w:pPr>
      <w:r>
        <w:rPr>
          <w:rFonts w:ascii="GDSTransportWebsite" w:hAnsi="GDSTransportWebsite"/>
          <w:color w:val="0A0A0A"/>
          <w:shd w:fill="FFFFFF" w:val="clear"/>
        </w:rPr>
        <w:t>&lt;&lt;cs_{furthterInformation.futureApplications='Yes'}&gt;&gt;</w:t>
      </w:r>
    </w:p>
    <w:tbl>
      <w:tblPr>
        <w:tblStyle w:val="TableGrid"/>
        <w:tblW w:w="100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67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What for?</w:t>
            </w:r>
          </w:p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&lt;&lt;furtherInformation.reasonForFutureApplications&gt;&gt;</w:t>
            </w:r>
          </w:p>
        </w:tc>
      </w:tr>
    </w:tbl>
    <w:p>
      <w:pPr>
        <w:pStyle w:val="Normal"/>
        <w:rPr/>
      </w:pPr>
      <w:r>
        <w:rPr>
          <w:rFonts w:ascii="GDSTransportWebsite" w:hAnsi="GDSTransportWebsite"/>
          <w:color w:val="0A0A0A"/>
          <w:shd w:fill="FFFFFF" w:val="clear"/>
        </w:rPr>
        <w:t>&lt;&lt;es_&gt;&gt;</w:t>
      </w:r>
    </w:p>
    <w:tbl>
      <w:tblPr>
        <w:tblStyle w:val="TableGrid"/>
        <w:tblW w:w="100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Provide any other information that the judge may need</w:t>
            </w:r>
          </w:p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&lt;&lt;cs_{isBlank(furtherInformation.otherInformationForJudge)}&gt;&gt;Not Provided&lt;&lt;else&gt;&gt;&lt;&lt;furtherInformation.otherInformationForJudge&gt;&gt;&lt;&lt;es_&gt;&gt;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Calibri" w:hAnsi="Calibri" w:eastAsia="Calibri" w:cs="Calibri" w:asciiTheme="minorHAnsi" w:cstheme="minorHAnsi" w:eastAsiaTheme="minorHAnsi" w:hAnsi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388" w:hRule="atLeast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120" w:afterAutospacing="0" w:after="12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The claimant believes that the facts in this claim form are true.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I am duly authorised by the claimant to sign this statement.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</w:r>
          </w:p>
        </w:tc>
      </w:tr>
      <w:tr>
        <w:trPr>
          <w:trHeight w:val="67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Name</w:t>
            </w:r>
          </w:p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&lt;&lt;statementOfTruth.name&gt;&gt;</w:t>
            </w:r>
          </w:p>
        </w:tc>
      </w:tr>
      <w:tr>
        <w:trPr>
          <w:trHeight w:val="155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Role</w:t>
            </w:r>
          </w:p>
          <w:p>
            <w:pPr>
              <w:pStyle w:val="NormalWeb"/>
              <w:widowControl w:val="false"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&lt;&lt;statementOfTruth.role&gt;&gt;</w:t>
            </w:r>
          </w:p>
        </w:tc>
      </w:tr>
    </w:tbl>
    <w:p>
      <w:pPr>
        <w:pStyle w:val="Normal"/>
        <w:spacing w:before="120" w:after="120"/>
        <w:rPr/>
      </w:pPr>
      <w:r>
        <w:rPr/>
      </w:r>
    </w:p>
    <w:sectPr>
      <w:footerReference w:type="default" r:id="rId4"/>
      <w:type w:val="nextPage"/>
      <w:pgSz w:w="12240" w:h="15840"/>
      <w:pgMar w:left="1134" w:right="1134" w:gutter="0" w:header="0" w:top="1134" w:footer="72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DSTransportWebsite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35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1696"/>
      <w:gridCol w:w="4537"/>
      <w:gridCol w:w="3117"/>
    </w:tblGrid>
    <w:tr>
      <w:trPr/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 w:val="false"/>
            <w:suppressAutoHyphens w:val="true"/>
            <w:spacing w:before="0" w:after="0"/>
            <w:jc w:val="left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eastAsia="Times New Roman" w:cs="Times New Roman" w:ascii="GDSTransportWebsite" w:hAnsi="GDSTransportWebsite"/>
              <w:color w:val="515151"/>
              <w:kern w:val="0"/>
              <w:sz w:val="16"/>
              <w:szCs w:val="16"/>
              <w:lang w:val="en-GB" w:eastAsia="en-GB" w:bidi="ar-SA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 w:val="false"/>
            <w:suppressAutoHyphens w:val="true"/>
            <w:spacing w:before="0" w:after="0"/>
            <w:jc w:val="left"/>
            <w:rPr>
              <w:rFonts w:ascii="Times New Roman" w:hAnsi="Times New Roman" w:eastAsia="Times New Roman" w:cs="Times New Roman"/>
              <w:kern w:val="0"/>
              <w:lang w:val="en-GB" w:eastAsia="en-GB" w:bidi="ar-SA"/>
            </w:rPr>
          </w:pPr>
          <w:r>
            <w:rPr>
              <w:rFonts w:eastAsia="Times New Roman" w:cs="Times New Roman"/>
              <w:kern w:val="0"/>
              <w:lang w:val="en-GB" w:eastAsia="en-GB" w:bidi="ar-SA"/>
            </w:rPr>
          </w: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 w:val="false"/>
            <w:suppressAutoHyphens w:val="true"/>
            <w:spacing w:before="0" w:after="0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Page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> PAGE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7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 of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> NUMPAGES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7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 </w:t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decimal"/>
      <w:lvlText w:val="(%5)"/>
      <w:lvlJc w:val="left"/>
      <w:pPr>
        <w:tabs>
          <w:tab w:val="num" w:pos="0"/>
        </w:tabs>
        <w:ind w:left="2880" w:hanging="0"/>
      </w:pPr>
    </w:lvl>
    <w:lvl w:ilvl="5">
      <w:start w:val="1"/>
      <w:pStyle w:val="Heading6"/>
      <w:numFmt w:val="lowerLetter"/>
      <w:lvlText w:val="(%6)"/>
      <w:lvlJc w:val="left"/>
      <w:pPr>
        <w:tabs>
          <w:tab w:val="num" w:pos="0"/>
        </w:tabs>
        <w:ind w:left="3600" w:hanging="0"/>
      </w:pPr>
    </w:lvl>
    <w:lvl w:ilvl="6">
      <w:start w:val="1"/>
      <w:pStyle w:val="Heading7"/>
      <w:numFmt w:val="lowerRoman"/>
      <w:lvlText w:val="(%7)"/>
      <w:lvlJc w:val="left"/>
      <w:pPr>
        <w:tabs>
          <w:tab w:val="num" w:pos="0"/>
        </w:tabs>
        <w:ind w:left="4320" w:hanging="0"/>
      </w:pPr>
    </w:lvl>
    <w:lvl w:ilvl="7">
      <w:start w:val="1"/>
      <w:pStyle w:val="Heading8"/>
      <w:numFmt w:val="lowerLetter"/>
      <w:lvlText w:val="(%8)"/>
      <w:lvlJc w:val="left"/>
      <w:pPr>
        <w:tabs>
          <w:tab w:val="num" w:pos="0"/>
        </w:tabs>
        <w:ind w:left="5040" w:hanging="0"/>
      </w:pPr>
    </w:lvl>
    <w:lvl w:ilvl="8">
      <w:start w:val="1"/>
      <w:pStyle w:val="Heading9"/>
      <w:numFmt w:val="lowerRoman"/>
      <w:lvlText w:val="(%9)"/>
      <w:lvlJc w:val="left"/>
      <w:pPr>
        <w:tabs>
          <w:tab w:val="num" w:pos="0"/>
        </w:tabs>
        <w:ind w:left="576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c353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 w:val="true"/>
      <w:spacing w:before="0"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e0b67"/>
    <w:rPr/>
  </w:style>
  <w:style w:type="character" w:styleId="Heading5Char" w:customStyle="1">
    <w:name w:val="Heading 5 Char"/>
    <w:link w:val="Heading5"/>
    <w:semiHidden/>
    <w:qFormat/>
    <w:rsid w:val="00505262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semiHidden/>
    <w:qFormat/>
    <w:rsid w:val="00505262"/>
    <w:rPr>
      <w:rFonts w:ascii="Calibri" w:hAnsi="Calibri" w:eastAsia="Times New Roman" w:cs="Times New Roman"/>
      <w:b/>
      <w:bCs/>
      <w:sz w:val="22"/>
      <w:szCs w:val="22"/>
    </w:rPr>
  </w:style>
  <w:style w:type="character" w:styleId="Heading7Char" w:customStyle="1">
    <w:name w:val="Heading 7 Char"/>
    <w:link w:val="Heading7"/>
    <w:semiHidden/>
    <w:qFormat/>
    <w:rsid w:val="00505262"/>
    <w:rPr>
      <w:rFonts w:ascii="Calibri" w:hAnsi="Calibri" w:eastAsia="Times New Roman" w:cs="Times New Roman"/>
      <w:sz w:val="24"/>
      <w:szCs w:val="24"/>
    </w:rPr>
  </w:style>
  <w:style w:type="character" w:styleId="Heading8Char" w:customStyle="1">
    <w:name w:val="Heading 8 Char"/>
    <w:link w:val="Heading8"/>
    <w:semiHidden/>
    <w:qFormat/>
    <w:rsid w:val="00505262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" w:customStyle="1">
    <w:name w:val="Heading 9 Char"/>
    <w:link w:val="Heading9"/>
    <w:semiHidden/>
    <w:qFormat/>
    <w:rsid w:val="00505262"/>
    <w:rPr>
      <w:rFonts w:ascii="Cambria" w:hAnsi="Cambria" w:eastAsia="Times New Roman" w:cs="Times New Roman"/>
      <w:sz w:val="22"/>
      <w:szCs w:val="22"/>
    </w:rPr>
  </w:style>
  <w:style w:type="character" w:styleId="DocumentMapChar" w:customStyle="1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qFormat/>
    <w:rsid w:val="00812032"/>
    <w:rPr>
      <w:b/>
      <w:sz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40e0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fill="E1DFDD" w:val="clea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styleId="BalloonTextChar" w:customStyle="1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styleId="Courtaddress" w:customStyle="1">
    <w:name w:val="court-address"/>
    <w:basedOn w:val="DefaultParagraphFont"/>
    <w:qFormat/>
    <w:rsid w:val="00663a62"/>
    <w:rPr/>
  </w:style>
  <w:style w:type="character" w:styleId="Courttown" w:customStyle="1">
    <w:name w:val="court-town"/>
    <w:basedOn w:val="DefaultParagraphFont"/>
    <w:qFormat/>
    <w:rsid w:val="00663a62"/>
    <w:rPr/>
  </w:style>
  <w:style w:type="character" w:styleId="Courtpostcode" w:customStyle="1">
    <w:name w:val="court-postcode"/>
    <w:basedOn w:val="DefaultParagraphFont"/>
    <w:qFormat/>
    <w:rsid w:val="00663a62"/>
    <w:rPr/>
  </w:style>
  <w:style w:type="character" w:styleId="Lrzxr" w:customStyle="1">
    <w:name w:val="lrzxr"/>
    <w:qFormat/>
    <w:rsid w:val="00b178a7"/>
    <w:rPr/>
  </w:style>
  <w:style w:type="character" w:styleId="Annotation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482ebc"/>
    <w:rPr>
      <w:rFonts w:ascii="Calibri" w:hAnsi="Calibri" w:eastAsia="Calibri"/>
      <w:lang w:eastAsia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2e0b67"/>
    <w:pPr>
      <w:tabs>
        <w:tab w:val="clear" w:pos="720"/>
        <w:tab w:val="center" w:pos="4153" w:leader="none"/>
        <w:tab w:val="right" w:pos="8306" w:leader="none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lear" w:pos="720"/>
        <w:tab w:val="center" w:pos="4153" w:leader="none"/>
        <w:tab w:val="right" w:pos="8306" w:leader="none"/>
      </w:tabs>
    </w:pPr>
    <w:rPr>
      <w:szCs w:val="20"/>
    </w:rPr>
  </w:style>
  <w:style w:type="paragraph" w:styleId="Unless" w:customStyle="1">
    <w:name w:val="Unless"/>
    <w:basedOn w:val="Normal"/>
    <w:qFormat/>
    <w:rsid w:val="00136e36"/>
    <w:pPr>
      <w:spacing w:before="120" w:after="120"/>
      <w:ind w:left="567" w:right="567" w:hanging="0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spacing w:before="0" w:after="0"/>
      <w:ind w:left="720" w:hanging="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  <w:rPr/>
  </w:style>
  <w:style w:type="paragraph" w:styleId="BalloonText">
    <w:name w:val="Balloon Text"/>
    <w:basedOn w:val="Normal"/>
    <w:link w:val="BalloonTextChar"/>
    <w:qFormat/>
    <w:rsid w:val="000e4d04"/>
    <w:pPr/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482ebc"/>
    <w:pPr>
      <w:spacing w:before="0" w:after="160"/>
    </w:pPr>
    <w:rPr>
      <w:rFonts w:ascii="Calibri" w:hAnsi="Calibri" w:eastAsia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en-GB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6561d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218</TotalTime>
  <Application>LibreOffice/7.2.2.2$Linux_X86_64 LibreOffice_project/02b2acce88a210515b4a5bb2e46cbfb63fe97d56</Application>
  <AppVersion>15.0000</AppVersion>
  <Pages>7</Pages>
  <Words>516</Words>
  <Characters>5790</Characters>
  <CharactersWithSpaces>6163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2022-05-07T13:57:00Z</dcterms:created>
  <dc:creator>District Judge Richard Clarke</dc:creator>
  <dc:description/>
  <dc:language>en-GB</dc:language>
  <cp:lastModifiedBy/>
  <cp:lastPrinted>2020-12-03T10:41:00Z</cp:lastPrinted>
  <dcterms:modified xsi:type="dcterms:W3CDTF">2022-05-09T20:57:40Z</dcterms:modified>
  <cp:revision>4</cp:revision>
  <dc:subject/>
  <dc:title>Was: CV-UNS-GOR-ENG-00651     Now: CV-UNS-HRN-ENG-00651.docx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