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16DC4C" w:rsidR="001042EF" w:rsidRPr="001042EF" w:rsidRDefault="00811B46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0E2208" wp14:editId="703C5F4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7A5A8E">
        <w:trPr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7A5A8E"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9C32DEB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46EA1EF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C2C6E1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8B3D19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6CF6702C" w14:textId="58E0CA6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6992A1F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7A5A8E"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6131E680" w:rsidR="00D40E02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  <w:p w14:paraId="5264A446" w14:textId="77777777" w:rsidR="007A5A8E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7A5A8E">
        <w:trPr>
          <w:trHeight w:val="680"/>
        </w:trPr>
        <w:tc>
          <w:tcPr>
            <w:tcW w:w="3542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42F35654" w14:textId="3A8DF087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7A5A8E">
        <w:trPr>
          <w:trHeight w:val="680"/>
        </w:trPr>
        <w:tc>
          <w:tcPr>
            <w:tcW w:w="3542" w:type="dxa"/>
          </w:tcPr>
          <w:p w14:paraId="1D1CD85E" w14:textId="01823C67" w:rsidR="00D40E02" w:rsidRDefault="00E34055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10C382C" w14:textId="2FD627D0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7A5A8E">
        <w:tc>
          <w:tcPr>
            <w:tcW w:w="3542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3A8624CD" w14:textId="5FE29A38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lastRenderedPageBreak/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947D141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19D314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9C9F73B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1EEA7639" w14:textId="45B84CE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7A48F345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7A5A8E">
        <w:trPr>
          <w:trHeight w:val="680"/>
        </w:trPr>
        <w:tc>
          <w:tcPr>
            <w:tcW w:w="3542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269FCC25" w14:textId="5BA99055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D40E02" w14:paraId="2DCD3B2F" w14:textId="77777777" w:rsidTr="007A5A8E">
        <w:trPr>
          <w:trHeight w:val="680"/>
        </w:trPr>
        <w:tc>
          <w:tcPr>
            <w:tcW w:w="3542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C6730F0" w14:textId="572FB2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D40E02" w14:paraId="616E97A1" w14:textId="77777777" w:rsidTr="007A5A8E">
        <w:trPr>
          <w:trHeight w:val="680"/>
        </w:trPr>
        <w:tc>
          <w:tcPr>
            <w:tcW w:w="3542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18188ED" w14:textId="4A0C1D9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437F5B99" w:rsidR="00300E67" w:rsidRPr="008852EF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</w:pPr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&lt;&lt;cs_{$size&gt;1}&gt;&gt;Defendant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252EA40A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DC2261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5C8EB8C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4C2A0540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49DF3A3F" w14:textId="5378ABDD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EC8B5D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6CCEA761" w:rsidR="00B7583E" w:rsidRPr="0080237C" w:rsidRDefault="00E34055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CCC6590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AA356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05580F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9AF0DB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4D390DDB" w14:textId="6527B1C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7B0189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</w:t>
            </w:r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Pr="00425279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5BE5143D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>t respond</w:t>
      </w:r>
      <w:r w:rsidRPr="00D40E02">
        <w:rPr>
          <w:b/>
          <w:bCs/>
        </w:rPr>
        <w:t>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2F3D7" w14:textId="77777777" w:rsidR="00DF212C" w:rsidRDefault="00DF212C" w:rsidP="00812032">
      <w:r>
        <w:separator/>
      </w:r>
    </w:p>
  </w:endnote>
  <w:endnote w:type="continuationSeparator" w:id="0">
    <w:p w14:paraId="7EAF6DEA" w14:textId="77777777" w:rsidR="00DF212C" w:rsidRDefault="00DF212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BDEFC" w14:textId="65481C37" w:rsidR="00E34055" w:rsidRDefault="00E3405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6F5E1F" wp14:editId="6203E50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D95E0" w14:textId="233B75AA" w:rsidR="00E34055" w:rsidRPr="00E34055" w:rsidRDefault="00E34055" w:rsidP="00E3405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3405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F5E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B0D95E0" w14:textId="233B75AA" w:rsidR="00E34055" w:rsidRPr="00E34055" w:rsidRDefault="00E34055" w:rsidP="00E3405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E3405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E52013D" w:rsidR="00153598" w:rsidRDefault="00E34055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4B064B57" wp14:editId="1FFA5D72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17883A" w14:textId="65D1C593" w:rsidR="00E34055" w:rsidRPr="00E34055" w:rsidRDefault="00E34055" w:rsidP="00E34055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E34055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064B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1417883A" w14:textId="65D1C593" w:rsidR="00E34055" w:rsidRPr="00E34055" w:rsidRDefault="00E34055" w:rsidP="00E3405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3405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1918" w14:textId="01C52E5F" w:rsidR="00E34055" w:rsidRDefault="00E3405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90A624" wp14:editId="6FF9AF20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3FDE3C" w14:textId="413D673C" w:rsidR="00E34055" w:rsidRPr="00E34055" w:rsidRDefault="00E34055" w:rsidP="00E3405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3405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0A6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43FDE3C" w14:textId="413D673C" w:rsidR="00E34055" w:rsidRPr="00E34055" w:rsidRDefault="00E34055" w:rsidP="00E3405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E3405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926C" w14:textId="77777777" w:rsidR="00DF212C" w:rsidRDefault="00DF212C" w:rsidP="00812032">
      <w:r>
        <w:separator/>
      </w:r>
    </w:p>
  </w:footnote>
  <w:footnote w:type="continuationSeparator" w:id="0">
    <w:p w14:paraId="624B5268" w14:textId="77777777" w:rsidR="00DF212C" w:rsidRDefault="00DF212C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8FD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12C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55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008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There,
I've added new template, its been demoed and approved by PO.
Could you please approve it?
Indu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CFF131-725A-48AA-BAFE-E257C9029D31}"/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CV-SPC-CLM-ENG-01685     Now: CV-UNS-CLM-ENG-01335.docx</dc:title>
  <dc:subject/>
  <dc:creator>District Judge Richard Clarke</dc:creator>
  <cp:keywords/>
  <cp:lastModifiedBy>Suvarna Thekkoot</cp:lastModifiedBy>
  <cp:revision>2</cp:revision>
  <dcterms:created xsi:type="dcterms:W3CDTF">2023-07-18T21:59:00Z</dcterms:created>
  <dcterms:modified xsi:type="dcterms:W3CDTF">2023-07-18T21:59:00Z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