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8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3969"/>
        <w:gridCol w:w="1796"/>
        <w:gridCol w:w="2000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Directions questionnaire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</w:r>
          </w:p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</w:r>
          </w:p>
          <w:p>
            <w:pPr>
              <w:pStyle w:val="NoSpacing"/>
              <w:widowControl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  <w:tr>
        <w:trPr>
          <w:trHeight w:val="507" w:hRule="atLeast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&lt;&lt;{dateFormat(respondent2SubmittedOn,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3"/>
        <w:gridCol w:w="6200"/>
        <w:gridCol w:w="136"/>
        <w:gridCol w:w="134"/>
        <w:gridCol w:w="52"/>
      </w:tblGrid>
      <w:tr>
        <w:trPr>
          <w:trHeight w:val="14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 xml:space="preserve">&lt;&lt;applicant.name&gt;&gt; </w:t>
            </w:r>
          </w:p>
        </w:tc>
      </w:tr>
      <w:tr>
        <w:trPr>
          <w:trHeight w:val="14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&lt;&lt;applicant.litigationFriendName&gt;&gt;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&lt;&lt;applicant.primaryAddress.AddressLine2&gt;&gt;&lt;&lt;es_&gt;&gt;&lt;&lt;cs_{!isBlank(applicant.primaryAddress.AddressLine3)}&gt;&gt;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&lt;&lt;applicant.primaryAddress.AddressLine3&gt;&gt;&lt;&lt;es_&gt;&gt;&lt;&lt;cs_{!isBlank(applicant.primaryAddress.PostTown)}&gt;&gt;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&lt;&lt;applicant.primaryAddress.PostTown&gt;&gt;&lt;&lt;es_&gt;&gt;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&lt;&lt;applicant.primaryAddress.PostCode&gt;&gt;&lt;&lt;cs_{!isBlank(applicant.primaryAddress.Country)}&gt;&gt;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&lt;&lt;applicant.primaryAddress.Country&gt;&gt;&lt;&lt;es_&gt;&gt;</w:t>
            </w:r>
          </w:p>
        </w:tc>
      </w:tr>
      <w:tr>
        <w:trPr>
          <w:trHeight w:val="680" w:hRule="atLeast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Calibri" w:hAnsi="Calibri" w:cs="Calibri" w:asciiTheme="minorHAnsi" w:cstheme="minorHAnsi" w:hAnsiTheme="minorHAnsi"/>
                <w:color w:val="0A0A0A"/>
                <w:sz w:val="36"/>
                <w:szCs w:val="3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A0A0A"/>
                <w:kern w:val="0"/>
                <w:sz w:val="36"/>
                <w:szCs w:val="36"/>
                <w:lang w:val="en-GB" w:eastAsia="en-GB" w:bidi="ar-SA"/>
              </w:rPr>
              <w:t>First Defendant’s details</w:t>
            </w:r>
          </w:p>
          <w:tbl>
            <w:tblPr>
              <w:tblW w:w="977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434"/>
              <w:gridCol w:w="6343"/>
            </w:tblGrid>
            <w:tr>
              <w:trPr>
                <w:trHeight w:val="680" w:hRule="atLeast"/>
              </w:trPr>
              <w:tc>
                <w:tcPr>
                  <w:tcW w:w="3434" w:type="dxa"/>
                  <w:tcBorders/>
                </w:tcPr>
                <w:p>
                  <w:pPr>
                    <w:pStyle w:val="NormalWeb"/>
                    <w:widowControl w:val="false"/>
                    <w:spacing w:beforeAutospacing="0" w:before="80" w:afterAutospacing="0" w:after="80"/>
                    <w:rPr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>Name</w:t>
                  </w:r>
                </w:p>
              </w:tc>
              <w:tc>
                <w:tcPr>
                  <w:tcW w:w="6343" w:type="dxa"/>
                  <w:tcBorders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3434" w:type="dxa"/>
                  <w:tcBorders/>
                </w:tcPr>
                <w:p>
                  <w:pPr>
                    <w:pStyle w:val="NormalWeb"/>
                    <w:widowControl w:val="false"/>
                    <w:spacing w:beforeAutospacing="0" w:before="80" w:afterAutospacing="0" w:after="80"/>
                    <w:rPr>
                      <w:rFonts w:ascii="GDSTransportWebsite" w:hAnsi="GDSTransportWebsite"/>
                      <w:b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>Litigation friend</w:t>
                  </w:r>
                </w:p>
              </w:tc>
              <w:tc>
                <w:tcPr>
                  <w:tcW w:w="6343" w:type="dxa"/>
                  <w:tcBorders/>
                </w:tcPr>
                <w:p>
                  <w:pPr>
                    <w:pStyle w:val="Normal"/>
                    <w:widowControl w:val="false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&lt;&lt;respondents[0].litigationFriendName&gt;&gt;</w:t>
                  </w:r>
                </w:p>
              </w:tc>
            </w:tr>
            <w:tr>
              <w:trPr>
                <w:trHeight w:val="2070" w:hRule="atLeast"/>
              </w:trPr>
              <w:tc>
                <w:tcPr>
                  <w:tcW w:w="3434" w:type="dxa"/>
                  <w:tcBorders/>
                </w:tcPr>
                <w:p>
                  <w:pPr>
                    <w:pStyle w:val="NormalWeb"/>
                    <w:widowControl w:val="false"/>
                    <w:spacing w:beforeAutospacing="0" w:before="80" w:afterAutospacing="0" w:after="80"/>
                    <w:rPr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 xml:space="preserve">Address </w:t>
                  </w:r>
                </w:p>
              </w:tc>
              <w:tc>
                <w:tcPr>
                  <w:tcW w:w="6343" w:type="dxa"/>
                  <w:tcBorders/>
                </w:tcPr>
                <w:p>
                  <w:pPr>
                    <w:pStyle w:val="Normal"/>
                    <w:widowControl w:val="false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>
                  <w:pPr>
                    <w:pStyle w:val="Normal"/>
                    <w:widowControl w:val="false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>
                  <w:pPr>
                    <w:pStyle w:val="Normal"/>
                    <w:widowControl w:val="false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>
                  <w:pPr>
                    <w:pStyle w:val="Normal"/>
                    <w:widowControl w:val="false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&lt;&lt;respondents[0].primaryAddress.PostTown&gt;&gt;&lt;&lt;es_&gt;&gt;</w:t>
                  </w:r>
                </w:p>
                <w:p>
                  <w:pPr>
                    <w:pStyle w:val="Normal"/>
                    <w:widowControl w:val="false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&lt;&lt;respondents[0].primaryAddress.Country&gt;&gt;&lt;&lt;es_&gt;&gt;</w:t>
                  </w:r>
                </w:p>
              </w:tc>
            </w:tr>
          </w:tbl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Calibri" w:hAnsi="Calibri" w:cs="Calibri" w:asciiTheme="minorHAnsi" w:cstheme="minorHAnsi" w:hAnsiTheme="minorHAnsi"/>
                <w:color w:val="0A0A0A"/>
                <w:sz w:val="36"/>
                <w:szCs w:val="3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color w:val="0A0A0A"/>
                <w:kern w:val="0"/>
                <w:sz w:val="36"/>
                <w:szCs w:val="36"/>
                <w:lang w:val="en-GB" w:eastAsia="en-GB" w:bidi="ar-SA"/>
              </w:rPr>
              <w:t>Second Defendant’s details</w:t>
            </w:r>
          </w:p>
          <w:tbl>
            <w:tblPr>
              <w:tblW w:w="977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434"/>
              <w:gridCol w:w="6343"/>
            </w:tblGrid>
            <w:tr>
              <w:trPr>
                <w:trHeight w:val="680" w:hRule="atLeast"/>
              </w:trPr>
              <w:tc>
                <w:tcPr>
                  <w:tcW w:w="3434" w:type="dxa"/>
                  <w:tcBorders/>
                </w:tcPr>
                <w:p>
                  <w:pPr>
                    <w:pStyle w:val="NormalWeb"/>
                    <w:widowControl w:val="false"/>
                    <w:spacing w:beforeAutospacing="0" w:before="80" w:afterAutospacing="0" w:after="80"/>
                    <w:rPr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>Name</w:t>
                  </w:r>
                </w:p>
              </w:tc>
              <w:tc>
                <w:tcPr>
                  <w:tcW w:w="6343" w:type="dxa"/>
                  <w:tcBorders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3434" w:type="dxa"/>
                  <w:tcBorders/>
                </w:tcPr>
                <w:p>
                  <w:pPr>
                    <w:pStyle w:val="NormalWeb"/>
                    <w:widowControl w:val="false"/>
                    <w:spacing w:beforeAutospacing="0" w:before="80" w:afterAutospacing="0" w:after="80"/>
                    <w:rPr>
                      <w:rFonts w:ascii="GDSTransportWebsite" w:hAnsi="GDSTransportWebsite"/>
                      <w:b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>Litigation friend</w:t>
                  </w:r>
                </w:p>
              </w:tc>
              <w:tc>
                <w:tcPr>
                  <w:tcW w:w="6343" w:type="dxa"/>
                  <w:tcBorders/>
                </w:tcPr>
                <w:p>
                  <w:pPr>
                    <w:pStyle w:val="Normal"/>
                    <w:widowControl w:val="false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&lt;&lt;respondents[1].litigationFriendName&gt;&gt;</w:t>
                  </w:r>
                </w:p>
              </w:tc>
            </w:tr>
            <w:tr>
              <w:trPr>
                <w:trHeight w:val="2070" w:hRule="atLeast"/>
              </w:trPr>
              <w:tc>
                <w:tcPr>
                  <w:tcW w:w="3434" w:type="dxa"/>
                  <w:tcBorders/>
                </w:tcPr>
                <w:p>
                  <w:pPr>
                    <w:pStyle w:val="NormalWeb"/>
                    <w:widowControl w:val="false"/>
                    <w:spacing w:beforeAutospacing="0" w:before="80" w:afterAutospacing="0" w:after="80"/>
                    <w:rPr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 xml:space="preserve">Address </w:t>
                  </w:r>
                </w:p>
              </w:tc>
              <w:tc>
                <w:tcPr>
                  <w:tcW w:w="6343" w:type="dxa"/>
                  <w:tcBorders/>
                </w:tcPr>
                <w:p>
                  <w:pPr>
                    <w:pStyle w:val="Normal"/>
                    <w:widowControl w:val="false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>
                  <w:pPr>
                    <w:pStyle w:val="Normal"/>
                    <w:widowControl w:val="false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>
                  <w:pPr>
                    <w:pStyle w:val="Normal"/>
                    <w:widowControl w:val="false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>
                  <w:pPr>
                    <w:pStyle w:val="Normal"/>
                    <w:widowControl w:val="false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&lt;&lt;respondents[1].primaryAddress.PostTown&gt;&gt;&lt;&lt;es_&gt;&gt;</w:t>
                  </w:r>
                </w:p>
                <w:p>
                  <w:pPr>
                    <w:pStyle w:val="Normal"/>
                    <w:widowControl w:val="false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&lt;&lt;respondents[1].primaryAddress.Country&gt;&gt;&lt;&lt;es_&gt;&gt;</w:t>
                  </w:r>
                </w:p>
              </w:tc>
            </w:tr>
          </w:tbl>
          <w:p>
            <w:pPr>
              <w:pStyle w:val="Normal"/>
              <w:widowControl/>
              <w:spacing w:before="80" w:after="0"/>
              <w:jc w:val="left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respondents[0].representative.organisationName&gt;&gt;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respondents[0].representative.serviceAddress.PostTown&gt;&gt;&lt;&lt;es_&gt;&gt;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respondents[0].representative.serviceAddress.PostCode&gt;&gt;&lt;&lt;cs_{!isBlank(respondents[0].representative.serviceAddress.Country)}&gt;&gt;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respondents[0].representative.serviceAddress.Country&gt;&gt;&lt;&lt;es_&gt;&gt;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respondents[0].representative.emailAddress&gt;&gt;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respondents[0].representative.phoneNumber&gt;&gt;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respondents[0].representative.dxAddress&gt;&gt;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80" w:afterAutospacing="0" w:after="8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respondents[1].representative.organisationName&gt;&gt;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respondents[1].representative.serviceAddress.PostTown&gt;&gt;&lt;&lt;es_&gt;&gt;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respondents[1].representative.serviceAddress.PostCode&gt;&gt;&lt;&lt;cs_{!isBlank(respondents[1].representative.serviceAddress.Country)}&gt;&gt;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respondents[1].representative.serviceAddress.Country&gt;&gt;&lt;&lt;es_&gt;&gt;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respondents[1].representative.emailAddress&gt;&gt;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respondents[1].representative.phoneNumber&gt;&gt;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 respondents[1].representative.dxAddress&gt;&gt;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80" w:afterAutospacing="0" w:after="8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GB" w:eastAsia="en-GB" w:bidi="ar-SA"/>
              </w:rPr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93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I confirm that I have explained to my client that they must try to settle, the available options, and the possibility of costs sanctions if they refuse.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Tahoma" w:hAnsi="Tahoma" w:cs="Tahoma"/>
                <w:b/>
                <w:b/>
                <w:sz w:val="22"/>
                <w:szCs w:val="22"/>
              </w:rPr>
            </w:pPr>
            <w:r>
              <w:rPr>
                <w:rFonts w:eastAsia="Times New Roman" w:cs="Tahoma" w:ascii="Tahoma" w:hAnsi="Tahoma"/>
                <w:b/>
                <w:kern w:val="0"/>
                <w:sz w:val="22"/>
                <w:szCs w:val="22"/>
                <w:lang w:val="en-GB" w:eastAsia="en-GB" w:bidi="ar-SA"/>
              </w:rPr>
            </w:r>
          </w:p>
        </w:tc>
      </w:tr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want a one-month stay to try to settle the claim?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&lt;&lt;fileDirectionsQuestionnaire.oneMonthStayRequested&gt;&gt;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Have you complied with the pre-action protocol? 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&lt;&lt;fileDirectionsQuestionnaire.reactionProtocolCompliedWith&gt;&gt;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&lt;&lt;cs_{fileDirectionsQuestionnaire.reactionProtocolCompliedWith='No'}&gt;&gt;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Explain why not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&lt;&lt;fileDirectionsQuestionnaire.reactionProtocolNotCompliedWithReason&gt;&gt;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&lt;&lt;disclosureOfElectronicDocuments.reachedAgreement&gt;&gt;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Explain why not 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&lt;&lt;disclosureOfElectronicDocuments.reasonForNoAgreement&gt;&gt;</w:t>
            </w:r>
          </w:p>
        </w:tc>
      </w:tr>
    </w:tbl>
    <w:p>
      <w:pPr>
        <w:pStyle w:val="Normal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Enter your preferred directions for disclosure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&lt;&lt;disclosureOfNonElectronicDocuments.bespokeDirections&gt;&gt;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want to use an expert?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&lt;&lt;experts.expertRequired&gt;&gt;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&lt;&lt;cs_{experts.expertRequired='Yes'}&gt;&gt;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Have you already sent expert reports or similar to other parties?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&lt;&lt;experts.expertReportsSent&gt;&gt;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think the case is suitable for a single joint expert?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&lt;&lt;experts.jointExpertSuitable&gt;&gt;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&lt;&lt;rr_experts.details&gt;&gt;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Expert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Expert’s name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&lt;&lt;cs_{isBlank(name)}&gt;&gt;Not Provided&lt;&lt;else&gt;&gt;&lt;&lt; name&gt;&gt;&lt;&lt;es_&gt;&gt;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Field of expertise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&lt;&lt;fieldOfExpertise&gt;&gt;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you need this expert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&lt;&lt;whyRequired&gt;&gt;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Cost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&lt;&lt;formattedCost&gt;&gt;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&lt;&lt;er_experts.details&gt;&gt;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have witnesses you want to appear at the hearing?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&lt;&lt;witnesses.witnessesToAppear&gt;&gt;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&lt;&lt;rr_witnesses.details&gt;&gt;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Witness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&lt;&lt;name&gt;&gt;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are they a witness to?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&lt;&lt;reasonForWitness&gt;&gt;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&lt;&lt;er_witnesses.details&gt;&gt;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language have you been advised of your right to give evidence in?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&lt;&lt;welshLanguageRequirements.evidence&gt;&gt;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Will you and your witness(es) wish to speak Welsh or English at court or will both languages be used?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&lt;&lt;welshLanguageRequirements.court&gt;&gt;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Will documents produced to the court during the case be in Welsh, English or both?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&lt;&lt;welshLanguageRequirements.documents&gt;&gt;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long do you estimate the hearing will take?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&lt;&lt;hearing.hearingLength&gt;&gt;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Are there any days within the next 12 months when you, your client, an expert or a witness couldn’t attend a hearing?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&lt;&lt;hearing.unavailableDatesRequired&gt;&gt;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fill="FFFFFF" w:val="clear"/>
        </w:rPr>
        <w:t>.unavailableDates.size&gt;0}&gt;&gt;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pacing w:before="12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Dates unavailable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&lt;&lt;rr_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hearing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.unavailableDates&gt;&gt;</w:t>
            </w:r>
          </w:p>
        </w:tc>
      </w:tr>
      <w:tr>
        <w:trPr>
          <w:trHeight w:val="1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&lt;&lt;{dateFormat(date, ‘d MMMM yyyy’, ‘yyyy-MM-dd’)}&gt;&gt;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&lt;&lt;er_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hearing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.unavailableDates&gt;&gt;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shd w:fill="FFFFFF" w:val="clear"/>
                <w:lang w:val="en-GB" w:eastAsia="en-GB" w:bidi="ar-SA"/>
              </w:rPr>
              <w:t>See Draft-directions.pdf available from MyHMCTS.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&lt;&lt;cs_{isBlank(hearingSupport)}&gt;&gt;Not Provided&lt;&lt;else&gt;&gt;&lt;&lt; hearingSupport&gt;&gt;&lt;&lt;es_&gt;&gt;</w:t>
            </w:r>
          </w:p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en-GB" w:eastAsia="en-GB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Do you intend to make any applications in the future?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&lt;&lt;furtherInformation.futureApplications&gt;&gt;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&lt;&lt;cs_{furthterInformation.futureApplications='Yes'}&gt;&gt;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What for?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&lt;&lt;furtherInformation.reasonForFutureApplications&gt;&gt;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tbl>
      <w:tblPr>
        <w:tblStyle w:val="TableGrid"/>
        <w:tblW w:w="1006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Provide any other information that the judge may need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388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120" w:afterAutospacing="0" w:after="12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The claimant believes that the facts in this claim form are true.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I am duly authorised by the claimant to sign this statement.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</w:r>
          </w:p>
        </w:tc>
      </w:tr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&lt;&lt;statementOfTruth.name&gt;&gt;</w:t>
            </w:r>
          </w:p>
        </w:tc>
      </w:tr>
      <w:tr>
        <w:trPr>
          <w:trHeight w:val="155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Role</w:t>
            </w:r>
          </w:p>
          <w:p>
            <w:pPr>
              <w:pStyle w:val="NormalWeb"/>
              <w:widowControl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40" w:after="40"/>
              <w:jc w:val="left"/>
              <w:rPr>
                <w:rFonts w:ascii="GDSTransportWebsite" w:hAnsi="GDSTransportWebsite"/>
                <w:color w:val="0A0A0A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&lt;&lt;statementOfTruth.role&gt;&gt;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footerReference w:type="default" r:id="rId4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9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9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93b6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address" w:customStyle="1">
    <w:name w:val="court-address"/>
    <w:basedOn w:val="DefaultParagraphFont"/>
    <w:qFormat/>
    <w:rsid w:val="00663a62"/>
    <w:rPr/>
  </w:style>
  <w:style w:type="character" w:styleId="Courttown" w:customStyle="1">
    <w:name w:val="court-town"/>
    <w:basedOn w:val="DefaultParagraphFont"/>
    <w:qFormat/>
    <w:rsid w:val="00663a62"/>
    <w:rPr/>
  </w:style>
  <w:style w:type="character" w:styleId="Court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 w:hanging="0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 w:hanging="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56</TotalTime>
  <Application>LibreOffice/7.2.2.2$Linux_X86_64 LibreOffice_project/02b2acce88a210515b4a5bb2e46cbfb63fe97d56</Application>
  <AppVersion>15.0000</AppVersion>
  <Pages>9</Pages>
  <Words>550</Words>
  <Characters>8135</Characters>
  <CharactersWithSpaces>8519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2021-08-12T08:35:00Z</dcterms:created>
  <dc:creator>District Judge Richard Clarke</dc:creator>
  <dc:description/>
  <dc:language>en-GB</dc:language>
  <cp:lastModifiedBy/>
  <cp:lastPrinted>2020-12-03T10:41:00Z</cp:lastPrinted>
  <dcterms:modified xsi:type="dcterms:W3CDTF">2022-03-07T23:41:31Z</dcterms:modified>
  <cp:revision>5</cp:revision>
  <dc:subject/>
  <dc:title>Was: CV-UNS-GOR-ENG-00651     Now: CV-UNS-HRN-ENG-00651.docx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