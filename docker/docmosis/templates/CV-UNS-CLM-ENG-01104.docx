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01A07241" w:rsidR="001042EF" w:rsidRDefault="001042EF" w:rsidP="00264351">
            <w:r>
              <w:fldChar w:fldCharType="begin"/>
            </w:r>
            <w:r w:rsidR="00E37681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E37681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134B9A0A" w:rsidR="001042EF" w:rsidRPr="001042EF" w:rsidRDefault="001042EF" w:rsidP="001042EF">
            <w:pPr>
              <w:jc w:val="right"/>
            </w:pPr>
            <w:r>
              <w:fldChar w:fldCharType="begin"/>
            </w:r>
            <w:r w:rsidR="00E37681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4FB5F8E5" w14:textId="6BFA8BB2" w:rsidR="0004099B" w:rsidRDefault="008C0BF5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8C0BF5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8C0BF5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8C0BF5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8C0BF5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8C0BF5">
              <w:rPr>
                <w:rFonts w:ascii="GDSTransportWebsite" w:hAnsi="GDSTransportWebsite"/>
                <w:color w:val="60686D"/>
              </w:rPr>
              <w:t>)}&gt;&gt;1st</w:t>
            </w:r>
            <w:r w:rsidR="00436E04">
              <w:rPr>
                <w:rFonts w:ascii="GDSTransportWebsite" w:hAnsi="GDSTransportWebsite"/>
                <w:color w:val="60686D"/>
              </w:rPr>
              <w:t xml:space="preserve"> </w:t>
            </w:r>
            <w:r w:rsidRPr="008C0BF5"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BC508B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11"/>
            <w:bookmarkStart w:id="1" w:name="OLE_LINK12"/>
            <w:r w:rsidR="0004099B"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 w:rsidRPr="008C0BF5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5D47C3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5D47C3">
        <w:trPr>
          <w:trHeight w:val="386"/>
        </w:trPr>
        <w:tc>
          <w:tcPr>
            <w:tcW w:w="10060" w:type="dxa"/>
            <w:gridSpan w:val="2"/>
          </w:tcPr>
          <w:p w14:paraId="7C4264FB" w14:textId="3FDB8466" w:rsidR="006F7A86" w:rsidRPr="00356507" w:rsidRDefault="00C876E4" w:rsidP="00356507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1st 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</w:t>
            </w:r>
            <w:proofErr w:type="spellStart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2nd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 </w:t>
            </w:r>
            <w:r w:rsidR="002B18FA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</w:tc>
      </w:tr>
      <w:tr w:rsidR="00B7583E" w:rsidRPr="00156806" w14:paraId="4E21BE18" w14:textId="77777777" w:rsidTr="005D47C3">
        <w:trPr>
          <w:trHeight w:val="680"/>
        </w:trPr>
        <w:tc>
          <w:tcPr>
            <w:tcW w:w="3539" w:type="dxa"/>
          </w:tcPr>
          <w:p w14:paraId="017554C9" w14:textId="3865D1F7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C5FAF" w:rsidRPr="00156806" w14:paraId="6C5B3008" w14:textId="77777777" w:rsidTr="005D47C3">
        <w:trPr>
          <w:trHeight w:val="354"/>
        </w:trPr>
        <w:tc>
          <w:tcPr>
            <w:tcW w:w="10060" w:type="dxa"/>
            <w:gridSpan w:val="2"/>
          </w:tcPr>
          <w:p w14:paraId="296A4163" w14:textId="3A718371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5D47C3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OLE_LINK6"/>
            <w:bookmarkStart w:id="3" w:name="OLE_LINK7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C5FAF" w:rsidRPr="00156806" w14:paraId="1ACF5E58" w14:textId="77777777" w:rsidTr="005D47C3">
        <w:trPr>
          <w:trHeight w:val="401"/>
        </w:trPr>
        <w:tc>
          <w:tcPr>
            <w:tcW w:w="10060" w:type="dxa"/>
            <w:gridSpan w:val="2"/>
          </w:tcPr>
          <w:p w14:paraId="150C7ACA" w14:textId="327FEA4B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:rsidRPr="00156806" w14:paraId="4C4414ED" w14:textId="77777777" w:rsidTr="005D47C3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C4CA2" w:rsidRPr="00786E61" w14:paraId="14CFE455" w14:textId="77777777" w:rsidTr="005D47C3">
        <w:tc>
          <w:tcPr>
            <w:tcW w:w="10060" w:type="dxa"/>
            <w:gridSpan w:val="2"/>
          </w:tcPr>
          <w:p w14:paraId="4AEA2D12" w14:textId="77777777" w:rsidR="00EC4CA2" w:rsidRPr="00786E61" w:rsidRDefault="00EC4CA2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5D47C3">
        <w:trPr>
          <w:trHeight w:val="680"/>
        </w:trPr>
        <w:tc>
          <w:tcPr>
            <w:tcW w:w="10060" w:type="dxa"/>
            <w:gridSpan w:val="2"/>
          </w:tcPr>
          <w:p w14:paraId="41E3052C" w14:textId="6FE2967C" w:rsidR="00E43194" w:rsidRPr="00EC4CA2" w:rsidRDefault="0022507F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1123FF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D47C3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D47C3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D47C3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4" w:name="OLE_LINK1"/>
            <w:bookmarkStart w:id="5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4"/>
            <w:bookmarkEnd w:id="5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5D47C3">
        <w:trPr>
          <w:trHeight w:val="452"/>
        </w:trPr>
        <w:tc>
          <w:tcPr>
            <w:tcW w:w="10060" w:type="dxa"/>
            <w:gridSpan w:val="2"/>
          </w:tcPr>
          <w:p w14:paraId="54E5ABEC" w14:textId="65BE21F9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6" w:name="_Hlk82507518"/>
            <w:bookmarkStart w:id="7" w:name="OLE_LINK3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6"/>
            <w:bookmarkEnd w:id="7"/>
          </w:p>
        </w:tc>
      </w:tr>
      <w:tr w:rsidR="00B7583E" w14:paraId="5B676F25" w14:textId="77777777" w:rsidTr="005D47C3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5D47C3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5D47C3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5D47C3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5D47C3">
        <w:trPr>
          <w:trHeight w:val="260"/>
        </w:trPr>
        <w:tc>
          <w:tcPr>
            <w:tcW w:w="10060" w:type="dxa"/>
            <w:gridSpan w:val="2"/>
          </w:tcPr>
          <w:p w14:paraId="6A9C2894" w14:textId="2FE4201B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8" w:name="OLE_LINK4"/>
            <w:bookmarkStart w:id="9" w:name="OLE_LINK5"/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  <w:bookmarkEnd w:id="8"/>
            <w:bookmarkEnd w:id="9"/>
          </w:p>
        </w:tc>
      </w:tr>
      <w:tr w:rsidR="00012A17" w14:paraId="597C04E4" w14:textId="77777777" w:rsidTr="005D47C3">
        <w:trPr>
          <w:trHeight w:val="403"/>
        </w:trPr>
        <w:tc>
          <w:tcPr>
            <w:tcW w:w="10060" w:type="dxa"/>
            <w:gridSpan w:val="2"/>
          </w:tcPr>
          <w:p w14:paraId="72D110BD" w14:textId="77CA3E80" w:rsidR="00012A17" w:rsidRPr="00D8231C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</w:t>
            </w:r>
            <w:r w:rsidRPr="00283B53">
              <w:rPr>
                <w:rFonts w:ascii="GDSTransportWebsite" w:hAnsi="GDSTransportWebsite"/>
                <w:color w:val="0A0A0A"/>
              </w:rPr>
              <w:t>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012A17" w14:paraId="616E97A1" w14:textId="77777777" w:rsidTr="005D47C3">
        <w:trPr>
          <w:trHeight w:val="680"/>
        </w:trPr>
        <w:tc>
          <w:tcPr>
            <w:tcW w:w="3539" w:type="dxa"/>
          </w:tcPr>
          <w:p w14:paraId="3564454E" w14:textId="3CB0E577" w:rsidR="00012A17" w:rsidRPr="005768B2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1B9AE5DD" w:rsidR="00012A17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4CA2" w14:paraId="4E9BD171" w14:textId="77777777" w:rsidTr="005D47C3">
        <w:trPr>
          <w:trHeight w:val="149"/>
        </w:trPr>
        <w:tc>
          <w:tcPr>
            <w:tcW w:w="10060" w:type="dxa"/>
            <w:gridSpan w:val="2"/>
          </w:tcPr>
          <w:p w14:paraId="48DFD930" w14:textId="67EFD649" w:rsidR="00EC4CA2" w:rsidRDefault="00545593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C65AAC" w14:paraId="2740176C" w14:textId="77777777" w:rsidTr="005D47C3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C65AAC" w:rsidRPr="00715FBE" w:rsidRDefault="00C65AAC" w:rsidP="00C65A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A0C1F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A0C1F">
        <w:trPr>
          <w:trHeight w:val="386"/>
        </w:trPr>
        <w:tc>
          <w:tcPr>
            <w:tcW w:w="10025" w:type="dxa"/>
            <w:gridSpan w:val="2"/>
          </w:tcPr>
          <w:p w14:paraId="64566E5C" w14:textId="45A81A90" w:rsidR="00145885" w:rsidRPr="00F55941" w:rsidRDefault="00CA7576" w:rsidP="00145885">
            <w:pPr>
              <w:pBdr>
                <w:bottom w:val="single" w:sz="6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</w:tc>
      </w:tr>
      <w:tr w:rsidR="00B7583E" w:rsidRPr="00156806" w14:paraId="134B762E" w14:textId="77777777" w:rsidTr="00EA0C1F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A0C1F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D1281" w:rsidRPr="00156806" w14:paraId="691462F2" w14:textId="77777777" w:rsidTr="00EA0C1F">
        <w:tc>
          <w:tcPr>
            <w:tcW w:w="10025" w:type="dxa"/>
            <w:gridSpan w:val="2"/>
          </w:tcPr>
          <w:p w14:paraId="03763679" w14:textId="007B4C86" w:rsidR="00FD1281" w:rsidRPr="00FD1281" w:rsidRDefault="00FD1281" w:rsidP="00FA47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0AA4828" w14:textId="77777777" w:rsidTr="00EA0C1F">
        <w:tc>
          <w:tcPr>
            <w:tcW w:w="10025" w:type="dxa"/>
            <w:gridSpan w:val="2"/>
          </w:tcPr>
          <w:p w14:paraId="766A2214" w14:textId="50ABF599" w:rsidR="00FD1281" w:rsidRPr="007E16F0" w:rsidRDefault="00FD1281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r w:rsidR="005D4777">
              <w:rPr>
                <w:rFonts w:ascii="GDSTransportWebsite" w:hAnsi="GDSTransportWebsite"/>
                <w:color w:val="0A0A0A"/>
              </w:rPr>
              <w:t>.organisation</w:t>
            </w:r>
            <w:r w:rsidR="005D4777"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</w:p>
        </w:tc>
      </w:tr>
      <w:tr w:rsidR="00D34F20" w:rsidRPr="00156806" w14:paraId="3D024548" w14:textId="77777777" w:rsidTr="00EA0C1F">
        <w:trPr>
          <w:trHeight w:val="680"/>
        </w:trPr>
        <w:tc>
          <w:tcPr>
            <w:tcW w:w="10025" w:type="dxa"/>
            <w:gridSpan w:val="2"/>
          </w:tcPr>
          <w:p w14:paraId="5E389D95" w14:textId="00509C01" w:rsidR="00D34F20" w:rsidRPr="00450417" w:rsidRDefault="00A24D12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AC2C8C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</w:t>
            </w:r>
            <w:r w:rsidR="000D56D4">
              <w:rPr>
                <w:rFonts w:ascii="GDSTransportWebsite" w:hAnsi="GDSTransportWebsite"/>
                <w:color w:val="0A0A0A"/>
                <w:sz w:val="36"/>
                <w:szCs w:val="36"/>
              </w:rPr>
              <w:t>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A0C1F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A0C1F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2499E" w:rsidRPr="00156806" w14:paraId="1C2C78AC" w14:textId="77777777" w:rsidTr="00EA0C1F">
        <w:trPr>
          <w:trHeight w:val="435"/>
        </w:trPr>
        <w:tc>
          <w:tcPr>
            <w:tcW w:w="10025" w:type="dxa"/>
            <w:gridSpan w:val="2"/>
          </w:tcPr>
          <w:p w14:paraId="20E56A51" w14:textId="72EF9FD5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</w:t>
            </w:r>
            <w:r w:rsidRPr="00283B53">
              <w:rPr>
                <w:rFonts w:ascii="GDSTransportWebsite" w:hAnsi="GDSTransportWebsite"/>
                <w:color w:val="0A0A0A"/>
              </w:rPr>
              <w:t>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2E4146E3" w14:textId="77777777" w:rsidTr="00EA0C1F">
        <w:trPr>
          <w:trHeight w:val="435"/>
        </w:trPr>
        <w:tc>
          <w:tcPr>
            <w:tcW w:w="3681" w:type="dxa"/>
          </w:tcPr>
          <w:p w14:paraId="3484948E" w14:textId="15E00EA8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11E30C1" w14:textId="07588734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2B15689D" w14:textId="77777777" w:rsidTr="00EA0C1F">
        <w:trPr>
          <w:trHeight w:val="435"/>
        </w:trPr>
        <w:tc>
          <w:tcPr>
            <w:tcW w:w="10025" w:type="dxa"/>
            <w:gridSpan w:val="2"/>
          </w:tcPr>
          <w:p w14:paraId="1949462A" w14:textId="6D505097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66B535D4" w14:textId="77777777" w:rsidTr="00EA0C1F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74810037" w14:textId="77777777" w:rsidTr="00EA0C1F">
        <w:trPr>
          <w:trHeight w:val="680"/>
        </w:trPr>
        <w:tc>
          <w:tcPr>
            <w:tcW w:w="3681" w:type="dxa"/>
          </w:tcPr>
          <w:p w14:paraId="6ED61A38" w14:textId="20D2AEAB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42499E" w:rsidRPr="00A9384B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4B515C16" w14:textId="77777777" w:rsidTr="00EA0C1F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2DF0E04F" w14:textId="77777777" w:rsidTr="00EA0C1F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372D41CB" w14:textId="77777777" w:rsidTr="00EA0C1F">
        <w:trPr>
          <w:trHeight w:val="680"/>
        </w:trPr>
        <w:tc>
          <w:tcPr>
            <w:tcW w:w="3681" w:type="dxa"/>
          </w:tcPr>
          <w:p w14:paraId="13F24322" w14:textId="50B0E2FF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42499E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D1281" w:rsidRPr="00156806" w14:paraId="16AFE07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6585B35" w14:textId="17274220" w:rsidR="00FD1281" w:rsidRPr="00F51CD7" w:rsidRDefault="00FD1281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3095081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1E3A21B6" w14:textId="77777777" w:rsidTr="00EA0C1F">
        <w:tc>
          <w:tcPr>
            <w:tcW w:w="10025" w:type="dxa"/>
            <w:gridSpan w:val="2"/>
          </w:tcPr>
          <w:p w14:paraId="5E41D2A0" w14:textId="6541FA53" w:rsidR="0042499E" w:rsidRPr="00A9384B" w:rsidRDefault="0042499E" w:rsidP="004249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145885">
      <w:pPr>
        <w:pBdr>
          <w:bottom w:val="single" w:sz="4" w:space="0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FB2F732" w14:textId="213B2BC9" w:rsidR="007568EA" w:rsidRDefault="00E25BB2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E25BB2">
              <w:rPr>
                <w:rFonts w:ascii="GDSTransportWebsite" w:hAnsi="GDSTransportWebsite"/>
                <w:color w:val="0A0A0A"/>
              </w:rPr>
              <w:t>The claimant believes that the facts in this claim are true.</w:t>
            </w:r>
          </w:p>
          <w:p w14:paraId="760B8D97" w14:textId="77777777" w:rsidR="0034410D" w:rsidRPr="00280796" w:rsidRDefault="0034410D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5E97582E" w14:textId="5B06D0CC" w:rsidR="00E25BB2" w:rsidRPr="000874D3" w:rsidRDefault="00E25BB2" w:rsidP="00280796">
            <w:pPr>
              <w:rPr>
                <w:rFonts w:ascii="GDSTransportWebsite" w:hAnsi="GDSTransportWebsite"/>
                <w:color w:val="0A0A0A"/>
              </w:rPr>
            </w:pPr>
            <w:r w:rsidRPr="00E25BB2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F6D3C" w14:textId="77777777" w:rsidR="00F21281" w:rsidRDefault="00F21281" w:rsidP="00812032">
      <w:r>
        <w:separator/>
      </w:r>
    </w:p>
    <w:p w14:paraId="283E68B2" w14:textId="77777777" w:rsidR="00F21281" w:rsidRDefault="00F21281"/>
  </w:endnote>
  <w:endnote w:type="continuationSeparator" w:id="0">
    <w:p w14:paraId="17787B72" w14:textId="77777777" w:rsidR="00F21281" w:rsidRDefault="00F21281" w:rsidP="00812032">
      <w:r>
        <w:continuationSeparator/>
      </w:r>
    </w:p>
    <w:p w14:paraId="0424915F" w14:textId="77777777" w:rsidR="00F21281" w:rsidRDefault="00F212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  <w:p w14:paraId="6D5C3790" w14:textId="77777777" w:rsidR="00722160" w:rsidRDefault="007221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28F1" w14:textId="77777777" w:rsidR="00F21281" w:rsidRDefault="00F21281" w:rsidP="00812032">
      <w:r>
        <w:separator/>
      </w:r>
    </w:p>
    <w:p w14:paraId="3A90586E" w14:textId="77777777" w:rsidR="00F21281" w:rsidRDefault="00F21281"/>
  </w:footnote>
  <w:footnote w:type="continuationSeparator" w:id="0">
    <w:p w14:paraId="7FEA4F3E" w14:textId="77777777" w:rsidR="00F21281" w:rsidRDefault="00F21281" w:rsidP="00812032">
      <w:r>
        <w:continuationSeparator/>
      </w:r>
    </w:p>
    <w:p w14:paraId="5AEEEF1D" w14:textId="77777777" w:rsidR="00F21281" w:rsidRDefault="00F212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27356">
    <w:abstractNumId w:val="0"/>
  </w:num>
  <w:num w:numId="2" w16cid:durableId="1317806714">
    <w:abstractNumId w:val="8"/>
  </w:num>
  <w:num w:numId="3" w16cid:durableId="1322809976">
    <w:abstractNumId w:val="7"/>
  </w:num>
  <w:num w:numId="4" w16cid:durableId="96681334">
    <w:abstractNumId w:val="4"/>
  </w:num>
  <w:num w:numId="5" w16cid:durableId="2131631478">
    <w:abstractNumId w:val="9"/>
  </w:num>
  <w:num w:numId="6" w16cid:durableId="229855159">
    <w:abstractNumId w:val="10"/>
  </w:num>
  <w:num w:numId="7" w16cid:durableId="1233273965">
    <w:abstractNumId w:val="16"/>
  </w:num>
  <w:num w:numId="8" w16cid:durableId="1580291339">
    <w:abstractNumId w:val="22"/>
  </w:num>
  <w:num w:numId="9" w16cid:durableId="1054816052">
    <w:abstractNumId w:val="5"/>
  </w:num>
  <w:num w:numId="10" w16cid:durableId="1653364793">
    <w:abstractNumId w:val="28"/>
  </w:num>
  <w:num w:numId="11" w16cid:durableId="14305529">
    <w:abstractNumId w:val="11"/>
  </w:num>
  <w:num w:numId="12" w16cid:durableId="843252033">
    <w:abstractNumId w:val="6"/>
  </w:num>
  <w:num w:numId="13" w16cid:durableId="1521091169">
    <w:abstractNumId w:val="13"/>
  </w:num>
  <w:num w:numId="14" w16cid:durableId="1999188324">
    <w:abstractNumId w:val="17"/>
  </w:num>
  <w:num w:numId="15" w16cid:durableId="1572235839">
    <w:abstractNumId w:val="23"/>
  </w:num>
  <w:num w:numId="16" w16cid:durableId="1489203289">
    <w:abstractNumId w:val="19"/>
  </w:num>
  <w:num w:numId="17" w16cid:durableId="1483305496">
    <w:abstractNumId w:val="27"/>
  </w:num>
  <w:num w:numId="18" w16cid:durableId="226573580">
    <w:abstractNumId w:val="26"/>
  </w:num>
  <w:num w:numId="19" w16cid:durableId="1194346456">
    <w:abstractNumId w:val="1"/>
  </w:num>
  <w:num w:numId="20" w16cid:durableId="1956936075">
    <w:abstractNumId w:val="25"/>
  </w:num>
  <w:num w:numId="21" w16cid:durableId="854151316">
    <w:abstractNumId w:val="3"/>
  </w:num>
  <w:num w:numId="22" w16cid:durableId="764761558">
    <w:abstractNumId w:val="15"/>
  </w:num>
  <w:num w:numId="23" w16cid:durableId="1917200946">
    <w:abstractNumId w:val="2"/>
  </w:num>
  <w:num w:numId="24" w16cid:durableId="1147284517">
    <w:abstractNumId w:val="12"/>
  </w:num>
  <w:num w:numId="25" w16cid:durableId="1532914316">
    <w:abstractNumId w:val="29"/>
  </w:num>
  <w:num w:numId="26" w16cid:durableId="1405299106">
    <w:abstractNumId w:val="20"/>
  </w:num>
  <w:num w:numId="27" w16cid:durableId="1275210921">
    <w:abstractNumId w:val="14"/>
  </w:num>
  <w:num w:numId="28" w16cid:durableId="1796749101">
    <w:abstractNumId w:val="21"/>
  </w:num>
  <w:num w:numId="29" w16cid:durableId="1014769738">
    <w:abstractNumId w:val="24"/>
  </w:num>
  <w:num w:numId="30" w16cid:durableId="12531208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74E"/>
    <w:rsid w:val="0001297C"/>
    <w:rsid w:val="00012A17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5FB4"/>
    <w:rsid w:val="0001663E"/>
    <w:rsid w:val="000168F8"/>
    <w:rsid w:val="00016CE9"/>
    <w:rsid w:val="000203FF"/>
    <w:rsid w:val="0002067E"/>
    <w:rsid w:val="00020FA1"/>
    <w:rsid w:val="00021163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2A4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D62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06ED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24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8A2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5FAF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6D4"/>
    <w:rsid w:val="000D5DC0"/>
    <w:rsid w:val="000D5EA4"/>
    <w:rsid w:val="000D651B"/>
    <w:rsid w:val="000D6C61"/>
    <w:rsid w:val="000D6E8C"/>
    <w:rsid w:val="000D6F16"/>
    <w:rsid w:val="000D7874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425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3F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5885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327"/>
    <w:rsid w:val="001B5DE3"/>
    <w:rsid w:val="001B5F65"/>
    <w:rsid w:val="001B68E7"/>
    <w:rsid w:val="001B71AC"/>
    <w:rsid w:val="001B76C4"/>
    <w:rsid w:val="001B7D89"/>
    <w:rsid w:val="001C0154"/>
    <w:rsid w:val="001C10F6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3EFE"/>
    <w:rsid w:val="00204484"/>
    <w:rsid w:val="00204773"/>
    <w:rsid w:val="002052D9"/>
    <w:rsid w:val="00205668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14F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B30"/>
    <w:rsid w:val="00224F00"/>
    <w:rsid w:val="0022507F"/>
    <w:rsid w:val="0022517A"/>
    <w:rsid w:val="00225482"/>
    <w:rsid w:val="00227071"/>
    <w:rsid w:val="002277BF"/>
    <w:rsid w:val="00230863"/>
    <w:rsid w:val="00230C75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005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1E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380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5D9C"/>
    <w:rsid w:val="002663C8"/>
    <w:rsid w:val="00266BE6"/>
    <w:rsid w:val="00266D43"/>
    <w:rsid w:val="00267578"/>
    <w:rsid w:val="0027020C"/>
    <w:rsid w:val="00270935"/>
    <w:rsid w:val="00270B3C"/>
    <w:rsid w:val="002715E7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4CB8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77B8A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046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C2C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10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507"/>
    <w:rsid w:val="003567CA"/>
    <w:rsid w:val="003568AB"/>
    <w:rsid w:val="00356E22"/>
    <w:rsid w:val="00357230"/>
    <w:rsid w:val="00357AF9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3CE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7F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DFE"/>
    <w:rsid w:val="00400F6A"/>
    <w:rsid w:val="00401B6B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1B6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99E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E04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A86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4EB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6D96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593"/>
    <w:rsid w:val="00545A5C"/>
    <w:rsid w:val="00545ECC"/>
    <w:rsid w:val="00546043"/>
    <w:rsid w:val="00546D5C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4B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77A"/>
    <w:rsid w:val="0057396D"/>
    <w:rsid w:val="00574031"/>
    <w:rsid w:val="0057460A"/>
    <w:rsid w:val="005749D4"/>
    <w:rsid w:val="00574EA2"/>
    <w:rsid w:val="005753A2"/>
    <w:rsid w:val="005763D8"/>
    <w:rsid w:val="005768B2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0A0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777"/>
    <w:rsid w:val="005D47C3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5F24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05E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5F7FC2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A66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5D9F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81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6FA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0CBD"/>
    <w:rsid w:val="006B1441"/>
    <w:rsid w:val="006B1463"/>
    <w:rsid w:val="006B164D"/>
    <w:rsid w:val="006B1917"/>
    <w:rsid w:val="006B1CE5"/>
    <w:rsid w:val="006B20FF"/>
    <w:rsid w:val="006B22F2"/>
    <w:rsid w:val="006B289E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16E7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74E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160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3DA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148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5BA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7B7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6E66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1B93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161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5A4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254A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8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45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57D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BF5"/>
    <w:rsid w:val="008C0CFA"/>
    <w:rsid w:val="008C0E67"/>
    <w:rsid w:val="008C16B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74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457F"/>
    <w:rsid w:val="0094512A"/>
    <w:rsid w:val="009452E2"/>
    <w:rsid w:val="00945457"/>
    <w:rsid w:val="0094566D"/>
    <w:rsid w:val="00945741"/>
    <w:rsid w:val="009468A7"/>
    <w:rsid w:val="00946FD8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4FB4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0C84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4F70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3EF"/>
    <w:rsid w:val="009E39D6"/>
    <w:rsid w:val="009E3A30"/>
    <w:rsid w:val="009E3AF0"/>
    <w:rsid w:val="009E3EAD"/>
    <w:rsid w:val="009E4DE3"/>
    <w:rsid w:val="009E6030"/>
    <w:rsid w:val="009E6B1B"/>
    <w:rsid w:val="009E72BA"/>
    <w:rsid w:val="009E7AAA"/>
    <w:rsid w:val="009F12B5"/>
    <w:rsid w:val="009F1405"/>
    <w:rsid w:val="009F177C"/>
    <w:rsid w:val="009F223C"/>
    <w:rsid w:val="009F2321"/>
    <w:rsid w:val="009F29C4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877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582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4D12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5F04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1D3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5DD1"/>
    <w:rsid w:val="00A96178"/>
    <w:rsid w:val="00A961C6"/>
    <w:rsid w:val="00A96217"/>
    <w:rsid w:val="00A96C46"/>
    <w:rsid w:val="00A9736E"/>
    <w:rsid w:val="00A975C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5E04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2C8C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77A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DBF"/>
    <w:rsid w:val="00B81E0D"/>
    <w:rsid w:val="00B82600"/>
    <w:rsid w:val="00B82A15"/>
    <w:rsid w:val="00B82E2F"/>
    <w:rsid w:val="00B83119"/>
    <w:rsid w:val="00B835B9"/>
    <w:rsid w:val="00B841B7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2FE9"/>
    <w:rsid w:val="00B936E4"/>
    <w:rsid w:val="00B93B20"/>
    <w:rsid w:val="00B93D2D"/>
    <w:rsid w:val="00B94683"/>
    <w:rsid w:val="00B94807"/>
    <w:rsid w:val="00B954A5"/>
    <w:rsid w:val="00B95F3F"/>
    <w:rsid w:val="00B9654A"/>
    <w:rsid w:val="00B96590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08B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DA4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3CAF"/>
    <w:rsid w:val="00BF3D1B"/>
    <w:rsid w:val="00BF46C1"/>
    <w:rsid w:val="00BF4B05"/>
    <w:rsid w:val="00BF5057"/>
    <w:rsid w:val="00BF5FB8"/>
    <w:rsid w:val="00BF602C"/>
    <w:rsid w:val="00BF611A"/>
    <w:rsid w:val="00BF6AF2"/>
    <w:rsid w:val="00BF6D4E"/>
    <w:rsid w:val="00BF7323"/>
    <w:rsid w:val="00BF7C41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7AB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105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41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1B3"/>
    <w:rsid w:val="00C656F7"/>
    <w:rsid w:val="00C658E1"/>
    <w:rsid w:val="00C65AAC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19E4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180F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5739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EF0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6CB5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A3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6E6E"/>
    <w:rsid w:val="00D279C0"/>
    <w:rsid w:val="00D27F93"/>
    <w:rsid w:val="00D300BE"/>
    <w:rsid w:val="00D303F0"/>
    <w:rsid w:val="00D3053E"/>
    <w:rsid w:val="00D3062F"/>
    <w:rsid w:val="00D3077C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36A16"/>
    <w:rsid w:val="00D40EF4"/>
    <w:rsid w:val="00D42AC0"/>
    <w:rsid w:val="00D42D40"/>
    <w:rsid w:val="00D43294"/>
    <w:rsid w:val="00D4479C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31C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87FAE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4F3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FC6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535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0EE2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E7917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801"/>
    <w:rsid w:val="00E02A02"/>
    <w:rsid w:val="00E02CAA"/>
    <w:rsid w:val="00E03296"/>
    <w:rsid w:val="00E03453"/>
    <w:rsid w:val="00E03B29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E69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BB2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37681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F52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3F0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0C1F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CA2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2F86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4ED1"/>
    <w:rsid w:val="00EF55DD"/>
    <w:rsid w:val="00EF5BB5"/>
    <w:rsid w:val="00EF67E4"/>
    <w:rsid w:val="00EF695C"/>
    <w:rsid w:val="00EF6D1D"/>
    <w:rsid w:val="00EF6EC9"/>
    <w:rsid w:val="00EF743A"/>
    <w:rsid w:val="00EF74FC"/>
    <w:rsid w:val="00EF7934"/>
    <w:rsid w:val="00EF7B82"/>
    <w:rsid w:val="00F00239"/>
    <w:rsid w:val="00F006ED"/>
    <w:rsid w:val="00F014E0"/>
    <w:rsid w:val="00F0155F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292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281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941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7A3"/>
    <w:rsid w:val="00FA4F09"/>
    <w:rsid w:val="00FA5C2E"/>
    <w:rsid w:val="00FA64AB"/>
    <w:rsid w:val="00FA6CBC"/>
    <w:rsid w:val="00FA6E38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74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281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
Changed Statement of Truth w.r.t. https://tools.hmcts.net/jira/browse/CIV-2329 please approve
Astha</Approval_x0020_Request_x0020_Comment>
    <Publication_x0020_Date xmlns="f336f4fe-8719-4ea2-b5d6-29b3a580aeb4">2020-12-15T00:00:00+00:00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7CED26-26DA-4A6A-B552-27C51C33DC50}"/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CV-UNS-CLM-ENG-00727 (1)     Now: CV-UNS-CLM-ENG-01104.docx</dc:title>
  <dc:subject/>
  <dc:creator>District Judge Richard Clarke</dc:creator>
  <cp:keywords/>
  <cp:lastModifiedBy>Astha Malviya</cp:lastModifiedBy>
  <cp:revision>3</cp:revision>
  <dcterms:created xsi:type="dcterms:W3CDTF">2022-06-27T12:47:00Z</dcterms:created>
  <dcterms:modified xsi:type="dcterms:W3CDTF">2022-06-27T12:58:00Z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