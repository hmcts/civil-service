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CE1492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CE1492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29820EDC" w14:textId="77777777" w:rsidR="001317B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89D63F2" w14:textId="314C6B98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CE1492">
        <w:trPr>
          <w:trHeight w:val="329"/>
        </w:trPr>
        <w:tc>
          <w:tcPr>
            <w:tcW w:w="3542" w:type="dxa"/>
          </w:tcPr>
          <w:p w14:paraId="3E90F530" w14:textId="6EA7A992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Field of expertise</w:t>
            </w:r>
          </w:p>
        </w:tc>
        <w:tc>
          <w:tcPr>
            <w:tcW w:w="6518" w:type="dxa"/>
          </w:tcPr>
          <w:p w14:paraId="54A2269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25DD65A" w14:textId="7605B949" w:rsidR="00150769" w:rsidRPr="00366410" w:rsidRDefault="0015076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6C5496AF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168AF52E" w14:textId="6BB07A66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345EB22E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02F9B375" w14:textId="0425ACB1" w:rsidR="00150769" w:rsidRPr="009820C6" w:rsidRDefault="00150769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</w:t>
            </w:r>
          </w:p>
        </w:tc>
        <w:tc>
          <w:tcPr>
            <w:tcW w:w="6518" w:type="dxa"/>
          </w:tcPr>
          <w:p w14:paraId="35AA565E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55F1422B" w14:textId="2FE66B2C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0301657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743B0B1" w14:textId="62C036C1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</w:t>
            </w:r>
            <w:r w:rsidR="00730A20">
              <w:rPr>
                <w:rFonts w:ascii="GDSTransportWebsite" w:hAnsi="GDSTransportWebsite"/>
                <w:color w:val="0A0A0A"/>
              </w:rPr>
              <w:t>&lt;&lt;emailAddress&gt;&gt;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 xml:space="preserve">requestedCourt.responseCourtCode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A745" w14:textId="77777777" w:rsidR="00EE34B2" w:rsidRDefault="00EE34B2" w:rsidP="00812032">
      <w:r>
        <w:separator/>
      </w:r>
    </w:p>
  </w:endnote>
  <w:endnote w:type="continuationSeparator" w:id="0">
    <w:p w14:paraId="2971A78B" w14:textId="77777777" w:rsidR="00EE34B2" w:rsidRDefault="00EE34B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35F3" w14:textId="77777777" w:rsidR="00EE34B2" w:rsidRDefault="00EE34B2" w:rsidP="00812032">
      <w:r>
        <w:separator/>
      </w:r>
    </w:p>
  </w:footnote>
  <w:footnote w:type="continuationSeparator" w:id="0">
    <w:p w14:paraId="64DCA1A0" w14:textId="77777777" w:rsidR="00EE34B2" w:rsidRDefault="00EE34B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944</TotalTime>
  <Pages>7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Sherlyn Khaw</cp:lastModifiedBy>
  <cp:revision>111</cp:revision>
  <cp:lastPrinted>2020-12-03T10:41:00Z</cp:lastPrinted>
  <dcterms:created xsi:type="dcterms:W3CDTF">2022-06-28T15:08:00Z</dcterms:created>
  <dcterms:modified xsi:type="dcterms:W3CDTF">2023-02-13T15:44:00Z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