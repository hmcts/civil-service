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3F01FAF1" w14:textId="77777777" w:rsidR="0063698C" w:rsidRPr="0059686C" w:rsidRDefault="0063698C" w:rsidP="0063698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1B5B8724" w14:textId="2BAA4ABD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5DB28B11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504309E1" w:rsidR="00F54801" w:rsidRDefault="000D2A09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686B1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21C15E3A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0D2A09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0D2A09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0D2A0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3D5F8" w14:textId="77777777" w:rsidR="0075551C" w:rsidRDefault="0075551C" w:rsidP="00812032">
      <w:r>
        <w:separator/>
      </w:r>
    </w:p>
  </w:endnote>
  <w:endnote w:type="continuationSeparator" w:id="0">
    <w:p w14:paraId="4502BD90" w14:textId="77777777" w:rsidR="0075551C" w:rsidRDefault="0075551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A46F" w14:textId="77777777" w:rsidR="0075551C" w:rsidRDefault="0075551C" w:rsidP="00812032">
      <w:r>
        <w:separator/>
      </w:r>
    </w:p>
  </w:footnote>
  <w:footnote w:type="continuationSeparator" w:id="0">
    <w:p w14:paraId="123B1CA3" w14:textId="77777777" w:rsidR="0075551C" w:rsidRDefault="0075551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A09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98C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51C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0B7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Props1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05A1DA-017F-4F1E-8C97-B2781A683CA5}"/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8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CV-UNS-HRN-ENG-01787     Now: CV-UNS-HRN-ENG-01344.docx</dc:title>
  <dc:subject/>
  <dc:creator>District Judge Richard Clarke</dc:creator>
  <cp:keywords/>
  <cp:lastModifiedBy>Suvarna Thekkoot</cp:lastModifiedBy>
  <cp:revision>2</cp:revision>
  <cp:lastPrinted>2020-12-03T10:41:00Z</cp:lastPrinted>
  <dcterms:created xsi:type="dcterms:W3CDTF">2023-08-18T11:47:00Z</dcterms:created>
  <dcterms:modified xsi:type="dcterms:W3CDTF">2023-08-18T11:47:00Z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