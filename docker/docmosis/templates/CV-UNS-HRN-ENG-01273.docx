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1B5B8724" w14:textId="77777777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0C726AD" w14:textId="72FB37CE" w:rsidR="00C57992" w:rsidRDefault="00B25A9F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43237EBC" w14:textId="77777777" w:rsidR="00C57992" w:rsidRDefault="00C57992" w:rsidP="00C5799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lastRenderedPageBreak/>
        <w:t>&lt;&lt;cs_{</w:t>
      </w:r>
      <w:proofErr w:type="gramStart"/>
      <w:r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3C33E30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099E92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51E7A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3F2D8C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356153" w14:textId="77777777" w:rsidR="00321A97" w:rsidRDefault="00321A97" w:rsidP="00321A97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4EE3753C" w14:textId="77777777" w:rsidR="00321A97" w:rsidRDefault="00321A97" w:rsidP="00321A97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14:paraId="1F3E539E" w14:textId="77777777" w:rsidTr="00321A97">
        <w:tc>
          <w:tcPr>
            <w:tcW w:w="3544" w:type="dxa"/>
          </w:tcPr>
          <w:p w14:paraId="07154E99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57750837" w14:textId="77777777" w:rsidR="00321A97" w:rsidRDefault="00321A97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3FC90E81" w14:textId="77777777" w:rsidR="00321A97" w:rsidRDefault="00321A97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38BF8B78" w14:textId="77777777" w:rsidTr="00321A97">
        <w:tc>
          <w:tcPr>
            <w:tcW w:w="3544" w:type="dxa"/>
          </w:tcPr>
          <w:p w14:paraId="351A8554" w14:textId="77777777" w:rsidR="00321A97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579B271" w14:textId="77777777" w:rsidR="00321A97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321A97" w14:paraId="1F5F5C90" w14:textId="77777777" w:rsidTr="00321A97">
        <w:tc>
          <w:tcPr>
            <w:tcW w:w="3544" w:type="dxa"/>
          </w:tcPr>
          <w:p w14:paraId="27563C15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BC207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21A97" w14:paraId="56E8B32C" w14:textId="77777777" w:rsidTr="00321A97">
        <w:tc>
          <w:tcPr>
            <w:tcW w:w="3544" w:type="dxa"/>
          </w:tcPr>
          <w:p w14:paraId="286EC7DF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CF67B65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82E84E3" w14:textId="77777777" w:rsidR="00321A97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BACD380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321A97" w:rsidRPr="000D42BA" w14:paraId="27EF0A1C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03AC9F0" w14:textId="77777777" w:rsidR="00321A97" w:rsidRPr="00362948" w:rsidRDefault="00321A97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61E084" w14:textId="77777777" w:rsidR="00321A97" w:rsidRPr="000D42BA" w:rsidRDefault="00321A97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1863AC11" w14:textId="77777777" w:rsidR="00321A97" w:rsidRPr="005D3D7B" w:rsidRDefault="00321A97" w:rsidP="00321A97">
      <w:pPr>
        <w:rPr>
          <w:rFonts w:ascii="GDSTransportWebsite" w:hAnsi="GDSTransportWebsite"/>
          <w:color w:val="0A0A0A"/>
          <w:shd w:val="clear" w:color="auto" w:fill="FFFFFF"/>
        </w:rPr>
      </w:pPr>
    </w:p>
    <w:p w14:paraId="42CCBE20" w14:textId="77777777" w:rsidR="00321A97" w:rsidRDefault="00321A97" w:rsidP="00321A9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0DF4E4FF" w14:textId="33D0A0E3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A7007" w14:textId="77777777" w:rsidR="00BD30CB" w:rsidRDefault="00BD30CB" w:rsidP="00812032">
      <w:r>
        <w:separator/>
      </w:r>
    </w:p>
  </w:endnote>
  <w:endnote w:type="continuationSeparator" w:id="0">
    <w:p w14:paraId="12E999B7" w14:textId="77777777" w:rsidR="00BD30CB" w:rsidRDefault="00BD30C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97832C6" w:rsidR="001F1CF9" w:rsidRDefault="001F1C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5CC4EAFF" w:rsidR="001F1CF9" w:rsidRDefault="001F1C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76F3C" w14:textId="77777777" w:rsidR="00BD30CB" w:rsidRDefault="00BD30CB" w:rsidP="00812032">
      <w:r>
        <w:separator/>
      </w:r>
    </w:p>
  </w:footnote>
  <w:footnote w:type="continuationSeparator" w:id="0">
    <w:p w14:paraId="1315BAE2" w14:textId="77777777" w:rsidR="00BD30CB" w:rsidRDefault="00BD30CB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3AA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1A97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6B8"/>
    <w:rsid w:val="00377BF2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368C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3DF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1BF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6682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8E2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30CB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033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992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07698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5082</TotalTime>
  <Pages>8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Lillie Turkington</cp:lastModifiedBy>
  <cp:revision>63</cp:revision>
  <cp:lastPrinted>2020-12-03T10:41:00Z</cp:lastPrinted>
  <dcterms:created xsi:type="dcterms:W3CDTF">2022-11-24T14:07:00Z</dcterms:created>
  <dcterms:modified xsi:type="dcterms:W3CDTF">2023-08-07T13:55:00Z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