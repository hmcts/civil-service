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76FDF90B" w:rsidR="001042EF" w:rsidRPr="001042EF" w:rsidRDefault="005874B5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8480506" wp14:editId="4DF56B8E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 xml:space="preserve">ExternalReference&gt;&gt;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&lt;&lt;{dateFormat(issueDate,‘d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&lt;&lt;{dateFormat(submittedOn,‘d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</w:tc>
      </w:tr>
    </w:tbl>
    <w:p w14:paraId="027A5E56" w14:textId="61BB38C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Claimants</w:t>
      </w:r>
      <w:r w:rsidR="003D47C8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W w:w="10061" w:type="dxa"/>
        <w:tblLayout w:type="fixed"/>
        <w:tblLook w:val="04A0" w:firstRow="1" w:lastRow="0" w:firstColumn="1" w:lastColumn="0" w:noHBand="0" w:noVBand="1"/>
      </w:tblPr>
      <w:tblGrid>
        <w:gridCol w:w="3544"/>
        <w:gridCol w:w="6517"/>
      </w:tblGrid>
      <w:tr w:rsidR="00AA0D40" w:rsidRPr="00156806" w14:paraId="63AE383D" w14:textId="77777777" w:rsidTr="0083033D">
        <w:trPr>
          <w:trHeight w:val="193"/>
        </w:trPr>
        <w:tc>
          <w:tcPr>
            <w:tcW w:w="10061" w:type="dxa"/>
            <w:gridSpan w:val="2"/>
          </w:tcPr>
          <w:p w14:paraId="5894E8A7" w14:textId="09DF346F" w:rsidR="0080237C" w:rsidRPr="00AA0D40" w:rsidRDefault="00AA0D40" w:rsidP="00A268CC">
            <w:pPr>
              <w:rPr>
                <w:rFonts w:ascii="Tahoma" w:hAnsi="Tahoma" w:cs="Tahoma"/>
                <w:sz w:val="22"/>
                <w:szCs w:val="22"/>
              </w:rPr>
            </w:pPr>
            <w:r w:rsidRPr="00366410">
              <w:rPr>
                <w:shd w:val="clear" w:color="auto" w:fill="FFFFFF"/>
              </w:rPr>
              <w:t>&lt;&lt;rr_</w:t>
            </w:r>
            <w:r w:rsidR="00025667">
              <w:rPr>
                <w:shd w:val="clear" w:color="auto" w:fill="FFFFFF"/>
              </w:rPr>
              <w:t>applicants</w:t>
            </w:r>
            <w:r w:rsidRPr="00366410">
              <w:rPr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83033D">
        <w:trPr>
          <w:trHeight w:val="386"/>
        </w:trPr>
        <w:tc>
          <w:tcPr>
            <w:tcW w:w="10061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&lt;&lt;$itemnum&gt;&gt;&lt;&lt;es_&gt;&gt;</w:t>
            </w:r>
          </w:p>
        </w:tc>
      </w:tr>
      <w:tr w:rsidR="00B7583E" w:rsidRPr="00156806" w14:paraId="4E21BE18" w14:textId="77777777" w:rsidTr="0083033D">
        <w:trPr>
          <w:trHeight w:val="680"/>
        </w:trPr>
        <w:tc>
          <w:tcPr>
            <w:tcW w:w="3544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7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83033D">
        <w:tc>
          <w:tcPr>
            <w:tcW w:w="3544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17" w:type="dxa"/>
          </w:tcPr>
          <w:p w14:paraId="09E17066" w14:textId="1FEDE3D5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="00B7583E" w:rsidRPr="009820C6">
              <w:rPr>
                <w:rFonts w:ascii="GDSTransportWebsite" w:hAnsi="GDSTransportWebsite"/>
                <w:color w:val="0A0A0A"/>
              </w:rPr>
              <w:t>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3C1149E4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ddressLine2&gt;&gt;&lt;&lt;es_&gt;&gt;&lt;&lt;cs_{</w:t>
            </w:r>
            <w:r w:rsidR="00276924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26F67C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5C25FD84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ostTown&gt;&gt;&lt;&lt;es_&gt;&gt;</w:t>
            </w:r>
          </w:p>
          <w:p w14:paraId="6CF6702C" w14:textId="4E4DF7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ostCode&gt;&gt;&lt;&lt;cs_{</w:t>
            </w:r>
            <w:r w:rsidR="006A466F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2BFC8780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CF1DB7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ountry&gt;&gt;&lt;&lt;es_&gt;&gt;</w:t>
            </w:r>
          </w:p>
        </w:tc>
      </w:tr>
      <w:tr w:rsidR="00F2080F" w:rsidRPr="00786E61" w14:paraId="650FFCA7" w14:textId="77777777" w:rsidTr="0083033D">
        <w:tc>
          <w:tcPr>
            <w:tcW w:w="3544" w:type="dxa"/>
          </w:tcPr>
          <w:p w14:paraId="08491ECC" w14:textId="77777777" w:rsidR="00F2080F" w:rsidRPr="00786E61" w:rsidRDefault="00F2080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</w:tc>
        <w:tc>
          <w:tcPr>
            <w:tcW w:w="6517" w:type="dxa"/>
          </w:tcPr>
          <w:p w14:paraId="42522987" w14:textId="4C66E695" w:rsidR="00F2080F" w:rsidRPr="00786E61" w:rsidRDefault="000B69F5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E2FA3">
              <w:rPr>
                <w:rFonts w:ascii="GDSTransportWebsite" w:hAnsi="GDSTransportWebsite"/>
                <w:color w:val="0A0A0A"/>
              </w:rPr>
              <w:t>&lt;&lt;</w:t>
            </w:r>
            <w:r w:rsidR="00695D10">
              <w:rPr>
                <w:rFonts w:ascii="GDSTransportWebsite" w:hAnsi="GDSTransportWebsite"/>
                <w:color w:val="0A0A0A"/>
              </w:rPr>
              <w:t>individualD</w:t>
            </w:r>
            <w:r w:rsidRPr="009E2FA3">
              <w:rPr>
                <w:rFonts w:ascii="GDSTransportWebsite" w:hAnsi="GDSTransportWebsite"/>
                <w:color w:val="0A0A0A"/>
              </w:rPr>
              <w:t>ateOfBirth&gt;&gt;</w:t>
            </w:r>
          </w:p>
        </w:tc>
      </w:tr>
      <w:tr w:rsidR="00B0794E" w:rsidRPr="00786E61" w14:paraId="54149C14" w14:textId="77777777" w:rsidTr="0083033D">
        <w:tc>
          <w:tcPr>
            <w:tcW w:w="3544" w:type="dxa"/>
          </w:tcPr>
          <w:p w14:paraId="7DE7433E" w14:textId="51EBD565" w:rsidR="00B0794E" w:rsidRPr="00F2080F" w:rsidRDefault="0083033D" w:rsidP="00F2080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715FBE">
              <w:t>&lt;&lt;er_applicants&gt;&gt;</w:t>
            </w:r>
          </w:p>
        </w:tc>
        <w:tc>
          <w:tcPr>
            <w:tcW w:w="6517" w:type="dxa"/>
          </w:tcPr>
          <w:p w14:paraId="2C0B99B6" w14:textId="77777777" w:rsidR="00B0794E" w:rsidRPr="009E2FA3" w:rsidRDefault="00B0794E" w:rsidP="009E2F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0794E" w:rsidRPr="001839B9" w14:paraId="4F872C6D" w14:textId="77777777" w:rsidTr="0083033D">
        <w:trPr>
          <w:trHeight w:val="680"/>
        </w:trPr>
        <w:tc>
          <w:tcPr>
            <w:tcW w:w="3544" w:type="dxa"/>
          </w:tcPr>
          <w:p w14:paraId="209BA596" w14:textId="207EACB5" w:rsidR="00B0794E" w:rsidRPr="0080237C" w:rsidRDefault="00B0794E" w:rsidP="00D83DC0">
            <w:pPr>
              <w:pStyle w:val="NormalWeb"/>
              <w:spacing w:before="40" w:beforeAutospacing="0" w:after="40" w:afterAutospacing="0"/>
            </w:pPr>
            <w:r>
              <w:br w:type="page"/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Claimants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’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</w:p>
        </w:tc>
        <w:tc>
          <w:tcPr>
            <w:tcW w:w="6517" w:type="dxa"/>
          </w:tcPr>
          <w:p w14:paraId="0E2C2B56" w14:textId="00D77AD4" w:rsidR="00B0794E" w:rsidRPr="001839B9" w:rsidRDefault="00B0794E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94E" w:rsidRPr="00A9384B" w14:paraId="2F625E16" w14:textId="77777777" w:rsidTr="0083033D">
        <w:tc>
          <w:tcPr>
            <w:tcW w:w="3544" w:type="dxa"/>
          </w:tcPr>
          <w:p w14:paraId="0FC0358E" w14:textId="36B45A78" w:rsidR="00B0794E" w:rsidRPr="0080237C" w:rsidRDefault="00B0794E" w:rsidP="00D83DC0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17" w:type="dxa"/>
          </w:tcPr>
          <w:p w14:paraId="12039B1D" w14:textId="71E7BE61" w:rsidR="00B0794E" w:rsidRPr="00A9384B" w:rsidRDefault="00B0794E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0794E" w:rsidRPr="00786E61" w14:paraId="48E5331F" w14:textId="77777777" w:rsidTr="0083033D">
        <w:tc>
          <w:tcPr>
            <w:tcW w:w="3544" w:type="dxa"/>
          </w:tcPr>
          <w:p w14:paraId="6BC02E75" w14:textId="7692539B" w:rsidR="00B0794E" w:rsidRPr="00786E61" w:rsidRDefault="0092118C" w:rsidP="00D83DC0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7" w:type="dxa"/>
          </w:tcPr>
          <w:p w14:paraId="46C32EBF" w14:textId="4E9E229D" w:rsidR="00B0794E" w:rsidRPr="00786E61" w:rsidRDefault="00B0794E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0794E" w:rsidRPr="009E2FA3" w14:paraId="265BF23D" w14:textId="77777777" w:rsidTr="0083033D">
        <w:tc>
          <w:tcPr>
            <w:tcW w:w="3544" w:type="dxa"/>
          </w:tcPr>
          <w:p w14:paraId="0A37F5BB" w14:textId="4487EC37" w:rsidR="00B0794E" w:rsidRPr="00F2080F" w:rsidRDefault="00B0794E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17" w:type="dxa"/>
          </w:tcPr>
          <w:p w14:paraId="2D7DD698" w14:textId="74150AAA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!isBlank(</w:t>
            </w:r>
            <w:bookmarkEnd w:id="0"/>
            <w:bookmarkEnd w:id="1"/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F9E4C2D" w14:textId="2F9B919F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6DD34B7" w14:textId="6E4EB9DC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F3C0634" w14:textId="0BA61CA8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ostTown&gt;&gt;&lt;&lt;es_&gt;&gt;</w:t>
            </w:r>
          </w:p>
          <w:p w14:paraId="6CC6DBCB" w14:textId="38489690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FDAC247" w14:textId="4522E026" w:rsidR="00B0794E" w:rsidRPr="009E2FA3" w:rsidRDefault="00B0794E" w:rsidP="00D83DC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83033D"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ountry&gt;&gt;&lt;&lt;es_&gt;&gt;</w:t>
            </w:r>
          </w:p>
        </w:tc>
      </w:tr>
      <w:tr w:rsidR="0083033D" w14:paraId="3D4A32CA" w14:textId="07511D8C" w:rsidTr="0083033D">
        <w:trPr>
          <w:trHeight w:val="680"/>
        </w:trPr>
        <w:tc>
          <w:tcPr>
            <w:tcW w:w="3544" w:type="dxa"/>
          </w:tcPr>
          <w:p w14:paraId="69A4E1B6" w14:textId="77777777" w:rsidR="0083033D" w:rsidRPr="006F2F96" w:rsidRDefault="0083033D" w:rsidP="0083033D">
            <w:pPr>
              <w:spacing w:before="40" w:after="4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17" w:type="dxa"/>
          </w:tcPr>
          <w:p w14:paraId="41E3052C" w14:textId="00129D16" w:rsidR="0083033D" w:rsidRPr="006F2F96" w:rsidRDefault="0083033D" w:rsidP="0083033D">
            <w:pPr>
              <w:spacing w:before="40" w:after="40"/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.phoneNumber&gt;&gt;</w:t>
            </w:r>
          </w:p>
        </w:tc>
      </w:tr>
      <w:tr w:rsidR="0083033D" w14:paraId="0C43B8FF" w14:textId="77777777" w:rsidTr="0083033D">
        <w:trPr>
          <w:trHeight w:val="680"/>
        </w:trPr>
        <w:tc>
          <w:tcPr>
            <w:tcW w:w="3544" w:type="dxa"/>
          </w:tcPr>
          <w:p w14:paraId="628B4600" w14:textId="7FE371B8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17" w:type="dxa"/>
          </w:tcPr>
          <w:p w14:paraId="42F35654" w14:textId="632CB8FE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.dxAddress&gt;&gt;</w:t>
            </w:r>
          </w:p>
        </w:tc>
      </w:tr>
      <w:tr w:rsidR="0083033D" w14:paraId="0CD3BA8B" w14:textId="77777777" w:rsidTr="0083033D">
        <w:trPr>
          <w:trHeight w:val="680"/>
        </w:trPr>
        <w:tc>
          <w:tcPr>
            <w:tcW w:w="3544" w:type="dxa"/>
          </w:tcPr>
          <w:p w14:paraId="1D1CD85E" w14:textId="5FAF2C67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7" w:type="dxa"/>
          </w:tcPr>
          <w:p w14:paraId="410C382C" w14:textId="37294E39" w:rsidR="0083033D" w:rsidRDefault="0083033D" w:rsidP="0083033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applicants[0].representative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.emailAddress&gt;&gt;</w:t>
            </w:r>
          </w:p>
        </w:tc>
      </w:tr>
    </w:tbl>
    <w:p w14:paraId="2B2A45F2" w14:textId="0DEFC932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3EED23F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2449D9B0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20D7C8D3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62B5A441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ostTown&gt;&gt;&lt;&lt;es_&gt;&gt;</w:t>
            </w:r>
          </w:p>
          <w:p w14:paraId="49DF3A3F" w14:textId="3D52578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ostCode&gt;&gt;&lt;&lt;cs_{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63DC8A24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ountry&gt;&gt;&lt;&lt;es_&gt;&gt;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5E389D95" w14:textId="3746EB63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668E30E1" w:rsidR="00B7583E" w:rsidRPr="0080237C" w:rsidRDefault="0092118C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4E3712F8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lastRenderedPageBreak/>
              <w:t>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19D9B05E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6FB83751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6F1E7F29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ostTown&gt;&gt;&lt;&lt;es_&gt;&gt;</w:t>
            </w:r>
          </w:p>
          <w:p w14:paraId="4D390DDB" w14:textId="178A4266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ostCode&gt;&gt;&lt;&lt;cs_{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68D6073F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B234F4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&lt;&lt;representative.emailAddress&gt;&gt;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&lt;&lt;representative.phoneNumber&gt;&gt;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&lt;&lt;representative.dxAddress&gt;&gt;</w:t>
            </w: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&lt;&lt;{dateFormat(</w:t>
            </w:r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r w:rsidRPr="00B355FC">
              <w:rPr>
                <w:rFonts w:ascii="GDSTransportWebsite" w:hAnsi="GDSTransportWebsite"/>
                <w:color w:val="000000" w:themeColor="text1"/>
              </w:rPr>
              <w:t>,‘d MMMM yyyy’,‘dd-MM-yyyy’)}&gt;&gt;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2AF140EF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&lt;&lt;{dateFormat(interestFromDate,‘d MMMM yyyy’,‘dd-MM-yyyy’)}&gt;&gt;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&lt;&lt;{dateFormat(interestEndDate,‘d MMMM yyyy’,‘dd-MM-yyyy’)}&gt;&gt;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Blank(interestEndDate)}&gt;&gt;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interestEndDateDescription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&lt;&lt;{dateFormat(interestEndDate,‘d MMMM yyyy’,‘dd-MM-yyyy’)}&gt;&gt;&lt;&lt;cs_{isBlank(interestEndDate)}&gt;&gt; &lt;&lt;</w:t>
            </w:r>
            <w:r w:rsidRPr="00AD1B28">
              <w:rPr>
                <w:color w:val="000000" w:themeColor="text1"/>
              </w:rPr>
              <w:t xml:space="preserve"> 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417CFEC7" w14:textId="77777777" w:rsidR="00F349DA" w:rsidRDefault="00F349DA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4DB0F3" w14:textId="79475B0D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932EA2">
        <w:trPr>
          <w:trHeight w:val="680"/>
        </w:trPr>
        <w:tc>
          <w:tcPr>
            <w:tcW w:w="3681" w:type="dxa"/>
            <w:tcBorders>
              <w:bottom w:val="single" w:sz="4" w:space="0" w:color="auto"/>
            </w:tcBorders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amount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amount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7DCBA812" w14:textId="309FC155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8FBC62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5D90FF2F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FEC314E" w14:textId="7077F066" w:rsidR="00932EA2" w:rsidRP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fee</w:t>
            </w:r>
          </w:p>
          <w:p w14:paraId="632C5A05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3786661B" w14:textId="117D6990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3A07F00D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B4DE22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Total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2A31A41C" w14:textId="134767D9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71A18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0A0F1564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 xml:space="preserve">The </w:t>
            </w:r>
            <w:r w:rsidR="003D47C8">
              <w:rPr>
                <w:rFonts w:ascii="GDSTransportWebsite" w:hAnsi="GDSTransportWebsite"/>
                <w:color w:val="0A0A0A"/>
              </w:rPr>
              <w:t>c</w:t>
            </w:r>
            <w:r w:rsidRPr="00425C6A">
              <w:rPr>
                <w:rFonts w:ascii="GDSTransportWebsite" w:hAnsi="GDSTransportWebsite"/>
                <w:color w:val="0A0A0A"/>
              </w:rPr>
              <w:t>laimant</w:t>
            </w:r>
            <w:r w:rsidR="003D47C8">
              <w:rPr>
                <w:rFonts w:ascii="GDSTransportWebsite" w:hAnsi="GDSTransportWebsite"/>
                <w:color w:val="0A0A0A"/>
              </w:rPr>
              <w:t>s</w:t>
            </w:r>
            <w:r w:rsidRPr="00425C6A">
              <w:rPr>
                <w:rFonts w:ascii="GDSTransportWebsite" w:hAnsi="GDSTransportWebsite"/>
                <w:color w:val="0A0A0A"/>
              </w:rPr>
              <w:t xml:space="preserve"> believe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7FB45CB7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</w:t>
            </w:r>
            <w:r w:rsidR="003D47C8">
              <w:rPr>
                <w:rFonts w:ascii="GDSTransportWebsite" w:hAnsi="GDSTransportWebsite"/>
                <w:color w:val="0A0A0A"/>
              </w:rPr>
              <w:t>s</w:t>
            </w:r>
            <w:r w:rsidRPr="00280796">
              <w:rPr>
                <w:rFonts w:ascii="GDSTransportWebsite" w:hAnsi="GDSTransportWebsite"/>
                <w:color w:val="0A0A0A"/>
              </w:rPr>
              <w:t xml:space="preserve">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4BF95670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3D47C8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</w:t>
            </w:r>
            <w:r w:rsidR="003D47C8">
              <w:rPr>
                <w:rFonts w:ascii="GDSTransportWebsite" w:hAnsi="GDSTransportWebsite"/>
                <w:color w:val="0A0A0A"/>
              </w:rPr>
              <w:t>s</w:t>
            </w:r>
            <w:r w:rsidRPr="00280796">
              <w:rPr>
                <w:rFonts w:ascii="GDSTransportWebsite" w:hAnsi="GDSTransportWebsite"/>
                <w:color w:val="0A0A0A"/>
              </w:rPr>
              <w:t xml:space="preserve"> understand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C33B3D7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1700D6" w:rsidRPr="001700D6">
              <w:rPr>
                <w:rFonts w:ascii="GDSTransportWebsite" w:hAnsi="GDSTransportWebsite"/>
                <w:color w:val="0A0A0A"/>
              </w:rPr>
              <w:t>applicantRepresentativeOrganisationName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13726FB" w14:textId="352750B3" w:rsidR="00F07487" w:rsidRDefault="00D40E02" w:rsidP="00F07487">
      <w:pPr>
        <w:pStyle w:val="NormalWeb"/>
        <w:spacing w:after="40"/>
      </w:pPr>
      <w:r w:rsidRPr="00D40E02">
        <w:t>If you do</w:t>
      </w:r>
      <w:r w:rsidR="008E02D6">
        <w:t xml:space="preserve"> </w:t>
      </w:r>
      <w:r w:rsidRPr="00D40E02">
        <w:t>n</w:t>
      </w:r>
      <w:r w:rsidR="008E02D6">
        <w:t>o</w:t>
      </w:r>
      <w:r w:rsidRPr="00D40E02">
        <w:t>t respond</w:t>
      </w:r>
      <w:r w:rsidRPr="00D40E02">
        <w:rPr>
          <w:b/>
          <w:bCs/>
        </w:rPr>
        <w:t>,</w:t>
      </w:r>
      <w:r w:rsidRPr="00D40E02">
        <w:t xml:space="preserve"> you could get a County Court Judgment (CCJ) made against you.</w:t>
      </w:r>
    </w:p>
    <w:p w14:paraId="7AC422A5" w14:textId="77777777" w:rsidR="00F07487" w:rsidRPr="00280987" w:rsidRDefault="00F07487" w:rsidP="00280987">
      <w:pPr>
        <w:pStyle w:val="NormalWeb"/>
        <w:spacing w:after="40"/>
      </w:pPr>
    </w:p>
    <w:sectPr w:rsidR="00F07487" w:rsidRPr="00280987" w:rsidSect="004568C8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6C32D" w14:textId="77777777" w:rsidR="00A03991" w:rsidRDefault="00A03991" w:rsidP="00812032">
      <w:r>
        <w:separator/>
      </w:r>
    </w:p>
  </w:endnote>
  <w:endnote w:type="continuationSeparator" w:id="0">
    <w:p w14:paraId="4D309A73" w14:textId="77777777" w:rsidR="00A03991" w:rsidRDefault="00A03991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3F19F" w14:textId="4E04088D" w:rsidR="0092118C" w:rsidRDefault="0092118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BC8EDB4" wp14:editId="618BFB4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02A7B5" w14:textId="29E89529" w:rsidR="0092118C" w:rsidRPr="0092118C" w:rsidRDefault="0092118C" w:rsidP="0092118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2118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C8EDB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3D02A7B5" w14:textId="29E89529" w:rsidR="0092118C" w:rsidRPr="0092118C" w:rsidRDefault="0092118C" w:rsidP="0092118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2118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A519DAB" w:rsidR="00153598" w:rsidRDefault="0092118C" w:rsidP="00153598">
          <w:pPr>
            <w:pStyle w:val="NormalWeb"/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481A68F6" wp14:editId="0827E90E">
                    <wp:simplePos x="981075" y="9248775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443865" cy="443865"/>
                    <wp:effectExtent l="0" t="0" r="6350" b="0"/>
                    <wp:wrapNone/>
                    <wp:docPr id="4" name="Text Box 4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53440B" w14:textId="1666467F" w:rsidR="0092118C" w:rsidRPr="0092118C" w:rsidRDefault="0092118C" w:rsidP="0092118C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92118C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81A68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      <v:fill o:detectmouseclick="t"/>
                    <v:textbox style="mso-fit-shape-to-text:t" inset="20pt,0,0,15pt">
                      <w:txbxContent>
                        <w:p w14:paraId="7553440B" w14:textId="1666467F" w:rsidR="0092118C" w:rsidRPr="0092118C" w:rsidRDefault="0092118C" w:rsidP="0092118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2118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EBA05" w14:textId="1F49FC08" w:rsidR="0092118C" w:rsidRDefault="0092118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4567FF1" wp14:editId="6A860EF0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F79C16" w14:textId="2E2BCE63" w:rsidR="0092118C" w:rsidRPr="0092118C" w:rsidRDefault="0092118C" w:rsidP="0092118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2118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567FF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58F79C16" w14:textId="2E2BCE63" w:rsidR="0092118C" w:rsidRPr="0092118C" w:rsidRDefault="0092118C" w:rsidP="0092118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2118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2253F" w14:textId="77777777" w:rsidR="00A03991" w:rsidRDefault="00A03991" w:rsidP="00812032">
      <w:r>
        <w:separator/>
      </w:r>
    </w:p>
  </w:footnote>
  <w:footnote w:type="continuationSeparator" w:id="0">
    <w:p w14:paraId="6BC31543" w14:textId="77777777" w:rsidR="00A03991" w:rsidRDefault="00A03991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>&lt;&lt; referenceNumber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490932">
    <w:abstractNumId w:val="0"/>
  </w:num>
  <w:num w:numId="2" w16cid:durableId="1035931492">
    <w:abstractNumId w:val="8"/>
  </w:num>
  <w:num w:numId="3" w16cid:durableId="1752700700">
    <w:abstractNumId w:val="7"/>
  </w:num>
  <w:num w:numId="4" w16cid:durableId="663972349">
    <w:abstractNumId w:val="4"/>
  </w:num>
  <w:num w:numId="5" w16cid:durableId="943420877">
    <w:abstractNumId w:val="9"/>
  </w:num>
  <w:num w:numId="6" w16cid:durableId="1421102518">
    <w:abstractNumId w:val="10"/>
  </w:num>
  <w:num w:numId="7" w16cid:durableId="1505514182">
    <w:abstractNumId w:val="16"/>
  </w:num>
  <w:num w:numId="8" w16cid:durableId="2061241956">
    <w:abstractNumId w:val="22"/>
  </w:num>
  <w:num w:numId="9" w16cid:durableId="1557888085">
    <w:abstractNumId w:val="5"/>
  </w:num>
  <w:num w:numId="10" w16cid:durableId="1928727048">
    <w:abstractNumId w:val="28"/>
  </w:num>
  <w:num w:numId="11" w16cid:durableId="1678340592">
    <w:abstractNumId w:val="11"/>
  </w:num>
  <w:num w:numId="12" w16cid:durableId="1495487763">
    <w:abstractNumId w:val="6"/>
  </w:num>
  <w:num w:numId="13" w16cid:durableId="62945515">
    <w:abstractNumId w:val="13"/>
  </w:num>
  <w:num w:numId="14" w16cid:durableId="1859350407">
    <w:abstractNumId w:val="17"/>
  </w:num>
  <w:num w:numId="15" w16cid:durableId="184682576">
    <w:abstractNumId w:val="23"/>
  </w:num>
  <w:num w:numId="16" w16cid:durableId="344946044">
    <w:abstractNumId w:val="19"/>
  </w:num>
  <w:num w:numId="17" w16cid:durableId="1946881506">
    <w:abstractNumId w:val="27"/>
  </w:num>
  <w:num w:numId="18" w16cid:durableId="1780102210">
    <w:abstractNumId w:val="26"/>
  </w:num>
  <w:num w:numId="19" w16cid:durableId="352416906">
    <w:abstractNumId w:val="1"/>
  </w:num>
  <w:num w:numId="20" w16cid:durableId="1508671403">
    <w:abstractNumId w:val="25"/>
  </w:num>
  <w:num w:numId="21" w16cid:durableId="2129885419">
    <w:abstractNumId w:val="3"/>
  </w:num>
  <w:num w:numId="22" w16cid:durableId="1889877043">
    <w:abstractNumId w:val="15"/>
  </w:num>
  <w:num w:numId="23" w16cid:durableId="1315178922">
    <w:abstractNumId w:val="2"/>
  </w:num>
  <w:num w:numId="24" w16cid:durableId="1131820547">
    <w:abstractNumId w:val="12"/>
  </w:num>
  <w:num w:numId="25" w16cid:durableId="1491796340">
    <w:abstractNumId w:val="29"/>
  </w:num>
  <w:num w:numId="26" w16cid:durableId="1446576544">
    <w:abstractNumId w:val="20"/>
  </w:num>
  <w:num w:numId="27" w16cid:durableId="81610270">
    <w:abstractNumId w:val="14"/>
  </w:num>
  <w:num w:numId="28" w16cid:durableId="2063095220">
    <w:abstractNumId w:val="21"/>
  </w:num>
  <w:num w:numId="29" w16cid:durableId="1541285664">
    <w:abstractNumId w:val="24"/>
  </w:num>
  <w:num w:numId="30" w16cid:durableId="100166001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0F1"/>
    <w:rsid w:val="0027018F"/>
    <w:rsid w:val="0027020C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7C8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273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9F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432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4B5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31A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5D10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470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65B1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33D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18C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895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991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68CC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76F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94E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4F4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2F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B7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4F0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44D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There,
I've added new template, its been demoed and approved by PO.
Could you please approve it?
Indu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AB765-8282-4FF7-AFEA-C07A5FC4BC78}"/>
</file>

<file path=customXml/itemProps2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1</TotalTime>
  <Pages>5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CV-SPC-CLM-ENG-01183-copy     Now: CV-SPC-CLM-ENG-01319.docx</dc:title>
  <dc:subject/>
  <dc:creator>District Judge Richard Clarke</dc:creator>
  <cp:keywords/>
  <cp:lastModifiedBy>Suvarna Thekkoot</cp:lastModifiedBy>
  <cp:revision>2</cp:revision>
  <dcterms:created xsi:type="dcterms:W3CDTF">2023-07-18T22:00:00Z</dcterms:created>
  <dcterms:modified xsi:type="dcterms:W3CDTF">2023-07-18T22:00:00Z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1,3,4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