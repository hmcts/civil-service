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600572A3" w:rsidR="003776B8" w:rsidRDefault="003776B8" w:rsidP="00F57A44">
            <w:pPr>
              <w:jc w:val="both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6E72A3D9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1999" w:type="dxa"/>
          </w:tcPr>
          <w:p w14:paraId="7248523A" w14:textId="0CAEBFBD" w:rsidR="003776B8" w:rsidRPr="001042EF" w:rsidRDefault="003776B8" w:rsidP="006D7C28">
            <w:pPr>
              <w:jc w:val="right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dateFormat(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, ‘d MMMM yyyy’, ‘dd-MM-yyyy’)}&gt;&gt;</w:t>
            </w:r>
          </w:p>
        </w:tc>
      </w:tr>
    </w:tbl>
    <w:p w14:paraId="61BE209B" w14:textId="5CBA6D3D" w:rsidR="002C7259" w:rsidRPr="005641FE" w:rsidRDefault="00703BC8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First </w:t>
      </w:r>
      <w:r w:rsidR="002C7259"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CE1492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5E33AA2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CE1492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3E895B66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05645C4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651BF65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6A1AAAB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65EF95" w14:textId="50343A95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E2B4D99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BA4D6A3" w14:textId="2FB998E5" w:rsidR="00150769" w:rsidRPr="00A9384B" w:rsidRDefault="0015076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10C" w:rsidRPr="00156806" w14:paraId="110E5341" w14:textId="77777777" w:rsidTr="00CE1492">
        <w:tc>
          <w:tcPr>
            <w:tcW w:w="3539" w:type="dxa"/>
          </w:tcPr>
          <w:p w14:paraId="020B4195" w14:textId="27D0296B" w:rsidR="009D610C" w:rsidRPr="009D610C" w:rsidRDefault="009D610C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</w:t>
            </w:r>
            <w:r w:rsidR="00CE149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number</w:t>
            </w:r>
          </w:p>
        </w:tc>
        <w:tc>
          <w:tcPr>
            <w:tcW w:w="6521" w:type="dxa"/>
          </w:tcPr>
          <w:p w14:paraId="6B46151E" w14:textId="6216C54A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4DF9972" w14:textId="77777777" w:rsidR="009D610C" w:rsidRPr="007E16F0" w:rsidRDefault="009D610C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291F33B0" w14:textId="77777777" w:rsidTr="00CE1492">
        <w:tc>
          <w:tcPr>
            <w:tcW w:w="3539" w:type="dxa"/>
          </w:tcPr>
          <w:p w14:paraId="56149A1C" w14:textId="4B757C7A" w:rsidR="009D610C" w:rsidRPr="009D610C" w:rsidRDefault="009D610C" w:rsidP="009D610C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11EB6715" w14:textId="154EF0B3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6F68F8D7" w14:textId="77777777" w:rsidR="009D610C" w:rsidRPr="007E16F0" w:rsidRDefault="009D610C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20D16839" w14:textId="77777777" w:rsidTr="00305000">
        <w:trPr>
          <w:trHeight w:val="140"/>
        </w:trPr>
        <w:tc>
          <w:tcPr>
            <w:tcW w:w="3539" w:type="dxa"/>
          </w:tcPr>
          <w:p w14:paraId="587A269C" w14:textId="77777777" w:rsidR="00BC552B" w:rsidRDefault="00BC552B" w:rsidP="00305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186DA224" w14:textId="77777777" w:rsidR="00BC552B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(applicant.litigationFriendName)}&gt;&gt;&lt;&lt; applicant.litigationFriendName&gt;&gt;&lt;&lt;else&gt;&gt;&lt;&lt;applicant.litigationFriendFirstName&gt;&gt; &lt;&lt;applicant.litigationFriendLastName&gt;&gt;&lt;&lt;es_&gt;&gt;</w:t>
            </w:r>
          </w:p>
          <w:p w14:paraId="598D67BB" w14:textId="090ED0D1" w:rsidR="00A644C5" w:rsidRPr="009820C6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6505EB3B" w14:textId="77777777" w:rsidTr="00CE1492">
        <w:tc>
          <w:tcPr>
            <w:tcW w:w="3539" w:type="dxa"/>
          </w:tcPr>
          <w:p w14:paraId="33467C38" w14:textId="670141B3" w:rsidR="009D610C" w:rsidRDefault="009D610C" w:rsidP="009D610C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3CC43599" w14:textId="77777777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2183069" w14:textId="31E1C15F" w:rsidR="009D610C" w:rsidRPr="007E16F0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55B3AC8F" w14:textId="77777777" w:rsidTr="00CE1492">
        <w:tc>
          <w:tcPr>
            <w:tcW w:w="3539" w:type="dxa"/>
          </w:tcPr>
          <w:p w14:paraId="0FA93C70" w14:textId="38A536BA" w:rsidR="009D610C" w:rsidRDefault="009D610C" w:rsidP="009D610C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</w:tc>
        <w:tc>
          <w:tcPr>
            <w:tcW w:w="6521" w:type="dxa"/>
          </w:tcPr>
          <w:p w14:paraId="2F99F1EF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6A8043BD" w14:textId="77777777" w:rsidR="009D610C" w:rsidRPr="007E16F0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AA0565C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3359F92" w14:textId="63A2EA05" w:rsidR="00703BC8" w:rsidRPr="005641FE" w:rsidRDefault="00703BC8" w:rsidP="00703BC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Second 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703BC8" w:rsidRPr="00156806" w14:paraId="0AD961A7" w14:textId="77777777" w:rsidTr="00CE1492">
        <w:trPr>
          <w:trHeight w:val="140"/>
        </w:trPr>
        <w:tc>
          <w:tcPr>
            <w:tcW w:w="3539" w:type="dxa"/>
          </w:tcPr>
          <w:p w14:paraId="6B37A0F1" w14:textId="77777777" w:rsidR="00703BC8" w:rsidRDefault="00703BC8" w:rsidP="00FC3E1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2635F6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4F0F44F" w14:textId="397D04FE" w:rsidR="00703BC8" w:rsidRPr="001839B9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703BC8" w:rsidRPr="00156806" w14:paraId="63B593F7" w14:textId="77777777" w:rsidTr="00CE1492">
        <w:tc>
          <w:tcPr>
            <w:tcW w:w="3539" w:type="dxa"/>
          </w:tcPr>
          <w:p w14:paraId="005B2D44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44E42EA5" w14:textId="69788BF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0DE387A" w14:textId="414E774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295B96" w14:textId="4ABD58C0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AB7D56" w14:textId="49B773EC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EF40423" w14:textId="3ECEEF46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2C3A327" w14:textId="77777777" w:rsidR="00703BC8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24F9FE3" w14:textId="0513C6F0" w:rsidR="00150769" w:rsidRPr="00A9384B" w:rsidRDefault="00150769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10C" w:rsidRPr="007E16F0" w14:paraId="5BCFB2F5" w14:textId="77777777" w:rsidTr="00CE1492">
        <w:tc>
          <w:tcPr>
            <w:tcW w:w="3539" w:type="dxa"/>
          </w:tcPr>
          <w:p w14:paraId="7A009B56" w14:textId="6E1476DB" w:rsidR="009D610C" w:rsidRPr="009D610C" w:rsidRDefault="009D610C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number </w:t>
            </w:r>
          </w:p>
        </w:tc>
        <w:tc>
          <w:tcPr>
            <w:tcW w:w="6521" w:type="dxa"/>
          </w:tcPr>
          <w:p w14:paraId="77C87D41" w14:textId="2202E49F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1F1CF9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1F1CF9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D456F68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4E505763" w14:textId="77777777" w:rsidTr="00CE1492">
        <w:tc>
          <w:tcPr>
            <w:tcW w:w="3539" w:type="dxa"/>
          </w:tcPr>
          <w:p w14:paraId="4A115A76" w14:textId="3C05E323" w:rsidR="009D610C" w:rsidRPr="009D610C" w:rsidRDefault="009D610C" w:rsidP="009B0C2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63DBDF59" w14:textId="1B37C8C9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D07C654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46BDBB78" w14:textId="77777777" w:rsidTr="00F801B9">
        <w:trPr>
          <w:trHeight w:val="140"/>
        </w:trPr>
        <w:tc>
          <w:tcPr>
            <w:tcW w:w="3539" w:type="dxa"/>
          </w:tcPr>
          <w:p w14:paraId="4C1BB925" w14:textId="77777777" w:rsidR="00BC552B" w:rsidRDefault="00BC552B" w:rsidP="00F801B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7A0F8887" w14:textId="77777777" w:rsidR="00BC552B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(applicant2.litigationFriendName)}&gt;&gt;&lt;&lt; applicant2.litigationFriendName&gt;&gt;&lt;&lt;else&gt;&gt;&lt;&lt;applicant2.litigationFriendFirstName&gt;&gt; &lt;&lt;applicant2.litigationFriendLastName&gt;&gt;&lt;&lt;es_&gt;&gt;</w:t>
            </w:r>
          </w:p>
          <w:p w14:paraId="6C85092C" w14:textId="12E5197D" w:rsidR="00A644C5" w:rsidRPr="009820C6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7DBE0884" w14:textId="77777777" w:rsidTr="00CE1492">
        <w:tc>
          <w:tcPr>
            <w:tcW w:w="3539" w:type="dxa"/>
          </w:tcPr>
          <w:p w14:paraId="7B3546C1" w14:textId="77777777" w:rsidR="009D610C" w:rsidRDefault="009D610C" w:rsidP="009B0C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1805F5EC" w14:textId="66789CA3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45E8597E" w14:textId="268D5BC2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6C03E1AC" w14:textId="77777777" w:rsidTr="00CE1492">
        <w:tc>
          <w:tcPr>
            <w:tcW w:w="3539" w:type="dxa"/>
          </w:tcPr>
          <w:p w14:paraId="7E59B6AC" w14:textId="77777777" w:rsidR="009D610C" w:rsidRDefault="009D610C" w:rsidP="009B0C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521" w:type="dxa"/>
          </w:tcPr>
          <w:p w14:paraId="68BC5B4F" w14:textId="0CAAD1FE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71192095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491EFF9" w14:textId="27596719" w:rsidR="00703BC8" w:rsidRDefault="00B049B0" w:rsidP="00B049B0">
      <w:pPr>
        <w:pBdr>
          <w:bottom w:val="single" w:sz="4" w:space="1" w:color="auto"/>
        </w:pBdr>
        <w:tabs>
          <w:tab w:val="left" w:pos="1039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ab/>
      </w:r>
    </w:p>
    <w:p w14:paraId="7746D3BB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4DB015F2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CE1492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CE1492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070038" w:rsidRPr="00156806" w14:paraId="4B68E2AC" w14:textId="77777777" w:rsidTr="00CE1492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4140D53B" w14:textId="77777777" w:rsidTr="00CE1492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074D50B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28B19F81" w14:textId="0656F154" w:rsidR="00150769" w:rsidRPr="00A9384B" w:rsidRDefault="00150769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6A3E" w:rsidRPr="007E16F0" w14:paraId="7FEB28B2" w14:textId="77777777" w:rsidTr="00CE1492">
        <w:tc>
          <w:tcPr>
            <w:tcW w:w="3681" w:type="dxa"/>
          </w:tcPr>
          <w:p w14:paraId="6F4C12D9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01457AF4" w14:textId="2DEC6B0E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4D58F67" w14:textId="77777777" w:rsidR="00B86A3E" w:rsidRPr="007E16F0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7E16F0" w14:paraId="3A2CC509" w14:textId="77777777" w:rsidTr="00CE1492">
        <w:tc>
          <w:tcPr>
            <w:tcW w:w="3681" w:type="dxa"/>
          </w:tcPr>
          <w:p w14:paraId="7B854366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3AD801CC" w14:textId="5FBD7E38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27413EB" w14:textId="77777777" w:rsidR="00B86A3E" w:rsidRPr="007E16F0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2FB04CF1" w14:textId="77777777" w:rsidTr="00D473EC">
        <w:trPr>
          <w:trHeight w:val="680"/>
        </w:trPr>
        <w:tc>
          <w:tcPr>
            <w:tcW w:w="3681" w:type="dxa"/>
          </w:tcPr>
          <w:p w14:paraId="77EF9F5F" w14:textId="77777777" w:rsidR="00BC552B" w:rsidRDefault="00BC552B" w:rsidP="00D473E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7C18939A" w14:textId="77777777" w:rsidR="00BC552B" w:rsidRDefault="00A644C5" w:rsidP="00D473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(litigationFriendName)}&gt;&gt;&lt;&lt;litigationFriendName&gt;&gt;&lt;&lt;else&gt;&gt;&lt;&lt;litigationFriendFirstName&gt;&gt; &lt;&lt;litigationFriendLastName&gt;&gt;&lt;&lt;es_&gt;&gt;</w:t>
            </w:r>
          </w:p>
          <w:p w14:paraId="3EC1E663" w14:textId="2ACC5654" w:rsidR="00A644C5" w:rsidRPr="00283B53" w:rsidRDefault="00A644C5" w:rsidP="00D473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9820C6" w14:paraId="6E52C276" w14:textId="77777777" w:rsidTr="00CE1492">
        <w:tc>
          <w:tcPr>
            <w:tcW w:w="3681" w:type="dxa"/>
          </w:tcPr>
          <w:p w14:paraId="628FB99F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7748E0A3" w14:textId="77777777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ED0E0F4" w14:textId="4EE9B81C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9820C6" w14:paraId="3F525F78" w14:textId="77777777" w:rsidTr="00CE1492">
        <w:tc>
          <w:tcPr>
            <w:tcW w:w="3681" w:type="dxa"/>
          </w:tcPr>
          <w:p w14:paraId="77FB1031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5AD13A2C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279A240" w14:textId="77777777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2D0B08C0" w14:textId="77777777" w:rsidTr="00CE1492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070038" w:rsidRPr="00156806" w14:paraId="6ACF0216" w14:textId="77777777" w:rsidTr="00CE1492">
        <w:trPr>
          <w:trHeight w:val="680"/>
        </w:trPr>
        <w:tc>
          <w:tcPr>
            <w:tcW w:w="3681" w:type="dxa"/>
          </w:tcPr>
          <w:p w14:paraId="1B5B8724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070038" w:rsidRPr="00C53276" w14:paraId="747FA70A" w14:textId="77777777" w:rsidTr="00CE1492">
        <w:tc>
          <w:tcPr>
            <w:tcW w:w="3681" w:type="dxa"/>
          </w:tcPr>
          <w:p w14:paraId="228FF85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lastRenderedPageBreak/>
              <w:t>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EA61F25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FB3EC5E" w14:textId="2D1DE34F" w:rsidR="00150769" w:rsidRPr="00C53276" w:rsidRDefault="00150769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1EE39229" w14:textId="77777777" w:rsidTr="00CE1492">
        <w:trPr>
          <w:trHeight w:val="680"/>
        </w:trPr>
        <w:tc>
          <w:tcPr>
            <w:tcW w:w="3681" w:type="dxa"/>
          </w:tcPr>
          <w:p w14:paraId="6038231E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23390FE6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64A812BC" w14:textId="42C5396E" w:rsidR="00150769" w:rsidRPr="00283B53" w:rsidRDefault="00150769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031FD9C3" w14:textId="77777777" w:rsidTr="00CE1492">
        <w:trPr>
          <w:trHeight w:val="680"/>
        </w:trPr>
        <w:tc>
          <w:tcPr>
            <w:tcW w:w="3681" w:type="dxa"/>
          </w:tcPr>
          <w:p w14:paraId="1B6AFCE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53E8165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7274BA66" w14:textId="5F23A359" w:rsidR="00150769" w:rsidRPr="00A9384B" w:rsidRDefault="00150769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0038" w:rsidRPr="00156806" w14:paraId="44CE50CD" w14:textId="77777777" w:rsidTr="00CE1492">
        <w:trPr>
          <w:trHeight w:val="680"/>
        </w:trPr>
        <w:tc>
          <w:tcPr>
            <w:tcW w:w="3681" w:type="dxa"/>
          </w:tcPr>
          <w:p w14:paraId="77F1C74F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17807C2" w14:textId="77777777" w:rsidR="00070038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7B156CAB" w14:textId="77777777" w:rsidTr="00CE1492">
        <w:tc>
          <w:tcPr>
            <w:tcW w:w="10025" w:type="dxa"/>
            <w:gridSpan w:val="2"/>
          </w:tcPr>
          <w:p w14:paraId="39FEB292" w14:textId="77777777" w:rsidR="00070038" w:rsidRPr="00A9384B" w:rsidRDefault="00070038" w:rsidP="002079E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disclosureOfElectronicDocuments.reachedAgreement='No' &amp;&amp; disclosureOfElectronicDocuments.agreementLikely='No'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33175" w:rsidRPr="00156806" w14:paraId="73A87082" w14:textId="77777777" w:rsidTr="00CE1492">
        <w:tc>
          <w:tcPr>
            <w:tcW w:w="3542" w:type="dxa"/>
          </w:tcPr>
          <w:p w14:paraId="62ED27BE" w14:textId="77777777" w:rsidR="00A33175" w:rsidRDefault="00A33175" w:rsidP="00A3317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A33175" w:rsidRPr="0080237C" w:rsidRDefault="00A33175" w:rsidP="00A3317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71338F3C" w:rsidR="00A33175" w:rsidRPr="00A9384B" w:rsidRDefault="00A33175" w:rsidP="00A3317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Provided&lt;&lt;else&gt;&gt;&lt;&lt;experts.expertReportsSent&gt;&gt;&lt;&lt;es_&gt;&gt;</w:t>
            </w:r>
          </w:p>
        </w:tc>
      </w:tr>
      <w:tr w:rsidR="00A33175" w:rsidRPr="00156806" w14:paraId="6B437F84" w14:textId="77777777" w:rsidTr="00CE1492">
        <w:tc>
          <w:tcPr>
            <w:tcW w:w="3542" w:type="dxa"/>
          </w:tcPr>
          <w:p w14:paraId="77442E7B" w14:textId="77777777" w:rsidR="00A33175" w:rsidRDefault="00A33175" w:rsidP="00A3317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A33175" w:rsidRDefault="00A33175" w:rsidP="00A3317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570E557" w:rsidR="00A33175" w:rsidRPr="007E16F0" w:rsidRDefault="00A33175" w:rsidP="00A331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Provided&lt;&lt;else&gt;&gt;&lt;&lt;experts.jointExpertSuitable&gt;&gt;&lt;&lt;es_&gt;&gt;</w:t>
            </w:r>
          </w:p>
        </w:tc>
      </w:tr>
      <w:tr w:rsidR="001E58E1" w:rsidRPr="00156806" w14:paraId="71F2BBB4" w14:textId="77777777" w:rsidTr="00CE1492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CE1492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&lt;&lt;$itemnum&gt;&gt;</w:t>
            </w:r>
          </w:p>
        </w:tc>
      </w:tr>
      <w:tr w:rsidR="001317B7" w:rsidRPr="00156806" w14:paraId="49103678" w14:textId="77777777" w:rsidTr="00CE1492">
        <w:trPr>
          <w:trHeight w:val="329"/>
        </w:trPr>
        <w:tc>
          <w:tcPr>
            <w:tcW w:w="3542" w:type="dxa"/>
          </w:tcPr>
          <w:p w14:paraId="5A84D388" w14:textId="4B93581A" w:rsidR="001317B7" w:rsidRPr="00366410" w:rsidRDefault="001317B7" w:rsidP="001317B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</w:tc>
        <w:tc>
          <w:tcPr>
            <w:tcW w:w="6518" w:type="dxa"/>
          </w:tcPr>
          <w:p w14:paraId="789D63F2" w14:textId="5A2A385B" w:rsidR="001317B7" w:rsidRPr="00463CF7" w:rsidRDefault="001317B7" w:rsidP="001317B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Provided&lt;&lt;else&gt;&gt;&lt;&lt;firstName&gt;&gt; &lt;&lt;lastName&gt;&gt;&lt;&lt;es_&gt;&gt;</w:t>
            </w:r>
          </w:p>
        </w:tc>
      </w:tr>
      <w:tr w:rsidR="00B86A3E" w:rsidRPr="00156806" w14:paraId="6BECB1C3" w14:textId="77777777" w:rsidTr="00CE1492">
        <w:trPr>
          <w:trHeight w:val="329"/>
        </w:trPr>
        <w:tc>
          <w:tcPr>
            <w:tcW w:w="3542" w:type="dxa"/>
          </w:tcPr>
          <w:p w14:paraId="7C77AF3F" w14:textId="254524EF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phone number</w:t>
            </w:r>
          </w:p>
        </w:tc>
        <w:tc>
          <w:tcPr>
            <w:tcW w:w="6518" w:type="dxa"/>
          </w:tcPr>
          <w:p w14:paraId="168AF52E" w14:textId="5C022AA1" w:rsidR="00150769" w:rsidRPr="009820C6" w:rsidRDefault="00CE1492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(phoneNumber)}&gt;&gt;&lt;&lt;phoneNumber&gt;&gt;&lt;&lt;else&gt;&gt;Not Provided&lt;&lt;es_&gt;&gt;</w:t>
            </w:r>
          </w:p>
        </w:tc>
      </w:tr>
      <w:tr w:rsidR="00CE1492" w:rsidRPr="00156806" w14:paraId="40664C59" w14:textId="77777777" w:rsidTr="00CE1492">
        <w:trPr>
          <w:trHeight w:val="329"/>
        </w:trPr>
        <w:tc>
          <w:tcPr>
            <w:tcW w:w="3542" w:type="dxa"/>
          </w:tcPr>
          <w:p w14:paraId="3BDC06B2" w14:textId="5AC8CCA9" w:rsidR="00CE1492" w:rsidRDefault="00CE1492" w:rsidP="00CE149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8" w:type="dxa"/>
          </w:tcPr>
          <w:p w14:paraId="02F9B375" w14:textId="223B6799" w:rsidR="00150769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(emailAddress)}&gt;&gt;&lt;&lt;emailAddress&gt;&gt;&lt;&lt;else&gt;&gt;Not Provided&lt;&lt;es_&gt;&gt;</w:t>
            </w:r>
          </w:p>
        </w:tc>
      </w:tr>
      <w:tr w:rsidR="00A33175" w:rsidRPr="00156806" w14:paraId="557A1057" w14:textId="77777777" w:rsidTr="00CE1492">
        <w:trPr>
          <w:trHeight w:val="329"/>
        </w:trPr>
        <w:tc>
          <w:tcPr>
            <w:tcW w:w="3542" w:type="dxa"/>
          </w:tcPr>
          <w:p w14:paraId="3D0FA93E" w14:textId="5D2B1C8E" w:rsidR="00A33175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</w:tc>
        <w:tc>
          <w:tcPr>
            <w:tcW w:w="6518" w:type="dxa"/>
          </w:tcPr>
          <w:p w14:paraId="1CDC962D" w14:textId="5D9550B9" w:rsidR="00A33175" w:rsidRPr="009820C6" w:rsidRDefault="00A33175" w:rsidP="00A331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&lt;&lt;cs_{isBlank(fieldOfExpertise)}&gt;&gt;Not Provided&lt;&lt;else&gt;&gt;&lt;&lt;fieldOfExpertise&gt;&gt;&lt;&lt;es_&gt;&gt;</w:t>
            </w:r>
          </w:p>
        </w:tc>
      </w:tr>
      <w:tr w:rsidR="00A33175" w:rsidRPr="00156806" w14:paraId="2384587E" w14:textId="77777777" w:rsidTr="00CE1492">
        <w:trPr>
          <w:trHeight w:val="329"/>
        </w:trPr>
        <w:tc>
          <w:tcPr>
            <w:tcW w:w="3542" w:type="dxa"/>
          </w:tcPr>
          <w:p w14:paraId="3764DD03" w14:textId="137A080B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</w:tc>
        <w:tc>
          <w:tcPr>
            <w:tcW w:w="6518" w:type="dxa"/>
          </w:tcPr>
          <w:p w14:paraId="55F1422B" w14:textId="4446A9CA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&lt;&lt;cs_{isBlank(whyRequired)}&gt;&gt;Not Provided&lt;&lt;else&gt;&gt;&lt;&lt;whyRequired&gt;&gt;&lt;&lt;es_&gt;&gt;</w:t>
            </w:r>
          </w:p>
        </w:tc>
      </w:tr>
      <w:tr w:rsidR="00A33175" w:rsidRPr="00156806" w14:paraId="6ADE44C0" w14:textId="77777777" w:rsidTr="00CE1492">
        <w:trPr>
          <w:trHeight w:val="329"/>
        </w:trPr>
        <w:tc>
          <w:tcPr>
            <w:tcW w:w="3542" w:type="dxa"/>
          </w:tcPr>
          <w:p w14:paraId="0B96033A" w14:textId="15406709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</w:tc>
        <w:tc>
          <w:tcPr>
            <w:tcW w:w="6518" w:type="dxa"/>
          </w:tcPr>
          <w:p w14:paraId="2743B0B1" w14:textId="65EC8964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&lt;&lt;cs_{isBlank(formattedCost)}&gt;&gt;Not Provided&lt;&lt;else&gt;&gt;&lt;&lt;formattedCost&gt;&gt;&lt;&lt;es_&gt;&gt;</w:t>
            </w:r>
          </w:p>
        </w:tc>
      </w:tr>
      <w:tr w:rsidR="00B86A3E" w:rsidRPr="00156806" w14:paraId="3532D082" w14:textId="77777777" w:rsidTr="00CE1492">
        <w:tc>
          <w:tcPr>
            <w:tcW w:w="10060" w:type="dxa"/>
            <w:gridSpan w:val="2"/>
          </w:tcPr>
          <w:p w14:paraId="2B8F5814" w14:textId="04FFB17D" w:rsidR="00B86A3E" w:rsidRPr="000D63C2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proofErr w:type="gram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&lt;&lt;$itemnum&gt;&gt;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B05DA58" w14:textId="77777777" w:rsidR="00740DE6" w:rsidRDefault="00740DE6" w:rsidP="00740DE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&lt;&lt;lastName&gt;&gt;</w:t>
            </w:r>
          </w:p>
          <w:p w14:paraId="0AC2FB38" w14:textId="5DC99FD7" w:rsidR="00FC5BA5" w:rsidRPr="00366410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2968E8A5" w14:textId="77777777" w:rsidTr="00AF0AC7">
        <w:trPr>
          <w:trHeight w:val="329"/>
        </w:trPr>
        <w:tc>
          <w:tcPr>
            <w:tcW w:w="3542" w:type="dxa"/>
          </w:tcPr>
          <w:p w14:paraId="6E579D3C" w14:textId="025DAD7A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</w:tcPr>
          <w:p w14:paraId="2D437145" w14:textId="77777777" w:rsidR="00B86A3E" w:rsidRDefault="00CE1492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(phoneNumber)}&gt;&gt;&lt;&lt;phoneNumber&gt;&gt;&lt;&lt;else&gt;&gt;Not Provided&lt;&lt;es_&gt;&gt;</w:t>
            </w:r>
          </w:p>
          <w:p w14:paraId="3238001B" w14:textId="679DD6B9" w:rsidR="00150769" w:rsidRPr="009820C6" w:rsidRDefault="00150769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156806" w14:paraId="48ECEBF1" w14:textId="77777777" w:rsidTr="00AF0AC7">
        <w:trPr>
          <w:trHeight w:val="329"/>
        </w:trPr>
        <w:tc>
          <w:tcPr>
            <w:tcW w:w="3542" w:type="dxa"/>
          </w:tcPr>
          <w:p w14:paraId="2C61EFF4" w14:textId="230BE948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</w:tcPr>
          <w:p w14:paraId="04316095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(emailAddress)}&gt;&gt;</w:t>
            </w:r>
            <w:r w:rsidR="00730A20">
              <w:rPr>
                <w:rFonts w:ascii="GDSTransportWebsite" w:hAnsi="GDSTransportWebsite"/>
                <w:color w:val="0A0A0A"/>
              </w:rPr>
              <w:t>&lt;&lt;emailAddress&gt;&gt;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443F3BFB" w14:textId="0F5D2A6D" w:rsidR="00150769" w:rsidRPr="009820C6" w:rsidRDefault="00150769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8133C6A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reasonForWitness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1FB45A1" w14:textId="7552E474" w:rsidR="00150769" w:rsidRPr="00366410" w:rsidRDefault="00150769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B86A3E" w:rsidRPr="000D63C2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proofErr w:type="gram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80F929F" w14:textId="77777777" w:rsidTr="004D5918">
        <w:trPr>
          <w:trHeight w:val="680"/>
        </w:trPr>
        <w:tc>
          <w:tcPr>
            <w:tcW w:w="3542" w:type="dxa"/>
          </w:tcPr>
          <w:p w14:paraId="781131B7" w14:textId="77777777" w:rsidR="00CD3DD9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4FEBD392" w14:textId="05C52B0C" w:rsidR="004D5918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4D5918">
        <w:trPr>
          <w:trHeight w:val="680"/>
        </w:trPr>
        <w:tc>
          <w:tcPr>
            <w:tcW w:w="3542" w:type="dxa"/>
          </w:tcPr>
          <w:p w14:paraId="7C03FD7E" w14:textId="77777777" w:rsidR="004D5918" w:rsidRPr="00C212D0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EBBDE33" w14:textId="77777777" w:rsidR="00CE1492" w:rsidRDefault="00CE1492" w:rsidP="00CE149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CE1492" w14:paraId="59EEA817" w14:textId="77777777" w:rsidTr="002D1BAA">
        <w:tc>
          <w:tcPr>
            <w:tcW w:w="10060" w:type="dxa"/>
          </w:tcPr>
          <w:p w14:paraId="084854EC" w14:textId="77777777" w:rsidR="00CE1492" w:rsidRPr="00845171" w:rsidRDefault="00CE1492" w:rsidP="002D1BAA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CE1492" w14:paraId="04EACEB9" w14:textId="77777777" w:rsidTr="002D1BAA">
        <w:trPr>
          <w:trHeight w:val="329"/>
        </w:trPr>
        <w:tc>
          <w:tcPr>
            <w:tcW w:w="10060" w:type="dxa"/>
          </w:tcPr>
          <w:p w14:paraId="33B369B3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CE1492" w14:paraId="30346071" w14:textId="77777777" w:rsidTr="002D1BAA">
        <w:trPr>
          <w:trHeight w:val="167"/>
        </w:trPr>
        <w:tc>
          <w:tcPr>
            <w:tcW w:w="10060" w:type="dxa"/>
          </w:tcPr>
          <w:p w14:paraId="3F0948C1" w14:textId="77777777" w:rsidR="00CE1492" w:rsidRDefault="00CE1492" w:rsidP="002D1BAA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6238DAC5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dateFormat(date, ‘d MMMM yyyy’, ‘yyyy-MM-dd’)}&gt;&gt;</w:t>
            </w:r>
          </w:p>
          <w:p w14:paraId="3A2D9C6C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02D6A172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dateFormat(fromDate, ‘d MMMM yyyy’, ‘yyyy-MM-dd’)}&gt;&gt; to &lt;&lt;{dateFormat(toDate, ‘d MMMM yyyy’, ‘yyyy-MM-dd’)}&gt;&gt;</w:t>
            </w:r>
          </w:p>
          <w:p w14:paraId="7EFC4D74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CE1492" w14:paraId="032ED5D5" w14:textId="77777777" w:rsidTr="002D1BAA">
        <w:trPr>
          <w:trHeight w:val="329"/>
        </w:trPr>
        <w:tc>
          <w:tcPr>
            <w:tcW w:w="10060" w:type="dxa"/>
          </w:tcPr>
          <w:p w14:paraId="64649ED9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6CE0E8B" w14:textId="77777777" w:rsidR="00CE1492" w:rsidRPr="00845171" w:rsidRDefault="00CE1492" w:rsidP="00CE1492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263D71F2" w14:textId="1E491181" w:rsidR="005613FF" w:rsidRDefault="005613FF" w:rsidP="00813B61">
      <w:pPr>
        <w:spacing w:before="120" w:after="120"/>
        <w:rPr>
          <w:rFonts w:ascii="GDSTransportWebsite" w:hAnsi="GDSTransportWebsite"/>
          <w:color w:val="0A0A0A"/>
        </w:rPr>
      </w:pPr>
    </w:p>
    <w:p w14:paraId="22253642" w14:textId="5DB28B11" w:rsidR="005613FF" w:rsidRPr="005641FE" w:rsidRDefault="005613FF" w:rsidP="005613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54801" w14:paraId="7FD98AF1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F3DDC9" w14:textId="504309E1" w:rsidR="00F54801" w:rsidRDefault="000D2A09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</w:t>
            </w:r>
            <w:r w:rsidR="008C21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referred </w:t>
            </w:r>
            <w:r w:rsidR="00686B1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72E729" w14:textId="21C15E3A" w:rsidR="00F54801" w:rsidRDefault="00F54801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185B59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="000D2A09" w:rsidRPr="00185B59">
              <w:rPr>
                <w:rFonts w:ascii="GDSTransportWebsite" w:hAnsi="GDSTransportWebsite"/>
                <w:color w:val="0A0A0A"/>
              </w:rPr>
              <w:t>responseCourt</w:t>
            </w:r>
            <w:r w:rsidR="000D2A09">
              <w:rPr>
                <w:rFonts w:ascii="GDSTransportWebsite" w:hAnsi="GDSTransportWebsite"/>
                <w:color w:val="0A0A0A"/>
              </w:rPr>
              <w:t>Name</w:t>
            </w:r>
            <w:r w:rsidR="000D2A0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E9045FA" w14:textId="4ECD5CEE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62853" w14:paraId="5DC69F6E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A9B65FC" w14:textId="5F3410C9" w:rsidR="00C62853" w:rsidRDefault="00C62853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0FB2A35" w14:textId="232F1F12" w:rsidR="00C62853" w:rsidRDefault="00C62853" w:rsidP="00C6285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A91356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6A4726D" w14:textId="77777777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3A0F6A3" w14:textId="3846A923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See Draft-directions.pdf available from MyHMCTS.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E1492" w14:paraId="491A83A3" w14:textId="77777777" w:rsidTr="002D1BAA">
        <w:trPr>
          <w:trHeight w:val="680"/>
        </w:trPr>
        <w:tc>
          <w:tcPr>
            <w:tcW w:w="3542" w:type="dxa"/>
          </w:tcPr>
          <w:p w14:paraId="1975F0C5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13515643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5CA2642C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CE9C513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lastRenderedPageBreak/>
              <w:t>&lt;&lt;vulnerabilityQuestions.vulnerabilityAdjustmentsRequired&gt;&gt;</w:t>
            </w:r>
          </w:p>
          <w:p w14:paraId="0F3A429F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492" w:rsidRPr="00AE5180" w14:paraId="7BB43C24" w14:textId="77777777" w:rsidTr="002D1BAA">
        <w:trPr>
          <w:trHeight w:val="680"/>
        </w:trPr>
        <w:tc>
          <w:tcPr>
            <w:tcW w:w="3542" w:type="dxa"/>
          </w:tcPr>
          <w:p w14:paraId="1938CEB2" w14:textId="77777777" w:rsidR="00CE1492" w:rsidRPr="00D9672C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35E4B45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37A7048" w14:textId="77777777" w:rsidR="00CE1492" w:rsidRPr="00D9672C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B32484E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>&lt;&lt; vulnerabilityQuestions.vulnerabilityAdjustments&gt;&gt;</w:t>
            </w:r>
          </w:p>
          <w:p w14:paraId="630CC37B" w14:textId="77777777" w:rsidR="00CE1492" w:rsidRPr="00AE5180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492" w:rsidRPr="00CE196F" w14:paraId="25EF6252" w14:textId="77777777" w:rsidTr="002D1BAA">
        <w:trPr>
          <w:trHeight w:val="680"/>
        </w:trPr>
        <w:tc>
          <w:tcPr>
            <w:tcW w:w="3542" w:type="dxa"/>
          </w:tcPr>
          <w:p w14:paraId="4C7437F3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Support </w:t>
            </w:r>
            <w:proofErr w:type="gramStart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required</w:t>
            </w:r>
            <w:proofErr w:type="gramEnd"/>
          </w:p>
          <w:p w14:paraId="21933D52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ED2540E" w14:textId="76AF6BBD" w:rsidR="00150769" w:rsidRPr="00CE196F" w:rsidRDefault="00625B90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3BDFF2E4" w14:textId="77777777" w:rsidR="00CE1492" w:rsidRDefault="00CE1492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72FC1DEA" w14:textId="33862255" w:rsidR="00383D05" w:rsidRDefault="00383D05" w:rsidP="00A645CF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Your answers to the questions above will enable the court and the judge, to consider </w:t>
      </w:r>
      <w:bookmarkEnd w:id="0"/>
      <w:r>
        <w:rPr>
          <w:rFonts w:ascii="GDSTransportWebsite" w:hAnsi="GDSTransportWebsite"/>
          <w:color w:val="0A0A0A"/>
          <w:shd w:val="clear" w:color="auto" w:fill="FFFFFF"/>
        </w:rPr>
        <w:t>what steps, adjustments or support can be arranged.</w:t>
      </w:r>
      <w:r w:rsidRPr="004F0221">
        <w:rPr>
          <w:i/>
          <w:iCs/>
        </w:rPr>
        <w:t> </w:t>
      </w:r>
    </w:p>
    <w:p w14:paraId="7FCCA335" w14:textId="620B3017" w:rsidR="005139BA" w:rsidRPr="00A645CF" w:rsidRDefault="005139BA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1678DEFE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isBlank(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 xml:space="preserve">furtherInformation.otherInformationForJudge)}&gt;&gt;Not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666DCE" w:rsidRPr="00156806" w14:paraId="532A1B8F" w14:textId="77777777" w:rsidTr="00E84CC3">
        <w:trPr>
          <w:trHeight w:val="67"/>
        </w:trPr>
        <w:tc>
          <w:tcPr>
            <w:tcW w:w="10060" w:type="dxa"/>
            <w:gridSpan w:val="2"/>
          </w:tcPr>
          <w:p w14:paraId="5937F7CB" w14:textId="7FC84410" w:rsidR="00666DCE" w:rsidRPr="001839B9" w:rsidRDefault="00666DCE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666DC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6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1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statementOfTruth.role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A02F0" w14:textId="77777777" w:rsidR="00820B7B" w:rsidRDefault="00820B7B" w:rsidP="00812032">
      <w:r>
        <w:separator/>
      </w:r>
    </w:p>
  </w:endnote>
  <w:endnote w:type="continuationSeparator" w:id="0">
    <w:p w14:paraId="400E9E91" w14:textId="77777777" w:rsidR="00820B7B" w:rsidRDefault="00820B7B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AFF35" w14:textId="559125D1" w:rsidR="009D610C" w:rsidRDefault="009D61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64B0B2" wp14:editId="6A4C689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74C170" w14:textId="272DCEBD" w:rsidR="009D610C" w:rsidRPr="009D610C" w:rsidRDefault="009D610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610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64B0B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7174C170" w14:textId="272DCEBD" w:rsidR="009D610C" w:rsidRPr="009D610C" w:rsidRDefault="009D610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D610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602BD0AE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EBB78" w14:textId="11B3E905" w:rsidR="009D610C" w:rsidRDefault="009D61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DFF11C6" wp14:editId="3854195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050B93" w14:textId="5699DFA4" w:rsidR="009D610C" w:rsidRPr="009D610C" w:rsidRDefault="009D610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610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FF11C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42050B93" w14:textId="5699DFA4" w:rsidR="009D610C" w:rsidRPr="009D610C" w:rsidRDefault="009D610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D610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B8899" w14:textId="77777777" w:rsidR="00820B7B" w:rsidRDefault="00820B7B" w:rsidP="00812032">
      <w:r>
        <w:separator/>
      </w:r>
    </w:p>
  </w:footnote>
  <w:footnote w:type="continuationSeparator" w:id="0">
    <w:p w14:paraId="176C2A9D" w14:textId="77777777" w:rsidR="00820B7B" w:rsidRDefault="00820B7B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982409">
    <w:abstractNumId w:val="0"/>
  </w:num>
  <w:num w:numId="2" w16cid:durableId="189338399">
    <w:abstractNumId w:val="8"/>
  </w:num>
  <w:num w:numId="3" w16cid:durableId="1822576391">
    <w:abstractNumId w:val="7"/>
  </w:num>
  <w:num w:numId="4" w16cid:durableId="1111777392">
    <w:abstractNumId w:val="4"/>
  </w:num>
  <w:num w:numId="5" w16cid:durableId="1777287564">
    <w:abstractNumId w:val="9"/>
  </w:num>
  <w:num w:numId="6" w16cid:durableId="1032461842">
    <w:abstractNumId w:val="10"/>
  </w:num>
  <w:num w:numId="7" w16cid:durableId="1775705363">
    <w:abstractNumId w:val="16"/>
  </w:num>
  <w:num w:numId="8" w16cid:durableId="526456086">
    <w:abstractNumId w:val="22"/>
  </w:num>
  <w:num w:numId="9" w16cid:durableId="1169296074">
    <w:abstractNumId w:val="5"/>
  </w:num>
  <w:num w:numId="10" w16cid:durableId="1331133209">
    <w:abstractNumId w:val="28"/>
  </w:num>
  <w:num w:numId="11" w16cid:durableId="637495578">
    <w:abstractNumId w:val="11"/>
  </w:num>
  <w:num w:numId="12" w16cid:durableId="1065686835">
    <w:abstractNumId w:val="6"/>
  </w:num>
  <w:num w:numId="13" w16cid:durableId="1187213791">
    <w:abstractNumId w:val="13"/>
  </w:num>
  <w:num w:numId="14" w16cid:durableId="1373575957">
    <w:abstractNumId w:val="17"/>
  </w:num>
  <w:num w:numId="15" w16cid:durableId="2073844761">
    <w:abstractNumId w:val="23"/>
  </w:num>
  <w:num w:numId="16" w16cid:durableId="2014608324">
    <w:abstractNumId w:val="19"/>
  </w:num>
  <w:num w:numId="17" w16cid:durableId="427042898">
    <w:abstractNumId w:val="27"/>
  </w:num>
  <w:num w:numId="18" w16cid:durableId="394201401">
    <w:abstractNumId w:val="26"/>
  </w:num>
  <w:num w:numId="19" w16cid:durableId="2086370447">
    <w:abstractNumId w:val="1"/>
  </w:num>
  <w:num w:numId="20" w16cid:durableId="644235686">
    <w:abstractNumId w:val="25"/>
  </w:num>
  <w:num w:numId="21" w16cid:durableId="1016036542">
    <w:abstractNumId w:val="3"/>
  </w:num>
  <w:num w:numId="22" w16cid:durableId="1995185135">
    <w:abstractNumId w:val="15"/>
  </w:num>
  <w:num w:numId="23" w16cid:durableId="649796658">
    <w:abstractNumId w:val="2"/>
  </w:num>
  <w:num w:numId="24" w16cid:durableId="736633573">
    <w:abstractNumId w:val="12"/>
  </w:num>
  <w:num w:numId="25" w16cid:durableId="1259219938">
    <w:abstractNumId w:val="29"/>
  </w:num>
  <w:num w:numId="26" w16cid:durableId="771701050">
    <w:abstractNumId w:val="20"/>
  </w:num>
  <w:num w:numId="27" w16cid:durableId="1763717130">
    <w:abstractNumId w:val="14"/>
  </w:num>
  <w:num w:numId="28" w16cid:durableId="1050691345">
    <w:abstractNumId w:val="21"/>
  </w:num>
  <w:num w:numId="29" w16cid:durableId="176117791">
    <w:abstractNumId w:val="24"/>
  </w:num>
  <w:num w:numId="30" w16cid:durableId="15849921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D53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A09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BCC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18B8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31D9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17B7"/>
    <w:rsid w:val="001329EA"/>
    <w:rsid w:val="00132BE9"/>
    <w:rsid w:val="00133AEC"/>
    <w:rsid w:val="00133E5F"/>
    <w:rsid w:val="00134217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9F4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69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6ED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5B59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B7D91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C0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615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5FB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1F59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483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5E64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D05"/>
    <w:rsid w:val="00383FF3"/>
    <w:rsid w:val="00384D1F"/>
    <w:rsid w:val="00385D73"/>
    <w:rsid w:val="003862C8"/>
    <w:rsid w:val="003866F6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C7D42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043"/>
    <w:rsid w:val="003E7422"/>
    <w:rsid w:val="003F0303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3D59"/>
    <w:rsid w:val="003F4114"/>
    <w:rsid w:val="003F4AA3"/>
    <w:rsid w:val="003F4F50"/>
    <w:rsid w:val="003F6030"/>
    <w:rsid w:val="003F668E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32C"/>
    <w:rsid w:val="00463491"/>
    <w:rsid w:val="004635F3"/>
    <w:rsid w:val="00463CF7"/>
    <w:rsid w:val="004640B8"/>
    <w:rsid w:val="00465952"/>
    <w:rsid w:val="004659C3"/>
    <w:rsid w:val="00465D5A"/>
    <w:rsid w:val="00466010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18"/>
    <w:rsid w:val="004D59FD"/>
    <w:rsid w:val="004D5F94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590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39B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3FF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615E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6FF"/>
    <w:rsid w:val="005E6AB3"/>
    <w:rsid w:val="005E6CBB"/>
    <w:rsid w:val="005F0457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B90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6DCE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4C8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6B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99D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5E6C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3BC8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E68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0A20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DE6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89D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0E74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287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838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0ED1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61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0B7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AC2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4825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1A2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1F76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682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391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3CFA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474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10C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BF5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EF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9ED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175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2BE4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4C5"/>
    <w:rsid w:val="00A645C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356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C7E8E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4987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49B0"/>
    <w:rsid w:val="00B0528B"/>
    <w:rsid w:val="00B053C9"/>
    <w:rsid w:val="00B05A51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0E08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A3E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52B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105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27ECE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883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853"/>
    <w:rsid w:val="00C62C6B"/>
    <w:rsid w:val="00C62E4E"/>
    <w:rsid w:val="00C63A41"/>
    <w:rsid w:val="00C63B2C"/>
    <w:rsid w:val="00C63EA6"/>
    <w:rsid w:val="00C63F0B"/>
    <w:rsid w:val="00C644F3"/>
    <w:rsid w:val="00C64648"/>
    <w:rsid w:val="00C64881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0B6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95F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492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201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36C2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368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3D76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EB7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4E2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EB6"/>
    <w:rsid w:val="00E30F1F"/>
    <w:rsid w:val="00E3110E"/>
    <w:rsid w:val="00E313BA"/>
    <w:rsid w:val="00E3140C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DDD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C1C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31AD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CE8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4B2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968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03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801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045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135"/>
    <w:rsid w:val="00FE04B9"/>
    <w:rsid w:val="00FE07E6"/>
    <w:rsid w:val="00FE081A"/>
    <w:rsid w:val="00FE09A0"/>
    <w:rsid w:val="00FE11BC"/>
    <w:rsid w:val="00FE1697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1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336f4fe-8719-4ea2-b5d6-29b3a580aeb4">
      <UserInfo>
        <DisplayName>Robert Allright</DisplayName>
        <AccountId>23</AccountId>
        <AccountType/>
      </UserInfo>
    </SharedWithUsers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repeat request</Approval_x0020_Request_x0020_Comment>
    <Publication_x0020_Date xmlns="f336f4fe-8719-4ea2-b5d6-29b3a580aeb4">2022-01-24T00:00:00+00:00</Publication_x0020_D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469BE3-3122-4EFD-A7B7-A5DD8A758F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0DCDF7-C1B9-4C24-AAE6-E536CD053D9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950</TotalTime>
  <Pages>8</Pages>
  <Words>1587</Words>
  <Characters>9048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CV-UNS-HRN-ENG-00970 (1)     Now: CV-UNS-HRN-ENG-01114.docx</vt:lpstr>
    </vt:vector>
  </TitlesOfParts>
  <Company/>
  <LinksUpToDate>false</LinksUpToDate>
  <CharactersWithSpaces>10614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CV-UNS-HRN-ENG-01680     Now: CV-UNS-HRN-ENG-01272.docx</dc:title>
  <dc:subject/>
  <dc:creator>District Judge Richard Clarke</dc:creator>
  <cp:keywords/>
  <cp:lastModifiedBy>Astha Malviya</cp:lastModifiedBy>
  <cp:revision>114</cp:revision>
  <cp:lastPrinted>2020-12-03T10:41:00Z</cp:lastPrinted>
  <dcterms:created xsi:type="dcterms:W3CDTF">2022-06-28T15:08:00Z</dcterms:created>
  <dcterms:modified xsi:type="dcterms:W3CDTF">2023-04-14T07:35:00Z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