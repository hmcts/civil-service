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279726B6" w14:textId="77777777" w:rsidR="00BF452C" w:rsidRPr="0059686C" w:rsidRDefault="00BF452C" w:rsidP="00BF45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0B0706A9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877C089" w14:textId="086A189D" w:rsidR="00E85D32" w:rsidRDefault="0021378B" w:rsidP="00385921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 w:rsidR="00B25A9F">
        <w:rPr>
          <w:rFonts w:ascii="GDSTransportWebsite" w:hAnsi="GDSTransportWebsite"/>
          <w:color w:val="0A0A0A"/>
          <w:sz w:val="36"/>
          <w:szCs w:val="36"/>
        </w:rPr>
        <w:t>e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s</w:t>
      </w:r>
      <w:r w:rsidR="00B25A9F">
        <w:rPr>
          <w:rFonts w:ascii="GDSTransportWebsite" w:hAnsi="GDSTransportWebsite"/>
          <w:color w:val="0A0A0A"/>
          <w:sz w:val="36"/>
          <w:szCs w:val="36"/>
        </w:rPr>
        <w:t>_</w:t>
      </w:r>
      <w:r w:rsidR="00B25A9F" w:rsidRPr="00B25A9F">
        <w:rPr>
          <w:rFonts w:ascii="GDSTransportWebsite" w:hAnsi="GDSTransportWebsite"/>
          <w:color w:val="0A0A0A"/>
          <w:sz w:val="36"/>
          <w:szCs w:val="36"/>
        </w:rPr>
        <w:t>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br/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E85D32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E85D32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E85D32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E85D32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E85D32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0215FBF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363286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3D1CDD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889307D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06FC9F6" w14:textId="77777777" w:rsidR="005527C1" w:rsidRDefault="005527C1" w:rsidP="005527C1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7BA3A1AE" w14:textId="77777777" w:rsidR="005527C1" w:rsidRDefault="005527C1" w:rsidP="005527C1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14:paraId="433B107C" w14:textId="77777777" w:rsidTr="00480C5D">
        <w:tc>
          <w:tcPr>
            <w:tcW w:w="3544" w:type="dxa"/>
          </w:tcPr>
          <w:p w14:paraId="4F7E93B6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45F57E90" w14:textId="77777777" w:rsidR="005527C1" w:rsidRDefault="005527C1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6054528" w14:textId="77777777" w:rsidR="005527C1" w:rsidRDefault="005527C1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21D4F631" w14:textId="77777777" w:rsidTr="00480C5D">
        <w:tc>
          <w:tcPr>
            <w:tcW w:w="3544" w:type="dxa"/>
          </w:tcPr>
          <w:p w14:paraId="4BF42FC0" w14:textId="77777777" w:rsidR="005527C1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71D8B642" w14:textId="77777777" w:rsidR="005527C1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5527C1" w14:paraId="3B887FF3" w14:textId="77777777" w:rsidTr="00480C5D">
        <w:tc>
          <w:tcPr>
            <w:tcW w:w="3544" w:type="dxa"/>
          </w:tcPr>
          <w:p w14:paraId="01F58527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301EA5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527C1" w14:paraId="6F2AC583" w14:textId="77777777" w:rsidTr="00480C5D">
        <w:tc>
          <w:tcPr>
            <w:tcW w:w="3544" w:type="dxa"/>
          </w:tcPr>
          <w:p w14:paraId="7EA1646A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096403B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6E827A0" w14:textId="77777777" w:rsidR="005527C1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3451AD7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5527C1" w:rsidRPr="000D42BA" w14:paraId="7230B9DA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236B4B" w14:textId="77777777" w:rsidR="005527C1" w:rsidRPr="00362948" w:rsidRDefault="005527C1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2D7F722" w14:textId="77777777" w:rsidR="005527C1" w:rsidRPr="000D42BA" w:rsidRDefault="005527C1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5256CC9E" w14:textId="77777777" w:rsidR="005527C1" w:rsidRPr="005D3D7B" w:rsidRDefault="005527C1" w:rsidP="005527C1">
      <w:pPr>
        <w:rPr>
          <w:rFonts w:ascii="GDSTransportWebsite" w:hAnsi="GDSTransportWebsite"/>
          <w:color w:val="0A0A0A"/>
          <w:shd w:val="clear" w:color="auto" w:fill="FFFFFF"/>
        </w:rPr>
      </w:pPr>
    </w:p>
    <w:p w14:paraId="0DF4E4FF" w14:textId="5D26A82A" w:rsidR="00B25A9F" w:rsidRDefault="005527C1" w:rsidP="007C5BE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09E1882" w14:textId="77777777" w:rsidR="00F964D5" w:rsidRDefault="00F964D5" w:rsidP="00F964D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2A49CA7" w14:textId="748D95E0" w:rsidR="00AE5EA6" w:rsidRDefault="00B25A9F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66068AA4" w14:textId="77777777" w:rsidR="00B354C0" w:rsidRDefault="00B354C0" w:rsidP="00AE5EA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09FD7B48" w14:textId="77777777" w:rsidR="00F964D5" w:rsidRDefault="00F964D5" w:rsidP="00F964D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5C6F30C0" w14:textId="77777777" w:rsidR="00F964D5" w:rsidRDefault="00F964D5" w:rsidP="00F964D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Disclosure report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964D5" w14:paraId="53DB3240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0AE2D69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510F20F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622E5EB" w14:textId="77777777" w:rsidR="00F964D5" w:rsidRDefault="00F964D5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239ED7" w14:textId="77777777" w:rsidR="00F964D5" w:rsidRDefault="00F964D5" w:rsidP="00F964D5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disclosureReport.draftOrderNumber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964D5" w14:paraId="7D963DEC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0914C90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132FB78" w14:textId="77777777" w:rsidR="00F964D5" w:rsidRDefault="00F964D5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BE5E530" w14:textId="77777777" w:rsidR="00F964D5" w:rsidRDefault="00F964D5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D27EA0" w14:textId="77777777" w:rsidR="00F964D5" w:rsidRDefault="00F964D5" w:rsidP="00F964D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1506537" w14:textId="77777777" w:rsidR="00F964D5" w:rsidRDefault="00F964D5" w:rsidP="00F964D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2E9C8826" w14:textId="77777777" w:rsidR="00104525" w:rsidRPr="00104525" w:rsidRDefault="00104525" w:rsidP="00104525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104525"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 w:rsidRPr="00104525">
        <w:rPr>
          <w:rFonts w:ascii="GDSTransportWebsite" w:hAnsi="GDSTransportWebsite"/>
          <w:color w:val="0A0A0A"/>
          <w:sz w:val="36"/>
          <w:szCs w:val="36"/>
        </w:rPr>
        <w:t>_{</w:t>
      </w:r>
      <w:proofErr w:type="spellStart"/>
      <w:proofErr w:type="gramEnd"/>
      <w:r w:rsidRPr="00104525"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Pr="00104525">
        <w:rPr>
          <w:rFonts w:ascii="GDSTransportWebsite" w:hAnsi="GDSTransportWebsite"/>
          <w:color w:val="0A0A0A"/>
          <w:sz w:val="36"/>
          <w:szCs w:val="36"/>
        </w:rPr>
        <w:t>='SMALL_CLAIM' &amp;&amp;</w:t>
      </w:r>
      <w:r w:rsidRPr="00104525">
        <w:t xml:space="preserve"> </w:t>
      </w:r>
      <w:proofErr w:type="spellStart"/>
      <w:r w:rsidRPr="00104525">
        <w:rPr>
          <w:rFonts w:ascii="GDSTransportWebsite" w:hAnsi="GDSTransportWebsite"/>
          <w:color w:val="0A0A0A"/>
          <w:sz w:val="36"/>
          <w:szCs w:val="36"/>
        </w:rPr>
        <w:t>deterWithoutHearingYesNo</w:t>
      </w:r>
      <w:proofErr w:type="spellEnd"/>
      <w:r w:rsidRPr="00104525">
        <w:rPr>
          <w:rFonts w:ascii="GDSTransportWebsite" w:hAnsi="GDSTransportWebsite"/>
          <w:color w:val="0A0A0A"/>
          <w:sz w:val="36"/>
          <w:szCs w:val="36"/>
        </w:rPr>
        <w:t>!=null }&gt;&gt;</w:t>
      </w:r>
    </w:p>
    <w:p w14:paraId="461FEAA7" w14:textId="77777777" w:rsidR="00104525" w:rsidRPr="00104525" w:rsidRDefault="00104525" w:rsidP="00104525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104525"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1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104525" w:rsidRPr="00104525" w14:paraId="5F2CA720" w14:textId="77777777" w:rsidTr="004071B5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179E222" w14:textId="77777777" w:rsidR="00104525" w:rsidRPr="00104525" w:rsidRDefault="00104525" w:rsidP="00104525">
            <w:pPr>
              <w:spacing w:before="40" w:beforeAutospacing="1" w:after="40" w:afterAutospacing="1"/>
              <w:rPr>
                <w:rFonts w:ascii="GDSTransportWebsite" w:hAnsi="GDSTransportWebsite"/>
                <w:b/>
                <w:bCs/>
              </w:rPr>
            </w:pPr>
            <w:r w:rsidRPr="00104525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 i.e. by a Judge reading and considering the case papers, witness statements and other documents filed by the parties, </w:t>
            </w:r>
            <w:proofErr w:type="gramStart"/>
            <w:r w:rsidRPr="00104525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104525">
              <w:rPr>
                <w:rFonts w:ascii="GDSTransportWebsite" w:hAnsi="GDSTransportWebsite"/>
                <w:b/>
                <w:bCs/>
              </w:rPr>
              <w:t xml:space="preserve">, and giving a note of reasons for that decision? </w:t>
            </w:r>
          </w:p>
          <w:p w14:paraId="4BE5078B" w14:textId="77777777" w:rsidR="00104525" w:rsidRPr="00104525" w:rsidRDefault="00104525" w:rsidP="00104525">
            <w:pPr>
              <w:spacing w:before="40" w:beforeAutospacing="1" w:after="40" w:afterAutospacing="1"/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5F4D7E" w14:textId="77777777" w:rsidR="00104525" w:rsidRPr="00104525" w:rsidRDefault="00104525" w:rsidP="0010452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04525">
              <w:rPr>
                <w:rFonts w:ascii="GDSTransportWebsite" w:hAnsi="GDSTransportWebsite"/>
                <w:color w:val="0A0A0A"/>
              </w:rPr>
              <w:t>&lt;&lt;</w:t>
            </w:r>
            <w:bookmarkStart w:id="0" w:name="_Hlk194319285"/>
            <w:proofErr w:type="spellStart"/>
            <w:r w:rsidRPr="00104525">
              <w:rPr>
                <w:rFonts w:ascii="GDSTransportWebsite" w:hAnsi="GDSTransportWebsite"/>
                <w:color w:val="0A0A0A"/>
              </w:rPr>
              <w:t>deterWithoutHearingYesNo</w:t>
            </w:r>
            <w:bookmarkEnd w:id="0"/>
            <w:proofErr w:type="spellEnd"/>
            <w:r w:rsidRPr="00104525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F1453FC" w14:textId="77777777" w:rsidR="00104525" w:rsidRPr="00104525" w:rsidRDefault="00104525" w:rsidP="00104525">
      <w:pPr>
        <w:suppressAutoHyphens/>
      </w:pPr>
      <w:r w:rsidRPr="00104525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104525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104525">
        <w:rPr>
          <w:rFonts w:ascii="GDSTransportWebsite" w:hAnsi="GDSTransportWebsite"/>
          <w:color w:val="0A0A0A"/>
        </w:rPr>
        <w:t>deterWithoutHearingYesNo</w:t>
      </w:r>
      <w:proofErr w:type="spellEnd"/>
      <w:r w:rsidRPr="00104525">
        <w:rPr>
          <w:rFonts w:ascii="GDSTransportWebsite" w:hAnsi="GDSTransportWebsite"/>
          <w:color w:val="0A0A0A"/>
          <w:shd w:val="clear" w:color="auto" w:fill="FFFFFF"/>
        </w:rPr>
        <w:t xml:space="preserve"> ='No'}&gt;&gt;</w:t>
      </w:r>
    </w:p>
    <w:tbl>
      <w:tblPr>
        <w:tblStyle w:val="TableGrid1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104525" w:rsidRPr="00104525" w14:paraId="06316B32" w14:textId="77777777" w:rsidTr="004071B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9E6D0D3" w14:textId="77777777" w:rsidR="00104525" w:rsidRPr="00104525" w:rsidRDefault="00104525" w:rsidP="0010452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0452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not, please state why</w:t>
            </w:r>
          </w:p>
          <w:p w14:paraId="06E6062C" w14:textId="77777777" w:rsidR="00104525" w:rsidRPr="00104525" w:rsidRDefault="00104525" w:rsidP="00104525">
            <w:pPr>
              <w:spacing w:before="40" w:after="4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877F74" w14:textId="77777777" w:rsidR="00104525" w:rsidRPr="00104525" w:rsidRDefault="00104525" w:rsidP="0010452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04525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104525">
              <w:rPr>
                <w:rFonts w:ascii="GDSTransportWebsite" w:hAnsi="GDSTransportWebsite"/>
                <w:color w:val="0A0A0A"/>
              </w:rPr>
              <w:t>deterWithoutHearingWhyNot</w:t>
            </w:r>
            <w:proofErr w:type="spellEnd"/>
            <w:r w:rsidRPr="00104525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EA1FC7" w14:textId="77777777" w:rsidR="00104525" w:rsidRPr="00104525" w:rsidRDefault="00104525" w:rsidP="00104525">
      <w:pPr>
        <w:suppressAutoHyphens/>
        <w:rPr>
          <w:rFonts w:ascii="GDSTransportWebsite" w:hAnsi="GDSTransportWebsite"/>
          <w:color w:val="0A0A0A"/>
          <w:shd w:val="clear" w:color="auto" w:fill="FFFFFF"/>
        </w:rPr>
      </w:pPr>
      <w:r w:rsidRPr="00104525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8EAB9DE" w14:textId="0422177C" w:rsidR="00B354C0" w:rsidRDefault="00104525" w:rsidP="00104525">
      <w:pPr>
        <w:pBdr>
          <w:bottom w:val="single" w:sz="4" w:space="1" w:color="000000"/>
        </w:pBdr>
        <w:suppressAutoHyphens/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104525"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1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2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2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13449" w14:textId="77777777" w:rsidR="00453EA0" w:rsidRDefault="00453EA0" w:rsidP="00812032">
      <w:r>
        <w:separator/>
      </w:r>
    </w:p>
  </w:endnote>
  <w:endnote w:type="continuationSeparator" w:id="0">
    <w:p w14:paraId="0C1159C7" w14:textId="77777777" w:rsidR="00453EA0" w:rsidRDefault="00453EA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AFF35" w14:textId="24E97A7A" w:rsidR="009D610C" w:rsidRDefault="009D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EBB78" w14:textId="016F4652" w:rsidR="009D610C" w:rsidRDefault="009D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E06EC" w14:textId="77777777" w:rsidR="00453EA0" w:rsidRDefault="00453EA0" w:rsidP="00812032">
      <w:r>
        <w:separator/>
      </w:r>
    </w:p>
  </w:footnote>
  <w:footnote w:type="continuationSeparator" w:id="0">
    <w:p w14:paraId="5DD81710" w14:textId="77777777" w:rsidR="00453EA0" w:rsidRDefault="00453EA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7B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525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52D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3BF8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921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3EA0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7C1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8A4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37E3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5BE3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64A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5DB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B7BB2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2B1E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EA6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4C0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5229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52C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1EA4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101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92C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198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9A5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5FA1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5D32"/>
    <w:rsid w:val="00E87099"/>
    <w:rsid w:val="00E915CD"/>
    <w:rsid w:val="00E918BE"/>
    <w:rsid w:val="00E923DD"/>
    <w:rsid w:val="00E92408"/>
    <w:rsid w:val="00E92C97"/>
    <w:rsid w:val="00E92D7D"/>
    <w:rsid w:val="00E93691"/>
    <w:rsid w:val="00E938EE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87A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4D5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customStyle="1" w:styleId="TableGrid1">
    <w:name w:val="Table Grid1"/>
    <w:basedOn w:val="TableNormal"/>
    <w:next w:val="TableGrid"/>
    <w:rsid w:val="0010452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D0EBCB-6796-4C98-89E9-F4F631806D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10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CV-UNS-HRN-ENG-01901     Now: CV-UNS-HRN-ENG-01348.docx</dc:title>
  <dc:subject/>
  <dc:creator>District Judge Richard Clarke</dc:creator>
  <cp:keywords/>
  <cp:lastModifiedBy>Mark Drummond</cp:lastModifiedBy>
  <cp:revision>8</cp:revision>
  <cp:lastPrinted>2020-12-03T10:41:00Z</cp:lastPrinted>
  <dcterms:created xsi:type="dcterms:W3CDTF">2023-08-18T11:47:00Z</dcterms:created>
  <dcterms:modified xsi:type="dcterms:W3CDTF">2025-04-02T09:45:00Z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