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76FDF90B" w:rsidR="001042EF" w:rsidRPr="001042EF" w:rsidRDefault="005874B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8480506" wp14:editId="4DF56B8E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61BB38C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Claimants</w:t>
      </w:r>
      <w:r w:rsidR="003D47C8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W w:w="10061" w:type="dxa"/>
        <w:tblLayout w:type="fixed"/>
        <w:tblLook w:val="04A0" w:firstRow="1" w:lastRow="0" w:firstColumn="1" w:lastColumn="0" w:noHBand="0" w:noVBand="1"/>
      </w:tblPr>
      <w:tblGrid>
        <w:gridCol w:w="3544"/>
        <w:gridCol w:w="6517"/>
      </w:tblGrid>
      <w:tr w:rsidR="00AA0D40" w:rsidRPr="00156806" w14:paraId="63AE383D" w14:textId="77777777" w:rsidTr="0083033D">
        <w:trPr>
          <w:trHeight w:val="193"/>
        </w:trPr>
        <w:tc>
          <w:tcPr>
            <w:tcW w:w="10061" w:type="dxa"/>
            <w:gridSpan w:val="2"/>
          </w:tcPr>
          <w:p w14:paraId="5894E8A7" w14:textId="09DF346F" w:rsidR="0080237C" w:rsidRPr="00AA0D40" w:rsidRDefault="00AA0D40" w:rsidP="00A268CC">
            <w:pPr>
              <w:rPr>
                <w:rFonts w:ascii="Tahoma" w:hAnsi="Tahoma" w:cs="Tahoma"/>
                <w:sz w:val="22"/>
                <w:szCs w:val="22"/>
              </w:rPr>
            </w:pPr>
            <w:r w:rsidRPr="00366410">
              <w:rPr>
                <w:shd w:val="clear" w:color="auto" w:fill="FFFFFF"/>
              </w:rPr>
              <w:t>&lt;&lt;rr_</w:t>
            </w:r>
            <w:r w:rsidR="00025667">
              <w:rPr>
                <w:shd w:val="clear" w:color="auto" w:fill="FFFFFF"/>
              </w:rPr>
              <w:t>applicants</w:t>
            </w:r>
            <w:r w:rsidRPr="00366410">
              <w:rPr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3033D">
        <w:trPr>
          <w:trHeight w:val="386"/>
        </w:trPr>
        <w:tc>
          <w:tcPr>
            <w:tcW w:w="10061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83033D">
        <w:trPr>
          <w:trHeight w:val="680"/>
        </w:trPr>
        <w:tc>
          <w:tcPr>
            <w:tcW w:w="3544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83033D">
        <w:tc>
          <w:tcPr>
            <w:tcW w:w="3544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7" w:type="dxa"/>
          </w:tcPr>
          <w:p w14:paraId="09E17066" w14:textId="1FEDE3D5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="00B7583E" w:rsidRPr="009820C6">
              <w:rPr>
                <w:rFonts w:ascii="GDSTransportWebsite" w:hAnsi="GDSTransportWebsite"/>
                <w:color w:val="0A0A0A"/>
              </w:rPr>
              <w:t>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3C1149E4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26F67C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5C25FD84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F6702C" w14:textId="4E4DF7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2BFC8780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F2080F" w:rsidRPr="00786E61" w14:paraId="650FFCA7" w14:textId="77777777" w:rsidTr="0083033D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7" w:type="dxa"/>
          </w:tcPr>
          <w:p w14:paraId="42522987" w14:textId="4C66E695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695D10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B0794E" w:rsidRPr="00786E61" w14:paraId="54149C14" w14:textId="77777777" w:rsidTr="0083033D">
        <w:tc>
          <w:tcPr>
            <w:tcW w:w="3544" w:type="dxa"/>
          </w:tcPr>
          <w:p w14:paraId="7DE7433E" w14:textId="51EBD565" w:rsidR="00B0794E" w:rsidRPr="00F2080F" w:rsidRDefault="0083033D" w:rsidP="00F2080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t>&lt;&lt;er_applicants&gt;&gt;</w:t>
            </w:r>
          </w:p>
        </w:tc>
        <w:tc>
          <w:tcPr>
            <w:tcW w:w="6517" w:type="dxa"/>
          </w:tcPr>
          <w:p w14:paraId="2C0B99B6" w14:textId="77777777" w:rsidR="00B0794E" w:rsidRPr="009E2FA3" w:rsidRDefault="00B0794E" w:rsidP="009E2F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0794E" w:rsidRPr="001839B9" w14:paraId="4F872C6D" w14:textId="77777777" w:rsidTr="0083033D">
        <w:trPr>
          <w:trHeight w:val="680"/>
        </w:trPr>
        <w:tc>
          <w:tcPr>
            <w:tcW w:w="3544" w:type="dxa"/>
          </w:tcPr>
          <w:p w14:paraId="209BA596" w14:textId="207EACB5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>
              <w:br w:type="page"/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  <w:tc>
          <w:tcPr>
            <w:tcW w:w="6517" w:type="dxa"/>
          </w:tcPr>
          <w:p w14:paraId="0E2C2B56" w14:textId="00D77AD4" w:rsidR="00B0794E" w:rsidRPr="001839B9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94E" w:rsidRPr="00A9384B" w14:paraId="2F625E16" w14:textId="77777777" w:rsidTr="0083033D">
        <w:tc>
          <w:tcPr>
            <w:tcW w:w="3544" w:type="dxa"/>
          </w:tcPr>
          <w:p w14:paraId="0FC0358E" w14:textId="36B45A78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7" w:type="dxa"/>
          </w:tcPr>
          <w:p w14:paraId="12039B1D" w14:textId="71E7BE61" w:rsidR="00B0794E" w:rsidRPr="00A9384B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786E61" w14:paraId="48E5331F" w14:textId="77777777" w:rsidTr="0083033D">
        <w:tc>
          <w:tcPr>
            <w:tcW w:w="3544" w:type="dxa"/>
          </w:tcPr>
          <w:p w14:paraId="6BC02E75" w14:textId="7692539B" w:rsidR="00B0794E" w:rsidRPr="00786E61" w:rsidRDefault="0092118C" w:rsidP="00D83DC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6C32EBF" w14:textId="4E9E229D" w:rsidR="00B0794E" w:rsidRPr="00786E61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9E2FA3" w14:paraId="265BF23D" w14:textId="77777777" w:rsidTr="0083033D">
        <w:tc>
          <w:tcPr>
            <w:tcW w:w="3544" w:type="dxa"/>
          </w:tcPr>
          <w:p w14:paraId="0A37F5BB" w14:textId="4487EC37" w:rsidR="00B0794E" w:rsidRPr="00F2080F" w:rsidRDefault="00B0794E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7" w:type="dxa"/>
          </w:tcPr>
          <w:p w14:paraId="2D7DD698" w14:textId="74150AAA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F9E4C2D" w14:textId="2F9B919F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6DD34B7" w14:textId="6E4EB9DC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3C0634" w14:textId="0BA61CA8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C6DBCB" w14:textId="38489690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FDAC247" w14:textId="4522E026" w:rsidR="00B0794E" w:rsidRPr="009E2FA3" w:rsidRDefault="00B0794E" w:rsidP="00D83DC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83033D" w14:paraId="3D4A32CA" w14:textId="07511D8C" w:rsidTr="0083033D">
        <w:trPr>
          <w:trHeight w:val="680"/>
        </w:trPr>
        <w:tc>
          <w:tcPr>
            <w:tcW w:w="3544" w:type="dxa"/>
          </w:tcPr>
          <w:p w14:paraId="69A4E1B6" w14:textId="77777777" w:rsidR="0083033D" w:rsidRPr="006F2F96" w:rsidRDefault="0083033D" w:rsidP="0083033D">
            <w:pPr>
              <w:spacing w:before="40" w:after="4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7" w:type="dxa"/>
          </w:tcPr>
          <w:p w14:paraId="41E3052C" w14:textId="00129D16" w:rsidR="0083033D" w:rsidRPr="006F2F96" w:rsidRDefault="0083033D" w:rsidP="0083033D">
            <w:pPr>
              <w:spacing w:before="40" w:after="40"/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83033D" w14:paraId="0C43B8FF" w14:textId="77777777" w:rsidTr="0083033D">
        <w:trPr>
          <w:trHeight w:val="680"/>
        </w:trPr>
        <w:tc>
          <w:tcPr>
            <w:tcW w:w="3544" w:type="dxa"/>
          </w:tcPr>
          <w:p w14:paraId="628B4600" w14:textId="7FE371B8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7" w:type="dxa"/>
          </w:tcPr>
          <w:p w14:paraId="42F35654" w14:textId="632CB8FE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83033D" w14:paraId="0CD3BA8B" w14:textId="77777777" w:rsidTr="0083033D">
        <w:trPr>
          <w:trHeight w:val="680"/>
        </w:trPr>
        <w:tc>
          <w:tcPr>
            <w:tcW w:w="3544" w:type="dxa"/>
          </w:tcPr>
          <w:p w14:paraId="1D1CD85E" w14:textId="5FAF2C67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</w:tcPr>
          <w:p w14:paraId="410C382C" w14:textId="37294E39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3EED23F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449D9B0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0D7C8D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62B5A441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49DF3A3F" w14:textId="3D52578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3DC8A24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668E30E1" w:rsidR="00B7583E" w:rsidRPr="0080237C" w:rsidRDefault="0092118C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E3712F8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9D9B05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FB8375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6F1E7F2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4D390DDB" w14:textId="178A426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68D6073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0A0F156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425C6A">
              <w:rPr>
                <w:rFonts w:ascii="GDSTransportWebsite" w:hAnsi="GDSTransportWebsite"/>
                <w:color w:val="0A0A0A"/>
              </w:rPr>
              <w:t xml:space="preserve"> believe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7FB45CB7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4BF95670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352750B3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>t respond</w:t>
      </w:r>
      <w:r w:rsidRPr="00D40E02">
        <w:rPr>
          <w:b/>
          <w:bCs/>
        </w:rPr>
        <w:t>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C32D" w14:textId="77777777" w:rsidR="00A03991" w:rsidRDefault="00A03991" w:rsidP="00812032">
      <w:r>
        <w:separator/>
      </w:r>
    </w:p>
  </w:endnote>
  <w:endnote w:type="continuationSeparator" w:id="0">
    <w:p w14:paraId="4D309A73" w14:textId="77777777" w:rsidR="00A03991" w:rsidRDefault="00A0399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3F19F" w14:textId="4E04088D" w:rsidR="0092118C" w:rsidRDefault="009211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C8EDB4" wp14:editId="618BFB4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02A7B5" w14:textId="29E89529" w:rsidR="0092118C" w:rsidRPr="0092118C" w:rsidRDefault="0092118C" w:rsidP="0092118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2118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8ED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D02A7B5" w14:textId="29E89529" w:rsidR="0092118C" w:rsidRPr="0092118C" w:rsidRDefault="0092118C" w:rsidP="0092118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2118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A519DAB" w:rsidR="00153598" w:rsidRDefault="0092118C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481A68F6" wp14:editId="0827E90E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53440B" w14:textId="1666467F" w:rsidR="0092118C" w:rsidRPr="0092118C" w:rsidRDefault="0092118C" w:rsidP="0092118C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92118C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81A68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7553440B" w14:textId="1666467F" w:rsidR="0092118C" w:rsidRPr="0092118C" w:rsidRDefault="0092118C" w:rsidP="0092118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2118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EBA05" w14:textId="1F49FC08" w:rsidR="0092118C" w:rsidRDefault="009211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567FF1" wp14:editId="6A860EF0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79C16" w14:textId="2E2BCE63" w:rsidR="0092118C" w:rsidRPr="0092118C" w:rsidRDefault="0092118C" w:rsidP="0092118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2118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567F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8F79C16" w14:textId="2E2BCE63" w:rsidR="0092118C" w:rsidRPr="0092118C" w:rsidRDefault="0092118C" w:rsidP="0092118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2118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2253F" w14:textId="77777777" w:rsidR="00A03991" w:rsidRDefault="00A03991" w:rsidP="00812032">
      <w:r>
        <w:separator/>
      </w:r>
    </w:p>
  </w:footnote>
  <w:footnote w:type="continuationSeparator" w:id="0">
    <w:p w14:paraId="6BC31543" w14:textId="77777777" w:rsidR="00A03991" w:rsidRDefault="00A03991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490932">
    <w:abstractNumId w:val="0"/>
  </w:num>
  <w:num w:numId="2" w16cid:durableId="1035931492">
    <w:abstractNumId w:val="8"/>
  </w:num>
  <w:num w:numId="3" w16cid:durableId="1752700700">
    <w:abstractNumId w:val="7"/>
  </w:num>
  <w:num w:numId="4" w16cid:durableId="663972349">
    <w:abstractNumId w:val="4"/>
  </w:num>
  <w:num w:numId="5" w16cid:durableId="943420877">
    <w:abstractNumId w:val="9"/>
  </w:num>
  <w:num w:numId="6" w16cid:durableId="1421102518">
    <w:abstractNumId w:val="10"/>
  </w:num>
  <w:num w:numId="7" w16cid:durableId="1505514182">
    <w:abstractNumId w:val="16"/>
  </w:num>
  <w:num w:numId="8" w16cid:durableId="2061241956">
    <w:abstractNumId w:val="22"/>
  </w:num>
  <w:num w:numId="9" w16cid:durableId="1557888085">
    <w:abstractNumId w:val="5"/>
  </w:num>
  <w:num w:numId="10" w16cid:durableId="1928727048">
    <w:abstractNumId w:val="28"/>
  </w:num>
  <w:num w:numId="11" w16cid:durableId="1678340592">
    <w:abstractNumId w:val="11"/>
  </w:num>
  <w:num w:numId="12" w16cid:durableId="1495487763">
    <w:abstractNumId w:val="6"/>
  </w:num>
  <w:num w:numId="13" w16cid:durableId="62945515">
    <w:abstractNumId w:val="13"/>
  </w:num>
  <w:num w:numId="14" w16cid:durableId="1859350407">
    <w:abstractNumId w:val="17"/>
  </w:num>
  <w:num w:numId="15" w16cid:durableId="184682576">
    <w:abstractNumId w:val="23"/>
  </w:num>
  <w:num w:numId="16" w16cid:durableId="344946044">
    <w:abstractNumId w:val="19"/>
  </w:num>
  <w:num w:numId="17" w16cid:durableId="1946881506">
    <w:abstractNumId w:val="27"/>
  </w:num>
  <w:num w:numId="18" w16cid:durableId="1780102210">
    <w:abstractNumId w:val="26"/>
  </w:num>
  <w:num w:numId="19" w16cid:durableId="352416906">
    <w:abstractNumId w:val="1"/>
  </w:num>
  <w:num w:numId="20" w16cid:durableId="1508671403">
    <w:abstractNumId w:val="25"/>
  </w:num>
  <w:num w:numId="21" w16cid:durableId="2129885419">
    <w:abstractNumId w:val="3"/>
  </w:num>
  <w:num w:numId="22" w16cid:durableId="1889877043">
    <w:abstractNumId w:val="15"/>
  </w:num>
  <w:num w:numId="23" w16cid:durableId="1315178922">
    <w:abstractNumId w:val="2"/>
  </w:num>
  <w:num w:numId="24" w16cid:durableId="1131820547">
    <w:abstractNumId w:val="12"/>
  </w:num>
  <w:num w:numId="25" w16cid:durableId="1491796340">
    <w:abstractNumId w:val="29"/>
  </w:num>
  <w:num w:numId="26" w16cid:durableId="1446576544">
    <w:abstractNumId w:val="20"/>
  </w:num>
  <w:num w:numId="27" w16cid:durableId="81610270">
    <w:abstractNumId w:val="14"/>
  </w:num>
  <w:num w:numId="28" w16cid:durableId="2063095220">
    <w:abstractNumId w:val="21"/>
  </w:num>
  <w:num w:numId="29" w16cid:durableId="1541285664">
    <w:abstractNumId w:val="24"/>
  </w:num>
  <w:num w:numId="30" w16cid:durableId="10016600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0F1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7C8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273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9F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432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4B5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31A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5D10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470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65B1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33D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18C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895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991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68CC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76F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94E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4F4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2F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B7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4F0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44D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There,
I've added new template, its been demoed and approved by PO.
Could you please approve it?
Indu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AB765-8282-4FF7-AFEA-C07A5FC4BC78}"/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5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CV-UNS-CLM-ENG-01686     Now: CV-SPC-CLM-ENG-01355.docx</dc:title>
  <dc:subject/>
  <dc:creator>District Judge Richard Clarke</dc:creator>
  <cp:keywords/>
  <cp:lastModifiedBy>Suvarna Thekkoot</cp:lastModifiedBy>
  <cp:revision>2</cp:revision>
  <dcterms:created xsi:type="dcterms:W3CDTF">2023-07-18T22:00:00Z</dcterms:created>
  <dcterms:modified xsi:type="dcterms:W3CDTF">2023-07-18T22:00:00Z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