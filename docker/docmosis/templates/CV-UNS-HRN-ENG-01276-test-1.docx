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279726B6" w14:textId="77777777" w:rsidR="00BF452C" w:rsidRPr="0059686C" w:rsidRDefault="00BF452C" w:rsidP="00BF45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0B0706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66F49CF1" w14:textId="77777777" w:rsidR="005527C1" w:rsidRDefault="005527C1" w:rsidP="005527C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52DA986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EEBE" w14:textId="77777777" w:rsidR="002D752D" w:rsidRDefault="002D752D" w:rsidP="00812032">
      <w:r>
        <w:separator/>
      </w:r>
    </w:p>
  </w:endnote>
  <w:endnote w:type="continuationSeparator" w:id="0">
    <w:p w14:paraId="14D73FBC" w14:textId="77777777" w:rsidR="002D752D" w:rsidRDefault="002D752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24E97A7A" w:rsidR="009D610C" w:rsidRDefault="009D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016F4652" w:rsidR="009D610C" w:rsidRDefault="009D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2BC5" w14:textId="77777777" w:rsidR="002D752D" w:rsidRDefault="002D752D" w:rsidP="00812032">
      <w:r>
        <w:separator/>
      </w:r>
    </w:p>
  </w:footnote>
  <w:footnote w:type="continuationSeparator" w:id="0">
    <w:p w14:paraId="4F66E12F" w14:textId="77777777" w:rsidR="002D752D" w:rsidRDefault="002D752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52D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8A4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2C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38EE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9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2023-08-18T11:47:00Z</dcterms:created>
  <dcterms:modified xsi:type="dcterms:W3CDTF">2023-08-18T11:47:00Z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