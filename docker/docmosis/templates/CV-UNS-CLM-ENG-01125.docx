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61A84">
        <w:tc>
          <w:tcPr>
            <w:tcW w:w="1980" w:type="dxa"/>
            <w:vMerge w:val="restart"/>
          </w:tcPr>
          <w:p w14:paraId="2AFC286D" w14:textId="59EFA4C3" w:rsidR="001042EF" w:rsidRDefault="001042EF" w:rsidP="00264351">
            <w:r>
              <w:fldChar w:fldCharType="begin"/>
            </w:r>
            <w:r w:rsidR="0038129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38129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6A13A551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3A966B10" w:rsidR="001042EF" w:rsidRPr="001042EF" w:rsidRDefault="001042EF" w:rsidP="001042EF">
            <w:pPr>
              <w:jc w:val="right"/>
            </w:pPr>
            <w:r>
              <w:fldChar w:fldCharType="begin"/>
            </w:r>
            <w:r w:rsidR="0038129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61A84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3E3A9FDD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61A84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51975A0" w14:textId="52CDF994" w:rsidR="0072271F" w:rsidRDefault="00773459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0A2EC2">
              <w:rPr>
                <w:rFonts w:ascii="GDSTransportWebsite" w:hAnsi="GDSTransportWebsite"/>
                <w:color w:val="60686D"/>
              </w:rPr>
              <w:t>)}&gt;&gt;</w:t>
            </w:r>
            <w:r>
              <w:rPr>
                <w:rFonts w:ascii="GDSTransportWebsite" w:hAnsi="GDSTransportWebsite"/>
                <w:color w:val="60686D"/>
              </w:rPr>
              <w:t>1</w:t>
            </w:r>
            <w:r w:rsidRPr="00773459">
              <w:rPr>
                <w:rFonts w:ascii="GDSTransportWebsite" w:hAnsi="GDSTransportWebsite"/>
                <w:color w:val="60686D"/>
              </w:rPr>
              <w:t>st</w:t>
            </w:r>
            <w:r w:rsidR="00BE5D4C">
              <w:rPr>
                <w:rFonts w:ascii="GDSTransportWebsite" w:hAnsi="GDSTransportWebsite"/>
                <w:color w:val="60686D"/>
              </w:rPr>
              <w:t xml:space="preserve"> </w:t>
            </w:r>
            <w:r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DE700D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8"/>
            <w:bookmarkStart w:id="1" w:name="OLE_LINK10"/>
            <w:r w:rsidR="0072271F"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 w:rsidR="0072271F">
              <w:rPr>
                <w:rFonts w:ascii="GDSTransportWebsite" w:hAnsi="GDSTransportWebsite"/>
                <w:color w:val="60686D"/>
              </w:rPr>
              <w:t>respondent2ExternalReference</w:t>
            </w:r>
            <w:r w:rsidR="0072271F" w:rsidRPr="000A2EC2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5CDFFDD4" w:rsidR="001042EF" w:rsidRDefault="0072271F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0A2EC2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084397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084397">
        <w:trPr>
          <w:trHeight w:val="386"/>
        </w:trPr>
        <w:tc>
          <w:tcPr>
            <w:tcW w:w="10060" w:type="dxa"/>
            <w:gridSpan w:val="2"/>
          </w:tcPr>
          <w:p w14:paraId="1ABA50A3" w14:textId="7BFBB936" w:rsidR="002B18FA" w:rsidRPr="005641F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D689F" w:rsidRPr="00156806" w14:paraId="03E959FE" w14:textId="77777777" w:rsidTr="00A319FA">
        <w:trPr>
          <w:trHeight w:val="680"/>
        </w:trPr>
        <w:tc>
          <w:tcPr>
            <w:tcW w:w="3539" w:type="dxa"/>
          </w:tcPr>
          <w:p w14:paraId="42088DD7" w14:textId="77777777" w:rsidR="000D689F" w:rsidRDefault="000D689F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Type</w:t>
            </w:r>
          </w:p>
        </w:tc>
        <w:tc>
          <w:tcPr>
            <w:tcW w:w="6521" w:type="dxa"/>
          </w:tcPr>
          <w:p w14:paraId="5D363703" w14:textId="77777777" w:rsidR="000D689F" w:rsidRPr="009820C6" w:rsidRDefault="000D689F" w:rsidP="00A319F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&lt;&lt;type&gt;&gt;</w:t>
            </w:r>
          </w:p>
        </w:tc>
      </w:tr>
      <w:tr w:rsidR="00B7583E" w:rsidRPr="00156806" w14:paraId="4E21BE18" w14:textId="77777777" w:rsidTr="00084397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2545CD" w:rsidRPr="00156806" w14:paraId="61EA7FE4" w14:textId="77777777" w:rsidTr="00084397">
        <w:trPr>
          <w:trHeight w:val="353"/>
        </w:trPr>
        <w:tc>
          <w:tcPr>
            <w:tcW w:w="10060" w:type="dxa"/>
            <w:gridSpan w:val="2"/>
          </w:tcPr>
          <w:p w14:paraId="1B7B3D47" w14:textId="4BF055E9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!isBlank(litigationFriendName)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084397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_Hlk82507667"/>
            <w:bookmarkStart w:id="3" w:name="OLE_LINK12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545CD" w:rsidRPr="00156806" w14:paraId="038E125B" w14:textId="77777777" w:rsidTr="00084397">
        <w:trPr>
          <w:trHeight w:val="401"/>
        </w:trPr>
        <w:tc>
          <w:tcPr>
            <w:tcW w:w="10060" w:type="dxa"/>
            <w:gridSpan w:val="2"/>
          </w:tcPr>
          <w:p w14:paraId="6C5E952F" w14:textId="720D0E20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B7583E" w:rsidRPr="00156806" w14:paraId="4C4414ED" w14:textId="77777777" w:rsidTr="00084397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  <w:tr w:rsidR="000D689F" w14:paraId="14B3570D" w14:textId="77777777" w:rsidTr="00A319FA">
        <w:trPr>
          <w:trHeight w:val="403"/>
        </w:trPr>
        <w:tc>
          <w:tcPr>
            <w:tcW w:w="10060" w:type="dxa"/>
            <w:gridSpan w:val="2"/>
          </w:tcPr>
          <w:p w14:paraId="0DBFDDF9" w14:textId="77777777" w:rsidR="000D689F" w:rsidRPr="00D8231C" w:rsidRDefault="000D689F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4" w:name="_Hlk104385855"/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0D689F" w14:paraId="2C03BFA5" w14:textId="77777777" w:rsidTr="00A319FA">
        <w:trPr>
          <w:trHeight w:val="680"/>
        </w:trPr>
        <w:tc>
          <w:tcPr>
            <w:tcW w:w="3539" w:type="dxa"/>
          </w:tcPr>
          <w:p w14:paraId="3F1F4D0A" w14:textId="77777777" w:rsidR="000D689F" w:rsidRPr="005768B2" w:rsidRDefault="000D689F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Trading as</w:t>
            </w:r>
          </w:p>
        </w:tc>
        <w:tc>
          <w:tcPr>
            <w:tcW w:w="6521" w:type="dxa"/>
          </w:tcPr>
          <w:p w14:paraId="2EDB3EC4" w14:textId="77777777" w:rsidR="000D689F" w:rsidRDefault="000D689F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D689F" w14:paraId="5B38FAA2" w14:textId="77777777" w:rsidTr="00A319FA">
        <w:trPr>
          <w:trHeight w:val="149"/>
        </w:trPr>
        <w:tc>
          <w:tcPr>
            <w:tcW w:w="10060" w:type="dxa"/>
            <w:gridSpan w:val="2"/>
          </w:tcPr>
          <w:p w14:paraId="26DBD9A3" w14:textId="77777777" w:rsidR="000D689F" w:rsidRDefault="000D689F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bookmarkEnd w:id="4"/>
      <w:tr w:rsidR="000D689F" w:rsidRPr="00786E61" w14:paraId="156426E1" w14:textId="77777777" w:rsidTr="00084397">
        <w:tc>
          <w:tcPr>
            <w:tcW w:w="10060" w:type="dxa"/>
            <w:gridSpan w:val="2"/>
          </w:tcPr>
          <w:p w14:paraId="04ADAA1F" w14:textId="77777777" w:rsidR="000D689F" w:rsidRPr="00715FBE" w:rsidRDefault="000D689F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</w:tc>
      </w:tr>
      <w:tr w:rsidR="00F51CD7" w:rsidRPr="00786E61" w14:paraId="7D06636B" w14:textId="77777777" w:rsidTr="00084397">
        <w:tc>
          <w:tcPr>
            <w:tcW w:w="10060" w:type="dxa"/>
            <w:gridSpan w:val="2"/>
          </w:tcPr>
          <w:p w14:paraId="4321A6BC" w14:textId="147340CB" w:rsidR="00EF1D8B" w:rsidRPr="00EF1D8B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  <w:tr w:rsidR="00786E61" w:rsidRPr="00786E61" w14:paraId="650FFCA7" w14:textId="77777777" w:rsidTr="00084397">
        <w:tc>
          <w:tcPr>
            <w:tcW w:w="10060" w:type="dxa"/>
            <w:gridSpan w:val="2"/>
          </w:tcPr>
          <w:p w14:paraId="42522987" w14:textId="17F2C674" w:rsidR="00903741" w:rsidRPr="00604A6A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bookmarkStart w:id="5" w:name="OLE_LINK6"/>
            <w:bookmarkStart w:id="6" w:name="OLE_LINK7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bookmarkStart w:id="7" w:name="OLE_LINK5"/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bookmarkEnd w:id="5"/>
            <w:bookmarkEnd w:id="6"/>
            <w:bookmarkEnd w:id="7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084397">
        <w:trPr>
          <w:trHeight w:val="680"/>
        </w:trPr>
        <w:tc>
          <w:tcPr>
            <w:tcW w:w="10060" w:type="dxa"/>
            <w:gridSpan w:val="2"/>
          </w:tcPr>
          <w:p w14:paraId="41E3052C" w14:textId="15EF3026" w:rsidR="00E43194" w:rsidRPr="006F2F96" w:rsidRDefault="00DF161E" w:rsidP="00871AA3">
            <w:pPr>
              <w:spacing w:before="40" w:after="40"/>
            </w:pPr>
            <w:bookmarkStart w:id="8" w:name="OLE_LINK9"/>
            <w:bookmarkStart w:id="9" w:name="OLE_LINK13"/>
            <w:bookmarkStart w:id="10" w:name="OLE_LINK3"/>
            <w:bookmarkStart w:id="11" w:name="OLE_LINK4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.applicants</w:t>
            </w:r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=1}&gt;&gt;Claimant’s&lt;&lt;es_&gt;&gt;</w:t>
            </w:r>
            <w:bookmarkEnd w:id="8"/>
            <w:bookmarkEnd w:id="9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&lt;&lt;cs_{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applicants</w:t>
            </w:r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&gt;1}&gt;&gt;Claimants’&lt;&lt;es_&gt;&gt;</w:t>
            </w:r>
            <w:bookmarkEnd w:id="10"/>
            <w:bookmarkEnd w:id="11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B7583E" w14:paraId="0C43B8FF" w14:textId="77777777" w:rsidTr="00084397">
        <w:trPr>
          <w:trHeight w:val="680"/>
        </w:trPr>
        <w:tc>
          <w:tcPr>
            <w:tcW w:w="3539" w:type="dxa"/>
          </w:tcPr>
          <w:p w14:paraId="628B4600" w14:textId="37A99CC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ABD37A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084397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65AC2D80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084397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DBFB61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12" w:name="OLE_LINK1"/>
            <w:bookmarkStart w:id="13" w:name="OLE_LINK2"/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bookmarkEnd w:id="12"/>
            <w:bookmarkEnd w:id="13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63E89C4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FD61B78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23C4CC16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1EEA7639" w14:textId="7C5A0027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B17D52E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F51CD7" w14:paraId="7B27F414" w14:textId="77777777" w:rsidTr="00084397">
        <w:trPr>
          <w:trHeight w:val="310"/>
        </w:trPr>
        <w:tc>
          <w:tcPr>
            <w:tcW w:w="10060" w:type="dxa"/>
            <w:gridSpan w:val="2"/>
          </w:tcPr>
          <w:p w14:paraId="40F46733" w14:textId="7043F3D9" w:rsidR="00F51CD7" w:rsidRPr="00283B53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14" w:name="OLE_LINK11"/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r w:rsidR="00FC4C9B"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!isBlank(</w:t>
            </w:r>
            <w:r w:rsidR="00FC4C9B" w:rsidRPr="00283B53">
              <w:rPr>
                <w:rFonts w:ascii="GDSTransportWebsite" w:hAnsi="GDSTransportWebsite"/>
                <w:color w:val="0A0A0A"/>
              </w:rPr>
              <w:t>phoneNumber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="00FC4C9B"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14"/>
          </w:p>
        </w:tc>
      </w:tr>
      <w:tr w:rsidR="00F51CD7" w14:paraId="5B676F25" w14:textId="77777777" w:rsidTr="00084397">
        <w:trPr>
          <w:trHeight w:val="680"/>
        </w:trPr>
        <w:tc>
          <w:tcPr>
            <w:tcW w:w="3539" w:type="dxa"/>
          </w:tcPr>
          <w:p w14:paraId="5491706E" w14:textId="60641032" w:rsidR="00F51CD7" w:rsidRPr="00EC2E9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C2E97">
              <w:rPr>
                <w:rFonts w:ascii="GDSTransportWebsite" w:hAnsi="GDSTransportWebsite"/>
                <w:b/>
                <w:bCs/>
                <w:color w:val="0A0A0A"/>
              </w:rPr>
              <w:t>Phone number</w:t>
            </w:r>
          </w:p>
        </w:tc>
        <w:tc>
          <w:tcPr>
            <w:tcW w:w="6521" w:type="dxa"/>
          </w:tcPr>
          <w:p w14:paraId="269FCC25" w14:textId="264F832D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1970B8" w14:paraId="0104593A" w14:textId="77777777" w:rsidTr="00084397">
        <w:trPr>
          <w:trHeight w:val="357"/>
        </w:trPr>
        <w:tc>
          <w:tcPr>
            <w:tcW w:w="10060" w:type="dxa"/>
            <w:gridSpan w:val="2"/>
          </w:tcPr>
          <w:p w14:paraId="352C56A2" w14:textId="317C6362" w:rsidR="001970B8" w:rsidRPr="00F51CD7" w:rsidRDefault="001970B8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14:paraId="20FFB8DB" w14:textId="77777777" w:rsidTr="00084397">
        <w:trPr>
          <w:trHeight w:val="357"/>
        </w:trPr>
        <w:tc>
          <w:tcPr>
            <w:tcW w:w="10060" w:type="dxa"/>
            <w:gridSpan w:val="2"/>
          </w:tcPr>
          <w:p w14:paraId="07AD5E1A" w14:textId="55255455" w:rsidR="00F51CD7" w:rsidRPr="00283B53" w:rsidRDefault="00FC4C9B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2DCD3B2F" w14:textId="77777777" w:rsidTr="00084397">
        <w:trPr>
          <w:trHeight w:val="680"/>
        </w:trPr>
        <w:tc>
          <w:tcPr>
            <w:tcW w:w="3539" w:type="dxa"/>
          </w:tcPr>
          <w:p w14:paraId="2A1FD820" w14:textId="75E43465" w:rsidR="00F51CD7" w:rsidRPr="00EC2E9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C2E97">
              <w:rPr>
                <w:rFonts w:ascii="GDSTransportWebsite" w:hAnsi="GDSTransportWebsite"/>
                <w:b/>
                <w:bCs/>
                <w:color w:val="0A0A0A"/>
              </w:rPr>
              <w:t>DX address</w:t>
            </w:r>
          </w:p>
        </w:tc>
        <w:tc>
          <w:tcPr>
            <w:tcW w:w="6521" w:type="dxa"/>
          </w:tcPr>
          <w:p w14:paraId="4C6730F0" w14:textId="50C1D5A3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>&lt;</w:t>
            </w:r>
            <w:r w:rsidRPr="00283B53">
              <w:rPr>
                <w:rFonts w:ascii="GDSTransportWebsite" w:hAnsi="GDSTransportWebsite"/>
                <w:color w:val="0A0A0A"/>
              </w:rPr>
              <w:t>dxAddress&gt;&gt;</w:t>
            </w:r>
          </w:p>
        </w:tc>
      </w:tr>
      <w:tr w:rsidR="00F51CD7" w14:paraId="0261DA12" w14:textId="77777777" w:rsidTr="00084397">
        <w:trPr>
          <w:trHeight w:val="250"/>
        </w:trPr>
        <w:tc>
          <w:tcPr>
            <w:tcW w:w="10060" w:type="dxa"/>
            <w:gridSpan w:val="2"/>
          </w:tcPr>
          <w:p w14:paraId="518BFC7B" w14:textId="766072FF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="00F242B5" w:rsidRPr="00F51CD7">
              <w:rPr>
                <w:rFonts w:ascii="GDSTransportWebsite" w:hAnsi="GDSTransportWebsite"/>
                <w:color w:val="0A0A0A"/>
              </w:rPr>
              <w:t>_</w:t>
            </w:r>
            <w:r w:rsidRPr="00F51CD7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2E97" w14:paraId="7D04411E" w14:textId="77777777" w:rsidTr="00084397">
        <w:trPr>
          <w:trHeight w:val="250"/>
        </w:trPr>
        <w:tc>
          <w:tcPr>
            <w:tcW w:w="10060" w:type="dxa"/>
            <w:gridSpan w:val="2"/>
          </w:tcPr>
          <w:p w14:paraId="75D810AA" w14:textId="6DF053F9" w:rsidR="00EC2E97" w:rsidRPr="00F51CD7" w:rsidRDefault="00EC2E9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616E97A1" w14:textId="77777777" w:rsidTr="00084397">
        <w:trPr>
          <w:trHeight w:val="680"/>
        </w:trPr>
        <w:tc>
          <w:tcPr>
            <w:tcW w:w="3539" w:type="dxa"/>
          </w:tcPr>
          <w:p w14:paraId="3564454E" w14:textId="741BFDF1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521" w:type="dxa"/>
          </w:tcPr>
          <w:p w14:paraId="018188ED" w14:textId="590A2879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EC2E97" w14:paraId="5813C1C8" w14:textId="77777777" w:rsidTr="00084397">
        <w:trPr>
          <w:trHeight w:val="357"/>
        </w:trPr>
        <w:tc>
          <w:tcPr>
            <w:tcW w:w="10060" w:type="dxa"/>
            <w:gridSpan w:val="2"/>
          </w:tcPr>
          <w:p w14:paraId="5454E64C" w14:textId="36DD72FD" w:rsidR="00EC2E97" w:rsidRPr="00715FBE" w:rsidRDefault="00EC2E9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er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2740176C" w14:textId="77777777" w:rsidTr="00084397">
        <w:trPr>
          <w:trHeight w:val="357"/>
        </w:trPr>
        <w:tc>
          <w:tcPr>
            <w:tcW w:w="10060" w:type="dxa"/>
            <w:gridSpan w:val="2"/>
          </w:tcPr>
          <w:p w14:paraId="731928D3" w14:textId="6C66004A" w:rsidR="00F51CD7" w:rsidRPr="00715FBE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</w:rPr>
              <w:t>.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25"/>
      </w:tblGrid>
      <w:tr w:rsidR="00D34F20" w:rsidRPr="00156806" w14:paraId="7E6D6898" w14:textId="77777777" w:rsidTr="000C7B4B">
        <w:trPr>
          <w:trHeight w:val="193"/>
        </w:trPr>
        <w:tc>
          <w:tcPr>
            <w:tcW w:w="10025" w:type="dxa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0C7B4B">
        <w:trPr>
          <w:trHeight w:val="386"/>
        </w:trPr>
        <w:tc>
          <w:tcPr>
            <w:tcW w:w="10025" w:type="dxa"/>
          </w:tcPr>
          <w:p w14:paraId="22A94E5B" w14:textId="537A4472" w:rsidR="002B18FA" w:rsidRPr="00115B1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85786" w:rsidRPr="00156806" w14:paraId="6BF0AADD" w14:textId="77777777" w:rsidTr="00A319FA">
        <w:trPr>
          <w:trHeight w:val="680"/>
        </w:trPr>
        <w:tc>
          <w:tcPr>
            <w:tcW w:w="3539" w:type="dxa"/>
          </w:tcPr>
          <w:p w14:paraId="6F3D80D7" w14:textId="77777777" w:rsidR="00185786" w:rsidRDefault="00185786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Type</w:t>
            </w:r>
          </w:p>
        </w:tc>
        <w:tc>
          <w:tcPr>
            <w:tcW w:w="6521" w:type="dxa"/>
          </w:tcPr>
          <w:p w14:paraId="25849FBC" w14:textId="0E4B698F" w:rsidR="00185786" w:rsidRPr="009820C6" w:rsidRDefault="00397715" w:rsidP="00A319F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 </w:t>
            </w:r>
            <w:r w:rsidR="00E35FA8">
              <w:rPr>
                <w:rFonts w:ascii="GDSTransportWebsite" w:hAnsi="GDSTransportWebsite"/>
                <w:color w:val="0A0A0A"/>
              </w:rPr>
              <w:t xml:space="preserve"> </w:t>
            </w:r>
            <w:r w:rsidR="00185786">
              <w:rPr>
                <w:rFonts w:ascii="GDSTransportWebsite" w:hAnsi="GDSTransportWebsite"/>
                <w:color w:val="0A0A0A"/>
              </w:rPr>
              <w:t>&lt;&lt;type&gt;&gt;</w:t>
            </w:r>
          </w:p>
        </w:tc>
      </w:tr>
    </w:tbl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B7583E" w:rsidRPr="00156806" w14:paraId="134B762E" w14:textId="77777777" w:rsidTr="000C7B4B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0C7B4B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5B193D" w14:paraId="322D2287" w14:textId="77777777" w:rsidTr="00A319FA">
        <w:trPr>
          <w:trHeight w:val="403"/>
        </w:trPr>
        <w:tc>
          <w:tcPr>
            <w:tcW w:w="10060" w:type="dxa"/>
            <w:gridSpan w:val="2"/>
          </w:tcPr>
          <w:p w14:paraId="576754CD" w14:textId="77777777" w:rsidR="005B193D" w:rsidRPr="00D8231C" w:rsidRDefault="005B193D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5B193D" w14:paraId="48043C37" w14:textId="77777777" w:rsidTr="00A319FA">
        <w:trPr>
          <w:trHeight w:val="680"/>
        </w:trPr>
        <w:tc>
          <w:tcPr>
            <w:tcW w:w="3539" w:type="dxa"/>
          </w:tcPr>
          <w:p w14:paraId="089257A8" w14:textId="77777777" w:rsidR="005B193D" w:rsidRPr="005768B2" w:rsidRDefault="005B193D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Trading as</w:t>
            </w:r>
          </w:p>
        </w:tc>
        <w:tc>
          <w:tcPr>
            <w:tcW w:w="6521" w:type="dxa"/>
          </w:tcPr>
          <w:p w14:paraId="71398DDD" w14:textId="37532FD5" w:rsidR="005B193D" w:rsidRDefault="00E35FA8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 </w:t>
            </w:r>
            <w:r w:rsidR="005B193D" w:rsidRPr="00283B53">
              <w:rPr>
                <w:rFonts w:ascii="GDSTransportWebsite" w:hAnsi="GDSTransportWebsite"/>
                <w:color w:val="0A0A0A"/>
              </w:rPr>
              <w:t>&lt;&lt;</w:t>
            </w:r>
            <w:r w:rsidR="005B193D" w:rsidRPr="00AE131F">
              <w:rPr>
                <w:rFonts w:ascii="GDSTransportWebsite" w:hAnsi="GDSTransportWebsite"/>
                <w:color w:val="0A0A0A"/>
              </w:rPr>
              <w:t>soleTraderTradingAs</w:t>
            </w:r>
            <w:r w:rsidR="005B193D"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B193D" w14:paraId="00FBD6B1" w14:textId="77777777" w:rsidTr="00A319FA">
        <w:trPr>
          <w:trHeight w:val="149"/>
        </w:trPr>
        <w:tc>
          <w:tcPr>
            <w:tcW w:w="10060" w:type="dxa"/>
            <w:gridSpan w:val="2"/>
          </w:tcPr>
          <w:p w14:paraId="6586D73B" w14:textId="77777777" w:rsidR="005B193D" w:rsidRDefault="005B193D" w:rsidP="00A319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</w:tbl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5B193D" w:rsidRPr="00156806" w14:paraId="3A6A4369" w14:textId="77777777" w:rsidTr="000C7B4B">
        <w:trPr>
          <w:trHeight w:val="222"/>
        </w:trPr>
        <w:tc>
          <w:tcPr>
            <w:tcW w:w="10025" w:type="dxa"/>
            <w:gridSpan w:val="2"/>
          </w:tcPr>
          <w:p w14:paraId="60FBE417" w14:textId="77777777" w:rsidR="005B193D" w:rsidRPr="00050D78" w:rsidRDefault="005B193D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C4988" w:rsidRPr="00156806" w14:paraId="516D5B67" w14:textId="77777777" w:rsidTr="000C7B4B">
        <w:trPr>
          <w:trHeight w:val="222"/>
        </w:trPr>
        <w:tc>
          <w:tcPr>
            <w:tcW w:w="10025" w:type="dxa"/>
            <w:gridSpan w:val="2"/>
          </w:tcPr>
          <w:p w14:paraId="059C1F67" w14:textId="59F78365" w:rsidR="00EC4988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1CD7" w:rsidRPr="00156806" w14:paraId="1BA3627E" w14:textId="77777777" w:rsidTr="000C7B4B">
        <w:trPr>
          <w:trHeight w:val="222"/>
        </w:trPr>
        <w:tc>
          <w:tcPr>
            <w:tcW w:w="10025" w:type="dxa"/>
            <w:gridSpan w:val="2"/>
          </w:tcPr>
          <w:p w14:paraId="15B6A9F9" w14:textId="33417C62" w:rsidR="00F51CD7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714818" w:rsidRPr="00156806" w14:paraId="7C73FFD2" w14:textId="77777777" w:rsidTr="000C7B4B">
        <w:trPr>
          <w:trHeight w:val="222"/>
        </w:trPr>
        <w:tc>
          <w:tcPr>
            <w:tcW w:w="10025" w:type="dxa"/>
            <w:gridSpan w:val="2"/>
          </w:tcPr>
          <w:p w14:paraId="73361296" w14:textId="3D74FD2B" w:rsidR="00714818" w:rsidRPr="00050D78" w:rsidRDefault="00714818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&lt;&lt;cr_{!isBlank(organisationName)}&gt;&gt;</w:t>
            </w:r>
          </w:p>
        </w:tc>
      </w:tr>
      <w:tr w:rsidR="00D34F20" w:rsidRPr="00156806" w14:paraId="3D024548" w14:textId="77777777" w:rsidTr="000C7B4B">
        <w:trPr>
          <w:trHeight w:val="680"/>
        </w:trPr>
        <w:tc>
          <w:tcPr>
            <w:tcW w:w="10025" w:type="dxa"/>
            <w:gridSpan w:val="2"/>
          </w:tcPr>
          <w:p w14:paraId="5E389D95" w14:textId="58C9AF11" w:rsidR="00D34F20" w:rsidRPr="00450417" w:rsidRDefault="00057320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=1}&gt;&gt;Defendant’s&lt;&lt;es_&gt;&gt; 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&gt;1}&gt;&gt;Defendants’&lt;&lt;es_&gt;&gt;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0C7B4B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344" w:type="dxa"/>
          </w:tcPr>
          <w:p w14:paraId="5E012A37" w14:textId="01741529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0C7B4B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3CD1540C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B3E85">
              <w:rPr>
                <w:rFonts w:ascii="GDSTransportWebsite" w:hAnsi="GDSTransportWebsite"/>
                <w:color w:val="0A0A0A"/>
              </w:rPr>
              <w:t xml:space="preserve"> 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72DE488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8F7F2D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1AE72B1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55BA7291" w14:textId="055EE4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391980" w:rsidRPr="00156806" w14:paraId="420755E0" w14:textId="77777777" w:rsidTr="000C7B4B">
        <w:trPr>
          <w:trHeight w:val="79"/>
        </w:trPr>
        <w:tc>
          <w:tcPr>
            <w:tcW w:w="10025" w:type="dxa"/>
            <w:gridSpan w:val="2"/>
          </w:tcPr>
          <w:p w14:paraId="1448A5A5" w14:textId="2420A77E" w:rsidR="00391980" w:rsidRPr="00283B53" w:rsidRDefault="00391980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66BC7D4F" w14:textId="77777777" w:rsidTr="000C7B4B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1CB104D9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391980" w:rsidRPr="00156806" w14:paraId="01B526BC" w14:textId="77777777" w:rsidTr="000C7B4B">
        <w:trPr>
          <w:trHeight w:val="67"/>
        </w:trPr>
        <w:tc>
          <w:tcPr>
            <w:tcW w:w="10025" w:type="dxa"/>
            <w:gridSpan w:val="2"/>
          </w:tcPr>
          <w:p w14:paraId="169588FE" w14:textId="3501F8F5" w:rsidR="00391980" w:rsidRPr="00283B53" w:rsidRDefault="00391980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F51CD7" w:rsidRPr="00156806" w14:paraId="6D3B381E" w14:textId="77777777" w:rsidTr="000C7B4B">
        <w:trPr>
          <w:trHeight w:val="376"/>
        </w:trPr>
        <w:tc>
          <w:tcPr>
            <w:tcW w:w="10025" w:type="dxa"/>
            <w:gridSpan w:val="2"/>
          </w:tcPr>
          <w:p w14:paraId="12F572A1" w14:textId="6638C82D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 w:rsidR="00FC4C9B"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74810037" w14:textId="77777777" w:rsidTr="000C7B4B">
        <w:trPr>
          <w:trHeight w:val="680"/>
        </w:trPr>
        <w:tc>
          <w:tcPr>
            <w:tcW w:w="3681" w:type="dxa"/>
          </w:tcPr>
          <w:p w14:paraId="6ED61A38" w14:textId="20D2AEAB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3D0A717E" w:rsidR="00F51CD7" w:rsidRPr="00A9384B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1970B8" w:rsidRPr="00156806" w14:paraId="20F55D2A" w14:textId="77777777" w:rsidTr="000C7B4B">
        <w:trPr>
          <w:trHeight w:val="267"/>
        </w:trPr>
        <w:tc>
          <w:tcPr>
            <w:tcW w:w="10025" w:type="dxa"/>
            <w:gridSpan w:val="2"/>
          </w:tcPr>
          <w:p w14:paraId="130AD0B5" w14:textId="0003CA96" w:rsidR="001970B8" w:rsidRPr="00F51CD7" w:rsidRDefault="001970B8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:rsidRPr="00156806" w14:paraId="446F53F8" w14:textId="77777777" w:rsidTr="000C7B4B">
        <w:trPr>
          <w:trHeight w:val="267"/>
        </w:trPr>
        <w:tc>
          <w:tcPr>
            <w:tcW w:w="10025" w:type="dxa"/>
            <w:gridSpan w:val="2"/>
          </w:tcPr>
          <w:p w14:paraId="00FEA793" w14:textId="0D92F233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 w:rsidR="00FC4C9B"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372D41CB" w14:textId="77777777" w:rsidTr="000C7B4B">
        <w:trPr>
          <w:trHeight w:val="680"/>
        </w:trPr>
        <w:tc>
          <w:tcPr>
            <w:tcW w:w="3681" w:type="dxa"/>
          </w:tcPr>
          <w:p w14:paraId="13F24322" w14:textId="50B0E2FF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391BAE7D" w:rsidR="00F51CD7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&lt;&lt;dxAddress&gt;&gt;</w:t>
            </w:r>
          </w:p>
        </w:tc>
      </w:tr>
      <w:tr w:rsidR="00714818" w:rsidRPr="00156806" w14:paraId="2FC7B2DF" w14:textId="77777777" w:rsidTr="000C7B4B">
        <w:trPr>
          <w:trHeight w:val="316"/>
        </w:trPr>
        <w:tc>
          <w:tcPr>
            <w:tcW w:w="10025" w:type="dxa"/>
            <w:gridSpan w:val="2"/>
          </w:tcPr>
          <w:p w14:paraId="2D79ABFC" w14:textId="3DF6A8A4" w:rsidR="00714818" w:rsidRPr="00F51CD7" w:rsidRDefault="00714818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215EFD" w:rsidRPr="00156806" w14:paraId="36A66495" w14:textId="77777777" w:rsidTr="000C7B4B">
        <w:trPr>
          <w:trHeight w:val="316"/>
        </w:trPr>
        <w:tc>
          <w:tcPr>
            <w:tcW w:w="10025" w:type="dxa"/>
            <w:gridSpan w:val="2"/>
          </w:tcPr>
          <w:p w14:paraId="4DD31A57" w14:textId="1CB53B25" w:rsidR="00215EFD" w:rsidRPr="00283B53" w:rsidRDefault="00215EFD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215EFD" w:rsidRPr="00156806" w14:paraId="1E3A21B6" w14:textId="77777777" w:rsidTr="000C7B4B">
        <w:trPr>
          <w:trHeight w:val="142"/>
        </w:trPr>
        <w:tc>
          <w:tcPr>
            <w:tcW w:w="10025" w:type="dxa"/>
            <w:gridSpan w:val="2"/>
          </w:tcPr>
          <w:p w14:paraId="5E41D2A0" w14:textId="13A9D428" w:rsidR="00215EFD" w:rsidRPr="00A9384B" w:rsidRDefault="00215EFD" w:rsidP="00215EFD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&lt;&lt;claimDetails&gt;&gt;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&lt;&lt;claimValue&gt;&gt;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&lt;&lt;courtFee&gt;&gt;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&lt;&lt;hearingCourtLocation&gt;&gt;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169FE9F6" w14:textId="21C2CB63" w:rsidR="008D3274" w:rsidRDefault="008D3274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8D3274">
              <w:rPr>
                <w:rFonts w:ascii="GDSTransportWebsite" w:hAnsi="GDSTransportWebsite"/>
                <w:color w:val="0A0A0A"/>
              </w:rPr>
              <w:t>The claimant believes that the facts in this claim are true.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54D04BA1" w14:textId="0EC4599E" w:rsidR="008D3274" w:rsidRPr="000874D3" w:rsidRDefault="008D3274" w:rsidP="00280796">
            <w:pPr>
              <w:rPr>
                <w:rFonts w:ascii="GDSTransportWebsite" w:hAnsi="GDSTransportWebsite"/>
                <w:color w:val="0A0A0A"/>
              </w:rPr>
            </w:pPr>
            <w:r w:rsidRPr="008D3274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10ED5458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F14AC6">
              <w:rPr>
                <w:rFonts w:ascii="GDSTransportWebsite" w:hAnsi="GDSTransportWebsite"/>
                <w:color w:val="0A0A0A"/>
              </w:rPr>
              <w:t>O</w:t>
            </w:r>
            <w:r w:rsidRPr="00C53276">
              <w:rPr>
                <w:rFonts w:ascii="GDSTransportWebsite" w:hAnsi="GDSTransportWebsite"/>
                <w:color w:val="0A0A0A"/>
              </w:rPr>
              <w:t>rganisationName&gt;&gt;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even" r:id="rId13"/>
      <w:footerReference w:type="default" r:id="rId14"/>
      <w:footerReference w:type="first" r:id="rId15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1E854" w14:textId="77777777" w:rsidR="00D42BC8" w:rsidRDefault="00D42BC8" w:rsidP="00812032">
      <w:r>
        <w:separator/>
      </w:r>
    </w:p>
  </w:endnote>
  <w:endnote w:type="continuationSeparator" w:id="0">
    <w:p w14:paraId="60D5C4EA" w14:textId="77777777" w:rsidR="00D42BC8" w:rsidRDefault="00D42BC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9E092" w14:textId="1742A9E5" w:rsidR="00F14AC6" w:rsidRDefault="00F14A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7C7128" wp14:editId="4E48832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83210"/>
              <wp:effectExtent l="0" t="0" r="6350" b="0"/>
              <wp:wrapNone/>
              <wp:docPr id="146195271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EEF7F6" w14:textId="7DAB54FB" w:rsidR="00F14AC6" w:rsidRPr="00F14AC6" w:rsidRDefault="00F14AC6" w:rsidP="00F14AC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14AC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7C71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2FEEF7F6" w14:textId="7DAB54FB" w:rsidR="00F14AC6" w:rsidRPr="00F14AC6" w:rsidRDefault="00F14AC6" w:rsidP="00F14AC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14AC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21213A9B" w:rsidR="00153598" w:rsidRDefault="00F14AC6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2D20F26" wp14:editId="56436C78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1022350" cy="283210"/>
                    <wp:effectExtent l="0" t="0" r="6350" b="0"/>
                    <wp:wrapNone/>
                    <wp:docPr id="2097264733" name="Text Box 3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22350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E37C18" w14:textId="001C7772" w:rsidR="00F14AC6" w:rsidRPr="00F14AC6" w:rsidRDefault="00F14AC6" w:rsidP="00F14AC6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F14AC6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2D20F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Classification: Controlled" style="position:absolute;margin-left:0;margin-top:0;width:80.5pt;height:22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" filled="f" stroked="f">
                    <v:fill o:detectmouseclick="t"/>
                    <v:textbox style="mso-fit-shape-to-text:t" inset="20pt,0,0,15pt">
                      <w:txbxContent>
                        <w:p w14:paraId="26E37C18" w14:textId="001C7772" w:rsidR="00F14AC6" w:rsidRPr="00F14AC6" w:rsidRDefault="00F14AC6" w:rsidP="00F14AC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14AC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F7236" w14:textId="0B9D29E0" w:rsidR="00F14AC6" w:rsidRDefault="00F14A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5C24FB" wp14:editId="495D4FA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83210"/>
              <wp:effectExtent l="0" t="0" r="6350" b="0"/>
              <wp:wrapNone/>
              <wp:docPr id="1489966662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F9FFAD" w14:textId="40D280B1" w:rsidR="00F14AC6" w:rsidRPr="00F14AC6" w:rsidRDefault="00F14AC6" w:rsidP="00F14AC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14AC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5C24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BF9FFAD" w14:textId="40D280B1" w:rsidR="00F14AC6" w:rsidRPr="00F14AC6" w:rsidRDefault="00F14AC6" w:rsidP="00F14AC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14AC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8557F" w14:textId="77777777" w:rsidR="00D42BC8" w:rsidRDefault="00D42BC8" w:rsidP="00812032">
      <w:r>
        <w:separator/>
      </w:r>
    </w:p>
  </w:footnote>
  <w:footnote w:type="continuationSeparator" w:id="0">
    <w:p w14:paraId="59457B0C" w14:textId="77777777" w:rsidR="00D42BC8" w:rsidRDefault="00D42BC8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16775">
    <w:abstractNumId w:val="0"/>
  </w:num>
  <w:num w:numId="2" w16cid:durableId="110326425">
    <w:abstractNumId w:val="8"/>
  </w:num>
  <w:num w:numId="3" w16cid:durableId="1541089749">
    <w:abstractNumId w:val="7"/>
  </w:num>
  <w:num w:numId="4" w16cid:durableId="838469764">
    <w:abstractNumId w:val="4"/>
  </w:num>
  <w:num w:numId="5" w16cid:durableId="1349327368">
    <w:abstractNumId w:val="9"/>
  </w:num>
  <w:num w:numId="6" w16cid:durableId="137381481">
    <w:abstractNumId w:val="10"/>
  </w:num>
  <w:num w:numId="7" w16cid:durableId="1107778434">
    <w:abstractNumId w:val="16"/>
  </w:num>
  <w:num w:numId="8" w16cid:durableId="1825586217">
    <w:abstractNumId w:val="22"/>
  </w:num>
  <w:num w:numId="9" w16cid:durableId="402338351">
    <w:abstractNumId w:val="5"/>
  </w:num>
  <w:num w:numId="10" w16cid:durableId="1367290663">
    <w:abstractNumId w:val="28"/>
  </w:num>
  <w:num w:numId="11" w16cid:durableId="1527132762">
    <w:abstractNumId w:val="11"/>
  </w:num>
  <w:num w:numId="12" w16cid:durableId="20741955">
    <w:abstractNumId w:val="6"/>
  </w:num>
  <w:num w:numId="13" w16cid:durableId="638876370">
    <w:abstractNumId w:val="13"/>
  </w:num>
  <w:num w:numId="14" w16cid:durableId="1482038158">
    <w:abstractNumId w:val="17"/>
  </w:num>
  <w:num w:numId="15" w16cid:durableId="1059593120">
    <w:abstractNumId w:val="23"/>
  </w:num>
  <w:num w:numId="16" w16cid:durableId="1665741090">
    <w:abstractNumId w:val="19"/>
  </w:num>
  <w:num w:numId="17" w16cid:durableId="1401365722">
    <w:abstractNumId w:val="27"/>
  </w:num>
  <w:num w:numId="18" w16cid:durableId="1141071212">
    <w:abstractNumId w:val="26"/>
  </w:num>
  <w:num w:numId="19" w16cid:durableId="644164446">
    <w:abstractNumId w:val="1"/>
  </w:num>
  <w:num w:numId="20" w16cid:durableId="680395053">
    <w:abstractNumId w:val="25"/>
  </w:num>
  <w:num w:numId="21" w16cid:durableId="1873154514">
    <w:abstractNumId w:val="3"/>
  </w:num>
  <w:num w:numId="22" w16cid:durableId="334456153">
    <w:abstractNumId w:val="15"/>
  </w:num>
  <w:num w:numId="23" w16cid:durableId="1541504976">
    <w:abstractNumId w:val="2"/>
  </w:num>
  <w:num w:numId="24" w16cid:durableId="1907688681">
    <w:abstractNumId w:val="12"/>
  </w:num>
  <w:num w:numId="25" w16cid:durableId="1450509021">
    <w:abstractNumId w:val="29"/>
  </w:num>
  <w:num w:numId="26" w16cid:durableId="588316754">
    <w:abstractNumId w:val="20"/>
  </w:num>
  <w:num w:numId="27" w16cid:durableId="2116903207">
    <w:abstractNumId w:val="14"/>
  </w:num>
  <w:num w:numId="28" w16cid:durableId="982463076">
    <w:abstractNumId w:val="21"/>
  </w:num>
  <w:num w:numId="29" w16cid:durableId="814105349">
    <w:abstractNumId w:val="24"/>
  </w:num>
  <w:num w:numId="30" w16cid:durableId="17552056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29A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2DBD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4B6"/>
    <w:rsid w:val="00056A77"/>
    <w:rsid w:val="00056C76"/>
    <w:rsid w:val="000570ED"/>
    <w:rsid w:val="00057320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115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397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2EC2"/>
    <w:rsid w:val="000A33C3"/>
    <w:rsid w:val="000A3CC8"/>
    <w:rsid w:val="000A4250"/>
    <w:rsid w:val="000A4693"/>
    <w:rsid w:val="000A4761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3E8"/>
    <w:rsid w:val="000B0414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4A29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B4B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89F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93"/>
    <w:rsid w:val="000F512B"/>
    <w:rsid w:val="000F51C8"/>
    <w:rsid w:val="000F533A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56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07D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4BA2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1DDB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786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0B8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4ADE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1B1E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5B4"/>
    <w:rsid w:val="002149CD"/>
    <w:rsid w:val="00214A5F"/>
    <w:rsid w:val="00214E0D"/>
    <w:rsid w:val="0021527E"/>
    <w:rsid w:val="00215BE0"/>
    <w:rsid w:val="00215D15"/>
    <w:rsid w:val="00215EFD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633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212"/>
    <w:rsid w:val="00232C5C"/>
    <w:rsid w:val="00232DDF"/>
    <w:rsid w:val="002337D8"/>
    <w:rsid w:val="00233E93"/>
    <w:rsid w:val="00233FE9"/>
    <w:rsid w:val="00234535"/>
    <w:rsid w:val="00234755"/>
    <w:rsid w:val="002350B4"/>
    <w:rsid w:val="00235E49"/>
    <w:rsid w:val="0023617E"/>
    <w:rsid w:val="0023699C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453D"/>
    <w:rsid w:val="002545CD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15A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A7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896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4CE"/>
    <w:rsid w:val="00380636"/>
    <w:rsid w:val="00380FCB"/>
    <w:rsid w:val="0038129D"/>
    <w:rsid w:val="003819B6"/>
    <w:rsid w:val="00382220"/>
    <w:rsid w:val="003826DD"/>
    <w:rsid w:val="00382E0A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980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715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C79D7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55CD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3F8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397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C9C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57F5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48D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069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29B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95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4C3D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1E7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193D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75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17A"/>
    <w:rsid w:val="00600B1C"/>
    <w:rsid w:val="00600CE7"/>
    <w:rsid w:val="00600FC1"/>
    <w:rsid w:val="00601C1C"/>
    <w:rsid w:val="00602522"/>
    <w:rsid w:val="00602EDB"/>
    <w:rsid w:val="00603353"/>
    <w:rsid w:val="006035CB"/>
    <w:rsid w:val="006048FD"/>
    <w:rsid w:val="00604A6A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B2D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2C36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683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85E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D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8C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33C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818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71F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EC9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459"/>
    <w:rsid w:val="0077356C"/>
    <w:rsid w:val="00773759"/>
    <w:rsid w:val="007745ED"/>
    <w:rsid w:val="00774B5F"/>
    <w:rsid w:val="007751D9"/>
    <w:rsid w:val="007755DC"/>
    <w:rsid w:val="0077560D"/>
    <w:rsid w:val="0077566C"/>
    <w:rsid w:val="00775F1A"/>
    <w:rsid w:val="0077679C"/>
    <w:rsid w:val="007767BE"/>
    <w:rsid w:val="007767CD"/>
    <w:rsid w:val="00776BCF"/>
    <w:rsid w:val="00777069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C05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730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827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1CDB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368"/>
    <w:rsid w:val="008065BE"/>
    <w:rsid w:val="00806EDA"/>
    <w:rsid w:val="00807447"/>
    <w:rsid w:val="00807F1B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34C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DD"/>
    <w:rsid w:val="008B15E9"/>
    <w:rsid w:val="008B16D4"/>
    <w:rsid w:val="008B173F"/>
    <w:rsid w:val="008B198F"/>
    <w:rsid w:val="008B238D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272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74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C64"/>
    <w:rsid w:val="008E6E50"/>
    <w:rsid w:val="008E71A1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741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D75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5E9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AD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5AD"/>
    <w:rsid w:val="009C4920"/>
    <w:rsid w:val="009C4EA5"/>
    <w:rsid w:val="009C4F52"/>
    <w:rsid w:val="009C598A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7D6"/>
    <w:rsid w:val="009E39D6"/>
    <w:rsid w:val="009E3A30"/>
    <w:rsid w:val="009E3AF0"/>
    <w:rsid w:val="009E3EAD"/>
    <w:rsid w:val="009E4DE3"/>
    <w:rsid w:val="009E6B1B"/>
    <w:rsid w:val="009E72BA"/>
    <w:rsid w:val="009E7AAA"/>
    <w:rsid w:val="009F0CB0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4B90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62B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0FCE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386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1EED"/>
    <w:rsid w:val="00B72018"/>
    <w:rsid w:val="00B72E2A"/>
    <w:rsid w:val="00B7358D"/>
    <w:rsid w:val="00B73763"/>
    <w:rsid w:val="00B74A02"/>
    <w:rsid w:val="00B7583E"/>
    <w:rsid w:val="00B75854"/>
    <w:rsid w:val="00B75B95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E85"/>
    <w:rsid w:val="00BB3F4E"/>
    <w:rsid w:val="00BB48F5"/>
    <w:rsid w:val="00BB52F1"/>
    <w:rsid w:val="00BB589F"/>
    <w:rsid w:val="00BB5A0D"/>
    <w:rsid w:val="00BB60E7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C708A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5D4C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1C7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6CF3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A5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D4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C42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5F6B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5ED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BC8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4E41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4F08"/>
    <w:rsid w:val="00DE5108"/>
    <w:rsid w:val="00DE6BFE"/>
    <w:rsid w:val="00DE700D"/>
    <w:rsid w:val="00DE76A0"/>
    <w:rsid w:val="00DF03B0"/>
    <w:rsid w:val="00DF10DF"/>
    <w:rsid w:val="00DF14AA"/>
    <w:rsid w:val="00DF1551"/>
    <w:rsid w:val="00DF161E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38E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5FA8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A84"/>
    <w:rsid w:val="00E61E2F"/>
    <w:rsid w:val="00E6202F"/>
    <w:rsid w:val="00E62A1A"/>
    <w:rsid w:val="00E62D79"/>
    <w:rsid w:val="00E631D8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48E9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CC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B7931"/>
    <w:rsid w:val="00EC0820"/>
    <w:rsid w:val="00EC0AC7"/>
    <w:rsid w:val="00EC0B0D"/>
    <w:rsid w:val="00EC0B80"/>
    <w:rsid w:val="00EC0C66"/>
    <w:rsid w:val="00EC103E"/>
    <w:rsid w:val="00EC106B"/>
    <w:rsid w:val="00EC17B6"/>
    <w:rsid w:val="00EC189F"/>
    <w:rsid w:val="00EC286D"/>
    <w:rsid w:val="00EC2E97"/>
    <w:rsid w:val="00EC410A"/>
    <w:rsid w:val="00EC4988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8B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AEA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AC6"/>
    <w:rsid w:val="00F14C69"/>
    <w:rsid w:val="00F15031"/>
    <w:rsid w:val="00F15978"/>
    <w:rsid w:val="00F15ED5"/>
    <w:rsid w:val="00F176F2"/>
    <w:rsid w:val="00F17F50"/>
    <w:rsid w:val="00F2022D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2B5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CD7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1FED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4C9B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A3C"/>
    <w:rsid w:val="00FD21A2"/>
    <w:rsid w:val="00FD21D4"/>
    <w:rsid w:val="00FD2794"/>
    <w:rsid w:val="00FD2B3B"/>
    <w:rsid w:val="00FD2B9B"/>
    <w:rsid w:val="00FD2C11"/>
    <w:rsid w:val="00FD2EA9"/>
    <w:rsid w:val="00FD309B"/>
    <w:rsid w:val="00FD3C7F"/>
    <w:rsid w:val="00FD45C3"/>
    <w:rsid w:val="00FD4787"/>
    <w:rsid w:val="00FD49D8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364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
approval required for 
https://tools.hmcts.net/jira/browse/CIV-2329
Astha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A5348D-C154-40AE-9E0E-22C35AC20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27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CV-UNS-CLM-ENG-01081 (1)     Now: CV-UNS-CLM-ENG-01125.docx</dc:title>
  <dc:subject/>
  <dc:creator>District Judge Richard Clarke</dc:creator>
  <cp:keywords/>
  <cp:lastModifiedBy>Shweta Tandel</cp:lastModifiedBy>
  <cp:revision>10</cp:revision>
  <dcterms:created xsi:type="dcterms:W3CDTF">2022-06-01T12:12:00Z</dcterms:created>
  <dcterms:modified xsi:type="dcterms:W3CDTF">2024-11-11T16:18:00Z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58cf1646,5723a0cf,7d01b85d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