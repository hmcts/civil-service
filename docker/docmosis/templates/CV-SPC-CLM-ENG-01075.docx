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756FD" w14:textId="19C2574D" w:rsidR="00D765AC" w:rsidRDefault="00D765AC" w:rsidP="00D765AC">
      <w:pPr>
        <w:autoSpaceDE w:val="0"/>
        <w:autoSpaceDN w:val="0"/>
        <w:adjustRightInd w:val="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685"/>
        <w:gridCol w:w="2080"/>
        <w:gridCol w:w="1606"/>
      </w:tblGrid>
      <w:tr w:rsidR="00F2714F" w:rsidRPr="00156806" w14:paraId="3F19C0B3" w14:textId="34E28D02" w:rsidTr="00B522BE">
        <w:tc>
          <w:tcPr>
            <w:tcW w:w="1980" w:type="dxa"/>
            <w:vMerge w:val="restart"/>
          </w:tcPr>
          <w:p w14:paraId="78540E2F" w14:textId="394AB40F" w:rsidR="007E21C4" w:rsidRPr="007E21C4" w:rsidRDefault="00F07487" w:rsidP="00F07487">
            <w:pPr>
              <w:ind w:firstLine="20"/>
              <w:jc w:val="both"/>
            </w:pPr>
            <w:r>
              <w:fldChar w:fldCharType="begin"/>
            </w:r>
            <w:r>
              <w:instrText xml:space="preserve"> INCLUDEPICTURE "https://www.gov.uk/assets/static/govuk-crest-2x-c6548884b516041752fc4156a50f084ca387b1e37e4f4668cd109058d924b197.png"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01EA8888" wp14:editId="6787D85E">
                  <wp:extent cx="1135666" cy="926704"/>
                  <wp:effectExtent l="0" t="0" r="0" b="635"/>
                  <wp:docPr id="7" name="Picture 7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A picture containing 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358" cy="9794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E3E4DF1" w14:textId="6D7EA322" w:rsidR="001042EF" w:rsidRPr="00153598" w:rsidRDefault="001042EF" w:rsidP="00264351"/>
        </w:tc>
        <w:tc>
          <w:tcPr>
            <w:tcW w:w="5765" w:type="dxa"/>
            <w:gridSpan w:val="2"/>
          </w:tcPr>
          <w:p w14:paraId="12668606" w14:textId="7E9F1DA4" w:rsidR="001042EF" w:rsidRPr="00ED14FB" w:rsidRDefault="001042EF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Claim form</w:t>
            </w:r>
          </w:p>
          <w:p w14:paraId="3A7BEC01" w14:textId="11F1C16E" w:rsidR="001042EF" w:rsidRPr="001042EF" w:rsidRDefault="001042EF" w:rsidP="001042EF"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r w:rsidRPr="001042EF">
              <w:rPr>
                <w:sz w:val="28"/>
                <w:szCs w:val="28"/>
              </w:rPr>
              <w:t xml:space="preserve"> 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 &gt;&gt;</w:t>
            </w:r>
            <w:r w:rsidRPr="006C4ED0">
              <w:rPr>
                <w:rFonts w:ascii="GDSTransportWebsite" w:hAnsi="GDSTransportWebsite"/>
                <w:color w:val="60686D"/>
              </w:rPr>
              <w:t xml:space="preserve"> </w:t>
            </w:r>
          </w:p>
        </w:tc>
        <w:tc>
          <w:tcPr>
            <w:tcW w:w="1606" w:type="dxa"/>
          </w:tcPr>
          <w:p w14:paraId="7248523A" w14:textId="5716DC4C" w:rsidR="001042EF" w:rsidRPr="001042EF" w:rsidRDefault="00811B46" w:rsidP="00271841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230E2208" wp14:editId="703C5F40">
                  <wp:extent cx="808990" cy="808990"/>
                  <wp:effectExtent l="0" t="0" r="0" b="0"/>
                  <wp:docPr id="2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990" cy="80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14F" w:rsidRPr="00156806" w14:paraId="28482DBF" w14:textId="77777777" w:rsidTr="00B522BE">
        <w:tc>
          <w:tcPr>
            <w:tcW w:w="1980" w:type="dxa"/>
            <w:vMerge/>
            <w:vAlign w:val="bottom"/>
          </w:tcPr>
          <w:p w14:paraId="54289239" w14:textId="77777777" w:rsidR="00205BB2" w:rsidRDefault="00205BB2" w:rsidP="00264351"/>
        </w:tc>
        <w:tc>
          <w:tcPr>
            <w:tcW w:w="7371" w:type="dxa"/>
            <w:gridSpan w:val="3"/>
            <w:vAlign w:val="bottom"/>
          </w:tcPr>
          <w:p w14:paraId="17941DCE" w14:textId="2ABFF5A8" w:rsidR="00205BB2" w:rsidRPr="00205BB2" w:rsidRDefault="00205BB2" w:rsidP="00205BB2">
            <w:pPr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: &lt;&lt;</w:t>
            </w:r>
            <w:r w:rsidRPr="00205BB2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caseName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&gt;&gt;</w:t>
            </w:r>
          </w:p>
        </w:tc>
      </w:tr>
      <w:tr w:rsidR="00F2714F" w:rsidRPr="00156806" w14:paraId="70777999" w14:textId="77777777" w:rsidTr="00B522BE">
        <w:tc>
          <w:tcPr>
            <w:tcW w:w="1980" w:type="dxa"/>
            <w:vMerge/>
            <w:vAlign w:val="bottom"/>
          </w:tcPr>
          <w:p w14:paraId="6369B3C0" w14:textId="77777777" w:rsidR="001042EF" w:rsidRDefault="001042EF" w:rsidP="00264351"/>
        </w:tc>
        <w:tc>
          <w:tcPr>
            <w:tcW w:w="3685" w:type="dxa"/>
            <w:vAlign w:val="bottom"/>
          </w:tcPr>
          <w:p w14:paraId="777B197D" w14:textId="01664939" w:rsidR="001042EF" w:rsidRDefault="001042EF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60686D"/>
              </w:rPr>
              <w:t>Claimant ref: &lt;&lt;</w:t>
            </w:r>
            <w:r w:rsidR="00025667">
              <w:rPr>
                <w:rFonts w:ascii="GDSTransportWebsite" w:hAnsi="GDSTransportWebsite"/>
                <w:color w:val="60686D"/>
              </w:rPr>
              <w:t>applicant</w:t>
            </w:r>
            <w:r>
              <w:rPr>
                <w:rFonts w:ascii="GDSTransportWebsite" w:hAnsi="GDSTransportWebsite"/>
                <w:color w:val="60686D"/>
              </w:rPr>
              <w:t xml:space="preserve">ExternalReference&gt;&gt; </w:t>
            </w:r>
          </w:p>
          <w:p w14:paraId="6921BBB7" w14:textId="3FFB3EF9" w:rsidR="001042EF" w:rsidRDefault="001042EF" w:rsidP="001042EF">
            <w:pPr>
              <w:pStyle w:val="NormalWeb"/>
              <w:spacing w:before="40" w:after="40"/>
              <w:rPr>
                <w:rFonts w:ascii="GDSTransportWebsite" w:hAnsi="GDSTransportWebsite"/>
                <w:color w:val="0A0A0A"/>
                <w:sz w:val="44"/>
                <w:szCs w:val="44"/>
              </w:rPr>
            </w:pPr>
            <w:r>
              <w:rPr>
                <w:rFonts w:ascii="GDSTransportWebsite" w:hAnsi="GDSTransportWebsite"/>
                <w:color w:val="60686D"/>
              </w:rPr>
              <w:t>Defendant ref: &lt;&lt;</w:t>
            </w:r>
            <w:r w:rsidR="00025667">
              <w:rPr>
                <w:rFonts w:ascii="GDSTransportWebsite" w:hAnsi="GDSTransportWebsite"/>
                <w:color w:val="60686D"/>
              </w:rPr>
              <w:t>responde</w:t>
            </w:r>
            <w:r>
              <w:rPr>
                <w:rFonts w:ascii="GDSTransportWebsite" w:hAnsi="GDSTransportWebsite"/>
                <w:color w:val="60686D"/>
              </w:rPr>
              <w:t>ntExternalReference&gt;&gt;</w:t>
            </w:r>
          </w:p>
        </w:tc>
        <w:tc>
          <w:tcPr>
            <w:tcW w:w="3686" w:type="dxa"/>
            <w:gridSpan w:val="2"/>
            <w:vAlign w:val="bottom"/>
          </w:tcPr>
          <w:p w14:paraId="4CA346BE" w14:textId="04F7BB1F" w:rsidR="006642C5" w:rsidRDefault="001042EF" w:rsidP="006642C5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</w:pP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Issued: &lt;</w:t>
            </w:r>
            <w:proofErr w:type="gram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&lt;{</w:t>
            </w:r>
            <w:proofErr w:type="gram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dateFormat(issueDate,‘d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MMMM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yyyy’,‘dd-MM-yyyy’)}&gt;&gt;</w:t>
            </w:r>
          </w:p>
          <w:p w14:paraId="4E2B5C0F" w14:textId="7BE3A38F" w:rsidR="001042EF" w:rsidRDefault="001042EF" w:rsidP="006642C5">
            <w:pPr>
              <w:pStyle w:val="NoSpacing"/>
              <w:spacing w:line="276" w:lineRule="auto"/>
              <w:jc w:val="right"/>
            </w:pP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Submitted</w:t>
            </w:r>
            <w:r w:rsidR="00361BB8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: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</w:t>
            </w:r>
            <w:proofErr w:type="gram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&lt;{</w:t>
            </w:r>
            <w:proofErr w:type="gram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dateFormat(submittedOn,‘d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MMMM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yyyy’,‘dd-MM-yyyy’)}&gt;&gt;</w:t>
            </w:r>
          </w:p>
        </w:tc>
      </w:tr>
    </w:tbl>
    <w:p w14:paraId="027A5E56" w14:textId="15C07D32" w:rsidR="009610A5" w:rsidRPr="005641FE" w:rsidRDefault="00A75881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AA0D40" w:rsidRPr="00156806" w14:paraId="63AE383D" w14:textId="77777777" w:rsidTr="00957D5C">
        <w:trPr>
          <w:trHeight w:val="193"/>
        </w:trPr>
        <w:tc>
          <w:tcPr>
            <w:tcW w:w="10060" w:type="dxa"/>
            <w:gridSpan w:val="2"/>
          </w:tcPr>
          <w:p w14:paraId="5894E8A7" w14:textId="09DF346F" w:rsidR="0080237C" w:rsidRPr="00AA0D40" w:rsidRDefault="00AA0D40" w:rsidP="00871AA3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&lt;&lt;rr_</w:t>
            </w:r>
            <w:r w:rsidR="0002566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applicants</w:t>
            </w:r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6F7A86" w:rsidRPr="00156806" w14:paraId="1A28FCC7" w14:textId="77777777" w:rsidTr="00957D5C">
        <w:trPr>
          <w:trHeight w:val="386"/>
        </w:trPr>
        <w:tc>
          <w:tcPr>
            <w:tcW w:w="10060" w:type="dxa"/>
            <w:gridSpan w:val="2"/>
          </w:tcPr>
          <w:p w14:paraId="7C4264FB" w14:textId="7CB2EE06" w:rsidR="006F7A86" w:rsidRPr="001839B9" w:rsidRDefault="006F7A86" w:rsidP="00871AA3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</w:t>
            </w:r>
            <w:r w:rsidR="00A363FE"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Claimant </w:t>
            </w:r>
            <w:r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&lt;&lt;$itemnum&gt;&gt;&lt;&lt;es_&gt;&gt;</w:t>
            </w:r>
          </w:p>
        </w:tc>
      </w:tr>
      <w:tr w:rsidR="00B7583E" w:rsidRPr="00156806" w14:paraId="4E21BE18" w14:textId="77777777" w:rsidTr="007A5A8E">
        <w:trPr>
          <w:trHeight w:val="680"/>
        </w:trPr>
        <w:tc>
          <w:tcPr>
            <w:tcW w:w="3542" w:type="dxa"/>
          </w:tcPr>
          <w:p w14:paraId="017554C9" w14:textId="310A1E2C" w:rsidR="00B7583E" w:rsidRPr="0080237C" w:rsidRDefault="00B7583E" w:rsidP="00871AA3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518" w:type="dxa"/>
          </w:tcPr>
          <w:p w14:paraId="45B50F88" w14:textId="5A285EB8" w:rsidR="00B7583E" w:rsidRPr="001839B9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B7583E" w:rsidRPr="00156806" w14:paraId="4C4414ED" w14:textId="77777777" w:rsidTr="007A5A8E">
        <w:tc>
          <w:tcPr>
            <w:tcW w:w="3542" w:type="dxa"/>
          </w:tcPr>
          <w:p w14:paraId="14414D8D" w14:textId="25B3B99D" w:rsidR="00B7583E" w:rsidRPr="0080237C" w:rsidRDefault="00B7583E" w:rsidP="00871AA3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518" w:type="dxa"/>
          </w:tcPr>
          <w:p w14:paraId="09E17066" w14:textId="19C32DEB" w:rsidR="00B7583E" w:rsidRPr="00A9384B" w:rsidRDefault="00115D35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7E16F0">
              <w:rPr>
                <w:rFonts w:ascii="GDSTransportWebsite" w:hAnsi="GDSTransportWebsite"/>
                <w:color w:val="0A0A0A"/>
              </w:rPr>
              <w:t>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7E16F0">
              <w:rPr>
                <w:rFonts w:ascii="GDSTransportWebsite" w:hAnsi="GDSTransportWebsite"/>
                <w:color w:val="0A0A0A"/>
              </w:rPr>
              <w:t>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="00B7583E" w:rsidRPr="009820C6">
              <w:rPr>
                <w:rFonts w:ascii="GDSTransportWebsite" w:hAnsi="GDSTransportWebsite"/>
                <w:color w:val="0A0A0A"/>
              </w:rPr>
              <w:t>&lt;&lt;cs_{</w:t>
            </w:r>
            <w:r w:rsidR="00BC6C95">
              <w:rPr>
                <w:rFonts w:ascii="GDSTransportWebsite" w:hAnsi="GDSTransportWebsite"/>
                <w:color w:val="0A0A0A"/>
              </w:rPr>
              <w:t>!isBlank(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="00B7583E" w:rsidRPr="009820C6">
              <w:rPr>
                <w:rFonts w:ascii="GDSTransportWebsite" w:hAnsi="GDSTransportWebsite"/>
                <w:color w:val="0A0A0A"/>
              </w:rPr>
              <w:t>2</w:t>
            </w:r>
            <w:r w:rsidR="00BC6C95">
              <w:rPr>
                <w:rFonts w:ascii="GDSTransportWebsite" w:hAnsi="GDSTransportWebsite"/>
                <w:color w:val="0A0A0A"/>
              </w:rPr>
              <w:t>)</w:t>
            </w:r>
            <w:r w:rsidR="00B7583E"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28A1BA8B" w14:textId="46EA1EFD" w:rsidR="00B7583E" w:rsidRPr="00A9384B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9820C6">
              <w:rPr>
                <w:rFonts w:ascii="GDSTransportWebsite" w:hAnsi="GDSTransportWebsite"/>
                <w:color w:val="0A0A0A"/>
              </w:rPr>
              <w:t>2&gt;&gt;&lt;&lt;es_&gt;&gt;&lt;&lt;cs_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276924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276924">
              <w:rPr>
                <w:rFonts w:ascii="GDSTransportWebsite" w:hAnsi="GDSTransportWebsite"/>
                <w:color w:val="0A0A0A"/>
              </w:rPr>
              <w:t>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9820C6">
              <w:rPr>
                <w:rFonts w:ascii="GDSTransportWebsite" w:hAnsi="GDSTransportWebsite"/>
                <w:color w:val="0A0A0A"/>
              </w:rPr>
              <w:t>3</w:t>
            </w:r>
            <w:r w:rsidR="00276924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5F7E36E4" w14:textId="5C2C6E17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9820C6">
              <w:rPr>
                <w:rFonts w:ascii="GDSTransportWebsite" w:hAnsi="GDSTransportWebsite"/>
                <w:color w:val="0A0A0A"/>
              </w:rPr>
              <w:t>3&gt;&gt;&lt;&lt;es_&gt;&gt;&lt;&lt;cs_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5520CC">
              <w:rPr>
                <w:rFonts w:ascii="GDSTransportWebsite" w:hAnsi="GDSTransportWebsite"/>
                <w:color w:val="0A0A0A"/>
              </w:rPr>
              <w:t>!</w:t>
            </w:r>
            <w:r w:rsidR="006A466F">
              <w:rPr>
                <w:rFonts w:ascii="GDSTransportWebsite" w:hAnsi="GDSTransportWebsite"/>
                <w:color w:val="0A0A0A"/>
              </w:rPr>
              <w:t>isBlank</w:t>
            </w:r>
            <w:proofErr w:type="gramEnd"/>
            <w:r w:rsidR="006A466F">
              <w:rPr>
                <w:rFonts w:ascii="GDSTransportWebsite" w:hAnsi="GDSTransportWebsite"/>
                <w:color w:val="0A0A0A"/>
              </w:rPr>
              <w:t>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.Post</w:t>
            </w:r>
            <w:r w:rsidRPr="009820C6">
              <w:rPr>
                <w:rFonts w:ascii="GDSTransportWebsite" w:hAnsi="GDSTransportWebsite"/>
                <w:color w:val="0A0A0A"/>
              </w:rPr>
              <w:t>Town</w:t>
            </w:r>
            <w:r w:rsidR="006A466F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080CC536" w14:textId="18B3D199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.Post</w:t>
            </w:r>
            <w:r w:rsidRPr="009820C6">
              <w:rPr>
                <w:rFonts w:ascii="GDSTransportWebsite" w:hAnsi="GDSTransportWebsite"/>
                <w:color w:val="0A0A0A"/>
              </w:rPr>
              <w:t>Town&gt;&gt;&lt;&lt;es_&gt;&gt;</w:t>
            </w:r>
          </w:p>
          <w:p w14:paraId="6CF6702C" w14:textId="58E0CA69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.Post</w:t>
            </w:r>
            <w:r w:rsidRPr="009820C6">
              <w:rPr>
                <w:rFonts w:ascii="GDSTransportWebsite" w:hAnsi="GDSTransportWebsite"/>
                <w:color w:val="0A0A0A"/>
              </w:rPr>
              <w:t>Code&gt;&gt;&lt;&lt;cs_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6A466F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6A466F">
              <w:rPr>
                <w:rFonts w:ascii="GDSTransportWebsite" w:hAnsi="GDSTransportWebsite"/>
                <w:color w:val="0A0A0A"/>
              </w:rPr>
              <w:t>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.Country</w:t>
            </w:r>
            <w:r w:rsidR="006A466F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8EC4C9D" w14:textId="56992A1F" w:rsidR="00B7583E" w:rsidRPr="00A9384B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 xml:space="preserve"> 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.Country</w:t>
            </w:r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F2080F" w:rsidRPr="00786E61" w14:paraId="650FFCA7" w14:textId="77777777" w:rsidTr="007A5A8E">
        <w:tc>
          <w:tcPr>
            <w:tcW w:w="3542" w:type="dxa"/>
          </w:tcPr>
          <w:p w14:paraId="08491ECC" w14:textId="77777777" w:rsidR="00F2080F" w:rsidRPr="00786E61" w:rsidRDefault="00F2080F" w:rsidP="00F2080F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 w:rsidRPr="00F2080F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Date of Birth</w:t>
            </w:r>
          </w:p>
        </w:tc>
        <w:tc>
          <w:tcPr>
            <w:tcW w:w="6518" w:type="dxa"/>
          </w:tcPr>
          <w:p w14:paraId="42522987" w14:textId="6845F89C" w:rsidR="00F2080F" w:rsidRPr="00786E61" w:rsidRDefault="000B69F5" w:rsidP="009E2F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E2FA3">
              <w:rPr>
                <w:rFonts w:ascii="GDSTransportWebsite" w:hAnsi="GDSTransportWebsite"/>
                <w:color w:val="0A0A0A"/>
              </w:rPr>
              <w:t>&lt;&lt;</w:t>
            </w:r>
            <w:r w:rsidR="002A2883">
              <w:rPr>
                <w:rFonts w:ascii="GDSTransportWebsite" w:hAnsi="GDSTransportWebsite"/>
                <w:color w:val="0A0A0A"/>
              </w:rPr>
              <w:t>individualD</w:t>
            </w:r>
            <w:r w:rsidRPr="009E2FA3">
              <w:rPr>
                <w:rFonts w:ascii="GDSTransportWebsite" w:hAnsi="GDSTransportWebsite"/>
                <w:color w:val="0A0A0A"/>
              </w:rPr>
              <w:t>ateOfBirth&gt;&gt;</w:t>
            </w:r>
          </w:p>
        </w:tc>
      </w:tr>
      <w:tr w:rsidR="00D40E02" w14:paraId="3D4A32CA" w14:textId="77777777" w:rsidTr="00957D5C">
        <w:trPr>
          <w:trHeight w:val="680"/>
        </w:trPr>
        <w:tc>
          <w:tcPr>
            <w:tcW w:w="10060" w:type="dxa"/>
            <w:gridSpan w:val="2"/>
          </w:tcPr>
          <w:p w14:paraId="1C64EFB4" w14:textId="6131E680" w:rsidR="00D40E02" w:rsidRDefault="007A5A8E" w:rsidP="00D40E0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</w:rPr>
            </w:pPr>
            <w:r w:rsidRPr="00715FBE">
              <w:rPr>
                <w:rFonts w:ascii="GDSTransportWebsite" w:hAnsi="GDSTransportWebsite"/>
                <w:b/>
                <w:bCs/>
                <w:color w:val="0A0A0A"/>
              </w:rPr>
              <w:t>&lt;&lt;er_applicants&gt;&gt;</w:t>
            </w:r>
          </w:p>
          <w:p w14:paraId="5264A446" w14:textId="77777777" w:rsidR="007A5A8E" w:rsidRDefault="007A5A8E" w:rsidP="00D40E0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</w:rPr>
            </w:pPr>
          </w:p>
          <w:p w14:paraId="41E3052C" w14:textId="1D889911" w:rsidR="00D40E02" w:rsidRPr="006F2F96" w:rsidRDefault="00D40E02" w:rsidP="00D40E02">
            <w:pPr>
              <w:spacing w:before="40" w:after="40"/>
            </w:pP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Claimant’s legal representative</w:t>
            </w:r>
          </w:p>
        </w:tc>
      </w:tr>
      <w:tr w:rsidR="00D40E02" w14:paraId="0C43B8FF" w14:textId="77777777" w:rsidTr="007A5A8E">
        <w:trPr>
          <w:trHeight w:val="680"/>
        </w:trPr>
        <w:tc>
          <w:tcPr>
            <w:tcW w:w="3542" w:type="dxa"/>
          </w:tcPr>
          <w:p w14:paraId="628B4600" w14:textId="6EF1EE39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Contact name</w:t>
            </w:r>
          </w:p>
        </w:tc>
        <w:tc>
          <w:tcPr>
            <w:tcW w:w="6518" w:type="dxa"/>
          </w:tcPr>
          <w:p w14:paraId="42F35654" w14:textId="3A8DF087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r w:rsidR="007A5A8E">
              <w:rPr>
                <w:rFonts w:ascii="GDSTransportWebsite" w:hAnsi="GDSTransportWebsite"/>
                <w:color w:val="0A0A0A"/>
              </w:rPr>
              <w:t>applicants[0</w:t>
            </w:r>
            <w:proofErr w:type="gramStart"/>
            <w:r w:rsidR="007A5A8E">
              <w:rPr>
                <w:rFonts w:ascii="GDSTransportWebsite" w:hAnsi="GDSTransportWebsite"/>
                <w:color w:val="0A0A0A"/>
              </w:rPr>
              <w:t>].</w:t>
            </w:r>
            <w:r w:rsidRPr="00251089"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 w:rsidRPr="00D34F20">
              <w:rPr>
                <w:rFonts w:ascii="GDSTransportWebsite" w:hAnsi="GDSTransportWebsite"/>
                <w:color w:val="0A0A0A"/>
              </w:rPr>
              <w:t>.contactName</w:t>
            </w:r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D40E02" w14:paraId="0CD3BA8B" w14:textId="77777777" w:rsidTr="007A5A8E">
        <w:trPr>
          <w:trHeight w:val="680"/>
        </w:trPr>
        <w:tc>
          <w:tcPr>
            <w:tcW w:w="3542" w:type="dxa"/>
          </w:tcPr>
          <w:p w14:paraId="1D1CD85E" w14:textId="6DAA6DAA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518" w:type="dxa"/>
          </w:tcPr>
          <w:p w14:paraId="410C382C" w14:textId="2FD627D0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r w:rsidR="007A5A8E">
              <w:rPr>
                <w:rFonts w:ascii="GDSTransportWebsite" w:hAnsi="GDSTransportWebsite"/>
                <w:color w:val="0A0A0A"/>
              </w:rPr>
              <w:t xml:space="preserve"> applicants[0</w:t>
            </w:r>
            <w:proofErr w:type="gramStart"/>
            <w:r w:rsidR="007A5A8E">
              <w:rPr>
                <w:rFonts w:ascii="GDSTransportWebsite" w:hAnsi="GDSTransportWebsite"/>
                <w:color w:val="0A0A0A"/>
              </w:rPr>
              <w:t>].</w:t>
            </w:r>
            <w:r w:rsidRPr="00251089"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D40E02" w14:paraId="732459AE" w14:textId="77777777" w:rsidTr="007A5A8E">
        <w:tc>
          <w:tcPr>
            <w:tcW w:w="3542" w:type="dxa"/>
          </w:tcPr>
          <w:p w14:paraId="31A80FB5" w14:textId="6C56711D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ervice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ddress</w:t>
            </w:r>
          </w:p>
        </w:tc>
        <w:tc>
          <w:tcPr>
            <w:tcW w:w="6518" w:type="dxa"/>
          </w:tcPr>
          <w:p w14:paraId="3A8624CD" w14:textId="5FE29A38" w:rsidR="00D40E02" w:rsidRPr="00C53276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r w:rsidRPr="00C53276">
              <w:rPr>
                <w:rFonts w:ascii="GDSTransportWebsite" w:hAnsi="GDSTransportWebsite"/>
                <w:color w:val="0A0A0A"/>
              </w:rPr>
              <w:t>&lt;cs_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bookmarkStart w:id="0" w:name="OLE_LINK1"/>
            <w:bookmarkStart w:id="1" w:name="OLE_LINK2"/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bookmarkEnd w:id="0"/>
            <w:bookmarkEnd w:id="1"/>
            <w:r w:rsidR="007A5A8E">
              <w:rPr>
                <w:rFonts w:ascii="GDSTransportWebsite" w:hAnsi="GDSTransportWebsite"/>
                <w:color w:val="0A0A0A"/>
              </w:rPr>
              <w:t>applicants[0].</w:t>
            </w:r>
            <w:r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>
              <w:rPr>
                <w:rFonts w:ascii="GDSTransportWebsite" w:hAnsi="GDSTransportWebsite"/>
                <w:color w:val="0A0A0A"/>
              </w:rPr>
              <w:t>1)</w:t>
            </w:r>
            <w:r w:rsidRPr="00C53276">
              <w:rPr>
                <w:rFonts w:ascii="GDSTransportWebsite" w:hAnsi="GDSTransportWebsite"/>
                <w:color w:val="0A0A0A"/>
              </w:rPr>
              <w:t>}&gt;&gt;&lt;&lt;</w:t>
            </w:r>
            <w:r w:rsidR="007A5A8E">
              <w:rPr>
                <w:rFonts w:ascii="GDSTransportWebsite" w:hAnsi="GDSTransportWebsite"/>
                <w:color w:val="0A0A0A"/>
              </w:rPr>
              <w:t xml:space="preserve"> applicants[0].</w:t>
            </w:r>
            <w:r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C53276">
              <w:rPr>
                <w:rFonts w:ascii="GDSTransportWebsite" w:hAnsi="GDSTransportWebsite"/>
                <w:color w:val="0A0A0A"/>
              </w:rPr>
              <w:t>1&gt;&gt;</w:t>
            </w:r>
            <w:r>
              <w:rPr>
                <w:rFonts w:ascii="GDSTransportWebsite" w:hAnsi="GDSTransportWebsite"/>
                <w:color w:val="0A0A0A"/>
              </w:rPr>
              <w:lastRenderedPageBreak/>
              <w:t>&lt;&lt;es_&gt;&gt;</w:t>
            </w:r>
            <w:r w:rsidRPr="00C5327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7A5A8E">
              <w:rPr>
                <w:rFonts w:ascii="GDSTransportWebsite" w:hAnsi="GDSTransportWebsite"/>
                <w:color w:val="0A0A0A"/>
              </w:rPr>
              <w:t>applicants[0].</w:t>
            </w:r>
            <w:r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C53276">
              <w:rPr>
                <w:rFonts w:ascii="GDSTransportWebsite" w:hAnsi="GDSTransportWebsite"/>
                <w:color w:val="0A0A0A"/>
              </w:rPr>
              <w:t>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73E8CD6" w14:textId="1947D141" w:rsidR="00D40E02" w:rsidRPr="00C53276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7A5A8E">
              <w:rPr>
                <w:rFonts w:ascii="GDSTransportWebsite" w:hAnsi="GDSTransportWebsite"/>
                <w:color w:val="0A0A0A"/>
              </w:rPr>
              <w:t xml:space="preserve"> applicants[0</w:t>
            </w:r>
            <w:proofErr w:type="gramStart"/>
            <w:r w:rsidR="007A5A8E">
              <w:rPr>
                <w:rFonts w:ascii="GDSTransportWebsite" w:hAnsi="GDSTransportWebsite"/>
                <w:color w:val="0A0A0A"/>
              </w:rPr>
              <w:t>].</w:t>
            </w:r>
            <w:r w:rsidRPr="00835F27"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C5327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7A5A8E">
              <w:rPr>
                <w:rFonts w:ascii="GDSTransportWebsite" w:hAnsi="GDSTransportWebsite"/>
                <w:color w:val="0A0A0A"/>
              </w:rPr>
              <w:t>applicants[0].</w:t>
            </w:r>
            <w:r w:rsidRPr="00656BA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C53276">
              <w:rPr>
                <w:rFonts w:ascii="GDSTransportWebsite" w:hAnsi="GDSTransportWebsite"/>
                <w:color w:val="0A0A0A"/>
              </w:rPr>
              <w:t>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5ADC8B5" w14:textId="619D314E" w:rsidR="00D40E02" w:rsidRPr="00C53276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7A5A8E">
              <w:rPr>
                <w:rFonts w:ascii="GDSTransportWebsite" w:hAnsi="GDSTransportWebsite"/>
                <w:color w:val="0A0A0A"/>
              </w:rPr>
              <w:t xml:space="preserve"> applicants[0</w:t>
            </w:r>
            <w:proofErr w:type="gramStart"/>
            <w:r w:rsidR="007A5A8E">
              <w:rPr>
                <w:rFonts w:ascii="GDSTransportWebsite" w:hAnsi="GDSTransportWebsite"/>
                <w:color w:val="0A0A0A"/>
              </w:rPr>
              <w:t>].</w:t>
            </w:r>
            <w:r w:rsidRPr="00F565D7"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C5327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7A5A8E">
              <w:rPr>
                <w:rFonts w:ascii="GDSTransportWebsite" w:hAnsi="GDSTransportWebsite"/>
                <w:color w:val="0A0A0A"/>
              </w:rPr>
              <w:t>applicants[0].</w:t>
            </w:r>
            <w:r w:rsidRPr="009468A7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.Post</w:t>
            </w:r>
            <w:r w:rsidRPr="00C53276">
              <w:rPr>
                <w:rFonts w:ascii="GDSTransportWebsite" w:hAnsi="GDSTransportWebsite"/>
                <w:color w:val="0A0A0A"/>
              </w:rPr>
              <w:t>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36F98EDD" w14:textId="59C9F73B" w:rsidR="00D40E02" w:rsidRPr="00C53276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7A5A8E">
              <w:rPr>
                <w:rFonts w:ascii="GDSTransportWebsite" w:hAnsi="GDSTransportWebsite"/>
                <w:color w:val="0A0A0A"/>
              </w:rPr>
              <w:t xml:space="preserve"> applicants[0</w:t>
            </w:r>
            <w:proofErr w:type="gramStart"/>
            <w:r w:rsidR="007A5A8E">
              <w:rPr>
                <w:rFonts w:ascii="GDSTransportWebsite" w:hAnsi="GDSTransportWebsite"/>
                <w:color w:val="0A0A0A"/>
              </w:rPr>
              <w:t>].</w:t>
            </w:r>
            <w:r w:rsidRPr="005244FF"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.Post</w:t>
            </w:r>
            <w:r w:rsidRPr="00C53276">
              <w:rPr>
                <w:rFonts w:ascii="GDSTransportWebsite" w:hAnsi="GDSTransportWebsite"/>
                <w:color w:val="0A0A0A"/>
              </w:rPr>
              <w:t>Town&gt;&gt;&lt;&lt;es_&gt;&gt;</w:t>
            </w:r>
          </w:p>
          <w:p w14:paraId="1EEA7639" w14:textId="45B84CE4" w:rsidR="00D40E02" w:rsidRPr="00C53276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7A5A8E">
              <w:rPr>
                <w:rFonts w:ascii="GDSTransportWebsite" w:hAnsi="GDSTransportWebsite"/>
                <w:color w:val="0A0A0A"/>
              </w:rPr>
              <w:t xml:space="preserve"> applicants[0</w:t>
            </w:r>
            <w:proofErr w:type="gramStart"/>
            <w:r w:rsidR="007A5A8E">
              <w:rPr>
                <w:rFonts w:ascii="GDSTransportWebsite" w:hAnsi="GDSTransportWebsite"/>
                <w:color w:val="0A0A0A"/>
              </w:rPr>
              <w:t>].</w:t>
            </w:r>
            <w:r w:rsidRPr="00995E1E"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.Post</w:t>
            </w:r>
            <w:r w:rsidRPr="00C53276">
              <w:rPr>
                <w:rFonts w:ascii="GDSTransportWebsite" w:hAnsi="GDSTransportWebsite"/>
                <w:color w:val="0A0A0A"/>
              </w:rPr>
              <w:t>Code&gt;&gt;&lt;&lt;cs_{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7A5A8E">
              <w:rPr>
                <w:rFonts w:ascii="GDSTransportWebsite" w:hAnsi="GDSTransportWebsite"/>
                <w:color w:val="0A0A0A"/>
              </w:rPr>
              <w:t>applicants[0].</w:t>
            </w:r>
            <w:r w:rsidRPr="00DD27F3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28161B5C" w14:textId="7A48F345" w:rsidR="00D40E02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7A5A8E">
              <w:rPr>
                <w:rFonts w:ascii="GDSTransportWebsite" w:hAnsi="GDSTransportWebsite"/>
                <w:color w:val="0A0A0A"/>
              </w:rPr>
              <w:t xml:space="preserve"> applicants[0</w:t>
            </w:r>
            <w:proofErr w:type="gramStart"/>
            <w:r w:rsidR="007A5A8E">
              <w:rPr>
                <w:rFonts w:ascii="GDSTransportWebsite" w:hAnsi="GDSTransportWebsite"/>
                <w:color w:val="0A0A0A"/>
              </w:rPr>
              <w:t>].</w:t>
            </w:r>
            <w:r w:rsidRPr="00BA732C"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.Country</w:t>
            </w:r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D40E02" w14:paraId="5B676F25" w14:textId="77777777" w:rsidTr="007A5A8E">
        <w:trPr>
          <w:trHeight w:val="680"/>
        </w:trPr>
        <w:tc>
          <w:tcPr>
            <w:tcW w:w="3542" w:type="dxa"/>
          </w:tcPr>
          <w:p w14:paraId="5491706E" w14:textId="60641032" w:rsidR="00D40E02" w:rsidRDefault="00D40E02" w:rsidP="00D40E02">
            <w:pPr>
              <w:pStyle w:val="NormalWeb"/>
              <w:spacing w:before="12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Phone number</w:t>
            </w:r>
          </w:p>
        </w:tc>
        <w:tc>
          <w:tcPr>
            <w:tcW w:w="6518" w:type="dxa"/>
          </w:tcPr>
          <w:p w14:paraId="269FCC25" w14:textId="5BA99055" w:rsidR="00D40E02" w:rsidRDefault="00D40E02" w:rsidP="00D40E02">
            <w:pPr>
              <w:pStyle w:val="NormalWeb"/>
              <w:spacing w:before="12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 xml:space="preserve">&lt;&lt; </w:t>
            </w:r>
            <w:r w:rsidR="007A5A8E">
              <w:rPr>
                <w:rFonts w:ascii="GDSTransportWebsite" w:hAnsi="GDSTransportWebsite"/>
                <w:color w:val="0A0A0A"/>
              </w:rPr>
              <w:t>applicants[0</w:t>
            </w:r>
            <w:proofErr w:type="gramStart"/>
            <w:r w:rsidR="007A5A8E">
              <w:rPr>
                <w:rFonts w:ascii="GDSTransportWebsite" w:hAnsi="GDSTransportWebsite"/>
                <w:color w:val="0A0A0A"/>
              </w:rPr>
              <w:t>].</w:t>
            </w:r>
            <w:r w:rsidRPr="00A15C8B"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 w:rsidRPr="00283B53">
              <w:rPr>
                <w:rFonts w:ascii="GDSTransportWebsite" w:hAnsi="GDSTransportWebsite"/>
                <w:color w:val="0A0A0A"/>
              </w:rPr>
              <w:t>.phoneNumber&gt;&gt;</w:t>
            </w:r>
          </w:p>
        </w:tc>
      </w:tr>
      <w:tr w:rsidR="00D40E02" w14:paraId="2DCD3B2F" w14:textId="77777777" w:rsidTr="007A5A8E">
        <w:trPr>
          <w:trHeight w:val="680"/>
        </w:trPr>
        <w:tc>
          <w:tcPr>
            <w:tcW w:w="3542" w:type="dxa"/>
          </w:tcPr>
          <w:p w14:paraId="2A1FD820" w14:textId="75E43465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518" w:type="dxa"/>
          </w:tcPr>
          <w:p w14:paraId="4C6730F0" w14:textId="572FB241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r w:rsidR="007A5A8E">
              <w:rPr>
                <w:rFonts w:ascii="GDSTransportWebsite" w:hAnsi="GDSTransportWebsite"/>
                <w:color w:val="0A0A0A"/>
              </w:rPr>
              <w:t xml:space="preserve"> applicants[0</w:t>
            </w:r>
            <w:proofErr w:type="gramStart"/>
            <w:r w:rsidR="007A5A8E">
              <w:rPr>
                <w:rFonts w:ascii="GDSTransportWebsite" w:hAnsi="GDSTransportWebsite"/>
                <w:color w:val="0A0A0A"/>
              </w:rPr>
              <w:t>].</w:t>
            </w:r>
            <w:r w:rsidRPr="009F6C6E"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 w:rsidRPr="00283B53">
              <w:rPr>
                <w:rFonts w:ascii="GDSTransportWebsite" w:hAnsi="GDSTransportWebsite"/>
                <w:color w:val="0A0A0A"/>
              </w:rPr>
              <w:t>.dxAddress&gt;&gt;</w:t>
            </w:r>
          </w:p>
        </w:tc>
      </w:tr>
      <w:tr w:rsidR="00D40E02" w14:paraId="616E97A1" w14:textId="77777777" w:rsidTr="007A5A8E">
        <w:trPr>
          <w:trHeight w:val="680"/>
        </w:trPr>
        <w:tc>
          <w:tcPr>
            <w:tcW w:w="3542" w:type="dxa"/>
          </w:tcPr>
          <w:p w14:paraId="3564454E" w14:textId="741BFDF1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18" w:type="dxa"/>
          </w:tcPr>
          <w:p w14:paraId="018188ED" w14:textId="4A0C1D99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r w:rsidR="007A5A8E">
              <w:rPr>
                <w:rFonts w:ascii="GDSTransportWebsite" w:hAnsi="GDSTransportWebsite"/>
                <w:color w:val="0A0A0A"/>
              </w:rPr>
              <w:t xml:space="preserve"> applicants[0</w:t>
            </w:r>
            <w:proofErr w:type="gramStart"/>
            <w:r w:rsidR="007A5A8E">
              <w:rPr>
                <w:rFonts w:ascii="GDSTransportWebsite" w:hAnsi="GDSTransportWebsite"/>
                <w:color w:val="0A0A0A"/>
              </w:rPr>
              <w:t>].</w:t>
            </w:r>
            <w:r w:rsidRPr="00497BCD"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 w:rsidRPr="00283B53">
              <w:rPr>
                <w:rFonts w:ascii="GDSTransportWebsite" w:hAnsi="GDSTransportWebsite"/>
                <w:color w:val="0A0A0A"/>
              </w:rPr>
              <w:t>.emailAddress&gt;&gt;</w:t>
            </w:r>
          </w:p>
        </w:tc>
      </w:tr>
    </w:tbl>
    <w:p w14:paraId="2B2A45F2" w14:textId="0717D048" w:rsidR="00E130BD" w:rsidRPr="00115B1E" w:rsidRDefault="006F2F96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Defendants</w:t>
      </w:r>
      <w:r w:rsidR="00640C5E">
        <w:rPr>
          <w:rFonts w:ascii="GDSTransportWebsite" w:hAnsi="GDSTransportWebsite"/>
          <w:color w:val="0A0A0A"/>
          <w:sz w:val="36"/>
          <w:szCs w:val="36"/>
        </w:rPr>
        <w:t>’</w:t>
      </w:r>
      <w:r>
        <w:rPr>
          <w:rFonts w:ascii="GDSTransportWebsite" w:hAnsi="GDSTransportWebsite"/>
          <w:color w:val="0A0A0A"/>
          <w:sz w:val="36"/>
          <w:szCs w:val="36"/>
        </w:rPr>
        <w:t xml:space="preserve"> details</w:t>
      </w: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D34F20" w:rsidRPr="00156806" w14:paraId="7E6D6898" w14:textId="77777777" w:rsidTr="00A56776">
        <w:trPr>
          <w:trHeight w:val="193"/>
        </w:trPr>
        <w:tc>
          <w:tcPr>
            <w:tcW w:w="10025" w:type="dxa"/>
            <w:gridSpan w:val="2"/>
          </w:tcPr>
          <w:p w14:paraId="5F31393B" w14:textId="32345D10" w:rsidR="00D34F20" w:rsidRPr="00AA0D40" w:rsidRDefault="00D34F20" w:rsidP="003367DF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&lt;&lt;rr_</w:t>
            </w:r>
            <w:r w:rsidR="0002566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300E67" w:rsidRPr="00156806" w14:paraId="62D49F7A" w14:textId="77777777" w:rsidTr="00A56776">
        <w:trPr>
          <w:trHeight w:val="386"/>
        </w:trPr>
        <w:tc>
          <w:tcPr>
            <w:tcW w:w="10025" w:type="dxa"/>
            <w:gridSpan w:val="2"/>
          </w:tcPr>
          <w:p w14:paraId="64566E5C" w14:textId="437F5B99" w:rsidR="00300E67" w:rsidRPr="008852EF" w:rsidRDefault="00300E67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  <w:shd w:val="clear" w:color="auto" w:fill="FFFFFF"/>
              </w:rPr>
            </w:pPr>
            <w:r w:rsidRPr="008852EF">
              <w:rPr>
                <w:rFonts w:ascii="GDSTransportWebsite" w:hAnsi="GDSTransportWebsite"/>
                <w:color w:val="0A0A0A"/>
                <w:sz w:val="36"/>
                <w:szCs w:val="36"/>
                <w:shd w:val="clear" w:color="auto" w:fill="FFFFFF"/>
              </w:rPr>
              <w:t>&lt;&lt;cs_{$size&gt;1}&gt;&gt;Defendant &lt;&lt;$itemnum&gt;&gt;&lt;&lt;es_&gt;&gt;</w:t>
            </w:r>
          </w:p>
        </w:tc>
      </w:tr>
      <w:tr w:rsidR="00B7583E" w:rsidRPr="00156806" w14:paraId="134B762E" w14:textId="77777777" w:rsidTr="00583ADE">
        <w:trPr>
          <w:trHeight w:val="680"/>
        </w:trPr>
        <w:tc>
          <w:tcPr>
            <w:tcW w:w="3681" w:type="dxa"/>
          </w:tcPr>
          <w:p w14:paraId="46527918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40298120" w14:textId="102DA1EB" w:rsidR="00B7583E" w:rsidRPr="001839B9" w:rsidRDefault="00B7583E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B7583E" w:rsidRPr="00156806" w14:paraId="6A01B2E3" w14:textId="77777777" w:rsidTr="00583ADE">
        <w:tc>
          <w:tcPr>
            <w:tcW w:w="3681" w:type="dxa"/>
          </w:tcPr>
          <w:p w14:paraId="655CF89C" w14:textId="77777777" w:rsidR="00B7583E" w:rsidRDefault="00B7583E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  <w:p w14:paraId="5101761C" w14:textId="7C6FE48A" w:rsidR="00640C5E" w:rsidRPr="0080237C" w:rsidRDefault="00640C5E" w:rsidP="00396D0C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344" w:type="dxa"/>
          </w:tcPr>
          <w:p w14:paraId="66F30104" w14:textId="252EA40A" w:rsidR="00286418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7E16F0">
              <w:rPr>
                <w:rFonts w:ascii="GDSTransportWebsite" w:hAnsi="GDSTransportWebsite"/>
                <w:color w:val="0A0A0A"/>
              </w:rPr>
              <w:t>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7E16F0">
              <w:rPr>
                <w:rFonts w:ascii="GDSTransportWebsite" w:hAnsi="GDSTransportWebsite"/>
                <w:color w:val="0A0A0A"/>
              </w:rPr>
              <w:t>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9820C6">
              <w:rPr>
                <w:rFonts w:ascii="GDSTransportWebsite" w:hAnsi="GDSTransportWebsite"/>
                <w:color w:val="0A0A0A"/>
              </w:rPr>
              <w:t>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37AF5AF" w14:textId="7DC22613" w:rsidR="00286418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9820C6">
              <w:rPr>
                <w:rFonts w:ascii="GDSTransportWebsite" w:hAnsi="GDSTransportWebsite"/>
                <w:color w:val="0A0A0A"/>
              </w:rPr>
              <w:t>2&gt;&gt;&lt;&lt;es_&gt;&gt;&lt;&lt;cs_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9820C6">
              <w:rPr>
                <w:rFonts w:ascii="GDSTransportWebsite" w:hAnsi="GDSTransportWebsite"/>
                <w:color w:val="0A0A0A"/>
              </w:rPr>
              <w:t>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F2FFE62" w14:textId="25C8EB8C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9820C6">
              <w:rPr>
                <w:rFonts w:ascii="GDSTransportWebsite" w:hAnsi="GDSTransportWebsite"/>
                <w:color w:val="0A0A0A"/>
              </w:rPr>
              <w:t>3&gt;&gt;&lt;&lt;es_&gt;&gt;&lt;&lt;cs_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5520CC">
              <w:rPr>
                <w:rFonts w:ascii="GDSTransportWebsite" w:hAnsi="GDSTransportWebsite"/>
                <w:color w:val="0A0A0A"/>
              </w:rPr>
              <w:t>!</w:t>
            </w:r>
            <w:r>
              <w:rPr>
                <w:rFonts w:ascii="GDSTransportWebsite" w:hAnsi="GDSTransportWebsite"/>
                <w:color w:val="0A0A0A"/>
              </w:rPr>
              <w:t>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.Post</w:t>
            </w:r>
            <w:r w:rsidRPr="009820C6">
              <w:rPr>
                <w:rFonts w:ascii="GDSTransportWebsite" w:hAnsi="GDSTransportWebsite"/>
                <w:color w:val="0A0A0A"/>
              </w:rPr>
              <w:t>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F3EDE34" w14:textId="4C2A0540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.Post</w:t>
            </w:r>
            <w:r w:rsidRPr="009820C6">
              <w:rPr>
                <w:rFonts w:ascii="GDSTransportWebsite" w:hAnsi="GDSTransportWebsite"/>
                <w:color w:val="0A0A0A"/>
              </w:rPr>
              <w:t>Town&gt;&gt;&lt;&lt;es_&gt;&gt;</w:t>
            </w:r>
          </w:p>
          <w:p w14:paraId="49DF3A3F" w14:textId="5378ABDD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.Post</w:t>
            </w:r>
            <w:r w:rsidRPr="009820C6">
              <w:rPr>
                <w:rFonts w:ascii="GDSTransportWebsite" w:hAnsi="GDSTransportWebsite"/>
                <w:color w:val="0A0A0A"/>
              </w:rPr>
              <w:t>Code&gt;&gt;&lt;&lt;cs_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F78026B" w14:textId="13EC8B5D" w:rsidR="00640C5E" w:rsidRPr="00640C5E" w:rsidRDefault="00286418" w:rsidP="00640C5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.Country</w:t>
            </w:r>
            <w:r w:rsidRPr="009820C6">
              <w:rPr>
                <w:rFonts w:ascii="GDSTransportWebsite" w:hAnsi="GDSTransportWebsite"/>
                <w:color w:val="0A0A0A"/>
              </w:rPr>
              <w:t>&gt;&gt;&lt;&lt;es_&gt;</w:t>
            </w:r>
            <w:r w:rsidR="000C1C82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D34F20" w:rsidRPr="00156806" w14:paraId="3D024548" w14:textId="77777777" w:rsidTr="00583ADE">
        <w:trPr>
          <w:trHeight w:val="680"/>
        </w:trPr>
        <w:tc>
          <w:tcPr>
            <w:tcW w:w="10025" w:type="dxa"/>
            <w:gridSpan w:val="2"/>
          </w:tcPr>
          <w:p w14:paraId="19E1DE6D" w14:textId="77777777" w:rsidR="00640C5E" w:rsidRDefault="00640C5E" w:rsidP="0084052C">
            <w:pPr>
              <w:spacing w:before="8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</w:p>
          <w:p w14:paraId="5E389D95" w14:textId="11E5A94A" w:rsidR="00D34F20" w:rsidRPr="00450417" w:rsidRDefault="00450417" w:rsidP="0084052C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Defendants</w:t>
            </w:r>
            <w:r w:rsidR="00640C5E">
              <w:rPr>
                <w:rFonts w:ascii="GDSTransportWebsite" w:hAnsi="GDSTransportWebsite"/>
                <w:color w:val="0A0A0A"/>
                <w:sz w:val="36"/>
                <w:szCs w:val="36"/>
              </w:rPr>
              <w:t>’</w:t>
            </w: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legal representative</w:t>
            </w:r>
            <w:r w:rsidR="00EE6973">
              <w:rPr>
                <w:rFonts w:ascii="GDSTransportWebsite" w:hAnsi="GDSTransportWebsite"/>
                <w:color w:val="0A0A0A"/>
                <w:sz w:val="36"/>
                <w:szCs w:val="36"/>
              </w:rPr>
              <w:t>s</w:t>
            </w:r>
          </w:p>
        </w:tc>
      </w:tr>
      <w:tr w:rsidR="00B7583E" w:rsidRPr="00156806" w14:paraId="6DBD55EC" w14:textId="77777777" w:rsidTr="00583ADE">
        <w:trPr>
          <w:trHeight w:val="680"/>
        </w:trPr>
        <w:tc>
          <w:tcPr>
            <w:tcW w:w="3681" w:type="dxa"/>
          </w:tcPr>
          <w:p w14:paraId="51A2EF3B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344" w:type="dxa"/>
          </w:tcPr>
          <w:p w14:paraId="5E012A37" w14:textId="248A7DCE" w:rsidR="00B7583E" w:rsidRPr="00A9384B" w:rsidRDefault="00B7583E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B7583E" w:rsidRPr="00C53276" w14:paraId="6CC9F79E" w14:textId="77777777" w:rsidTr="00583ADE">
        <w:tc>
          <w:tcPr>
            <w:tcW w:w="3681" w:type="dxa"/>
          </w:tcPr>
          <w:p w14:paraId="139625B0" w14:textId="40BD9371" w:rsidR="00B7583E" w:rsidRPr="00D34F20" w:rsidRDefault="001E313B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44" w:type="dxa"/>
          </w:tcPr>
          <w:p w14:paraId="175205FA" w14:textId="0CCC6590" w:rsidR="00B7583E" w:rsidRPr="00C53276" w:rsidRDefault="00312AEB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53276"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 w:rsidR="007767BE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7767BE">
              <w:rPr>
                <w:rFonts w:ascii="GDSTransportWebsite" w:hAnsi="GDSTransportWebsite"/>
                <w:color w:val="0A0A0A"/>
              </w:rPr>
              <w:t>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B7583E" w:rsidRPr="00D34F20">
              <w:rPr>
                <w:rFonts w:ascii="GDSTransportWebsite" w:hAnsi="GDSTransportWebsite"/>
                <w:color w:val="0A0A0A"/>
              </w:rPr>
              <w:t>representative.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="00B7583E" w:rsidRPr="00C53276">
              <w:rPr>
                <w:rFonts w:ascii="GDSTransportWebsite" w:hAnsi="GDSTransportWebsite"/>
                <w:color w:val="0A0A0A"/>
              </w:rPr>
              <w:t>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B7583E" w:rsidRPr="00D34F20">
              <w:rPr>
                <w:rFonts w:ascii="GDSTransportWebsite" w:hAnsi="GDSTransportWebsite"/>
                <w:color w:val="0A0A0A"/>
              </w:rPr>
              <w:t>representative.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="00B7583E" w:rsidRPr="00C53276">
              <w:rPr>
                <w:rFonts w:ascii="GDSTransportWebsite" w:hAnsi="GDSTransportWebsite"/>
                <w:color w:val="0A0A0A"/>
              </w:rPr>
              <w:t>2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="00B7583E"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0BC0ABB" w14:textId="1AA3569C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C53276">
              <w:rPr>
                <w:rFonts w:ascii="GDSTransportWebsite" w:hAnsi="GDSTransportWebsite"/>
                <w:color w:val="0A0A0A"/>
              </w:rPr>
              <w:t>3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08F489A5" w14:textId="05580F5C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.Post</w:t>
            </w:r>
            <w:r w:rsidRPr="00C53276">
              <w:rPr>
                <w:rFonts w:ascii="GDSTransportWebsite" w:hAnsi="GDSTransportWebsite"/>
                <w:color w:val="0A0A0A"/>
              </w:rPr>
              <w:t>Town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28512D06" w14:textId="49AF0DBE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.Post</w:t>
            </w:r>
            <w:r w:rsidRPr="00C53276">
              <w:rPr>
                <w:rFonts w:ascii="GDSTransportWebsite" w:hAnsi="GDSTransportWebsite"/>
                <w:color w:val="0A0A0A"/>
              </w:rPr>
              <w:t>Town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D390DDB" w14:textId="6527B1CD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.Post</w:t>
            </w:r>
            <w:r w:rsidRPr="00C53276">
              <w:rPr>
                <w:rFonts w:ascii="GDSTransportWebsite" w:hAnsi="GDSTransportWebsite"/>
                <w:color w:val="0A0A0A"/>
              </w:rPr>
              <w:t>Code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.Country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55BA7291" w14:textId="57B0189A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 xml:space="preserve"> 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.Country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1E313B" w:rsidRPr="00156806" w14:paraId="66BC7D4F" w14:textId="77777777" w:rsidTr="00583ADE">
        <w:trPr>
          <w:trHeight w:val="680"/>
        </w:trPr>
        <w:tc>
          <w:tcPr>
            <w:tcW w:w="3681" w:type="dxa"/>
          </w:tcPr>
          <w:p w14:paraId="0D6F1B3D" w14:textId="6C541AB5" w:rsidR="001E313B" w:rsidRPr="00D34F20" w:rsidRDefault="001E313B" w:rsidP="001E313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44" w:type="dxa"/>
          </w:tcPr>
          <w:p w14:paraId="7A749D1E" w14:textId="71918717" w:rsidR="001E313B" w:rsidRPr="00283B53" w:rsidRDefault="001E313B" w:rsidP="001E313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representative.emailAddress</w:t>
            </w:r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313B" w:rsidRPr="00156806" w14:paraId="74810037" w14:textId="77777777" w:rsidTr="00583ADE">
        <w:trPr>
          <w:trHeight w:val="680"/>
        </w:trPr>
        <w:tc>
          <w:tcPr>
            <w:tcW w:w="3681" w:type="dxa"/>
          </w:tcPr>
          <w:p w14:paraId="6ED61A38" w14:textId="20D2AEAB" w:rsidR="001E313B" w:rsidRPr="00D34F20" w:rsidRDefault="001E313B" w:rsidP="001E313B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19372B33" w14:textId="4F86A799" w:rsidR="001E313B" w:rsidRPr="00A9384B" w:rsidRDefault="001E313B" w:rsidP="001E313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representative.phoneNumber</w:t>
            </w:r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313B" w:rsidRPr="00156806" w14:paraId="372D41CB" w14:textId="77777777" w:rsidTr="00583ADE">
        <w:trPr>
          <w:trHeight w:val="680"/>
        </w:trPr>
        <w:tc>
          <w:tcPr>
            <w:tcW w:w="3681" w:type="dxa"/>
          </w:tcPr>
          <w:p w14:paraId="0F6E97D7" w14:textId="77777777" w:rsidR="001E313B" w:rsidRDefault="001E313B" w:rsidP="001E313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  <w:p w14:paraId="13F24322" w14:textId="20C3D3C5" w:rsidR="00EE6973" w:rsidRPr="00D34F20" w:rsidRDefault="00EE6973" w:rsidP="001E313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344" w:type="dxa"/>
          </w:tcPr>
          <w:p w14:paraId="20CD3347" w14:textId="3E8D36C6" w:rsidR="00EE6973" w:rsidRDefault="001E313B" w:rsidP="001E313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representative.dxAddress</w:t>
            </w:r>
            <w:proofErr w:type="gramEnd"/>
            <w:r w:rsidR="006E252A">
              <w:rPr>
                <w:rFonts w:ascii="GDSTransportWebsite" w:hAnsi="GDSTransportWebsite"/>
                <w:color w:val="0A0A0A"/>
              </w:rPr>
              <w:t>&gt;&gt;</w:t>
            </w:r>
          </w:p>
          <w:p w14:paraId="152B3F6F" w14:textId="3A14FBE1" w:rsidR="001E313B" w:rsidRDefault="001E313B" w:rsidP="001E313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E313B" w:rsidRPr="00156806" w14:paraId="1E3A21B6" w14:textId="77777777" w:rsidTr="00A56776">
        <w:tc>
          <w:tcPr>
            <w:tcW w:w="10025" w:type="dxa"/>
            <w:gridSpan w:val="2"/>
          </w:tcPr>
          <w:p w14:paraId="5E41D2A0" w14:textId="6541FA53" w:rsidR="001E313B" w:rsidRPr="00A9384B" w:rsidRDefault="001E313B" w:rsidP="001E313B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</w:tbl>
    <w:p w14:paraId="51FEE0AE" w14:textId="079D635B" w:rsidR="00671892" w:rsidRPr="00115B1E" w:rsidRDefault="00823241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 xml:space="preserve">Claim </w:t>
      </w:r>
      <w:r w:rsidR="00280987">
        <w:rPr>
          <w:rFonts w:ascii="GDSTransportWebsite" w:hAnsi="GDSTransportWebsite"/>
          <w:color w:val="0A0A0A"/>
          <w:sz w:val="36"/>
          <w:szCs w:val="36"/>
        </w:rPr>
        <w:t>d</w:t>
      </w:r>
      <w:r>
        <w:rPr>
          <w:rFonts w:ascii="GDSTransportWebsite" w:hAnsi="GDSTransportWebsite"/>
          <w:color w:val="0A0A0A"/>
          <w:sz w:val="36"/>
          <w:szCs w:val="36"/>
        </w:rPr>
        <w:t>etails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681"/>
        <w:gridCol w:w="6379"/>
      </w:tblGrid>
      <w:tr w:rsidR="00B76ECF" w14:paraId="2D29EA88" w14:textId="77777777" w:rsidTr="00BD200E">
        <w:trPr>
          <w:trHeight w:val="680"/>
        </w:trPr>
        <w:tc>
          <w:tcPr>
            <w:tcW w:w="3681" w:type="dxa"/>
          </w:tcPr>
          <w:p w14:paraId="669AF31B" w14:textId="245C274D" w:rsidR="00B76ECF" w:rsidRPr="000C74C2" w:rsidRDefault="004E66DB" w:rsidP="003367DF">
            <w:pPr>
              <w:pStyle w:val="NormalWeb"/>
              <w:spacing w:before="40" w:beforeAutospacing="0" w:after="40" w:afterAutospacing="0"/>
              <w:rPr>
                <w:b/>
                <w:bCs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Description of claim</w:t>
            </w:r>
          </w:p>
        </w:tc>
        <w:tc>
          <w:tcPr>
            <w:tcW w:w="6379" w:type="dxa"/>
          </w:tcPr>
          <w:p w14:paraId="22392776" w14:textId="77777777" w:rsidR="00B76ECF" w:rsidRDefault="00B76ECF" w:rsidP="00C5327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4E66DB">
              <w:rPr>
                <w:rFonts w:ascii="GDSTransportWebsite" w:hAnsi="GDSTransportWebsite"/>
                <w:color w:val="0A0A0A"/>
              </w:rPr>
              <w:t>descriptionOfClaim</w:t>
            </w:r>
            <w:r w:rsidR="004E66DB" w:rsidRPr="00C53276">
              <w:rPr>
                <w:rFonts w:ascii="GDSTransportWebsite" w:hAnsi="GDSTransportWebsite"/>
                <w:color w:val="0A0A0A"/>
              </w:rPr>
              <w:t xml:space="preserve"> 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4675B83E" w14:textId="7FCE239C" w:rsidR="004E66DB" w:rsidRDefault="004E66DB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D200E" w14:paraId="40274460" w14:textId="77777777" w:rsidTr="00BD200E">
        <w:trPr>
          <w:trHeight w:val="680"/>
        </w:trPr>
        <w:tc>
          <w:tcPr>
            <w:tcW w:w="3681" w:type="dxa"/>
          </w:tcPr>
          <w:p w14:paraId="08D031BD" w14:textId="3D7F8BA7" w:rsidR="00BD200E" w:rsidRDefault="00BD200E" w:rsidP="004E66D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 timeline</w:t>
            </w:r>
          </w:p>
        </w:tc>
        <w:tc>
          <w:tcPr>
            <w:tcW w:w="6379" w:type="dxa"/>
          </w:tcPr>
          <w:p w14:paraId="3610DE27" w14:textId="77777777" w:rsidR="00BD200E" w:rsidRPr="00C53276" w:rsidRDefault="00BD200E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14:paraId="6D5D2FAF" w14:textId="77777777" w:rsidTr="00BD200E">
        <w:trPr>
          <w:trHeight w:val="680"/>
        </w:trPr>
        <w:tc>
          <w:tcPr>
            <w:tcW w:w="3681" w:type="dxa"/>
          </w:tcPr>
          <w:p w14:paraId="5949BB08" w14:textId="0896904E" w:rsidR="00BD200E" w:rsidRDefault="00BD200E" w:rsidP="004E66D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timeline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  <w:p w14:paraId="3B4D28A6" w14:textId="36587F02" w:rsidR="00BD200E" w:rsidRDefault="00BD200E" w:rsidP="004E66D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1A1D33E9" w14:textId="77777777" w:rsidR="004E66DB" w:rsidRPr="00C53276" w:rsidRDefault="004E66DB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14:paraId="48FE90A5" w14:textId="77777777" w:rsidTr="00BD200E">
        <w:trPr>
          <w:trHeight w:val="680"/>
        </w:trPr>
        <w:tc>
          <w:tcPr>
            <w:tcW w:w="3681" w:type="dxa"/>
          </w:tcPr>
          <w:p w14:paraId="0A94397B" w14:textId="454A1160" w:rsidR="00911678" w:rsidRPr="00B355FC" w:rsidRDefault="00911678" w:rsidP="004E66DB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B355FC">
              <w:rPr>
                <w:rFonts w:ascii="GDSTransportWebsite" w:hAnsi="GDSTransportWebsite"/>
                <w:color w:val="000000" w:themeColor="text1"/>
              </w:rPr>
              <w:t>&lt;</w:t>
            </w:r>
            <w:proofErr w:type="gramStart"/>
            <w:r w:rsidRPr="00B355FC">
              <w:rPr>
                <w:rFonts w:ascii="GDSTransportWebsite" w:hAnsi="GDSTransportWebsite"/>
                <w:color w:val="000000" w:themeColor="text1"/>
              </w:rPr>
              <w:t>&lt;{</w:t>
            </w:r>
            <w:proofErr w:type="gramEnd"/>
            <w:r w:rsidRPr="00B355FC">
              <w:rPr>
                <w:rFonts w:ascii="GDSTransportWebsite" w:hAnsi="GDSTransportWebsite"/>
                <w:color w:val="000000" w:themeColor="text1"/>
              </w:rPr>
              <w:t>dateFormat(</w:t>
            </w:r>
            <w:r w:rsidR="00BF74B7" w:rsidRPr="00BF74B7">
              <w:rPr>
                <w:rFonts w:ascii="GDSTransportWebsite" w:hAnsi="GDSTransportWebsite"/>
                <w:color w:val="000000" w:themeColor="text1"/>
              </w:rPr>
              <w:t>timelineDate</w:t>
            </w:r>
            <w:r w:rsidRPr="00B355FC">
              <w:rPr>
                <w:rFonts w:ascii="GDSTransportWebsite" w:hAnsi="GDSTransportWebsite"/>
                <w:color w:val="000000" w:themeColor="text1"/>
              </w:rPr>
              <w:t>,‘d MMMM yyyy’,‘dd-MM-yyyy’)}&gt;&gt;</w:t>
            </w:r>
          </w:p>
          <w:p w14:paraId="243A8AED" w14:textId="77777777" w:rsidR="004E66DB" w:rsidRDefault="004E66DB" w:rsidP="004E66D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655543FF" w14:textId="38EF0539" w:rsidR="004E66DB" w:rsidRDefault="004E66DB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BF74B7" w:rsidRPr="00BF74B7">
              <w:rPr>
                <w:rFonts w:ascii="GDSTransportWebsite" w:hAnsi="GDSTransportWebsite"/>
                <w:color w:val="0A0A0A"/>
              </w:rPr>
              <w:t>timelineDescription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74F07D29" w14:textId="77777777" w:rsidR="004E66DB" w:rsidRPr="00C53276" w:rsidRDefault="004E66DB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D200E" w14:paraId="6C7C6817" w14:textId="77777777" w:rsidTr="00BD200E">
        <w:trPr>
          <w:trHeight w:val="680"/>
        </w:trPr>
        <w:tc>
          <w:tcPr>
            <w:tcW w:w="3681" w:type="dxa"/>
          </w:tcPr>
          <w:p w14:paraId="63F379B5" w14:textId="5230297E" w:rsidR="00BD200E" w:rsidRPr="00C53276" w:rsidRDefault="00BD200E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timeline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</w:tcPr>
          <w:p w14:paraId="0E910513" w14:textId="77777777" w:rsidR="00BD200E" w:rsidRPr="00C53276" w:rsidRDefault="00BD200E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286C540B" w14:textId="786A2460" w:rsidR="004E66DB" w:rsidRPr="00115B1E" w:rsidRDefault="004E66DB" w:rsidP="004E66DB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 amount details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681"/>
        <w:gridCol w:w="6379"/>
      </w:tblGrid>
      <w:tr w:rsidR="004E66DB" w14:paraId="7C463C62" w14:textId="77777777" w:rsidTr="00C61EAC">
        <w:trPr>
          <w:trHeight w:val="680"/>
        </w:trPr>
        <w:tc>
          <w:tcPr>
            <w:tcW w:w="3681" w:type="dxa"/>
          </w:tcPr>
          <w:p w14:paraId="5EE0F719" w14:textId="449CE5EC" w:rsidR="004E66DB" w:rsidRPr="000C74C2" w:rsidRDefault="004E66DB" w:rsidP="005B3B7E">
            <w:pPr>
              <w:pStyle w:val="NormalWeb"/>
              <w:spacing w:before="40" w:beforeAutospacing="0" w:after="40" w:afterAutospacing="0"/>
              <w:rPr>
                <w:b/>
                <w:bCs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What you are claiming for</w:t>
            </w:r>
          </w:p>
        </w:tc>
        <w:tc>
          <w:tcPr>
            <w:tcW w:w="6379" w:type="dxa"/>
          </w:tcPr>
          <w:p w14:paraId="443D3C7C" w14:textId="77777777" w:rsidR="004E66DB" w:rsidRDefault="004E66DB" w:rsidP="004E66D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E66DB" w14:paraId="2B3BC974" w14:textId="77777777" w:rsidTr="00C61EAC">
        <w:trPr>
          <w:trHeight w:val="680"/>
        </w:trPr>
        <w:tc>
          <w:tcPr>
            <w:tcW w:w="3681" w:type="dxa"/>
          </w:tcPr>
          <w:p w14:paraId="4E595E2F" w14:textId="36ADE0D2" w:rsidR="004E66DB" w:rsidRPr="00994A34" w:rsidRDefault="00994A34" w:rsidP="00994A3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</w:t>
            </w:r>
            <w:r w:rsidR="0078782B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mount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  <w:p w14:paraId="557F07B1" w14:textId="77777777" w:rsidR="004E66DB" w:rsidRDefault="004E66DB" w:rsidP="005B3B7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0556EA3F" w14:textId="3AC4F2A1" w:rsidR="004E66DB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7265174D" w14:textId="77777777" w:rsidR="004E66DB" w:rsidRPr="00C53276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14:paraId="74892F85" w14:textId="77777777" w:rsidTr="00C61EAC">
        <w:trPr>
          <w:trHeight w:val="680"/>
        </w:trPr>
        <w:tc>
          <w:tcPr>
            <w:tcW w:w="3681" w:type="dxa"/>
          </w:tcPr>
          <w:p w14:paraId="7BDE8A87" w14:textId="7625FD6E" w:rsidR="004E66DB" w:rsidRPr="00054CDF" w:rsidRDefault="004E66DB" w:rsidP="00054C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607D8E" w:rsidRPr="00607D8E">
              <w:rPr>
                <w:rFonts w:ascii="GDSTransportWebsite" w:hAnsi="GDSTransportWebsite"/>
                <w:color w:val="0A0A0A"/>
              </w:rPr>
              <w:t>claimReason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6379" w:type="dxa"/>
          </w:tcPr>
          <w:p w14:paraId="68648D2F" w14:textId="66ECC298" w:rsidR="004E66DB" w:rsidRPr="00C53276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4E66DB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607D8E" w:rsidRPr="00607D8E">
              <w:rPr>
                <w:rFonts w:ascii="GDSTransportWebsite" w:hAnsi="GDSTransportWebsite"/>
                <w:color w:val="0A0A0A"/>
              </w:rPr>
              <w:t>claimAmount</w:t>
            </w:r>
            <w:r w:rsidR="004E66DB"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94A34" w14:paraId="1BDFD6CC" w14:textId="77777777" w:rsidTr="00C61EAC">
        <w:trPr>
          <w:trHeight w:val="680"/>
        </w:trPr>
        <w:tc>
          <w:tcPr>
            <w:tcW w:w="3681" w:type="dxa"/>
          </w:tcPr>
          <w:p w14:paraId="7C1FAC5D" w14:textId="77C9F55C" w:rsidR="00994A34" w:rsidRPr="00C53276" w:rsidRDefault="00994A34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</w:t>
            </w:r>
            <w:r w:rsidR="0078782B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mount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</w:tcPr>
          <w:p w14:paraId="66245BBA" w14:textId="77777777" w:rsidR="00994A34" w:rsidRPr="00C53276" w:rsidRDefault="00994A34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054CDF" w:rsidRPr="00C53276" w14:paraId="28447A79" w14:textId="77777777" w:rsidTr="00C61EAC">
        <w:trPr>
          <w:trHeight w:val="680"/>
        </w:trPr>
        <w:tc>
          <w:tcPr>
            <w:tcW w:w="3681" w:type="dxa"/>
          </w:tcPr>
          <w:p w14:paraId="3724C41D" w14:textId="46E7869B" w:rsidR="00054CDF" w:rsidRDefault="000B0BD5" w:rsidP="004E66DB">
            <w:pP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&lt;&lt;cr_</w:t>
            </w:r>
            <w:r w:rsidR="00A41F8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sameI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nterestRate&gt;&gt;</w:t>
            </w:r>
          </w:p>
        </w:tc>
        <w:tc>
          <w:tcPr>
            <w:tcW w:w="6379" w:type="dxa"/>
          </w:tcPr>
          <w:p w14:paraId="18845884" w14:textId="77777777" w:rsidR="00054CDF" w:rsidRPr="00C53276" w:rsidRDefault="00054CDF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:rsidRPr="00C53276" w14:paraId="5CEA5F2E" w14:textId="77777777" w:rsidTr="00C61EAC">
        <w:trPr>
          <w:trHeight w:val="680"/>
        </w:trPr>
        <w:tc>
          <w:tcPr>
            <w:tcW w:w="3681" w:type="dxa"/>
          </w:tcPr>
          <w:p w14:paraId="5DCD9833" w14:textId="0858F696" w:rsidR="004E66DB" w:rsidRPr="004E66DB" w:rsidRDefault="00932EA2" w:rsidP="004E66DB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Interest rate claimed</w:t>
            </w:r>
            <w:r w:rsidRPr="004E66DB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  <w:tc>
          <w:tcPr>
            <w:tcW w:w="6379" w:type="dxa"/>
          </w:tcPr>
          <w:p w14:paraId="3354B8C4" w14:textId="2AF140EF" w:rsidR="004E66DB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932EA2">
              <w:rPr>
                <w:rFonts w:ascii="GDSTransportWebsite" w:hAnsi="GDSTransportWebsite"/>
                <w:color w:val="0A0A0A"/>
              </w:rPr>
              <w:t>interestRate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544101AE" w14:textId="77777777" w:rsidR="004E66DB" w:rsidRPr="00C53276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:rsidRPr="00C53276" w14:paraId="531FC2BB" w14:textId="77777777" w:rsidTr="00C61EAC">
        <w:trPr>
          <w:trHeight w:val="680"/>
        </w:trPr>
        <w:tc>
          <w:tcPr>
            <w:tcW w:w="3681" w:type="dxa"/>
          </w:tcPr>
          <w:p w14:paraId="3CB7EF40" w14:textId="5B11F353" w:rsidR="004E66DB" w:rsidRPr="004E66DB" w:rsidRDefault="00932EA2" w:rsidP="004E66DB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Explanation</w:t>
            </w:r>
            <w:r w:rsidRPr="004E66DB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  <w:tc>
          <w:tcPr>
            <w:tcW w:w="6379" w:type="dxa"/>
          </w:tcPr>
          <w:p w14:paraId="77622F08" w14:textId="12787A7D" w:rsidR="004E66DB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093AF2">
              <w:rPr>
                <w:rFonts w:ascii="GDSTransportWebsite" w:hAnsi="GDSTransportWebsite"/>
                <w:color w:val="0A0A0A"/>
              </w:rPr>
              <w:t>interestE</w:t>
            </w:r>
            <w:r w:rsidR="00932EA2">
              <w:rPr>
                <w:rFonts w:ascii="GDSTransportWebsite" w:hAnsi="GDSTransportWebsite"/>
                <w:color w:val="0A0A0A"/>
              </w:rPr>
              <w:t>xplanationText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0CB33C5F" w14:textId="77777777" w:rsidR="004E66DB" w:rsidRPr="00C53276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16BA0F8D" w14:textId="77777777" w:rsidTr="00C61EAC">
        <w:trPr>
          <w:trHeight w:val="680"/>
        </w:trPr>
        <w:tc>
          <w:tcPr>
            <w:tcW w:w="3681" w:type="dxa"/>
          </w:tcPr>
          <w:p w14:paraId="69C5FCD9" w14:textId="425D5DC2" w:rsidR="00932EA2" w:rsidRPr="00932EA2" w:rsidRDefault="00932EA2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32EA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Date interest is claimed from </w:t>
            </w:r>
          </w:p>
          <w:p w14:paraId="7F0D29AD" w14:textId="718A82BA" w:rsidR="00932EA2" w:rsidRPr="00C53276" w:rsidRDefault="00932EA2" w:rsidP="00932EA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  <w:tc>
          <w:tcPr>
            <w:tcW w:w="6379" w:type="dxa"/>
          </w:tcPr>
          <w:p w14:paraId="60781E0F" w14:textId="55B9539B" w:rsidR="00932EA2" w:rsidRPr="00B355FC" w:rsidRDefault="003C0004" w:rsidP="00932EA2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B355FC">
              <w:rPr>
                <w:rFonts w:ascii="GDSTransportWebsite" w:hAnsi="GDSTransportWebsite"/>
                <w:color w:val="000000" w:themeColor="text1"/>
              </w:rPr>
              <w:t>&lt;</w:t>
            </w:r>
            <w:proofErr w:type="gramStart"/>
            <w:r w:rsidRPr="00B355FC">
              <w:rPr>
                <w:rFonts w:ascii="GDSTransportWebsite" w:hAnsi="GDSTransportWebsite"/>
                <w:color w:val="000000" w:themeColor="text1"/>
              </w:rPr>
              <w:t>&lt;{</w:t>
            </w:r>
            <w:proofErr w:type="gramEnd"/>
            <w:r w:rsidRPr="00B355FC">
              <w:rPr>
                <w:rFonts w:ascii="GDSTransportWebsite" w:hAnsi="GDSTransportWebsite"/>
                <w:color w:val="000000" w:themeColor="text1"/>
              </w:rPr>
              <w:t>dateFormat(interestFromDate,‘d MMMM yyyy’,‘dd-MM-yyyy’)}&gt;&gt;</w:t>
            </w:r>
          </w:p>
          <w:p w14:paraId="4C8B4A9C" w14:textId="77777777" w:rsidR="00932EA2" w:rsidRPr="00C53276" w:rsidRDefault="00932EA2" w:rsidP="00932EA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79182C5E" w14:textId="77777777" w:rsidTr="00C61EAC">
        <w:trPr>
          <w:trHeight w:val="680"/>
        </w:trPr>
        <w:tc>
          <w:tcPr>
            <w:tcW w:w="3681" w:type="dxa"/>
          </w:tcPr>
          <w:p w14:paraId="079DDA16" w14:textId="189908A4" w:rsidR="00932EA2" w:rsidRDefault="00932EA2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Explanation</w:t>
            </w:r>
            <w:r w:rsidRPr="004E66DB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  <w:tc>
          <w:tcPr>
            <w:tcW w:w="6379" w:type="dxa"/>
          </w:tcPr>
          <w:p w14:paraId="41ED42AF" w14:textId="6B031CFB" w:rsidR="00932EA2" w:rsidRDefault="00932EA2" w:rsidP="00932EA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093AF2">
              <w:rPr>
                <w:rFonts w:ascii="GDSTransportWebsite" w:hAnsi="GDSTransportWebsite"/>
                <w:color w:val="0A0A0A"/>
              </w:rPr>
              <w:t>whenAreYouClaimingInterestFrom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4DC426FA" w14:textId="77777777" w:rsidR="00932EA2" w:rsidRPr="00C53276" w:rsidRDefault="00932EA2" w:rsidP="00932EA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3AEDDD58" w14:textId="77777777" w:rsidTr="00C61EAC">
        <w:trPr>
          <w:trHeight w:val="680"/>
        </w:trPr>
        <w:tc>
          <w:tcPr>
            <w:tcW w:w="3681" w:type="dxa"/>
          </w:tcPr>
          <w:p w14:paraId="0507952C" w14:textId="66B58F76" w:rsidR="00932EA2" w:rsidRPr="00932EA2" w:rsidRDefault="00932EA2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32EA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Interest end date</w:t>
            </w:r>
          </w:p>
          <w:p w14:paraId="64B868E1" w14:textId="77777777" w:rsidR="00932EA2" w:rsidRDefault="00932EA2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119C7980" w14:textId="7346F846" w:rsidR="00932EA2" w:rsidRPr="00AD1B28" w:rsidRDefault="003C0004" w:rsidP="00932EA2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AD1B28">
              <w:rPr>
                <w:rFonts w:ascii="GDSTransportWebsite" w:hAnsi="GDSTransportWebsite"/>
                <w:color w:val="000000" w:themeColor="text1"/>
              </w:rPr>
              <w:t>&lt;</w:t>
            </w:r>
            <w:proofErr w:type="gramStart"/>
            <w:r w:rsidRPr="00AD1B28">
              <w:rPr>
                <w:rFonts w:ascii="GDSTransportWebsite" w:hAnsi="GDSTransportWebsite"/>
                <w:color w:val="000000" w:themeColor="text1"/>
              </w:rPr>
              <w:t>&lt;{</w:t>
            </w:r>
            <w:proofErr w:type="gramEnd"/>
            <w:r w:rsidRPr="00AD1B28">
              <w:rPr>
                <w:rFonts w:ascii="GDSTransportWebsite" w:hAnsi="GDSTransportWebsite"/>
                <w:color w:val="000000" w:themeColor="text1"/>
              </w:rPr>
              <w:t>dateFormat(interestEndDate,‘d MMMM yyyy’,‘dd-MM-yyyy’)}&gt;&gt;</w:t>
            </w:r>
            <w:r w:rsidR="00BE4AA6" w:rsidRPr="00AD1B28">
              <w:rPr>
                <w:rFonts w:ascii="GDSTransportWebsite" w:hAnsi="GDSTransportWebsite"/>
                <w:color w:val="000000" w:themeColor="text1"/>
              </w:rPr>
              <w:t>&lt;&lt;cs_{i</w:t>
            </w:r>
            <w:r w:rsidR="008D6488" w:rsidRPr="00AD1B28">
              <w:rPr>
                <w:rFonts w:ascii="GDSTransportWebsite" w:hAnsi="GDSTransportWebsite"/>
                <w:color w:val="000000" w:themeColor="text1"/>
              </w:rPr>
              <w:t>s</w:t>
            </w:r>
            <w:r w:rsidR="00BE4AA6" w:rsidRPr="00AD1B28">
              <w:rPr>
                <w:rFonts w:ascii="GDSTransportWebsite" w:hAnsi="GDSTransportWebsite"/>
                <w:color w:val="000000" w:themeColor="text1"/>
              </w:rPr>
              <w:t>Blank(interestEndDate)}&gt;&gt;</w:t>
            </w:r>
            <w:r w:rsidR="008D6488" w:rsidRPr="00AD1B28">
              <w:rPr>
                <w:rFonts w:ascii="GDSTransportWebsite" w:hAnsi="GDSTransportWebsite"/>
                <w:color w:val="000000" w:themeColor="text1"/>
              </w:rPr>
              <w:t xml:space="preserve"> &lt;&lt;</w:t>
            </w:r>
            <w:r w:rsidR="008D6488" w:rsidRPr="00AD1B28">
              <w:rPr>
                <w:color w:val="000000" w:themeColor="text1"/>
              </w:rPr>
              <w:t xml:space="preserve"> </w:t>
            </w:r>
            <w:r w:rsidR="008D6488" w:rsidRPr="00AD1B28">
              <w:rPr>
                <w:rFonts w:ascii="GDSTransportWebsite" w:hAnsi="GDSTransportWebsite"/>
                <w:color w:val="000000" w:themeColor="text1"/>
              </w:rPr>
              <w:t xml:space="preserve">interestEndDateDescription &gt;&gt; </w:t>
            </w:r>
            <w:r w:rsidR="00BE4AA6" w:rsidRPr="00AD1B28">
              <w:rPr>
                <w:rFonts w:ascii="GDSTransportWebsite" w:hAnsi="GDSTransportWebsite"/>
                <w:color w:val="000000" w:themeColor="text1"/>
              </w:rPr>
              <w:t>&lt;&lt;es_&gt;&gt;</w:t>
            </w:r>
          </w:p>
        </w:tc>
      </w:tr>
      <w:tr w:rsidR="00054CDF" w:rsidRPr="00C53276" w14:paraId="31BB284F" w14:textId="77777777" w:rsidTr="00C61EAC">
        <w:trPr>
          <w:trHeight w:val="680"/>
        </w:trPr>
        <w:tc>
          <w:tcPr>
            <w:tcW w:w="3681" w:type="dxa"/>
          </w:tcPr>
          <w:p w14:paraId="6A72BB87" w14:textId="70464006" w:rsidR="00054CDF" w:rsidRPr="00932EA2" w:rsidRDefault="000B0BD5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</w:t>
            </w:r>
            <w:r w:rsidR="00A41F8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sameI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nterestRate&gt;&gt;</w:t>
            </w:r>
          </w:p>
        </w:tc>
        <w:tc>
          <w:tcPr>
            <w:tcW w:w="6379" w:type="dxa"/>
          </w:tcPr>
          <w:p w14:paraId="4E912812" w14:textId="77777777" w:rsidR="00054CDF" w:rsidRPr="00AD1B28" w:rsidRDefault="00054CDF" w:rsidP="003C0004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</w:p>
        </w:tc>
      </w:tr>
      <w:tr w:rsidR="00835E3E" w:rsidRPr="00C53276" w14:paraId="60518038" w14:textId="77777777" w:rsidTr="00C61EAC">
        <w:trPr>
          <w:trHeight w:val="680"/>
        </w:trPr>
        <w:tc>
          <w:tcPr>
            <w:tcW w:w="3681" w:type="dxa"/>
          </w:tcPr>
          <w:p w14:paraId="6D2921ED" w14:textId="3546A9EF" w:rsidR="00835E3E" w:rsidRPr="000B0BD5" w:rsidRDefault="00835E3E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breakdownI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nterestRate&gt;&gt;</w:t>
            </w:r>
          </w:p>
        </w:tc>
        <w:tc>
          <w:tcPr>
            <w:tcW w:w="6379" w:type="dxa"/>
          </w:tcPr>
          <w:p w14:paraId="5E077CF4" w14:textId="77777777" w:rsidR="00835E3E" w:rsidRPr="00AD1B28" w:rsidRDefault="00835E3E" w:rsidP="003C0004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</w:p>
        </w:tc>
      </w:tr>
      <w:tr w:rsidR="00835E3E" w:rsidRPr="00C53276" w14:paraId="6250F2C9" w14:textId="77777777" w:rsidTr="00C61EAC">
        <w:trPr>
          <w:trHeight w:val="680"/>
        </w:trPr>
        <w:tc>
          <w:tcPr>
            <w:tcW w:w="3681" w:type="dxa"/>
          </w:tcPr>
          <w:p w14:paraId="74765E5C" w14:textId="26B2167F" w:rsidR="00835E3E" w:rsidRPr="000B0BD5" w:rsidRDefault="00835E3E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835E3E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Total interest amount:</w:t>
            </w:r>
          </w:p>
        </w:tc>
        <w:tc>
          <w:tcPr>
            <w:tcW w:w="6379" w:type="dxa"/>
          </w:tcPr>
          <w:p w14:paraId="7C0EE415" w14:textId="738EC1CF" w:rsidR="00835E3E" w:rsidRPr="00AD1B28" w:rsidRDefault="001700D6" w:rsidP="003C0004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>
              <w:rPr>
                <w:rFonts w:ascii="GDSTransportWebsite" w:hAnsi="GDSTransportWebsite"/>
                <w:color w:val="000000" w:themeColor="text1"/>
              </w:rPr>
              <w:t>£</w:t>
            </w:r>
            <w:r w:rsidR="000B45F5" w:rsidRPr="00AD1B28">
              <w:rPr>
                <w:rFonts w:ascii="GDSTransportWebsite" w:hAnsi="GDSTransportWebsite"/>
                <w:color w:val="000000" w:themeColor="text1"/>
              </w:rPr>
              <w:t>&lt;&lt;</w:t>
            </w:r>
            <w:r w:rsidR="000B45F5" w:rsidRPr="00AD1B28">
              <w:rPr>
                <w:rFonts w:ascii="GDSTransportWebsite" w:hAnsi="GDSTransportWebsite"/>
                <w:color w:val="000000" w:themeColor="text1"/>
                <w:shd w:val="clear" w:color="auto" w:fill="FFFFFF"/>
              </w:rPr>
              <w:t>totalInterestAmount</w:t>
            </w:r>
            <w:r w:rsidR="000B45F5" w:rsidRPr="00AD1B28">
              <w:rPr>
                <w:rFonts w:ascii="GDSTransportWebsite" w:hAnsi="GDSTransportWebsite"/>
                <w:color w:val="000000" w:themeColor="text1"/>
              </w:rPr>
              <w:t>&gt;&gt;</w:t>
            </w:r>
          </w:p>
        </w:tc>
      </w:tr>
      <w:tr w:rsidR="000B45F5" w:rsidRPr="00C53276" w14:paraId="764BA168" w14:textId="77777777" w:rsidTr="00C61EAC">
        <w:trPr>
          <w:trHeight w:val="680"/>
        </w:trPr>
        <w:tc>
          <w:tcPr>
            <w:tcW w:w="3681" w:type="dxa"/>
          </w:tcPr>
          <w:p w14:paraId="3E6075D9" w14:textId="77777777" w:rsidR="000B45F5" w:rsidRPr="00835E3E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835E3E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the interest was</w:t>
            </w:r>
          </w:p>
          <w:p w14:paraId="152F6682" w14:textId="1595DDCD" w:rsidR="000B45F5" w:rsidRPr="00835E3E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835E3E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calculated:</w:t>
            </w:r>
          </w:p>
        </w:tc>
        <w:tc>
          <w:tcPr>
            <w:tcW w:w="6379" w:type="dxa"/>
          </w:tcPr>
          <w:p w14:paraId="567C36B5" w14:textId="5E5219DD" w:rsidR="000B45F5" w:rsidRPr="00AD1B28" w:rsidRDefault="000B45F5" w:rsidP="000B45F5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AD1B28">
              <w:rPr>
                <w:rFonts w:ascii="GDSTransportWebsite" w:hAnsi="GDSTransportWebsite"/>
                <w:color w:val="000000" w:themeColor="text1"/>
              </w:rPr>
              <w:t>&lt;&lt;</w:t>
            </w:r>
            <w:r w:rsidRPr="00AD1B28">
              <w:rPr>
                <w:rFonts w:ascii="GDSTransportWebsite" w:hAnsi="GDSTransportWebsite"/>
                <w:color w:val="000000" w:themeColor="text1"/>
                <w:shd w:val="clear" w:color="auto" w:fill="FFFFFF"/>
              </w:rPr>
              <w:t>howTheInterestWasCalculated</w:t>
            </w:r>
            <w:r w:rsidRPr="00AD1B28">
              <w:rPr>
                <w:rFonts w:ascii="GDSTransportWebsite" w:hAnsi="GDSTransportWebsite"/>
                <w:color w:val="000000" w:themeColor="text1"/>
              </w:rPr>
              <w:t>&gt;&gt;</w:t>
            </w:r>
          </w:p>
        </w:tc>
      </w:tr>
      <w:tr w:rsidR="000B45F5" w:rsidRPr="00C53276" w14:paraId="51E17ABD" w14:textId="77777777" w:rsidTr="00AD1B28">
        <w:trPr>
          <w:trHeight w:val="81"/>
        </w:trPr>
        <w:tc>
          <w:tcPr>
            <w:tcW w:w="3681" w:type="dxa"/>
          </w:tcPr>
          <w:p w14:paraId="0DAF351D" w14:textId="77777777" w:rsidR="000B45F5" w:rsidRPr="00932EA2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32EA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Interest end date</w:t>
            </w:r>
          </w:p>
          <w:p w14:paraId="6B496283" w14:textId="77777777" w:rsidR="000B45F5" w:rsidRPr="00835E3E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7955210A" w14:textId="159557BB" w:rsidR="000B45F5" w:rsidRPr="00AD1B28" w:rsidRDefault="000B45F5" w:rsidP="000B45F5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AD1B28">
              <w:rPr>
                <w:rFonts w:ascii="GDSTransportWebsite" w:hAnsi="GDSTransportWebsite"/>
                <w:color w:val="000000" w:themeColor="text1"/>
              </w:rPr>
              <w:t>&lt;</w:t>
            </w:r>
            <w:proofErr w:type="gramStart"/>
            <w:r w:rsidRPr="00AD1B28">
              <w:rPr>
                <w:rFonts w:ascii="GDSTransportWebsite" w:hAnsi="GDSTransportWebsite"/>
                <w:color w:val="000000" w:themeColor="text1"/>
              </w:rPr>
              <w:t>&lt;{</w:t>
            </w:r>
            <w:proofErr w:type="gramEnd"/>
            <w:r w:rsidRPr="00AD1B28">
              <w:rPr>
                <w:rFonts w:ascii="GDSTransportWebsite" w:hAnsi="GDSTransportWebsite"/>
                <w:color w:val="000000" w:themeColor="text1"/>
              </w:rPr>
              <w:t>dateFormat(interestEndDate,‘d MMMM yyyy’,‘dd-MM-yyyy’)}&gt;&gt;&lt;&lt;cs_{isBlank(interestEndDate)}&gt;&gt; &lt;&lt;</w:t>
            </w:r>
            <w:r w:rsidRPr="00AD1B28">
              <w:rPr>
                <w:color w:val="000000" w:themeColor="text1"/>
              </w:rPr>
              <w:t xml:space="preserve"> </w:t>
            </w:r>
            <w:r w:rsidRPr="00AD1B28">
              <w:rPr>
                <w:rFonts w:ascii="GDSTransportWebsite" w:hAnsi="GDSTransportWebsite"/>
                <w:color w:val="000000" w:themeColor="text1"/>
              </w:rPr>
              <w:t>interestEndDateDescription &gt;&gt; &lt;&lt;es_&gt;&gt;</w:t>
            </w:r>
          </w:p>
        </w:tc>
      </w:tr>
      <w:tr w:rsidR="000B45F5" w:rsidRPr="00C53276" w14:paraId="094BD468" w14:textId="77777777" w:rsidTr="00C61EAC">
        <w:trPr>
          <w:trHeight w:val="680"/>
        </w:trPr>
        <w:tc>
          <w:tcPr>
            <w:tcW w:w="3681" w:type="dxa"/>
          </w:tcPr>
          <w:p w14:paraId="5B5BE1A7" w14:textId="68677149" w:rsidR="000B45F5" w:rsidRPr="00932EA2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breakdownI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nterestRate&gt;&gt;</w:t>
            </w:r>
          </w:p>
        </w:tc>
        <w:tc>
          <w:tcPr>
            <w:tcW w:w="6379" w:type="dxa"/>
          </w:tcPr>
          <w:p w14:paraId="6EECB0E9" w14:textId="77777777" w:rsidR="000B45F5" w:rsidRPr="007B486D" w:rsidRDefault="000B45F5" w:rsidP="000B45F5">
            <w:pPr>
              <w:spacing w:before="40" w:after="40"/>
              <w:rPr>
                <w:rFonts w:ascii="GDSTransportWebsite" w:hAnsi="GDSTransportWebsite"/>
                <w:color w:val="60686D"/>
              </w:rPr>
            </w:pPr>
          </w:p>
        </w:tc>
      </w:tr>
    </w:tbl>
    <w:p w14:paraId="417CFEC7" w14:textId="77777777" w:rsidR="00F349DA" w:rsidRPr="00425279" w:rsidRDefault="00F349DA" w:rsidP="00932EA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</w:rPr>
      </w:pPr>
    </w:p>
    <w:p w14:paraId="5C4DB0F3" w14:textId="79475B0D" w:rsidR="00932EA2" w:rsidRPr="00115B1E" w:rsidRDefault="00932EA2" w:rsidP="00932EA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Total amount of claim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681"/>
        <w:gridCol w:w="6379"/>
      </w:tblGrid>
      <w:tr w:rsidR="00932EA2" w:rsidRPr="00C53276" w14:paraId="586F83E5" w14:textId="77777777" w:rsidTr="00932EA2">
        <w:trPr>
          <w:trHeight w:val="680"/>
        </w:trPr>
        <w:tc>
          <w:tcPr>
            <w:tcW w:w="3681" w:type="dxa"/>
            <w:tcBorders>
              <w:bottom w:val="single" w:sz="4" w:space="0" w:color="auto"/>
            </w:tcBorders>
          </w:tcPr>
          <w:p w14:paraId="7032D033" w14:textId="668EDB3C" w:rsidR="00932EA2" w:rsidRPr="004E66DB" w:rsidRDefault="00932EA2" w:rsidP="005B3B7E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Claim amount</w:t>
            </w:r>
          </w:p>
        </w:tc>
        <w:tc>
          <w:tcPr>
            <w:tcW w:w="6379" w:type="dxa"/>
            <w:tcBorders>
              <w:bottom w:val="single" w:sz="4" w:space="0" w:color="auto"/>
            </w:tcBorders>
          </w:tcPr>
          <w:p w14:paraId="4BE62D95" w14:textId="15CA5262" w:rsidR="00932EA2" w:rsidRPr="00C53276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932EA2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7C126A" w:rsidRPr="007C126A">
              <w:rPr>
                <w:rFonts w:ascii="GDSTransportWebsite" w:hAnsi="GDSTransportWebsite"/>
                <w:color w:val="0A0A0A"/>
              </w:rPr>
              <w:t>totalClaimAmount</w:t>
            </w:r>
            <w:r w:rsidR="00932EA2"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32EA2" w:rsidRPr="00C53276" w14:paraId="3DECC91D" w14:textId="77777777" w:rsidTr="00932EA2">
        <w:trPr>
          <w:trHeight w:val="680"/>
        </w:trPr>
        <w:tc>
          <w:tcPr>
            <w:tcW w:w="3681" w:type="dxa"/>
            <w:tcBorders>
              <w:top w:val="single" w:sz="4" w:space="0" w:color="auto"/>
              <w:bottom w:val="single" w:sz="4" w:space="0" w:color="auto"/>
            </w:tcBorders>
          </w:tcPr>
          <w:p w14:paraId="4923CF11" w14:textId="1B69A45D" w:rsidR="00932EA2" w:rsidRPr="004E66DB" w:rsidRDefault="00932EA2" w:rsidP="005B3B7E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Interest amount</w:t>
            </w:r>
          </w:p>
        </w:tc>
        <w:tc>
          <w:tcPr>
            <w:tcW w:w="6379" w:type="dxa"/>
            <w:tcBorders>
              <w:top w:val="single" w:sz="4" w:space="0" w:color="auto"/>
              <w:bottom w:val="single" w:sz="4" w:space="0" w:color="auto"/>
            </w:tcBorders>
          </w:tcPr>
          <w:p w14:paraId="7DCBA812" w14:textId="309FC155" w:rsidR="00932EA2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932EA2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932EA2">
              <w:rPr>
                <w:rFonts w:ascii="GDSTransportWebsite" w:hAnsi="GDSTransportWebsite"/>
                <w:color w:val="0A0A0A"/>
              </w:rPr>
              <w:t>interestAmount</w:t>
            </w:r>
            <w:r w:rsidR="00932EA2"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08FBC622" w14:textId="77777777" w:rsidR="00932EA2" w:rsidRPr="00C53276" w:rsidRDefault="00932EA2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5D90FF2F" w14:textId="77777777" w:rsidTr="00932EA2">
        <w:trPr>
          <w:trHeight w:val="680"/>
        </w:trPr>
        <w:tc>
          <w:tcPr>
            <w:tcW w:w="3681" w:type="dxa"/>
            <w:tcBorders>
              <w:top w:val="single" w:sz="4" w:space="0" w:color="auto"/>
              <w:bottom w:val="single" w:sz="4" w:space="0" w:color="auto"/>
            </w:tcBorders>
          </w:tcPr>
          <w:p w14:paraId="3FEC314E" w14:textId="7077F066" w:rsidR="00932EA2" w:rsidRPr="00932EA2" w:rsidRDefault="00932EA2" w:rsidP="005B3B7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 fee</w:t>
            </w:r>
          </w:p>
          <w:p w14:paraId="632C5A05" w14:textId="77777777" w:rsidR="00932EA2" w:rsidRPr="00C53276" w:rsidRDefault="00932EA2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  <w:tc>
          <w:tcPr>
            <w:tcW w:w="6379" w:type="dxa"/>
            <w:tcBorders>
              <w:top w:val="single" w:sz="4" w:space="0" w:color="auto"/>
              <w:bottom w:val="single" w:sz="4" w:space="0" w:color="auto"/>
            </w:tcBorders>
          </w:tcPr>
          <w:p w14:paraId="3786661B" w14:textId="117D6990" w:rsidR="00932EA2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932EA2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932EA2">
              <w:rPr>
                <w:rFonts w:ascii="GDSTransportWebsite" w:hAnsi="GDSTransportWebsite"/>
                <w:color w:val="0A0A0A"/>
              </w:rPr>
              <w:t>claimFee</w:t>
            </w:r>
            <w:r w:rsidR="00932EA2"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3A07F00D" w14:textId="77777777" w:rsidR="00932EA2" w:rsidRPr="00C53276" w:rsidRDefault="00932EA2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1B4DE22D" w14:textId="77777777" w:rsidTr="00932EA2">
        <w:trPr>
          <w:trHeight w:val="680"/>
        </w:trPr>
        <w:tc>
          <w:tcPr>
            <w:tcW w:w="3681" w:type="dxa"/>
            <w:tcBorders>
              <w:top w:val="single" w:sz="4" w:space="0" w:color="auto"/>
              <w:bottom w:val="single" w:sz="4" w:space="0" w:color="auto"/>
            </w:tcBorders>
          </w:tcPr>
          <w:p w14:paraId="1E9A8D76" w14:textId="2687192C" w:rsidR="00932EA2" w:rsidRDefault="00932EA2" w:rsidP="005B3B7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Total</w:t>
            </w:r>
          </w:p>
        </w:tc>
        <w:tc>
          <w:tcPr>
            <w:tcW w:w="6379" w:type="dxa"/>
            <w:tcBorders>
              <w:top w:val="single" w:sz="4" w:space="0" w:color="auto"/>
              <w:bottom w:val="single" w:sz="4" w:space="0" w:color="auto"/>
            </w:tcBorders>
          </w:tcPr>
          <w:p w14:paraId="2A31A41C" w14:textId="134767D9" w:rsidR="00932EA2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932EA2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F7721A">
              <w:rPr>
                <w:rFonts w:ascii="GDSTransportWebsite" w:hAnsi="GDSTransportWebsite"/>
                <w:color w:val="0A0A0A"/>
              </w:rPr>
              <w:t>totalAmountOfClaim</w:t>
            </w:r>
            <w:r w:rsidR="00932EA2"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4D71A182" w14:textId="77777777" w:rsidR="00932EA2" w:rsidRPr="00C53276" w:rsidRDefault="00932EA2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65914DFC" w14:textId="77777777" w:rsidR="00D40E02" w:rsidRDefault="00D40E02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23F0F77B" w14:textId="38E52F19" w:rsidR="00280987" w:rsidRPr="005641FE" w:rsidRDefault="00280987" w:rsidP="00AB7EB9">
      <w:pPr>
        <w:pBdr>
          <w:bottom w:val="single" w:sz="4" w:space="1" w:color="auto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641FE"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4"/>
        <w:gridCol w:w="6946"/>
      </w:tblGrid>
      <w:tr w:rsidR="00FA5C2E" w14:paraId="4745EDD0" w14:textId="77777777" w:rsidTr="003367DF">
        <w:trPr>
          <w:trHeight w:val="388"/>
        </w:trPr>
        <w:tc>
          <w:tcPr>
            <w:tcW w:w="10060" w:type="dxa"/>
            <w:gridSpan w:val="2"/>
          </w:tcPr>
          <w:p w14:paraId="44105F37" w14:textId="465287F4" w:rsidR="007568EA" w:rsidRDefault="00425C6A" w:rsidP="00280796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  <w:r w:rsidRPr="00425C6A">
              <w:rPr>
                <w:rFonts w:ascii="GDSTransportWebsite" w:hAnsi="GDSTransportWebsite"/>
                <w:color w:val="0A0A0A"/>
              </w:rPr>
              <w:t xml:space="preserve">The </w:t>
            </w:r>
            <w:r w:rsidR="00640C5E">
              <w:rPr>
                <w:rFonts w:ascii="GDSTransportWebsite" w:hAnsi="GDSTransportWebsite"/>
                <w:color w:val="0A0A0A"/>
              </w:rPr>
              <w:t>c</w:t>
            </w:r>
            <w:r w:rsidRPr="00425C6A">
              <w:rPr>
                <w:rFonts w:ascii="GDSTransportWebsite" w:hAnsi="GDSTransportWebsite"/>
                <w:color w:val="0A0A0A"/>
              </w:rPr>
              <w:t>laimant believes that the facts stated in the brief details of claim are true</w:t>
            </w:r>
            <w:r w:rsidR="00280796" w:rsidRPr="00280796">
              <w:rPr>
                <w:rFonts w:ascii="GDSTransportWebsite" w:hAnsi="GDSTransportWebsite"/>
                <w:color w:val="0A0A0A"/>
              </w:rPr>
              <w:t>.</w:t>
            </w:r>
          </w:p>
          <w:p w14:paraId="455FBB17" w14:textId="44BA9664" w:rsidR="00280796" w:rsidRDefault="00280796" w:rsidP="00280796">
            <w:pPr>
              <w:rPr>
                <w:rFonts w:ascii="GDSTransportWebsite" w:hAnsi="GDSTransportWebsite"/>
                <w:color w:val="0A0A0A"/>
              </w:rPr>
            </w:pPr>
            <w:r w:rsidRPr="00280796">
              <w:rPr>
                <w:rFonts w:ascii="GDSTransportWebsite" w:hAnsi="GDSTransportWebsite"/>
                <w:color w:val="0A0A0A"/>
              </w:rPr>
              <w:t>I am duly authorised by the claimant to sign this statement.</w:t>
            </w:r>
          </w:p>
          <w:p w14:paraId="4528445B" w14:textId="77777777" w:rsidR="00280796" w:rsidRPr="00280796" w:rsidRDefault="00280796" w:rsidP="00280796">
            <w:pPr>
              <w:rPr>
                <w:rFonts w:ascii="GDSTransportWebsite" w:hAnsi="GDSTransportWebsite"/>
                <w:color w:val="0A0A0A"/>
              </w:rPr>
            </w:pPr>
          </w:p>
          <w:p w14:paraId="0CE8BA87" w14:textId="2F7F3EC5" w:rsidR="00280796" w:rsidRPr="000874D3" w:rsidRDefault="00280796" w:rsidP="00280796">
            <w:pPr>
              <w:rPr>
                <w:rFonts w:ascii="GDSTransportWebsite" w:hAnsi="GDSTransportWebsite"/>
                <w:color w:val="0A0A0A"/>
              </w:rPr>
            </w:pPr>
            <w:r w:rsidRPr="00280796">
              <w:rPr>
                <w:rFonts w:ascii="GDSTransportWebsite" w:hAnsi="GDSTransportWebsite"/>
                <w:color w:val="0A0A0A"/>
              </w:rPr>
              <w:t xml:space="preserve">The </w:t>
            </w:r>
            <w:r w:rsidR="00640C5E">
              <w:rPr>
                <w:rFonts w:ascii="GDSTransportWebsite" w:hAnsi="GDSTransportWebsite"/>
                <w:color w:val="0A0A0A"/>
              </w:rPr>
              <w:t>c</w:t>
            </w:r>
            <w:r w:rsidRPr="00280796">
              <w:rPr>
                <w:rFonts w:ascii="GDSTransportWebsite" w:hAnsi="GDSTransportWebsite"/>
                <w:color w:val="0A0A0A"/>
              </w:rPr>
              <w:t>laimant understands that proceedings for contempt of court may be brought against anyone who makes, or causes to be made, a false statement in a document verified by a statement of truth without an honest belief in its truth</w:t>
            </w:r>
            <w:r w:rsidR="000874D3">
              <w:rPr>
                <w:rFonts w:ascii="GDSTransportWebsite" w:hAnsi="GDSTransportWebsite"/>
                <w:color w:val="0A0A0A"/>
              </w:rPr>
              <w:t>.</w:t>
            </w:r>
          </w:p>
          <w:p w14:paraId="4F172DD4" w14:textId="2CD48840" w:rsidR="00280796" w:rsidRPr="00280796" w:rsidRDefault="00280796" w:rsidP="00FA5C2E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</w:p>
        </w:tc>
      </w:tr>
      <w:tr w:rsidR="00B7583E" w14:paraId="215729A6" w14:textId="77777777" w:rsidTr="003367DF">
        <w:trPr>
          <w:trHeight w:val="680"/>
        </w:trPr>
        <w:tc>
          <w:tcPr>
            <w:tcW w:w="3114" w:type="dxa"/>
          </w:tcPr>
          <w:p w14:paraId="60987D04" w14:textId="7BFCCDDC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</w:rPr>
              <w:t>Name</w:t>
            </w:r>
          </w:p>
        </w:tc>
        <w:tc>
          <w:tcPr>
            <w:tcW w:w="6946" w:type="dxa"/>
          </w:tcPr>
          <w:p w14:paraId="5500F8D7" w14:textId="388FBC82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tr w:rsidR="00B7583E" w14:paraId="371A8DCB" w14:textId="77777777" w:rsidTr="00D40E02">
        <w:trPr>
          <w:trHeight w:val="680"/>
        </w:trPr>
        <w:tc>
          <w:tcPr>
            <w:tcW w:w="3114" w:type="dxa"/>
          </w:tcPr>
          <w:p w14:paraId="29B07E52" w14:textId="1F674148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 w:rsidRPr="00FA5C2E">
              <w:rPr>
                <w:rFonts w:ascii="GDSTransportWebsite" w:hAnsi="GDSTransportWebsite"/>
                <w:b/>
                <w:bCs/>
                <w:color w:val="0A0A0A"/>
              </w:rPr>
              <w:t>Role</w:t>
            </w:r>
          </w:p>
        </w:tc>
        <w:tc>
          <w:tcPr>
            <w:tcW w:w="6946" w:type="dxa"/>
          </w:tcPr>
          <w:p w14:paraId="72EADC83" w14:textId="4DB4C33A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&lt;&lt;statementOfTruth.role&gt;&gt;</w:t>
            </w:r>
          </w:p>
        </w:tc>
      </w:tr>
      <w:tr w:rsidR="00B7583E" w14:paraId="763B0EB4" w14:textId="77777777" w:rsidTr="00D40E02">
        <w:trPr>
          <w:trHeight w:val="680"/>
        </w:trPr>
        <w:tc>
          <w:tcPr>
            <w:tcW w:w="3114" w:type="dxa"/>
            <w:tcBorders>
              <w:bottom w:val="single" w:sz="4" w:space="0" w:color="auto"/>
            </w:tcBorders>
          </w:tcPr>
          <w:p w14:paraId="75D4A021" w14:textId="17E7C60B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 w:rsidRPr="00FA5C2E">
              <w:rPr>
                <w:rFonts w:ascii="GDSTransportWebsite" w:hAnsi="GDSTransportWebsite"/>
                <w:b/>
                <w:bCs/>
                <w:color w:val="0A0A0A"/>
              </w:rPr>
              <w:t>Organisation</w:t>
            </w:r>
          </w:p>
        </w:tc>
        <w:tc>
          <w:tcPr>
            <w:tcW w:w="6946" w:type="dxa"/>
            <w:tcBorders>
              <w:bottom w:val="single" w:sz="4" w:space="0" w:color="auto"/>
            </w:tcBorders>
          </w:tcPr>
          <w:p w14:paraId="79100274" w14:textId="3C33B3D7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1700D6" w:rsidRPr="001700D6">
              <w:rPr>
                <w:rFonts w:ascii="GDSTransportWebsite" w:hAnsi="GDSTransportWebsite"/>
                <w:color w:val="0A0A0A"/>
              </w:rPr>
              <w:t>applicantRepresentativeOrganisationName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113726FB" w14:textId="05E3612E" w:rsidR="00F07487" w:rsidRDefault="00D40E02" w:rsidP="00F07487">
      <w:pPr>
        <w:pStyle w:val="NormalWeb"/>
        <w:spacing w:after="40"/>
      </w:pPr>
      <w:r w:rsidRPr="00D40E02">
        <w:t>If you do</w:t>
      </w:r>
      <w:r w:rsidR="008E02D6">
        <w:t xml:space="preserve"> </w:t>
      </w:r>
      <w:r w:rsidRPr="00D40E02">
        <w:t>n</w:t>
      </w:r>
      <w:r w:rsidR="008E02D6">
        <w:t>o</w:t>
      </w:r>
      <w:r w:rsidRPr="00D40E02">
        <w:t xml:space="preserve">t respond before </w:t>
      </w:r>
      <w:r w:rsidRPr="00D40E02">
        <w:rPr>
          <w:b/>
          <w:bCs/>
        </w:rPr>
        <w:t>&lt;&lt;defendantResponseDeadlineDate&gt;&gt;,</w:t>
      </w:r>
      <w:r w:rsidRPr="00D40E02">
        <w:t xml:space="preserve"> you could get a County Court Judgment (CCJ) made against you.</w:t>
      </w:r>
    </w:p>
    <w:p w14:paraId="7AC422A5" w14:textId="77777777" w:rsidR="00F07487" w:rsidRPr="00280987" w:rsidRDefault="00F07487" w:rsidP="00280987">
      <w:pPr>
        <w:pStyle w:val="NormalWeb"/>
        <w:spacing w:after="40"/>
      </w:pPr>
    </w:p>
    <w:sectPr w:rsidR="00F07487" w:rsidRPr="00280987" w:rsidSect="004568C8">
      <w:headerReference w:type="default" r:id="rId13"/>
      <w:footerReference w:type="default" r:id="rId14"/>
      <w:pgSz w:w="12240" w:h="15840"/>
      <w:pgMar w:top="1134" w:right="1440" w:bottom="1134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617495" w14:textId="77777777" w:rsidR="00EC1DEF" w:rsidRDefault="00EC1DEF" w:rsidP="00812032">
      <w:r>
        <w:separator/>
      </w:r>
    </w:p>
  </w:endnote>
  <w:endnote w:type="continuationSeparator" w:id="0">
    <w:p w14:paraId="3DB55E6C" w14:textId="77777777" w:rsidR="00EC1DEF" w:rsidRDefault="00EC1DEF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4D"/>
    <w:family w:val="auto"/>
    <w:pitch w:val="variable"/>
    <w:sig w:usb0="A00000AF" w:usb1="5000205B" w:usb2="00000000" w:usb3="00000000" w:csb0="00000093" w:csb1="00000000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1CBE44DE" w:rsidR="00153598" w:rsidRDefault="006A0D64" w:rsidP="00153598">
          <w:pPr>
            <w:pStyle w:val="NormalWeb"/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CA54FE" w14:textId="77777777" w:rsidR="00EC1DEF" w:rsidRDefault="00EC1DEF" w:rsidP="00812032">
      <w:r>
        <w:separator/>
      </w:r>
    </w:p>
  </w:footnote>
  <w:footnote w:type="continuationSeparator" w:id="0">
    <w:p w14:paraId="42F93C16" w14:textId="77777777" w:rsidR="00EC1DEF" w:rsidRDefault="00EC1DEF" w:rsidP="00812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094D2" w14:textId="4015788A" w:rsidR="00D40E02" w:rsidRDefault="00D40E02" w:rsidP="00F2714F">
    <w:pPr>
      <w:pStyle w:val="Header"/>
      <w:jc w:val="right"/>
    </w:pPr>
    <w:r>
      <w:ptab w:relativeTo="margin" w:alignment="center" w:leader="none"/>
    </w:r>
    <w:r>
      <w:ptab w:relativeTo="margin" w:alignment="right" w:leader="none"/>
    </w:r>
    <w:r>
      <w:t xml:space="preserve">Claim number: </w:t>
    </w:r>
    <w:r w:rsidR="002609BD" w:rsidRPr="002609BD">
      <w:t>&lt;&lt; referenceNumber &gt;&gt;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0340797">
    <w:abstractNumId w:val="0"/>
  </w:num>
  <w:num w:numId="2" w16cid:durableId="1121997542">
    <w:abstractNumId w:val="8"/>
  </w:num>
  <w:num w:numId="3" w16cid:durableId="2101175874">
    <w:abstractNumId w:val="7"/>
  </w:num>
  <w:num w:numId="4" w16cid:durableId="789478012">
    <w:abstractNumId w:val="4"/>
  </w:num>
  <w:num w:numId="5" w16cid:durableId="1119029744">
    <w:abstractNumId w:val="9"/>
  </w:num>
  <w:num w:numId="6" w16cid:durableId="270406135">
    <w:abstractNumId w:val="10"/>
  </w:num>
  <w:num w:numId="7" w16cid:durableId="145320050">
    <w:abstractNumId w:val="16"/>
  </w:num>
  <w:num w:numId="8" w16cid:durableId="1785924474">
    <w:abstractNumId w:val="22"/>
  </w:num>
  <w:num w:numId="9" w16cid:durableId="2027323376">
    <w:abstractNumId w:val="5"/>
  </w:num>
  <w:num w:numId="10" w16cid:durableId="1401291908">
    <w:abstractNumId w:val="28"/>
  </w:num>
  <w:num w:numId="11" w16cid:durableId="946230671">
    <w:abstractNumId w:val="11"/>
  </w:num>
  <w:num w:numId="12" w16cid:durableId="420762836">
    <w:abstractNumId w:val="6"/>
  </w:num>
  <w:num w:numId="13" w16cid:durableId="1633248877">
    <w:abstractNumId w:val="13"/>
  </w:num>
  <w:num w:numId="14" w16cid:durableId="1148090380">
    <w:abstractNumId w:val="17"/>
  </w:num>
  <w:num w:numId="15" w16cid:durableId="548297128">
    <w:abstractNumId w:val="23"/>
  </w:num>
  <w:num w:numId="16" w16cid:durableId="745230009">
    <w:abstractNumId w:val="19"/>
  </w:num>
  <w:num w:numId="17" w16cid:durableId="2037733901">
    <w:abstractNumId w:val="27"/>
  </w:num>
  <w:num w:numId="18" w16cid:durableId="907956733">
    <w:abstractNumId w:val="26"/>
  </w:num>
  <w:num w:numId="19" w16cid:durableId="993682728">
    <w:abstractNumId w:val="1"/>
  </w:num>
  <w:num w:numId="20" w16cid:durableId="784888597">
    <w:abstractNumId w:val="25"/>
  </w:num>
  <w:num w:numId="21" w16cid:durableId="1209878656">
    <w:abstractNumId w:val="3"/>
  </w:num>
  <w:num w:numId="22" w16cid:durableId="549806235">
    <w:abstractNumId w:val="15"/>
  </w:num>
  <w:num w:numId="23" w16cid:durableId="1634411259">
    <w:abstractNumId w:val="2"/>
  </w:num>
  <w:num w:numId="24" w16cid:durableId="1003894577">
    <w:abstractNumId w:val="12"/>
  </w:num>
  <w:num w:numId="25" w16cid:durableId="724523858">
    <w:abstractNumId w:val="29"/>
  </w:num>
  <w:num w:numId="26" w16cid:durableId="899751071">
    <w:abstractNumId w:val="20"/>
  </w:num>
  <w:num w:numId="27" w16cid:durableId="1202209273">
    <w:abstractNumId w:val="14"/>
  </w:num>
  <w:num w:numId="28" w16cid:durableId="1524203129">
    <w:abstractNumId w:val="21"/>
  </w:num>
  <w:num w:numId="29" w16cid:durableId="2139256241">
    <w:abstractNumId w:val="24"/>
  </w:num>
  <w:num w:numId="30" w16cid:durableId="10254071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903"/>
    <w:rsid w:val="00011254"/>
    <w:rsid w:val="000119BA"/>
    <w:rsid w:val="0001217D"/>
    <w:rsid w:val="0001297C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35B0"/>
    <w:rsid w:val="00023681"/>
    <w:rsid w:val="00023B58"/>
    <w:rsid w:val="0002562F"/>
    <w:rsid w:val="00025667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109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CDF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F8A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862A5"/>
    <w:rsid w:val="000874D3"/>
    <w:rsid w:val="00090A68"/>
    <w:rsid w:val="00091539"/>
    <w:rsid w:val="00091776"/>
    <w:rsid w:val="00091E18"/>
    <w:rsid w:val="00092952"/>
    <w:rsid w:val="00092BA8"/>
    <w:rsid w:val="0009307A"/>
    <w:rsid w:val="00093159"/>
    <w:rsid w:val="00093419"/>
    <w:rsid w:val="00093AF2"/>
    <w:rsid w:val="00093DAB"/>
    <w:rsid w:val="00094240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50F"/>
    <w:rsid w:val="000B0714"/>
    <w:rsid w:val="000B0BD5"/>
    <w:rsid w:val="000B131F"/>
    <w:rsid w:val="000B1B4D"/>
    <w:rsid w:val="000B1BF1"/>
    <w:rsid w:val="000B3593"/>
    <w:rsid w:val="000B3B05"/>
    <w:rsid w:val="000B3F94"/>
    <w:rsid w:val="000B3FC5"/>
    <w:rsid w:val="000B4071"/>
    <w:rsid w:val="000B435B"/>
    <w:rsid w:val="000B45F5"/>
    <w:rsid w:val="000B464C"/>
    <w:rsid w:val="000B49AC"/>
    <w:rsid w:val="000B5582"/>
    <w:rsid w:val="000B55D3"/>
    <w:rsid w:val="000B572B"/>
    <w:rsid w:val="000B59E7"/>
    <w:rsid w:val="000B6701"/>
    <w:rsid w:val="000B69F5"/>
    <w:rsid w:val="000B727A"/>
    <w:rsid w:val="000C011C"/>
    <w:rsid w:val="000C063C"/>
    <w:rsid w:val="000C10BE"/>
    <w:rsid w:val="000C13EF"/>
    <w:rsid w:val="000C16D2"/>
    <w:rsid w:val="000C1BC6"/>
    <w:rsid w:val="000C1C82"/>
    <w:rsid w:val="000C3470"/>
    <w:rsid w:val="000C3676"/>
    <w:rsid w:val="000C3CCD"/>
    <w:rsid w:val="000C47F2"/>
    <w:rsid w:val="000C549C"/>
    <w:rsid w:val="000C5B36"/>
    <w:rsid w:val="000C7403"/>
    <w:rsid w:val="000C74C2"/>
    <w:rsid w:val="000C74ED"/>
    <w:rsid w:val="000C7F16"/>
    <w:rsid w:val="000D04FF"/>
    <w:rsid w:val="000D0C0C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20DF"/>
    <w:rsid w:val="001126F9"/>
    <w:rsid w:val="00112FCE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6665"/>
    <w:rsid w:val="00156806"/>
    <w:rsid w:val="00156BB2"/>
    <w:rsid w:val="00156FA1"/>
    <w:rsid w:val="001577D2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5461"/>
    <w:rsid w:val="00165814"/>
    <w:rsid w:val="00165A22"/>
    <w:rsid w:val="00165E00"/>
    <w:rsid w:val="0016638A"/>
    <w:rsid w:val="00166807"/>
    <w:rsid w:val="00166D0A"/>
    <w:rsid w:val="00166FD2"/>
    <w:rsid w:val="00167DB0"/>
    <w:rsid w:val="00167E60"/>
    <w:rsid w:val="001700D6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4F8E"/>
    <w:rsid w:val="001853DF"/>
    <w:rsid w:val="00185A9E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343B"/>
    <w:rsid w:val="001B3DF1"/>
    <w:rsid w:val="001B3E97"/>
    <w:rsid w:val="001B40A9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71"/>
    <w:rsid w:val="001D768D"/>
    <w:rsid w:val="001E01FF"/>
    <w:rsid w:val="001E04EC"/>
    <w:rsid w:val="001E097B"/>
    <w:rsid w:val="001E0D99"/>
    <w:rsid w:val="001E1100"/>
    <w:rsid w:val="001E1301"/>
    <w:rsid w:val="001E1B0A"/>
    <w:rsid w:val="001E2032"/>
    <w:rsid w:val="001E313B"/>
    <w:rsid w:val="001E33B7"/>
    <w:rsid w:val="001E34E1"/>
    <w:rsid w:val="001E4040"/>
    <w:rsid w:val="001E44BE"/>
    <w:rsid w:val="001E5563"/>
    <w:rsid w:val="001E5FA6"/>
    <w:rsid w:val="001E6607"/>
    <w:rsid w:val="001E680D"/>
    <w:rsid w:val="001E68B4"/>
    <w:rsid w:val="001E6A22"/>
    <w:rsid w:val="001F0261"/>
    <w:rsid w:val="001F02D4"/>
    <w:rsid w:val="001F048D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BB2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18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50448"/>
    <w:rsid w:val="00250A7F"/>
    <w:rsid w:val="00250D70"/>
    <w:rsid w:val="00250DE3"/>
    <w:rsid w:val="00251089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6241"/>
    <w:rsid w:val="002568EB"/>
    <w:rsid w:val="00257618"/>
    <w:rsid w:val="00257646"/>
    <w:rsid w:val="002609BD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18F"/>
    <w:rsid w:val="0027020C"/>
    <w:rsid w:val="00270935"/>
    <w:rsid w:val="00270B3C"/>
    <w:rsid w:val="00271841"/>
    <w:rsid w:val="0027225B"/>
    <w:rsid w:val="002727D7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796"/>
    <w:rsid w:val="002808A1"/>
    <w:rsid w:val="00280987"/>
    <w:rsid w:val="00281CDF"/>
    <w:rsid w:val="00283B53"/>
    <w:rsid w:val="00283E38"/>
    <w:rsid w:val="00283E7B"/>
    <w:rsid w:val="00284E16"/>
    <w:rsid w:val="00285EB2"/>
    <w:rsid w:val="00286408"/>
    <w:rsid w:val="00286418"/>
    <w:rsid w:val="00286592"/>
    <w:rsid w:val="0028717D"/>
    <w:rsid w:val="00287488"/>
    <w:rsid w:val="00287818"/>
    <w:rsid w:val="00287C19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2883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EAB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4940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5005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014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EC6"/>
    <w:rsid w:val="00326298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67DF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AAB"/>
    <w:rsid w:val="00342D7D"/>
    <w:rsid w:val="00343176"/>
    <w:rsid w:val="00343209"/>
    <w:rsid w:val="003437BD"/>
    <w:rsid w:val="00344A24"/>
    <w:rsid w:val="00344D18"/>
    <w:rsid w:val="00345B84"/>
    <w:rsid w:val="00346699"/>
    <w:rsid w:val="00346BC1"/>
    <w:rsid w:val="00346BC7"/>
    <w:rsid w:val="003476B0"/>
    <w:rsid w:val="00350400"/>
    <w:rsid w:val="00350C9B"/>
    <w:rsid w:val="00350D09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BB8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802A0"/>
    <w:rsid w:val="00380636"/>
    <w:rsid w:val="00380FCB"/>
    <w:rsid w:val="003819B6"/>
    <w:rsid w:val="00382220"/>
    <w:rsid w:val="003826DD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8CE"/>
    <w:rsid w:val="00392CF2"/>
    <w:rsid w:val="00392D52"/>
    <w:rsid w:val="00392DE4"/>
    <w:rsid w:val="003930A2"/>
    <w:rsid w:val="003930A3"/>
    <w:rsid w:val="003948B1"/>
    <w:rsid w:val="00394D01"/>
    <w:rsid w:val="00396D0C"/>
    <w:rsid w:val="00396E6C"/>
    <w:rsid w:val="00397851"/>
    <w:rsid w:val="00397B13"/>
    <w:rsid w:val="00397D89"/>
    <w:rsid w:val="003A044F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27EB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004"/>
    <w:rsid w:val="003C01D0"/>
    <w:rsid w:val="003C0EEC"/>
    <w:rsid w:val="003C0F2E"/>
    <w:rsid w:val="003C1979"/>
    <w:rsid w:val="003C20F6"/>
    <w:rsid w:val="003C22E1"/>
    <w:rsid w:val="003C22F5"/>
    <w:rsid w:val="003C3085"/>
    <w:rsid w:val="003C39D3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244D"/>
    <w:rsid w:val="003D293E"/>
    <w:rsid w:val="003D2C10"/>
    <w:rsid w:val="003D2DB7"/>
    <w:rsid w:val="003D3301"/>
    <w:rsid w:val="003D3AA9"/>
    <w:rsid w:val="003D47AE"/>
    <w:rsid w:val="003D49BA"/>
    <w:rsid w:val="003D5C25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4114"/>
    <w:rsid w:val="003F4AA3"/>
    <w:rsid w:val="003F4F50"/>
    <w:rsid w:val="003F6030"/>
    <w:rsid w:val="003F6958"/>
    <w:rsid w:val="003F6FA6"/>
    <w:rsid w:val="003F792F"/>
    <w:rsid w:val="004005B7"/>
    <w:rsid w:val="004006C9"/>
    <w:rsid w:val="00400F6A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775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18C9"/>
    <w:rsid w:val="004219A4"/>
    <w:rsid w:val="00421A02"/>
    <w:rsid w:val="00421B66"/>
    <w:rsid w:val="0042299B"/>
    <w:rsid w:val="00422DBD"/>
    <w:rsid w:val="00424A03"/>
    <w:rsid w:val="00425013"/>
    <w:rsid w:val="00425279"/>
    <w:rsid w:val="0042586B"/>
    <w:rsid w:val="00425C6A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CD2"/>
    <w:rsid w:val="00431FEE"/>
    <w:rsid w:val="00432197"/>
    <w:rsid w:val="00432249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417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C8"/>
    <w:rsid w:val="004568DA"/>
    <w:rsid w:val="0045757C"/>
    <w:rsid w:val="00457769"/>
    <w:rsid w:val="004577A0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40B8"/>
    <w:rsid w:val="00465952"/>
    <w:rsid w:val="004659C3"/>
    <w:rsid w:val="00465D5A"/>
    <w:rsid w:val="0046675C"/>
    <w:rsid w:val="004668DD"/>
    <w:rsid w:val="00466A59"/>
    <w:rsid w:val="00466D7C"/>
    <w:rsid w:val="004679A8"/>
    <w:rsid w:val="00467F50"/>
    <w:rsid w:val="004701C3"/>
    <w:rsid w:val="004716EE"/>
    <w:rsid w:val="0047183C"/>
    <w:rsid w:val="00471FB9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BCD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738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2C0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6DB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57E"/>
    <w:rsid w:val="00511C41"/>
    <w:rsid w:val="0051229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4FF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CC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60A"/>
    <w:rsid w:val="005749D4"/>
    <w:rsid w:val="00574EA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ADE"/>
    <w:rsid w:val="00583D2B"/>
    <w:rsid w:val="0058477B"/>
    <w:rsid w:val="005848D3"/>
    <w:rsid w:val="005849CE"/>
    <w:rsid w:val="00584AB8"/>
    <w:rsid w:val="00585109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921"/>
    <w:rsid w:val="005A4052"/>
    <w:rsid w:val="005A4456"/>
    <w:rsid w:val="005A468A"/>
    <w:rsid w:val="005A4D2E"/>
    <w:rsid w:val="005A5779"/>
    <w:rsid w:val="005A58D4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D01"/>
    <w:rsid w:val="00607D8E"/>
    <w:rsid w:val="00610274"/>
    <w:rsid w:val="00610413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4775"/>
    <w:rsid w:val="006153F5"/>
    <w:rsid w:val="00615FAF"/>
    <w:rsid w:val="0061605C"/>
    <w:rsid w:val="0061707B"/>
    <w:rsid w:val="0061760A"/>
    <w:rsid w:val="00617849"/>
    <w:rsid w:val="0062059E"/>
    <w:rsid w:val="006210C0"/>
    <w:rsid w:val="006212CF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3F5E"/>
    <w:rsid w:val="00634442"/>
    <w:rsid w:val="0063552F"/>
    <w:rsid w:val="006356E2"/>
    <w:rsid w:val="00635F1F"/>
    <w:rsid w:val="00636833"/>
    <w:rsid w:val="00636EA1"/>
    <w:rsid w:val="0063729E"/>
    <w:rsid w:val="00637414"/>
    <w:rsid w:val="00637CAE"/>
    <w:rsid w:val="00640189"/>
    <w:rsid w:val="006404B9"/>
    <w:rsid w:val="00640C5E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BA9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67A08"/>
    <w:rsid w:val="0067113B"/>
    <w:rsid w:val="00671892"/>
    <w:rsid w:val="00671BBA"/>
    <w:rsid w:val="00671C6D"/>
    <w:rsid w:val="006721D7"/>
    <w:rsid w:val="006722FF"/>
    <w:rsid w:val="00673634"/>
    <w:rsid w:val="00674430"/>
    <w:rsid w:val="0067490C"/>
    <w:rsid w:val="0067508D"/>
    <w:rsid w:val="00675AFF"/>
    <w:rsid w:val="00675F27"/>
    <w:rsid w:val="006768D8"/>
    <w:rsid w:val="00676B41"/>
    <w:rsid w:val="00677055"/>
    <w:rsid w:val="00677600"/>
    <w:rsid w:val="006778C1"/>
    <w:rsid w:val="00677D34"/>
    <w:rsid w:val="00677F07"/>
    <w:rsid w:val="00680F60"/>
    <w:rsid w:val="00681037"/>
    <w:rsid w:val="0068146E"/>
    <w:rsid w:val="00681CDF"/>
    <w:rsid w:val="00681E5A"/>
    <w:rsid w:val="00681F86"/>
    <w:rsid w:val="00682C32"/>
    <w:rsid w:val="00682C7C"/>
    <w:rsid w:val="00682FB5"/>
    <w:rsid w:val="006831E5"/>
    <w:rsid w:val="0068478C"/>
    <w:rsid w:val="006849E0"/>
    <w:rsid w:val="006853F8"/>
    <w:rsid w:val="0068555C"/>
    <w:rsid w:val="0068587F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F24"/>
    <w:rsid w:val="006955E1"/>
    <w:rsid w:val="0069699C"/>
    <w:rsid w:val="00696DC2"/>
    <w:rsid w:val="00696E41"/>
    <w:rsid w:val="00697304"/>
    <w:rsid w:val="006978CA"/>
    <w:rsid w:val="00697A03"/>
    <w:rsid w:val="006A0122"/>
    <w:rsid w:val="006A0D64"/>
    <w:rsid w:val="006A14CC"/>
    <w:rsid w:val="006A17C8"/>
    <w:rsid w:val="006A266F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6D81"/>
    <w:rsid w:val="006A7900"/>
    <w:rsid w:val="006A7AE5"/>
    <w:rsid w:val="006A7FF2"/>
    <w:rsid w:val="006B05DA"/>
    <w:rsid w:val="006B08EF"/>
    <w:rsid w:val="006B0B12"/>
    <w:rsid w:val="006B1441"/>
    <w:rsid w:val="006B1463"/>
    <w:rsid w:val="006B164D"/>
    <w:rsid w:val="006B1917"/>
    <w:rsid w:val="006B1CE5"/>
    <w:rsid w:val="006B20FF"/>
    <w:rsid w:val="006B22F2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E057B"/>
    <w:rsid w:val="006E0E31"/>
    <w:rsid w:val="006E14C8"/>
    <w:rsid w:val="006E1503"/>
    <w:rsid w:val="006E22E8"/>
    <w:rsid w:val="006E252A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F1"/>
    <w:rsid w:val="006F032E"/>
    <w:rsid w:val="006F0ACC"/>
    <w:rsid w:val="006F0E56"/>
    <w:rsid w:val="006F0EAF"/>
    <w:rsid w:val="006F1C70"/>
    <w:rsid w:val="006F1DC1"/>
    <w:rsid w:val="006F2F96"/>
    <w:rsid w:val="006F348A"/>
    <w:rsid w:val="006F377C"/>
    <w:rsid w:val="006F40D0"/>
    <w:rsid w:val="006F46E6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294"/>
    <w:rsid w:val="007064F0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447"/>
    <w:rsid w:val="0071392C"/>
    <w:rsid w:val="00714981"/>
    <w:rsid w:val="00714DDB"/>
    <w:rsid w:val="00714FA1"/>
    <w:rsid w:val="007151BA"/>
    <w:rsid w:val="007158AF"/>
    <w:rsid w:val="00715F4D"/>
    <w:rsid w:val="00715FBE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8EA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A3D"/>
    <w:rsid w:val="00771D6C"/>
    <w:rsid w:val="007727B6"/>
    <w:rsid w:val="00772820"/>
    <w:rsid w:val="0077356C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82B"/>
    <w:rsid w:val="007879E8"/>
    <w:rsid w:val="00787C28"/>
    <w:rsid w:val="00790075"/>
    <w:rsid w:val="007919B0"/>
    <w:rsid w:val="00791E31"/>
    <w:rsid w:val="007921DA"/>
    <w:rsid w:val="00792C02"/>
    <w:rsid w:val="00792E52"/>
    <w:rsid w:val="0079352A"/>
    <w:rsid w:val="0079369F"/>
    <w:rsid w:val="007939C3"/>
    <w:rsid w:val="00794569"/>
    <w:rsid w:val="00795E8E"/>
    <w:rsid w:val="007976B2"/>
    <w:rsid w:val="0079772D"/>
    <w:rsid w:val="007A14DF"/>
    <w:rsid w:val="007A15F3"/>
    <w:rsid w:val="007A21B5"/>
    <w:rsid w:val="007A2B36"/>
    <w:rsid w:val="007A36E1"/>
    <w:rsid w:val="007A4068"/>
    <w:rsid w:val="007A4683"/>
    <w:rsid w:val="007A5239"/>
    <w:rsid w:val="007A5A8E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619D"/>
    <w:rsid w:val="007B641C"/>
    <w:rsid w:val="007B6801"/>
    <w:rsid w:val="007B6821"/>
    <w:rsid w:val="007B6898"/>
    <w:rsid w:val="007B6BA2"/>
    <w:rsid w:val="007B7D0C"/>
    <w:rsid w:val="007C126A"/>
    <w:rsid w:val="007C12EB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B37"/>
    <w:rsid w:val="007C5232"/>
    <w:rsid w:val="007C6912"/>
    <w:rsid w:val="007C6AAE"/>
    <w:rsid w:val="007C728E"/>
    <w:rsid w:val="007D09A6"/>
    <w:rsid w:val="007D0C9C"/>
    <w:rsid w:val="007D151D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16F0"/>
    <w:rsid w:val="007E18A3"/>
    <w:rsid w:val="007E19E5"/>
    <w:rsid w:val="007E2197"/>
    <w:rsid w:val="007E21C4"/>
    <w:rsid w:val="007E4107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282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B46"/>
    <w:rsid w:val="00811C56"/>
    <w:rsid w:val="00812032"/>
    <w:rsid w:val="008123E7"/>
    <w:rsid w:val="008123F1"/>
    <w:rsid w:val="00812514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70BB"/>
    <w:rsid w:val="00817437"/>
    <w:rsid w:val="00817F4B"/>
    <w:rsid w:val="0082140F"/>
    <w:rsid w:val="008226FE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1DCA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5E3E"/>
    <w:rsid w:val="00835F27"/>
    <w:rsid w:val="0083662C"/>
    <w:rsid w:val="00836ADB"/>
    <w:rsid w:val="0083711D"/>
    <w:rsid w:val="0083763F"/>
    <w:rsid w:val="00837CDF"/>
    <w:rsid w:val="008400C2"/>
    <w:rsid w:val="0084052C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A06"/>
    <w:rsid w:val="00860165"/>
    <w:rsid w:val="00860246"/>
    <w:rsid w:val="00860FBC"/>
    <w:rsid w:val="0086167C"/>
    <w:rsid w:val="00862212"/>
    <w:rsid w:val="00862328"/>
    <w:rsid w:val="008626A6"/>
    <w:rsid w:val="00862EE5"/>
    <w:rsid w:val="008633D0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AA3"/>
    <w:rsid w:val="00871D06"/>
    <w:rsid w:val="008722D4"/>
    <w:rsid w:val="00873383"/>
    <w:rsid w:val="00873984"/>
    <w:rsid w:val="00873B2C"/>
    <w:rsid w:val="0087541B"/>
    <w:rsid w:val="008755EF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2EF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6D4"/>
    <w:rsid w:val="008B173F"/>
    <w:rsid w:val="008B198F"/>
    <w:rsid w:val="008B38C4"/>
    <w:rsid w:val="008B4452"/>
    <w:rsid w:val="008B50EC"/>
    <w:rsid w:val="008B5730"/>
    <w:rsid w:val="008B5A13"/>
    <w:rsid w:val="008B6488"/>
    <w:rsid w:val="008B71A4"/>
    <w:rsid w:val="008C07BC"/>
    <w:rsid w:val="008C08E5"/>
    <w:rsid w:val="008C0CFA"/>
    <w:rsid w:val="008C0E67"/>
    <w:rsid w:val="008C1C44"/>
    <w:rsid w:val="008C24F7"/>
    <w:rsid w:val="008C3449"/>
    <w:rsid w:val="008C34CD"/>
    <w:rsid w:val="008C35A8"/>
    <w:rsid w:val="008C385C"/>
    <w:rsid w:val="008C3BC3"/>
    <w:rsid w:val="008C3BD0"/>
    <w:rsid w:val="008C468C"/>
    <w:rsid w:val="008C4769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0F64"/>
    <w:rsid w:val="008D1272"/>
    <w:rsid w:val="008D1CFC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488"/>
    <w:rsid w:val="008D6538"/>
    <w:rsid w:val="008D6E4F"/>
    <w:rsid w:val="008D790B"/>
    <w:rsid w:val="008D7914"/>
    <w:rsid w:val="008D7F1A"/>
    <w:rsid w:val="008D7F2C"/>
    <w:rsid w:val="008E015B"/>
    <w:rsid w:val="008E02D6"/>
    <w:rsid w:val="008E04E6"/>
    <w:rsid w:val="008E0A8E"/>
    <w:rsid w:val="008E1519"/>
    <w:rsid w:val="008E2610"/>
    <w:rsid w:val="008E293E"/>
    <w:rsid w:val="008E2F51"/>
    <w:rsid w:val="008E345B"/>
    <w:rsid w:val="008E3B1B"/>
    <w:rsid w:val="008E3D40"/>
    <w:rsid w:val="008E477C"/>
    <w:rsid w:val="008E4A57"/>
    <w:rsid w:val="008E4E18"/>
    <w:rsid w:val="008E5668"/>
    <w:rsid w:val="008E5732"/>
    <w:rsid w:val="008E5F71"/>
    <w:rsid w:val="008E6064"/>
    <w:rsid w:val="008E655B"/>
    <w:rsid w:val="008E6B28"/>
    <w:rsid w:val="008E6E50"/>
    <w:rsid w:val="008E7ADD"/>
    <w:rsid w:val="008F00A2"/>
    <w:rsid w:val="008F0D04"/>
    <w:rsid w:val="008F1907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678"/>
    <w:rsid w:val="00911846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519C"/>
    <w:rsid w:val="009251D0"/>
    <w:rsid w:val="00925A2A"/>
    <w:rsid w:val="009260D0"/>
    <w:rsid w:val="0092620F"/>
    <w:rsid w:val="009266DC"/>
    <w:rsid w:val="00926B47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1CE0"/>
    <w:rsid w:val="00932150"/>
    <w:rsid w:val="00932161"/>
    <w:rsid w:val="009325F3"/>
    <w:rsid w:val="00932EA2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941"/>
    <w:rsid w:val="00943FCB"/>
    <w:rsid w:val="0094512A"/>
    <w:rsid w:val="009452E2"/>
    <w:rsid w:val="00945457"/>
    <w:rsid w:val="0094566D"/>
    <w:rsid w:val="00945741"/>
    <w:rsid w:val="009468A7"/>
    <w:rsid w:val="00947B55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684"/>
    <w:rsid w:val="00957AF9"/>
    <w:rsid w:val="00957BCE"/>
    <w:rsid w:val="00957C02"/>
    <w:rsid w:val="00957C74"/>
    <w:rsid w:val="00957D5C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4247"/>
    <w:rsid w:val="009742A4"/>
    <w:rsid w:val="00974ECC"/>
    <w:rsid w:val="0097525B"/>
    <w:rsid w:val="0097528E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3D"/>
    <w:rsid w:val="0099297A"/>
    <w:rsid w:val="00992CC7"/>
    <w:rsid w:val="00993462"/>
    <w:rsid w:val="00993E49"/>
    <w:rsid w:val="009941D5"/>
    <w:rsid w:val="0099493F"/>
    <w:rsid w:val="00994A34"/>
    <w:rsid w:val="00994C0B"/>
    <w:rsid w:val="00994D3B"/>
    <w:rsid w:val="00994D98"/>
    <w:rsid w:val="00994E36"/>
    <w:rsid w:val="00994FA7"/>
    <w:rsid w:val="00995E1E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708"/>
    <w:rsid w:val="009A5899"/>
    <w:rsid w:val="009A5DB3"/>
    <w:rsid w:val="009A6DE7"/>
    <w:rsid w:val="009A744D"/>
    <w:rsid w:val="009A75BD"/>
    <w:rsid w:val="009A7939"/>
    <w:rsid w:val="009A7A6A"/>
    <w:rsid w:val="009B0DAB"/>
    <w:rsid w:val="009B14A9"/>
    <w:rsid w:val="009B22CB"/>
    <w:rsid w:val="009B3FEC"/>
    <w:rsid w:val="009B4501"/>
    <w:rsid w:val="009B4A6E"/>
    <w:rsid w:val="009B4F56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B25"/>
    <w:rsid w:val="009C5C7B"/>
    <w:rsid w:val="009C70A4"/>
    <w:rsid w:val="009C726E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2FA3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4BDC"/>
    <w:rsid w:val="009F50BF"/>
    <w:rsid w:val="009F51E6"/>
    <w:rsid w:val="009F520D"/>
    <w:rsid w:val="009F5705"/>
    <w:rsid w:val="009F5CDE"/>
    <w:rsid w:val="009F5F49"/>
    <w:rsid w:val="009F65CF"/>
    <w:rsid w:val="009F6C6E"/>
    <w:rsid w:val="009F732B"/>
    <w:rsid w:val="009F754D"/>
    <w:rsid w:val="009F778B"/>
    <w:rsid w:val="009F7FB2"/>
    <w:rsid w:val="00A001AD"/>
    <w:rsid w:val="00A00AFE"/>
    <w:rsid w:val="00A00E8C"/>
    <w:rsid w:val="00A01C46"/>
    <w:rsid w:val="00A01E35"/>
    <w:rsid w:val="00A022A1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5C8B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B48"/>
    <w:rsid w:val="00A20C3F"/>
    <w:rsid w:val="00A20FC8"/>
    <w:rsid w:val="00A21F3A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CE3"/>
    <w:rsid w:val="00A3214B"/>
    <w:rsid w:val="00A32E50"/>
    <w:rsid w:val="00A338B8"/>
    <w:rsid w:val="00A35497"/>
    <w:rsid w:val="00A35632"/>
    <w:rsid w:val="00A3579F"/>
    <w:rsid w:val="00A3580B"/>
    <w:rsid w:val="00A35D9F"/>
    <w:rsid w:val="00A363FE"/>
    <w:rsid w:val="00A36629"/>
    <w:rsid w:val="00A36A22"/>
    <w:rsid w:val="00A37B77"/>
    <w:rsid w:val="00A40E01"/>
    <w:rsid w:val="00A40EA6"/>
    <w:rsid w:val="00A4146B"/>
    <w:rsid w:val="00A41D99"/>
    <w:rsid w:val="00A41F81"/>
    <w:rsid w:val="00A420E3"/>
    <w:rsid w:val="00A4268C"/>
    <w:rsid w:val="00A42993"/>
    <w:rsid w:val="00A42B1B"/>
    <w:rsid w:val="00A4386A"/>
    <w:rsid w:val="00A43D9B"/>
    <w:rsid w:val="00A43F90"/>
    <w:rsid w:val="00A44403"/>
    <w:rsid w:val="00A444CB"/>
    <w:rsid w:val="00A4464A"/>
    <w:rsid w:val="00A44D37"/>
    <w:rsid w:val="00A45605"/>
    <w:rsid w:val="00A460F4"/>
    <w:rsid w:val="00A47AEA"/>
    <w:rsid w:val="00A507B3"/>
    <w:rsid w:val="00A50F06"/>
    <w:rsid w:val="00A51097"/>
    <w:rsid w:val="00A515EB"/>
    <w:rsid w:val="00A522C4"/>
    <w:rsid w:val="00A524B8"/>
    <w:rsid w:val="00A526C9"/>
    <w:rsid w:val="00A52B08"/>
    <w:rsid w:val="00A53EE2"/>
    <w:rsid w:val="00A54369"/>
    <w:rsid w:val="00A543FB"/>
    <w:rsid w:val="00A5470D"/>
    <w:rsid w:val="00A54999"/>
    <w:rsid w:val="00A54C87"/>
    <w:rsid w:val="00A54CE0"/>
    <w:rsid w:val="00A54E00"/>
    <w:rsid w:val="00A550D7"/>
    <w:rsid w:val="00A55582"/>
    <w:rsid w:val="00A556D5"/>
    <w:rsid w:val="00A55926"/>
    <w:rsid w:val="00A55C8F"/>
    <w:rsid w:val="00A5614C"/>
    <w:rsid w:val="00A56776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7B"/>
    <w:rsid w:val="00A6427C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5881"/>
    <w:rsid w:val="00A7692A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C0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928"/>
    <w:rsid w:val="00AC5D25"/>
    <w:rsid w:val="00AC60D9"/>
    <w:rsid w:val="00AC61B5"/>
    <w:rsid w:val="00AC624C"/>
    <w:rsid w:val="00AC6601"/>
    <w:rsid w:val="00AC66BE"/>
    <w:rsid w:val="00AC6D3A"/>
    <w:rsid w:val="00AC728F"/>
    <w:rsid w:val="00AC77A3"/>
    <w:rsid w:val="00AD008A"/>
    <w:rsid w:val="00AD0868"/>
    <w:rsid w:val="00AD0A43"/>
    <w:rsid w:val="00AD0B6D"/>
    <w:rsid w:val="00AD1B28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F49"/>
    <w:rsid w:val="00AF1E6B"/>
    <w:rsid w:val="00AF2215"/>
    <w:rsid w:val="00AF286B"/>
    <w:rsid w:val="00AF30C1"/>
    <w:rsid w:val="00AF4068"/>
    <w:rsid w:val="00AF467A"/>
    <w:rsid w:val="00AF489B"/>
    <w:rsid w:val="00AF4B9B"/>
    <w:rsid w:val="00AF52F0"/>
    <w:rsid w:val="00AF5F35"/>
    <w:rsid w:val="00AF7406"/>
    <w:rsid w:val="00AF7610"/>
    <w:rsid w:val="00AF7E45"/>
    <w:rsid w:val="00AF7E47"/>
    <w:rsid w:val="00AF7ECA"/>
    <w:rsid w:val="00B00041"/>
    <w:rsid w:val="00B00231"/>
    <w:rsid w:val="00B008A7"/>
    <w:rsid w:val="00B008EB"/>
    <w:rsid w:val="00B00F0F"/>
    <w:rsid w:val="00B015F1"/>
    <w:rsid w:val="00B017D4"/>
    <w:rsid w:val="00B0199A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CD0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55FC"/>
    <w:rsid w:val="00B37083"/>
    <w:rsid w:val="00B37810"/>
    <w:rsid w:val="00B37DB7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2BE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A2C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64F5"/>
    <w:rsid w:val="00B67851"/>
    <w:rsid w:val="00B7111E"/>
    <w:rsid w:val="00B714E6"/>
    <w:rsid w:val="00B71811"/>
    <w:rsid w:val="00B71A23"/>
    <w:rsid w:val="00B72018"/>
    <w:rsid w:val="00B72E2A"/>
    <w:rsid w:val="00B7358D"/>
    <w:rsid w:val="00B73763"/>
    <w:rsid w:val="00B74A02"/>
    <w:rsid w:val="00B7583E"/>
    <w:rsid w:val="00B75854"/>
    <w:rsid w:val="00B76512"/>
    <w:rsid w:val="00B76ECF"/>
    <w:rsid w:val="00B80580"/>
    <w:rsid w:val="00B80B0B"/>
    <w:rsid w:val="00B81010"/>
    <w:rsid w:val="00B81207"/>
    <w:rsid w:val="00B813B9"/>
    <w:rsid w:val="00B81E0D"/>
    <w:rsid w:val="00B82600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F9"/>
    <w:rsid w:val="00B9797E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A732C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BE4"/>
    <w:rsid w:val="00BC5EFA"/>
    <w:rsid w:val="00BC6478"/>
    <w:rsid w:val="00BC64B0"/>
    <w:rsid w:val="00BC6C95"/>
    <w:rsid w:val="00BD0E2D"/>
    <w:rsid w:val="00BD1553"/>
    <w:rsid w:val="00BD1EDC"/>
    <w:rsid w:val="00BD200E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412D"/>
    <w:rsid w:val="00BE45A1"/>
    <w:rsid w:val="00BE45B5"/>
    <w:rsid w:val="00BE4AA6"/>
    <w:rsid w:val="00BE4C9A"/>
    <w:rsid w:val="00BE5835"/>
    <w:rsid w:val="00BE5AD7"/>
    <w:rsid w:val="00BE5B4E"/>
    <w:rsid w:val="00BE602B"/>
    <w:rsid w:val="00BE6220"/>
    <w:rsid w:val="00BE6360"/>
    <w:rsid w:val="00BE67C7"/>
    <w:rsid w:val="00BE67DA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AF2"/>
    <w:rsid w:val="00BF7323"/>
    <w:rsid w:val="00BF74B7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E9E"/>
    <w:rsid w:val="00C03F24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2FC2"/>
    <w:rsid w:val="00C13063"/>
    <w:rsid w:val="00C133D6"/>
    <w:rsid w:val="00C13C10"/>
    <w:rsid w:val="00C149C6"/>
    <w:rsid w:val="00C157B6"/>
    <w:rsid w:val="00C15EC1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FC8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A0"/>
    <w:rsid w:val="00C574DB"/>
    <w:rsid w:val="00C57B9C"/>
    <w:rsid w:val="00C60AC3"/>
    <w:rsid w:val="00C610C0"/>
    <w:rsid w:val="00C61577"/>
    <w:rsid w:val="00C61EAC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8052E"/>
    <w:rsid w:val="00C80A03"/>
    <w:rsid w:val="00C8104C"/>
    <w:rsid w:val="00C81270"/>
    <w:rsid w:val="00C81957"/>
    <w:rsid w:val="00C819C7"/>
    <w:rsid w:val="00C8229D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87E4F"/>
    <w:rsid w:val="00C90287"/>
    <w:rsid w:val="00C90F65"/>
    <w:rsid w:val="00C912F7"/>
    <w:rsid w:val="00C91514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980"/>
    <w:rsid w:val="00CB4F05"/>
    <w:rsid w:val="00CB55BB"/>
    <w:rsid w:val="00CB5612"/>
    <w:rsid w:val="00CB6CF0"/>
    <w:rsid w:val="00CB72FE"/>
    <w:rsid w:val="00CC068D"/>
    <w:rsid w:val="00CC06B2"/>
    <w:rsid w:val="00CC0CFE"/>
    <w:rsid w:val="00CC118F"/>
    <w:rsid w:val="00CC17A2"/>
    <w:rsid w:val="00CC1DCE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70A"/>
    <w:rsid w:val="00CE1BA6"/>
    <w:rsid w:val="00CE1D6E"/>
    <w:rsid w:val="00CE208C"/>
    <w:rsid w:val="00CE2097"/>
    <w:rsid w:val="00CE291B"/>
    <w:rsid w:val="00CE4C51"/>
    <w:rsid w:val="00CE5346"/>
    <w:rsid w:val="00CE581C"/>
    <w:rsid w:val="00CE5968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BDD"/>
    <w:rsid w:val="00D07317"/>
    <w:rsid w:val="00D10555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591A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19AB"/>
    <w:rsid w:val="00D31AD5"/>
    <w:rsid w:val="00D3239A"/>
    <w:rsid w:val="00D3253B"/>
    <w:rsid w:val="00D33359"/>
    <w:rsid w:val="00D33589"/>
    <w:rsid w:val="00D33B51"/>
    <w:rsid w:val="00D34930"/>
    <w:rsid w:val="00D34F20"/>
    <w:rsid w:val="00D35265"/>
    <w:rsid w:val="00D355B2"/>
    <w:rsid w:val="00D35755"/>
    <w:rsid w:val="00D3638F"/>
    <w:rsid w:val="00D40E02"/>
    <w:rsid w:val="00D40EF4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349D"/>
    <w:rsid w:val="00D53766"/>
    <w:rsid w:val="00D544A3"/>
    <w:rsid w:val="00D54BCB"/>
    <w:rsid w:val="00D570BF"/>
    <w:rsid w:val="00D571AD"/>
    <w:rsid w:val="00D5726E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435D"/>
    <w:rsid w:val="00D6467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38C1"/>
    <w:rsid w:val="00D74C87"/>
    <w:rsid w:val="00D75214"/>
    <w:rsid w:val="00D758AA"/>
    <w:rsid w:val="00D75C3C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2D5E"/>
    <w:rsid w:val="00DB3A43"/>
    <w:rsid w:val="00DB4191"/>
    <w:rsid w:val="00DB4500"/>
    <w:rsid w:val="00DB4868"/>
    <w:rsid w:val="00DB4DA0"/>
    <w:rsid w:val="00DB4E11"/>
    <w:rsid w:val="00DB4E22"/>
    <w:rsid w:val="00DB51EC"/>
    <w:rsid w:val="00DB5582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27F3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7D6"/>
    <w:rsid w:val="00DD682C"/>
    <w:rsid w:val="00DD6C03"/>
    <w:rsid w:val="00DD792D"/>
    <w:rsid w:val="00DE1BA5"/>
    <w:rsid w:val="00DE20E3"/>
    <w:rsid w:val="00DE2995"/>
    <w:rsid w:val="00DE34DD"/>
    <w:rsid w:val="00DE3FC9"/>
    <w:rsid w:val="00DE4BF8"/>
    <w:rsid w:val="00DE5108"/>
    <w:rsid w:val="00DE6BFE"/>
    <w:rsid w:val="00DE76A0"/>
    <w:rsid w:val="00DF03B0"/>
    <w:rsid w:val="00DF10DF"/>
    <w:rsid w:val="00DF14AA"/>
    <w:rsid w:val="00DF1551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D47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5252"/>
    <w:rsid w:val="00E36366"/>
    <w:rsid w:val="00E364F7"/>
    <w:rsid w:val="00E36697"/>
    <w:rsid w:val="00E36C87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709"/>
    <w:rsid w:val="00E45908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783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29D8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9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1DEF"/>
    <w:rsid w:val="00EC286D"/>
    <w:rsid w:val="00EC410A"/>
    <w:rsid w:val="00EC5814"/>
    <w:rsid w:val="00EC5C5C"/>
    <w:rsid w:val="00EC6307"/>
    <w:rsid w:val="00EC716A"/>
    <w:rsid w:val="00EC772E"/>
    <w:rsid w:val="00ED08DD"/>
    <w:rsid w:val="00ED0DA1"/>
    <w:rsid w:val="00ED0E9E"/>
    <w:rsid w:val="00ED1456"/>
    <w:rsid w:val="00ED14FB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CD"/>
    <w:rsid w:val="00EE6973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24E"/>
    <w:rsid w:val="00F0631D"/>
    <w:rsid w:val="00F07487"/>
    <w:rsid w:val="00F10149"/>
    <w:rsid w:val="00F10457"/>
    <w:rsid w:val="00F10E8F"/>
    <w:rsid w:val="00F11D90"/>
    <w:rsid w:val="00F12CA9"/>
    <w:rsid w:val="00F146AF"/>
    <w:rsid w:val="00F1497C"/>
    <w:rsid w:val="00F14C69"/>
    <w:rsid w:val="00F15031"/>
    <w:rsid w:val="00F15978"/>
    <w:rsid w:val="00F15ED5"/>
    <w:rsid w:val="00F176F2"/>
    <w:rsid w:val="00F17F50"/>
    <w:rsid w:val="00F20401"/>
    <w:rsid w:val="00F207E4"/>
    <w:rsid w:val="00F2080F"/>
    <w:rsid w:val="00F20958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714F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49D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E64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B60"/>
    <w:rsid w:val="00F5625F"/>
    <w:rsid w:val="00F563BE"/>
    <w:rsid w:val="00F565D7"/>
    <w:rsid w:val="00F56F64"/>
    <w:rsid w:val="00F5700A"/>
    <w:rsid w:val="00F57CA3"/>
    <w:rsid w:val="00F57FF6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87A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21A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634"/>
    <w:rsid w:val="00F83EF0"/>
    <w:rsid w:val="00F84A0C"/>
    <w:rsid w:val="00F84BF7"/>
    <w:rsid w:val="00F84D6E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EDD"/>
    <w:rsid w:val="00F9514A"/>
    <w:rsid w:val="00F953CE"/>
    <w:rsid w:val="00F96433"/>
    <w:rsid w:val="00F96517"/>
    <w:rsid w:val="00F96FC8"/>
    <w:rsid w:val="00F97B43"/>
    <w:rsid w:val="00F97FF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15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7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5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2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5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7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4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81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8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9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1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6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82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8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95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4" ma:contentTypeDescription="Part of Template Management with Site Columns representing custom attributes." ma:contentTypeScope="" ma:versionID="c2ae9af6f2d07f5c87e529250672afb5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5cc5ae0d05cbe82a12e0833457866b27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Published</Stage>
    <Next_x0020_Stage xmlns="f336f4fe-8719-4ea2-b5d6-29b3a580aeb4">WaitPublish</Next_x0020_Stage>
    <Admin_x0020_Action xmlns="f336f4fe-8719-4ea2-b5d6-29b3a580aeb4" xsi:nil="true"/>
    <Template_x0020_Category xmlns="f336f4fe-8719-4ea2-b5d6-29b3a580aeb4">Claim Form - CLM</Template_x0020_Category>
    <Action xmlns="f336f4fe-8719-4ea2-b5d6-29b3a580aeb4" xsi:nil="true"/>
    <Purpose1 xmlns="f336f4fe-8719-4ea2-b5d6-29b3a580aeb4">Sealed claim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Response</Approval_x0020_Request_x0020_Comment>
    <Publication_x0020_Date xmlns="f336f4fe-8719-4ea2-b5d6-29b3a580aeb4">2020-12-15T00:00:00+00:00</Publication_x0020_Date>
    <SharedWithUsers xmlns="f336f4fe-8719-4ea2-b5d6-29b3a580aeb4">
      <UserInfo>
        <DisplayName>Robert Allright</DisplayName>
        <AccountId>23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2F1BED-9598-415E-ABBB-367DF45DDF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7EA20FE-B0E7-4AF0-B5E0-DCFC63125D32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3.xml><?xml version="1.0" encoding="utf-8"?>
<ds:datastoreItem xmlns:ds="http://schemas.openxmlformats.org/officeDocument/2006/customXml" ds:itemID="{9661752A-6D7B-4880-80FA-DA4AA1F0C9A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183F800-C880-4AB6-A44E-2AEFA96BE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Civil Directions 4.dot</Template>
  <TotalTime>56</TotalTime>
  <Pages>5</Pages>
  <Words>819</Words>
  <Characters>4671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CV-UNS-CLM-ENG-00655-1     Now: CV-UNS-CLM-ENG-00727.docx</vt:lpstr>
    </vt:vector>
  </TitlesOfParts>
  <Company/>
  <LinksUpToDate>false</LinksUpToDate>
  <CharactersWithSpaces>5480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CV-SPEC-CLM-ENG-00002     Now: CV-SPC-CLM-ENG-01048.docx</dc:title>
  <dc:subject/>
  <dc:creator>District Judge Richard Clarke</dc:creator>
  <cp:keywords/>
  <cp:lastModifiedBy>Sampan Kumar</cp:lastModifiedBy>
  <cp:revision>14</cp:revision>
  <dcterms:created xsi:type="dcterms:W3CDTF">2022-04-06T14:28:00Z</dcterms:created>
  <dcterms:modified xsi:type="dcterms:W3CDTF">2022-05-28T21:23:00Z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</Properties>
</file>