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50903860" w:rsidR="00D765AC" w:rsidRDefault="00882391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softHyphen/>
      </w: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1FE2E25B" w:rsidR="003776B8" w:rsidRDefault="003776B8" w:rsidP="00F57A44">
            <w:pPr>
              <w:jc w:val="both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47C3AD08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</w:t>
            </w:r>
            <w:r w:rsidR="00187F00">
              <w:rPr>
                <w:rFonts w:ascii="GDSTransportWebsite" w:hAnsi="GDSTransportWebsite"/>
                <w:color w:val="0A0A0A"/>
                <w:sz w:val="44"/>
                <w:szCs w:val="44"/>
              </w:rPr>
              <w:t>r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1999" w:type="dxa"/>
          </w:tcPr>
          <w:p w14:paraId="7248523A" w14:textId="5CB15DB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&lt;&lt;{dateFormat(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, ‘d MMMM yyyy’, ‘dd-MM-yyyy’)}&gt;&gt;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CE196F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8994BEF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  <w:p w14:paraId="324C23BC" w14:textId="26899EAE" w:rsidR="00CE196F" w:rsidRPr="001839B9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7259" w:rsidRPr="00156806" w14:paraId="1DCAE4D7" w14:textId="77777777" w:rsidTr="00CE196F">
        <w:tc>
          <w:tcPr>
            <w:tcW w:w="3539" w:type="dxa"/>
          </w:tcPr>
          <w:p w14:paraId="2D6C9943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6064BA6B" w14:textId="1EA14F51" w:rsidR="00CE196F" w:rsidRPr="0080237C" w:rsidRDefault="00CE196F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40B36F33" w14:textId="77777777" w:rsidR="00882391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</w:t>
            </w:r>
          </w:p>
          <w:p w14:paraId="0265EF95" w14:textId="09453FF6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4190F79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1BA4D6A3" w14:textId="7C02D7AD" w:rsidR="00CE196F" w:rsidRPr="00A9384B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630CE" w:rsidRPr="00156806" w14:paraId="07233A62" w14:textId="77777777" w:rsidTr="00CE196F">
        <w:tc>
          <w:tcPr>
            <w:tcW w:w="3539" w:type="dxa"/>
          </w:tcPr>
          <w:p w14:paraId="6C9971BA" w14:textId="77777777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3683E6AE" w14:textId="2BF18C20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68056AF4" w14:textId="3616CDE6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&lt;&lt;cs_{!isBlank(applicant.</w:t>
            </w:r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 w:rsidR="00882391">
              <w:rPr>
                <w:rFonts w:ascii="GDSTransportWebsite" w:hAnsi="GDSTransportWebsite"/>
                <w:color w:val="0A0A0A"/>
              </w:rPr>
              <w:t>&lt;&lt;</w:t>
            </w:r>
            <w:r w:rsidR="00882391"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r w:rsidR="00882391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D357700" w14:textId="77777777" w:rsidR="000630CE" w:rsidRPr="000630CE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630CE" w:rsidRPr="00156806" w14:paraId="0B1B8586" w14:textId="77777777" w:rsidTr="00CE196F">
        <w:tc>
          <w:tcPr>
            <w:tcW w:w="3539" w:type="dxa"/>
          </w:tcPr>
          <w:p w14:paraId="63F63144" w14:textId="77777777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  <w:p w14:paraId="534B9D7E" w14:textId="55ACDF0F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1DA019B5" w14:textId="417AC277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950700">
              <w:rPr>
                <w:rFonts w:ascii="GDSTransportWebsite" w:hAnsi="GDSTransportWebsite"/>
                <w:color w:val="0A0A0A"/>
              </w:rPr>
              <w:t>&lt;&lt;</w:t>
            </w:r>
            <w:r w:rsidR="00950700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r w:rsidR="0095070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16E5DB52" w14:textId="77777777" w:rsidR="000630CE" w:rsidRPr="007E16F0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05D64" w:rsidRPr="00156806" w14:paraId="0B168894" w14:textId="77777777" w:rsidTr="009D035D">
        <w:trPr>
          <w:trHeight w:val="140"/>
        </w:trPr>
        <w:tc>
          <w:tcPr>
            <w:tcW w:w="3539" w:type="dxa"/>
          </w:tcPr>
          <w:p w14:paraId="5D366A6C" w14:textId="77777777" w:rsidR="00105D64" w:rsidRDefault="00105D64" w:rsidP="009D03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  <w:p w14:paraId="0B9D9604" w14:textId="77777777" w:rsidR="00105D64" w:rsidRDefault="00105D64" w:rsidP="009D03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790D6B2" w14:textId="5F9F3FFB" w:rsidR="00105D64" w:rsidRDefault="00DB7997" w:rsidP="00DB799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&lt;&lt;cs_{!isBlank(applicant.litigationFriendName)}&gt;&gt;&lt;&lt;applicant.litigationFriendName&gt;&gt;&lt;&lt;else&gt;&gt;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A8929D4" w14:textId="77777777" w:rsidR="00105D64" w:rsidRPr="009820C6" w:rsidRDefault="00105D64" w:rsidP="009D03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65DBF70A" w14:textId="77777777" w:rsidTr="00CE196F">
        <w:tc>
          <w:tcPr>
            <w:tcW w:w="3539" w:type="dxa"/>
          </w:tcPr>
          <w:p w14:paraId="2F2D365D" w14:textId="7777777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  <w:p w14:paraId="22CDCEA1" w14:textId="76CCF057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24866ED" w14:textId="77777777" w:rsidR="00E45172" w:rsidRDefault="0042060E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P</w:t>
            </w:r>
            <w:r w:rsidR="004A2FAE" w:rsidRPr="000630CE">
              <w:rPr>
                <w:rFonts w:ascii="GDSTransportWebsite" w:hAnsi="GDSTransportWebsite"/>
                <w:color w:val="0A0A0A"/>
              </w:rPr>
              <w:t>honeNum</w:t>
            </w:r>
            <w:r w:rsidR="004A2FAE">
              <w:rPr>
                <w:rFonts w:ascii="GDSTransportWebsite" w:hAnsi="GDSTransportWebsite"/>
                <w:color w:val="0A0A0A"/>
              </w:rPr>
              <w:t>b</w:t>
            </w:r>
            <w:r w:rsidR="004A2FAE" w:rsidRPr="000630CE">
              <w:rPr>
                <w:rFonts w:ascii="GDSTransportWebsite" w:hAnsi="GDSTransportWebsite"/>
                <w:color w:val="0A0A0A"/>
              </w:rPr>
              <w:t>er</w:t>
            </w:r>
            <w:r w:rsidR="004A2FAE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4C7CABE9" w14:textId="47661535" w:rsidR="00CE196F" w:rsidRPr="009820C6" w:rsidRDefault="00CE196F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0F86D563" w14:textId="77777777" w:rsidTr="00CE196F">
        <w:tc>
          <w:tcPr>
            <w:tcW w:w="3539" w:type="dxa"/>
          </w:tcPr>
          <w:p w14:paraId="1FD19C4E" w14:textId="7777777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  <w:p w14:paraId="493351F2" w14:textId="748B51E4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5D7ECDE1" w14:textId="5F6F3F80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EmailAddress&gt;&gt;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50DB7E3D" w14:textId="77777777" w:rsidR="00E45172" w:rsidRPr="009820C6" w:rsidRDefault="00E45172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71CB6F47" w14:textId="77777777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CE196F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CE196F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070038" w:rsidRPr="00156806" w14:paraId="4B68E2AC" w14:textId="77777777" w:rsidTr="00CE196F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4140D53B" w14:textId="77777777" w:rsidTr="00CE196F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518ABBDB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0297D038" w14:textId="151B96E3" w:rsidR="0037719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48F5F678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28B19F81" w14:textId="5E785230" w:rsidR="00377198" w:rsidRPr="00A9384B" w:rsidRDefault="0037719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5C5DA60D" w14:textId="77777777" w:rsidTr="00CE196F">
        <w:tc>
          <w:tcPr>
            <w:tcW w:w="3681" w:type="dxa"/>
          </w:tcPr>
          <w:p w14:paraId="3176BBC9" w14:textId="75F75A20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687A4FA" w14:textId="2CFACAE8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30EDDBF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623B7082" w14:textId="77777777" w:rsidTr="00CE196F">
        <w:tc>
          <w:tcPr>
            <w:tcW w:w="3681" w:type="dxa"/>
          </w:tcPr>
          <w:p w14:paraId="68C3CC01" w14:textId="517340E8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1BFFDE35" w14:textId="6C8A55C3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A762A24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05D64" w:rsidRPr="00156806" w14:paraId="26D699A5" w14:textId="77777777" w:rsidTr="00C77322">
        <w:trPr>
          <w:trHeight w:val="680"/>
        </w:trPr>
        <w:tc>
          <w:tcPr>
            <w:tcW w:w="3681" w:type="dxa"/>
          </w:tcPr>
          <w:p w14:paraId="1BC004EC" w14:textId="77777777" w:rsidR="00105D64" w:rsidRDefault="00105D64" w:rsidP="00C7732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30898596" w14:textId="61EE8ABE" w:rsidR="00105D64" w:rsidRPr="00283B53" w:rsidRDefault="00D572DE" w:rsidP="00D572D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&lt;&lt;cs_{!isBlank(litigationFriendName)}&gt;&gt;&lt;&lt;litigationFriendName&gt;&gt;&lt;&lt;else&gt;&gt;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litigationFriendLastName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2060E" w:rsidRPr="00156806" w14:paraId="740E9F1B" w14:textId="77777777" w:rsidTr="00CE196F">
        <w:tc>
          <w:tcPr>
            <w:tcW w:w="3681" w:type="dxa"/>
          </w:tcPr>
          <w:p w14:paraId="5E4B0D6E" w14:textId="2F172E52" w:rsidR="0042060E" w:rsidRDefault="0042060E" w:rsidP="004206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5B273358" w14:textId="168B1D53" w:rsidR="002147BE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04F0F67" w14:textId="0E950F6A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35AC841B" w14:textId="77777777" w:rsidTr="00CE196F">
        <w:tc>
          <w:tcPr>
            <w:tcW w:w="3681" w:type="dxa"/>
          </w:tcPr>
          <w:p w14:paraId="37A7925B" w14:textId="13DEA6FA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4394A747" w14:textId="25A5AD78" w:rsidR="002147BE" w:rsidRPr="009820C6" w:rsidRDefault="002147BE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2A66CE6" w14:textId="77777777" w:rsidR="00D61A27" w:rsidRPr="009820C6" w:rsidRDefault="00D61A27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2D0B08C0" w14:textId="77777777" w:rsidTr="00CE196F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D61A27" w:rsidRPr="00450417" w:rsidRDefault="00D61A27" w:rsidP="00D61A27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D61A27" w:rsidRPr="00156806" w14:paraId="6ACF0216" w14:textId="77777777" w:rsidTr="00CE196F">
        <w:trPr>
          <w:trHeight w:val="680"/>
        </w:trPr>
        <w:tc>
          <w:tcPr>
            <w:tcW w:w="3681" w:type="dxa"/>
          </w:tcPr>
          <w:p w14:paraId="1B5B8724" w14:textId="77777777" w:rsidR="00D61A27" w:rsidRPr="0080237C" w:rsidRDefault="00D61A27" w:rsidP="00D61A2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D61A27" w:rsidRPr="00A9384B" w:rsidRDefault="00D61A27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61A27" w:rsidRPr="00C53276" w14:paraId="747FA70A" w14:textId="77777777" w:rsidTr="00CE196F">
        <w:tc>
          <w:tcPr>
            <w:tcW w:w="3681" w:type="dxa"/>
          </w:tcPr>
          <w:p w14:paraId="228FF856" w14:textId="77777777" w:rsidR="00D61A27" w:rsidRPr="00D34F20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Address</w:t>
            </w:r>
          </w:p>
        </w:tc>
        <w:tc>
          <w:tcPr>
            <w:tcW w:w="6344" w:type="dxa"/>
          </w:tcPr>
          <w:p w14:paraId="0836B5E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4495BE57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9FFD08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3FB3EC5E" w14:textId="2A0FEA65" w:rsidR="00CE196F" w:rsidRPr="00C53276" w:rsidRDefault="00CE196F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1EE39229" w14:textId="77777777" w:rsidTr="00CE196F">
        <w:trPr>
          <w:trHeight w:val="680"/>
        </w:trPr>
        <w:tc>
          <w:tcPr>
            <w:tcW w:w="3681" w:type="dxa"/>
          </w:tcPr>
          <w:p w14:paraId="00612B01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  <w:p w14:paraId="6038231E" w14:textId="20733FBE" w:rsidR="00CE196F" w:rsidRPr="00D34F20" w:rsidRDefault="00CE196F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</w:tcPr>
          <w:p w14:paraId="79A79540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&lt;&lt;representative.emailAddress&gt;&gt;</w:t>
            </w:r>
          </w:p>
          <w:p w14:paraId="64A812BC" w14:textId="0705840D" w:rsidR="00CE196F" w:rsidRPr="00283B53" w:rsidRDefault="00CE196F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031FD9C3" w14:textId="77777777" w:rsidTr="00CE196F">
        <w:trPr>
          <w:trHeight w:val="680"/>
        </w:trPr>
        <w:tc>
          <w:tcPr>
            <w:tcW w:w="3681" w:type="dxa"/>
          </w:tcPr>
          <w:p w14:paraId="71ED063F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1B6AFCE6" w14:textId="2ABB63B6" w:rsidR="00CE196F" w:rsidRPr="00D34F20" w:rsidRDefault="00CE196F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3429F922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&lt;&lt;representative.phoneNumber&gt;&gt;</w:t>
            </w:r>
          </w:p>
          <w:p w14:paraId="7274BA66" w14:textId="2D15B0BC" w:rsidR="00CE196F" w:rsidRPr="00A9384B" w:rsidRDefault="00CE196F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44CE50CD" w14:textId="77777777" w:rsidTr="00CE196F">
        <w:trPr>
          <w:trHeight w:val="680"/>
        </w:trPr>
        <w:tc>
          <w:tcPr>
            <w:tcW w:w="3681" w:type="dxa"/>
          </w:tcPr>
          <w:p w14:paraId="2F8B1DDD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  <w:p w14:paraId="77F1C74F" w14:textId="2D1591E7" w:rsidR="00CE196F" w:rsidRPr="00D34F20" w:rsidRDefault="00CE196F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539C30FB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&lt;&lt;representative.dxAddress&gt;&gt;</w:t>
            </w:r>
          </w:p>
          <w:p w14:paraId="117807C2" w14:textId="49476937" w:rsidR="00CE196F" w:rsidRDefault="00CE196F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7B156CAB" w14:textId="77777777" w:rsidTr="00CE196F">
        <w:tc>
          <w:tcPr>
            <w:tcW w:w="10025" w:type="dxa"/>
            <w:gridSpan w:val="2"/>
          </w:tcPr>
          <w:p w14:paraId="39FEB292" w14:textId="77777777" w:rsidR="00D61A27" w:rsidRPr="00A9384B" w:rsidRDefault="00D61A27" w:rsidP="00D61A27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&lt;&lt;cs_{a</w:t>
      </w:r>
      <w:r>
        <w:rPr>
          <w:rFonts w:ascii="GDSTransportWebsite" w:hAnsi="GDSTransportWebsite"/>
          <w:color w:val="0A0A0A"/>
          <w:sz w:val="36"/>
          <w:szCs w:val="36"/>
        </w:rPr>
        <w:t>llocatedTrack!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5B5587D7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090464B5" w14:textId="77BAFBA9" w:rsidR="00CE196F" w:rsidRPr="001839B9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41CDE038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330EF16" w14:textId="7B493046" w:rsidR="00CE196F" w:rsidRPr="00A9384B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lastRenderedPageBreak/>
        <w:t>&lt;&lt;cs_{a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&lt;&lt;cs_{disclosureOfElectronicDocuments.reachedAgreement='No' &amp;&amp; disclosureOfElectronicDocuments.agreementLikely='No'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6C52F9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72FC5D06" w:rsidR="007E1239" w:rsidRPr="00A9384B" w:rsidRDefault="006D7C7D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&lt;&lt;cs_{isBlank(experts.expertReportsSent)}&gt;&gt;Not Provided&lt;&lt;else&gt;&gt;&lt;&lt;experts.expertReportsSent&gt;&gt;&lt;&lt;es_&gt;&gt;</w:t>
            </w:r>
          </w:p>
        </w:tc>
      </w:tr>
      <w:tr w:rsidR="007E1239" w:rsidRPr="00156806" w14:paraId="6B437F84" w14:textId="77777777" w:rsidTr="006C52F9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3FED55BA" w:rsidR="007E1239" w:rsidRPr="007E16F0" w:rsidRDefault="006D7C7D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&lt;&lt;cs_{isBlank(experts.jointExpertSuitable)}&gt;&gt;Not Provided&lt;&lt;else&gt;&gt;&lt;&lt;experts.jointExpertSuitable&gt;&gt;&lt;&lt;es_&gt;&gt;</w:t>
            </w:r>
          </w:p>
        </w:tc>
      </w:tr>
      <w:tr w:rsidR="001E58E1" w:rsidRPr="00156806" w14:paraId="71F2BBB4" w14:textId="77777777" w:rsidTr="006C52F9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6C52F9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&lt;&lt;$itemnum&gt;&gt;</w:t>
            </w:r>
          </w:p>
        </w:tc>
      </w:tr>
      <w:tr w:rsidR="007E1239" w:rsidRPr="00156806" w14:paraId="49103678" w14:textId="77777777" w:rsidTr="006C52F9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6CDD093" w14:textId="30C7773D" w:rsidR="00CE196F" w:rsidRDefault="00214B66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Provided&lt;&lt;else&gt;&gt;&lt;&lt;firstName&gt;&gt; &lt;&lt;lastName&gt;&gt;&lt;&lt;es_&gt;&gt;</w:t>
            </w:r>
          </w:p>
          <w:p w14:paraId="789D63F2" w14:textId="09DF4E5C" w:rsidR="00214B66" w:rsidRPr="00463CF7" w:rsidRDefault="00214B66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74CB5" w:rsidRPr="00156806" w14:paraId="580A359E" w14:textId="77777777" w:rsidTr="006C52F9">
        <w:trPr>
          <w:trHeight w:val="329"/>
        </w:trPr>
        <w:tc>
          <w:tcPr>
            <w:tcW w:w="3542" w:type="dxa"/>
          </w:tcPr>
          <w:p w14:paraId="204EC713" w14:textId="77777777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380B9923" w14:textId="2B84CA39" w:rsidR="00CE196F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9236CFF" w14:textId="77777777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isBlank(phoneNumber)}&gt;&gt;</w:t>
            </w:r>
            <w:r w:rsidR="00F1021A">
              <w:rPr>
                <w:rFonts w:ascii="GDSTransportWebsite" w:hAnsi="GDSTransportWebsite"/>
                <w:color w:val="0A0A0A"/>
              </w:rPr>
              <w:t>&lt;&lt;phoneNumber&gt;&gt;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2FFEAB9B" w14:textId="1A0C68F6" w:rsidR="00CE196F" w:rsidRDefault="00CE196F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74CB5" w:rsidRPr="00156806" w14:paraId="1B5FD719" w14:textId="77777777" w:rsidTr="006C52F9">
        <w:trPr>
          <w:trHeight w:val="329"/>
        </w:trPr>
        <w:tc>
          <w:tcPr>
            <w:tcW w:w="3542" w:type="dxa"/>
          </w:tcPr>
          <w:p w14:paraId="3EA4B208" w14:textId="77777777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637E4208" w14:textId="0937D9A1" w:rsidR="00CE196F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C520B0E" w14:textId="77777777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isBlank(emailAddress)}&gt;&gt;</w:t>
            </w:r>
            <w:r w:rsidR="00F1021A">
              <w:rPr>
                <w:rFonts w:ascii="GDSTransportWebsite" w:hAnsi="GDSTransportWebsite"/>
                <w:color w:val="0A0A0A"/>
              </w:rPr>
              <w:t>&lt;&lt;emailAddress&gt;&gt;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7DB81DE5" w14:textId="0F19655B" w:rsidR="00CE196F" w:rsidRDefault="00CE196F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E1239" w:rsidRPr="00156806" w14:paraId="54F4FF41" w14:textId="77777777" w:rsidTr="006C52F9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2A62260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&lt;&lt;cs_{isBlank(fieldOfExpertise)}&gt;&gt;Not Provided&lt;&lt;else&gt;&gt;&lt;&lt;fieldOfExpertise&gt;&gt;&lt;&lt;es_&gt;&gt;</w:t>
            </w:r>
          </w:p>
        </w:tc>
      </w:tr>
      <w:tr w:rsidR="007E1239" w:rsidRPr="00156806" w14:paraId="2384587E" w14:textId="77777777" w:rsidTr="006C52F9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2DB4F8EC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&lt;&lt;cs_{isBlank(whyRequired)}&gt;&gt;Not Provided&lt;&lt;else&gt;&gt;&lt;&lt;whyRequired&gt;&gt;&lt;&lt;es_&gt;&gt;</w:t>
            </w:r>
          </w:p>
        </w:tc>
      </w:tr>
      <w:tr w:rsidR="007E1239" w:rsidRPr="00156806" w14:paraId="6ADE44C0" w14:textId="77777777" w:rsidTr="006C52F9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115551CF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&lt;&lt;cs_{isBlank(formattedCost)}&gt;&gt;Not Provided&lt;&lt;else&gt;&gt;&lt;&lt;formattedCost&gt;&gt;&lt;&lt;es_&gt;&gt;</w:t>
            </w:r>
          </w:p>
        </w:tc>
      </w:tr>
      <w:tr w:rsidR="007E1239" w:rsidRPr="00156806" w14:paraId="3532D082" w14:textId="77777777" w:rsidTr="006C52F9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CE196F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CE196F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CE196F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&lt;&lt;$itemnum&gt;&gt;</w:t>
            </w:r>
          </w:p>
        </w:tc>
      </w:tr>
      <w:tr w:rsidR="00FC5BA5" w:rsidRPr="00156806" w14:paraId="752C42D8" w14:textId="77777777" w:rsidTr="00CE196F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CC0B58F" w14:textId="77777777" w:rsidR="00FC5BA5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1E7A2A">
              <w:rPr>
                <w:rFonts w:ascii="GDSTransportWebsite" w:hAnsi="GDSTransportWebsite"/>
                <w:color w:val="0A0A0A"/>
              </w:rPr>
              <w:t>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1E7A2A">
              <w:rPr>
                <w:rFonts w:ascii="GDSTransportWebsite" w:hAnsi="GDSTransportWebsite"/>
                <w:color w:val="0A0A0A"/>
              </w:rPr>
              <w:t xml:space="preserve"> &lt;&lt;lastName&gt;&gt;</w:t>
            </w:r>
          </w:p>
          <w:p w14:paraId="0AC2FB38" w14:textId="43BE75F9" w:rsidR="00CE196F" w:rsidRPr="00366410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6C52F9" w:rsidRPr="00156806" w14:paraId="69AB7ED8" w14:textId="77777777" w:rsidTr="00CE196F">
        <w:trPr>
          <w:trHeight w:val="329"/>
        </w:trPr>
        <w:tc>
          <w:tcPr>
            <w:tcW w:w="3542" w:type="dxa"/>
          </w:tcPr>
          <w:p w14:paraId="6396B0A3" w14:textId="77777777" w:rsidR="006C52F9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3AC9CB2C" w14:textId="121FA8AD" w:rsidR="00CE196F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7AA816A" w14:textId="77777777" w:rsidR="006C52F9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isBlank(phoneNumber)}&gt;&gt;</w:t>
            </w:r>
            <w:r w:rsidR="00F1021A">
              <w:rPr>
                <w:rFonts w:ascii="GDSTransportWebsite" w:hAnsi="GDSTransportWebsite"/>
                <w:color w:val="0A0A0A"/>
              </w:rPr>
              <w:t>&lt;&lt;phoneNumber&gt;&gt;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6A841F23" w14:textId="0A1F23BB" w:rsidR="00CE196F" w:rsidRPr="009820C6" w:rsidRDefault="00CE196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212D0" w:rsidRPr="00156806" w14:paraId="67850522" w14:textId="77777777" w:rsidTr="00CE196F">
        <w:trPr>
          <w:trHeight w:val="329"/>
        </w:trPr>
        <w:tc>
          <w:tcPr>
            <w:tcW w:w="3542" w:type="dxa"/>
          </w:tcPr>
          <w:p w14:paraId="46D8E6E8" w14:textId="77777777" w:rsidR="00C212D0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  <w:p w14:paraId="244E405B" w14:textId="27035B79" w:rsidR="00CE196F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36B397F" w14:textId="77777777" w:rsidR="00C212D0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isBlank(emailAddress)}&gt;&gt;</w:t>
            </w:r>
            <w:r w:rsidR="00F1021A">
              <w:rPr>
                <w:rFonts w:ascii="GDSTransportWebsite" w:hAnsi="GDSTransportWebsite"/>
                <w:color w:val="0A0A0A"/>
              </w:rPr>
              <w:t>&lt;&lt;emailAddress&gt;&gt;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6907B3AE" w14:textId="1333C076" w:rsidR="00CE196F" w:rsidRDefault="00CE196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C5BA5" w:rsidRPr="00156806" w14:paraId="3FAAF2D3" w14:textId="77777777" w:rsidTr="00CE196F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FF34C2F" w14:textId="77777777" w:rsidR="00FC5BA5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1FB45A1" w14:textId="038993AF" w:rsidR="00CE196F" w:rsidRPr="00366410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7E1239" w:rsidRPr="00156806" w14:paraId="47BBFC2E" w14:textId="77777777" w:rsidTr="00CE196F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4B48C23D" w14:textId="77777777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you, your experts or witnesses speak at the hearing?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59B76CB1" w14:textId="47FAB4D3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4CE116C" w14:textId="77777777" w:rsidR="00E81FB8" w:rsidRDefault="00E81FB8" w:rsidP="00E81FB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E81FB8" w14:paraId="2A89BCB4" w14:textId="77777777" w:rsidTr="00845171">
        <w:tc>
          <w:tcPr>
            <w:tcW w:w="10060" w:type="dxa"/>
          </w:tcPr>
          <w:p w14:paraId="007F310F" w14:textId="77777777" w:rsidR="00E81FB8" w:rsidRPr="00845171" w:rsidRDefault="00E81FB8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E81FB8" w14:paraId="3BAD7929" w14:textId="77777777" w:rsidTr="00845171">
        <w:trPr>
          <w:trHeight w:val="329"/>
        </w:trPr>
        <w:tc>
          <w:tcPr>
            <w:tcW w:w="10060" w:type="dxa"/>
          </w:tcPr>
          <w:p w14:paraId="01191E56" w14:textId="77777777" w:rsidR="00E81FB8" w:rsidRDefault="00E81FB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E81FB8" w14:paraId="5F295932" w14:textId="77777777" w:rsidTr="00845171">
        <w:trPr>
          <w:trHeight w:val="167"/>
        </w:trPr>
        <w:tc>
          <w:tcPr>
            <w:tcW w:w="10060" w:type="dxa"/>
          </w:tcPr>
          <w:p w14:paraId="7556B709" w14:textId="47AD918B" w:rsidR="00E81FB8" w:rsidRDefault="00E81FB8" w:rsidP="00845171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1AB8C5B7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  <w:p w14:paraId="3D85B142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4CEDF828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&lt;&lt;{dateFormat(fromDate, ‘d MMMM yyyy’, ‘yyyy-MM-dd’)}&gt;&gt; to &lt;&lt;{dateFormat(toDate, ‘d MMMM yyyy’, ‘yyyy-MM-dd’)}&gt;&gt;</w:t>
            </w:r>
          </w:p>
          <w:p w14:paraId="605605CC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E81FB8" w14:paraId="1D33BF73" w14:textId="77777777" w:rsidTr="00845171">
        <w:trPr>
          <w:trHeight w:val="329"/>
        </w:trPr>
        <w:tc>
          <w:tcPr>
            <w:tcW w:w="10060" w:type="dxa"/>
          </w:tcPr>
          <w:p w14:paraId="504FB731" w14:textId="77777777" w:rsidR="00E81FB8" w:rsidRDefault="00E81FB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72EC871C" w14:textId="3101A49E" w:rsidR="00E46153" w:rsidRPr="00845171" w:rsidRDefault="00E81FB8" w:rsidP="004E1134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13D41B29" w14:textId="77777777" w:rsidR="009E6CDE" w:rsidRDefault="009E6CDE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3AB4B376" w14:textId="0532660A" w:rsidR="00E46153" w:rsidRPr="005641FE" w:rsidRDefault="00D160FF" w:rsidP="00E4615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 code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CE196F" w:rsidRPr="009A5101" w14:paraId="11792888" w14:textId="77777777" w:rsidTr="00CE196F">
        <w:trPr>
          <w:trHeight w:val="680"/>
        </w:trPr>
        <w:tc>
          <w:tcPr>
            <w:tcW w:w="3544" w:type="dxa"/>
            <w:hideMark/>
          </w:tcPr>
          <w:p w14:paraId="33470851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 xml:space="preserve">Code for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preferred </w:t>
            </w: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court</w:t>
            </w:r>
          </w:p>
        </w:tc>
        <w:tc>
          <w:tcPr>
            <w:tcW w:w="6521" w:type="dxa"/>
            <w:hideMark/>
          </w:tcPr>
          <w:p w14:paraId="4716DD8C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>&lt;&lt; requestedCourt.responseCourtCode &gt;&gt;</w:t>
            </w:r>
          </w:p>
          <w:p w14:paraId="533E20B2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96F" w:rsidRPr="009A5101" w14:paraId="7E515BF9" w14:textId="77777777" w:rsidTr="00CE196F">
        <w:trPr>
          <w:trHeight w:val="680"/>
        </w:trPr>
        <w:tc>
          <w:tcPr>
            <w:tcW w:w="3544" w:type="dxa"/>
          </w:tcPr>
          <w:p w14:paraId="7014910A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Reason</w:t>
            </w:r>
          </w:p>
        </w:tc>
        <w:tc>
          <w:tcPr>
            <w:tcW w:w="6521" w:type="dxa"/>
          </w:tcPr>
          <w:p w14:paraId="600D3035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9A5101">
              <w:rPr>
                <w:rFonts w:ascii="GDSTransportWebsite" w:hAnsi="GDSTransportWebsite"/>
                <w:color w:val="0A0A0A"/>
              </w:rPr>
              <w:t>reasonForHearingAtSpecificCourt &gt;&gt;</w:t>
            </w:r>
          </w:p>
          <w:p w14:paraId="74FF3997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D585BAE" w14:textId="77777777" w:rsidR="00796655" w:rsidRDefault="00796655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23A0F6A3" w14:textId="2CCA0CC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See Draft-directions.pdf available from MyHMCTS.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02604A" w:rsidRPr="00156806" w14:paraId="3A54607E" w14:textId="77777777" w:rsidTr="003C1FFF">
        <w:trPr>
          <w:trHeight w:val="680"/>
        </w:trPr>
        <w:tc>
          <w:tcPr>
            <w:tcW w:w="3542" w:type="dxa"/>
          </w:tcPr>
          <w:p w14:paraId="28656731" w14:textId="77777777" w:rsidR="0002604A" w:rsidRDefault="00D9672C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631B6C64" w14:textId="4F41BFBC" w:rsidR="00CE196F" w:rsidRDefault="00CE196F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453C6BB" w14:textId="029C0A48" w:rsidR="0002604A" w:rsidRDefault="00AE5180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&lt;&lt;vulnerabilityQuestions.vulnerabilityAdjustmentsRequired&gt;&gt;</w:t>
            </w:r>
          </w:p>
          <w:p w14:paraId="2E1A1996" w14:textId="5CFBDD0E" w:rsidR="00AE5180" w:rsidRDefault="00AE5180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E5180" w:rsidRPr="00156806" w14:paraId="1F749864" w14:textId="77777777" w:rsidTr="003C1FFF">
        <w:trPr>
          <w:trHeight w:val="680"/>
        </w:trPr>
        <w:tc>
          <w:tcPr>
            <w:tcW w:w="3542" w:type="dxa"/>
          </w:tcPr>
          <w:p w14:paraId="310431E6" w14:textId="77777777" w:rsidR="00AE5180" w:rsidRPr="00D9672C" w:rsidRDefault="00AE5180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54F4D2A4" w14:textId="77777777" w:rsidR="00AE5180" w:rsidRDefault="00AE5180" w:rsidP="00CE196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D9D96A0" w14:textId="08022291" w:rsidR="00CE196F" w:rsidRPr="00D9672C" w:rsidRDefault="00CE196F" w:rsidP="00CE196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9F659AE" w14:textId="77777777" w:rsidR="00AE5180" w:rsidRDefault="00AE5180" w:rsidP="00AE518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>&lt;&lt; vulnerabilityQuestions.vulnerabilityAdjustments&gt;&gt;</w:t>
            </w:r>
          </w:p>
          <w:p w14:paraId="31A8453A" w14:textId="50647C03" w:rsidR="00CE196F" w:rsidRPr="00AE5180" w:rsidRDefault="00CE196F" w:rsidP="00AE518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2604A" w:rsidRPr="00156806" w14:paraId="48F50A1C" w14:textId="77777777" w:rsidTr="003C1FFF">
        <w:trPr>
          <w:trHeight w:val="680"/>
        </w:trPr>
        <w:tc>
          <w:tcPr>
            <w:tcW w:w="3542" w:type="dxa"/>
          </w:tcPr>
          <w:p w14:paraId="59092F32" w14:textId="77777777" w:rsidR="0002604A" w:rsidRDefault="00D9672C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  <w:p w14:paraId="12571E69" w14:textId="553478C0" w:rsidR="00CE196F" w:rsidRDefault="00CE196F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63A38A7" w14:textId="31D6B85B" w:rsidR="00F63A1C" w:rsidRDefault="0002604A" w:rsidP="0002604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 w:rsidR="00903640"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isBlank(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="00903640"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="00A00F2F"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="00F63A1C"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 w:rsidR="00903640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="00A00F2F"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="00A00F2F"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 w:rsidR="00F1021A"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  <w:p w14:paraId="33366608" w14:textId="3ADB32D7" w:rsidR="00CE196F" w:rsidRPr="00CE196F" w:rsidRDefault="00CE196F" w:rsidP="0002604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</w:tbl>
    <w:p w14:paraId="3879DD33" w14:textId="00495422" w:rsidR="00835E7E" w:rsidRDefault="00835E7E" w:rsidP="00272753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</w:t>
      </w:r>
      <w:r w:rsidR="004F0221">
        <w:rPr>
          <w:rFonts w:ascii="GDSTransportWebsite" w:hAnsi="GDSTransportWebsite"/>
          <w:color w:val="0A0A0A"/>
          <w:shd w:val="clear" w:color="auto" w:fill="FFFFFF"/>
        </w:rPr>
        <w:t>.</w:t>
      </w:r>
      <w:r w:rsidR="004F0221" w:rsidRPr="004F0221">
        <w:rPr>
          <w:i/>
          <w:iCs/>
        </w:rPr>
        <w:t> </w:t>
      </w:r>
    </w:p>
    <w:p w14:paraId="43166849" w14:textId="244952F3" w:rsidR="00CB789C" w:rsidRPr="004F0221" w:rsidRDefault="00CB789C" w:rsidP="00CB789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directions questionnaire will be shared with all other parties. </w:t>
      </w:r>
    </w:p>
    <w:p w14:paraId="652052B6" w14:textId="48B796BD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&lt;&lt;cs_{isBlank(furtherInformation.otherInformationForJudge)}&gt;&gt;Not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94FFA" w:rsidRPr="00156806" w14:paraId="2653F0A9" w14:textId="77777777" w:rsidTr="005B7834">
        <w:trPr>
          <w:trHeight w:val="67"/>
        </w:trPr>
        <w:tc>
          <w:tcPr>
            <w:tcW w:w="10060" w:type="dxa"/>
            <w:gridSpan w:val="2"/>
          </w:tcPr>
          <w:p w14:paraId="4FC07BA3" w14:textId="38B7CA31" w:rsidR="00294FFA" w:rsidRPr="00294FFA" w:rsidRDefault="00294FFA" w:rsidP="00294F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3B1E5A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0731177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0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statementOfTruth.role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BAA12" w14:textId="77777777" w:rsidR="0035110B" w:rsidRDefault="0035110B" w:rsidP="00812032">
      <w:r>
        <w:separator/>
      </w:r>
    </w:p>
  </w:endnote>
  <w:endnote w:type="continuationSeparator" w:id="0">
    <w:p w14:paraId="2A938AA4" w14:textId="77777777" w:rsidR="0035110B" w:rsidRDefault="0035110B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Segoe UI">
    <w:altName w:val="Cambria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1"/>
    <w:family w:val="roman"/>
    <w:pitch w:val="variable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1B6A8" w14:textId="075CA839" w:rsidR="001F1CF9" w:rsidRDefault="001F1C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AE3BEC" wp14:editId="33F6951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4F66BD" w14:textId="0E254285" w:rsidR="001F1CF9" w:rsidRPr="001F1CF9" w:rsidRDefault="001F1C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1C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AE3BE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714F66BD" w14:textId="0E254285" w:rsidR="001F1CF9" w:rsidRPr="001F1CF9" w:rsidRDefault="001F1C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F1C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4C1D0299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C6D9A" w14:textId="2EDD3A5E" w:rsidR="001F1CF9" w:rsidRDefault="001F1C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14FBEA" wp14:editId="4879FEE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886CFE" w14:textId="68C9FE40" w:rsidR="001F1CF9" w:rsidRPr="001F1CF9" w:rsidRDefault="001F1C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1C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14FBE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0C886CFE" w14:textId="68C9FE40" w:rsidR="001F1CF9" w:rsidRPr="001F1CF9" w:rsidRDefault="001F1C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F1C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70381" w14:textId="77777777" w:rsidR="0035110B" w:rsidRDefault="0035110B" w:rsidP="00812032">
      <w:r>
        <w:separator/>
      </w:r>
    </w:p>
  </w:footnote>
  <w:footnote w:type="continuationSeparator" w:id="0">
    <w:p w14:paraId="0930661A" w14:textId="77777777" w:rsidR="0035110B" w:rsidRDefault="0035110B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2B07" w14:textId="77777777" w:rsidR="007E5A83" w:rsidRDefault="007E5A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C1289" w14:textId="77777777" w:rsidR="007E5A83" w:rsidRDefault="007E5A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9C61D" w14:textId="77777777" w:rsidR="007E5A83" w:rsidRDefault="007E5A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750123">
    <w:abstractNumId w:val="0"/>
  </w:num>
  <w:num w:numId="2" w16cid:durableId="1771975191">
    <w:abstractNumId w:val="8"/>
  </w:num>
  <w:num w:numId="3" w16cid:durableId="1274896134">
    <w:abstractNumId w:val="7"/>
  </w:num>
  <w:num w:numId="4" w16cid:durableId="1155342913">
    <w:abstractNumId w:val="4"/>
  </w:num>
  <w:num w:numId="5" w16cid:durableId="476070874">
    <w:abstractNumId w:val="9"/>
  </w:num>
  <w:num w:numId="6" w16cid:durableId="1728380959">
    <w:abstractNumId w:val="10"/>
  </w:num>
  <w:num w:numId="7" w16cid:durableId="1699116050">
    <w:abstractNumId w:val="16"/>
  </w:num>
  <w:num w:numId="8" w16cid:durableId="292367055">
    <w:abstractNumId w:val="22"/>
  </w:num>
  <w:num w:numId="9" w16cid:durableId="1523592559">
    <w:abstractNumId w:val="5"/>
  </w:num>
  <w:num w:numId="10" w16cid:durableId="129835251">
    <w:abstractNumId w:val="28"/>
  </w:num>
  <w:num w:numId="11" w16cid:durableId="1570261402">
    <w:abstractNumId w:val="11"/>
  </w:num>
  <w:num w:numId="12" w16cid:durableId="350618066">
    <w:abstractNumId w:val="6"/>
  </w:num>
  <w:num w:numId="13" w16cid:durableId="283343940">
    <w:abstractNumId w:val="13"/>
  </w:num>
  <w:num w:numId="14" w16cid:durableId="1733850056">
    <w:abstractNumId w:val="17"/>
  </w:num>
  <w:num w:numId="15" w16cid:durableId="1052655933">
    <w:abstractNumId w:val="23"/>
  </w:num>
  <w:num w:numId="16" w16cid:durableId="1953394740">
    <w:abstractNumId w:val="19"/>
  </w:num>
  <w:num w:numId="17" w16cid:durableId="1194616860">
    <w:abstractNumId w:val="27"/>
  </w:num>
  <w:num w:numId="18" w16cid:durableId="604271650">
    <w:abstractNumId w:val="26"/>
  </w:num>
  <w:num w:numId="19" w16cid:durableId="762801740">
    <w:abstractNumId w:val="1"/>
  </w:num>
  <w:num w:numId="20" w16cid:durableId="707490784">
    <w:abstractNumId w:val="25"/>
  </w:num>
  <w:num w:numId="21" w16cid:durableId="610017167">
    <w:abstractNumId w:val="3"/>
  </w:num>
  <w:num w:numId="22" w16cid:durableId="806555397">
    <w:abstractNumId w:val="15"/>
  </w:num>
  <w:num w:numId="23" w16cid:durableId="614211842">
    <w:abstractNumId w:val="2"/>
  </w:num>
  <w:num w:numId="24" w16cid:durableId="1118136997">
    <w:abstractNumId w:val="12"/>
  </w:num>
  <w:num w:numId="25" w16cid:durableId="808673541">
    <w:abstractNumId w:val="29"/>
  </w:num>
  <w:num w:numId="26" w16cid:durableId="230118356">
    <w:abstractNumId w:val="20"/>
  </w:num>
  <w:num w:numId="27" w16cid:durableId="1295406125">
    <w:abstractNumId w:val="14"/>
  </w:num>
  <w:num w:numId="28" w16cid:durableId="1569612717">
    <w:abstractNumId w:val="21"/>
  </w:num>
  <w:num w:numId="29" w16cid:durableId="255023017">
    <w:abstractNumId w:val="24"/>
  </w:num>
  <w:num w:numId="30" w16cid:durableId="18911117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04A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035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2FC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0CE"/>
    <w:rsid w:val="00063571"/>
    <w:rsid w:val="00064F8A"/>
    <w:rsid w:val="00065341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25E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6F8E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6854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5DE5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735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5D55"/>
    <w:rsid w:val="000B6701"/>
    <w:rsid w:val="000B727A"/>
    <w:rsid w:val="000B76F9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1B0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5D64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1B3"/>
    <w:rsid w:val="00113A8B"/>
    <w:rsid w:val="00114126"/>
    <w:rsid w:val="0011435E"/>
    <w:rsid w:val="0011436F"/>
    <w:rsid w:val="0011470A"/>
    <w:rsid w:val="0011497A"/>
    <w:rsid w:val="00115077"/>
    <w:rsid w:val="0011511C"/>
    <w:rsid w:val="00115B1E"/>
    <w:rsid w:val="00115D35"/>
    <w:rsid w:val="001160BD"/>
    <w:rsid w:val="00116A07"/>
    <w:rsid w:val="00116A6B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2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233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4EB9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828"/>
    <w:rsid w:val="00177EFF"/>
    <w:rsid w:val="00180002"/>
    <w:rsid w:val="00180344"/>
    <w:rsid w:val="00180539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00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AC0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0E9"/>
    <w:rsid w:val="001E44BE"/>
    <w:rsid w:val="001E5563"/>
    <w:rsid w:val="001E58E1"/>
    <w:rsid w:val="001E5FA6"/>
    <w:rsid w:val="001E6607"/>
    <w:rsid w:val="001E680D"/>
    <w:rsid w:val="001E68B4"/>
    <w:rsid w:val="001E6A22"/>
    <w:rsid w:val="001E7A2A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1CF9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7BE"/>
    <w:rsid w:val="002149CD"/>
    <w:rsid w:val="00214A5F"/>
    <w:rsid w:val="00214B66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AC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1656"/>
    <w:rsid w:val="0027225B"/>
    <w:rsid w:val="00272753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4E7D"/>
    <w:rsid w:val="00294FFA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7E9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0EB3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90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5BA"/>
    <w:rsid w:val="00321652"/>
    <w:rsid w:val="003218A1"/>
    <w:rsid w:val="003219B6"/>
    <w:rsid w:val="003227ED"/>
    <w:rsid w:val="00322C61"/>
    <w:rsid w:val="00323A12"/>
    <w:rsid w:val="00323AF2"/>
    <w:rsid w:val="003245BE"/>
    <w:rsid w:val="003247F0"/>
    <w:rsid w:val="0032481A"/>
    <w:rsid w:val="003248BC"/>
    <w:rsid w:val="00325933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A3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77A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0DFF"/>
    <w:rsid w:val="0035110B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C61"/>
    <w:rsid w:val="00376E9C"/>
    <w:rsid w:val="00377198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E5A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1FFF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54C8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0E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81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38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214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2FAE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5DC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0CD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134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221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5A58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9AE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73C"/>
    <w:rsid w:val="00562D21"/>
    <w:rsid w:val="00562FBC"/>
    <w:rsid w:val="00563711"/>
    <w:rsid w:val="005638BD"/>
    <w:rsid w:val="005639D7"/>
    <w:rsid w:val="00563E87"/>
    <w:rsid w:val="005641FE"/>
    <w:rsid w:val="0056487A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5CF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32"/>
    <w:rsid w:val="005B10FE"/>
    <w:rsid w:val="005B2A06"/>
    <w:rsid w:val="005B2AC9"/>
    <w:rsid w:val="005B2AE8"/>
    <w:rsid w:val="005B2E42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16C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835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29F"/>
    <w:rsid w:val="00607875"/>
    <w:rsid w:val="00607D01"/>
    <w:rsid w:val="00610274"/>
    <w:rsid w:val="00610413"/>
    <w:rsid w:val="00610559"/>
    <w:rsid w:val="00611208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BA1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6DD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2F9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D7C7D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99D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4B6A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655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17F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2F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A83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7F7FD0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2EE"/>
    <w:rsid w:val="0081136D"/>
    <w:rsid w:val="00811495"/>
    <w:rsid w:val="0081169E"/>
    <w:rsid w:val="00811C56"/>
    <w:rsid w:val="00812032"/>
    <w:rsid w:val="008123E7"/>
    <w:rsid w:val="008123F1"/>
    <w:rsid w:val="00812514"/>
    <w:rsid w:val="00812565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250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7E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171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2CF"/>
    <w:rsid w:val="008555A1"/>
    <w:rsid w:val="00856A06"/>
    <w:rsid w:val="008571A5"/>
    <w:rsid w:val="00860165"/>
    <w:rsid w:val="00860246"/>
    <w:rsid w:val="0086025D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5EB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391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1B0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1B5B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05F"/>
    <w:rsid w:val="009023C0"/>
    <w:rsid w:val="0090240B"/>
    <w:rsid w:val="00902760"/>
    <w:rsid w:val="00902AC2"/>
    <w:rsid w:val="00902B78"/>
    <w:rsid w:val="00903260"/>
    <w:rsid w:val="0090364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937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2F46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2F9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700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2AD1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0F9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101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465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813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6CDE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0F2F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7B2"/>
    <w:rsid w:val="00A32E50"/>
    <w:rsid w:val="00A338B8"/>
    <w:rsid w:val="00A35497"/>
    <w:rsid w:val="00A35632"/>
    <w:rsid w:val="00A3579F"/>
    <w:rsid w:val="00A35D9F"/>
    <w:rsid w:val="00A363FE"/>
    <w:rsid w:val="00A36621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469E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C4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406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80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7E9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95A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5D51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C3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221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12D0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7C9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8E7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4CB5"/>
    <w:rsid w:val="00C7529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824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B789C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96F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0F2F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0FF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409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C6D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3654E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572DE"/>
    <w:rsid w:val="00D60149"/>
    <w:rsid w:val="00D601E6"/>
    <w:rsid w:val="00D60719"/>
    <w:rsid w:val="00D60E34"/>
    <w:rsid w:val="00D61576"/>
    <w:rsid w:val="00D61586"/>
    <w:rsid w:val="00D61A27"/>
    <w:rsid w:val="00D61E0C"/>
    <w:rsid w:val="00D628BD"/>
    <w:rsid w:val="00D62FE2"/>
    <w:rsid w:val="00D63548"/>
    <w:rsid w:val="00D6435D"/>
    <w:rsid w:val="00D64675"/>
    <w:rsid w:val="00D64AD3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04E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14C"/>
    <w:rsid w:val="00D80288"/>
    <w:rsid w:val="00D81765"/>
    <w:rsid w:val="00D81885"/>
    <w:rsid w:val="00D81921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37"/>
    <w:rsid w:val="00D86AA3"/>
    <w:rsid w:val="00D87180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72C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997"/>
    <w:rsid w:val="00DB7ED5"/>
    <w:rsid w:val="00DC0030"/>
    <w:rsid w:val="00DC0222"/>
    <w:rsid w:val="00DC03F9"/>
    <w:rsid w:val="00DC21FE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172"/>
    <w:rsid w:val="00E45709"/>
    <w:rsid w:val="00E46153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3E6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1FB8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01B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21A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349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1C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5AD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4876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D7BD8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58D4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4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9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9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5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Hi, please approve the template for HNL_DQ_RESPONSE_1V1("CV-UNS-HRN-ENG-01213.docx") as part of HNL release CIV-6824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338C79-39B9-4702-806E-4239D3AE5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5073</TotalTime>
  <Pages>8</Pages>
  <Words>1387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CV-UNS-HRN-ENG-00968 (1)     Now: CV-UNS-HRN-ENG-01113.docx</vt:lpstr>
    </vt:vector>
  </TitlesOfParts>
  <Company/>
  <LinksUpToDate>false</LinksUpToDate>
  <CharactersWithSpaces>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CV-UNS-HRN-ENG-01213 (1)     Now: CV-UNS-HRN-ENG-01234.docx</dc:title>
  <dc:subject/>
  <dc:creator>District Judge Richard Clarke</dc:creator>
  <cp:keywords/>
  <cp:lastModifiedBy>Sherlyn Khaw</cp:lastModifiedBy>
  <cp:revision>55</cp:revision>
  <cp:lastPrinted>2020-12-03T10:41:00Z</cp:lastPrinted>
  <dcterms:created xsi:type="dcterms:W3CDTF">2022-11-24T14:07:00Z</dcterms:created>
  <dcterms:modified xsi:type="dcterms:W3CDTF">2023-02-20T14:51:00Z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