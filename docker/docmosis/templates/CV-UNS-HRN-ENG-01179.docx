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&lt;&lt;applicant.litigationFriendName&gt;&gt;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&lt;&lt;litigationFriendName&gt;&gt;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&lt;&lt;welshLanguageRequirements.evidence&gt;&gt;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0B88A1F5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20B5F" w:rsidRPr="00156806" w14:paraId="57DA908D" w14:textId="77777777" w:rsidTr="008650A6">
        <w:trPr>
          <w:trHeight w:val="680"/>
        </w:trPr>
        <w:tc>
          <w:tcPr>
            <w:tcW w:w="3542" w:type="dxa"/>
          </w:tcPr>
          <w:p w14:paraId="0482D84C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2AB088A5" w14:textId="77777777" w:rsidR="00A20B5F" w:rsidRPr="0080237C" w:rsidRDefault="00A20B5F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176DBC9" w14:textId="77777777" w:rsidR="00A20B5F" w:rsidRPr="001839B9" w:rsidRDefault="00A20B5F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6E84597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</w:t>
      </w:r>
      <w:r w:rsidRPr="00134217">
        <w:rPr>
          <w:rFonts w:ascii="GDSTransportWebsite" w:hAnsi="GDSTransportWebsite"/>
          <w:color w:val="0A0A0A"/>
        </w:rPr>
        <w:t>requestedCourt.requestHearingAtSpecificCourt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2DCAD842" w:rsidR="00A20B5F" w:rsidRDefault="00676958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67695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Preferred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9606B7" w14:textId="44574FA3" w:rsidR="00A20B5F" w:rsidRDefault="00676958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676958">
              <w:rPr>
                <w:rFonts w:ascii="GDSTransportWebsite" w:hAnsi="GDSTransportWebsite"/>
                <w:color w:val="0A0A0A"/>
              </w:rPr>
              <w:t>&lt;&lt; requestedCourt.responseCourtName&gt;&gt;</w:t>
            </w: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0AF18F4" w14:textId="77777777" w:rsidR="00A20B5F" w:rsidRDefault="00A20B5F" w:rsidP="00A20B5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 xml:space="preserve"> vulnerabilityQuestions.vulnerabilityAdjustmentsRequired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448D" w14:textId="77777777" w:rsidR="00052C00" w:rsidRDefault="00052C00" w:rsidP="00812032">
      <w:r>
        <w:separator/>
      </w:r>
    </w:p>
  </w:endnote>
  <w:endnote w:type="continuationSeparator" w:id="0">
    <w:p w14:paraId="3381BEEF" w14:textId="77777777" w:rsidR="00052C00" w:rsidRDefault="00052C0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B186" w14:textId="3D33D7F3" w:rsidR="00676958" w:rsidRDefault="006769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F06377" wp14:editId="7EF5F27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2B2F2" w14:textId="6607D397" w:rsidR="00676958" w:rsidRPr="00676958" w:rsidRDefault="0067695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7695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063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A32B2F2" w14:textId="6607D397" w:rsidR="00676958" w:rsidRPr="00676958" w:rsidRDefault="0067695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7695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3EBF0CF" w:rsidR="002C7259" w:rsidRPr="002C7259" w:rsidRDefault="00676958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D81F2CB" wp14:editId="2FA8A0C7">
                    <wp:simplePos x="792480" y="9253728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33A5A" w14:textId="0EF271D4" w:rsidR="00676958" w:rsidRPr="00676958" w:rsidRDefault="0067695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67695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D81F2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7533A5A" w14:textId="0EF271D4" w:rsidR="00676958" w:rsidRPr="00676958" w:rsidRDefault="0067695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7695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7A6F" w14:textId="62785664" w:rsidR="00676958" w:rsidRDefault="006769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972B3F" wp14:editId="39B6C4C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3B6F8" w14:textId="4E2F1053" w:rsidR="00676958" w:rsidRPr="00676958" w:rsidRDefault="0067695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7695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72B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D23B6F8" w14:textId="4E2F1053" w:rsidR="00676958" w:rsidRPr="00676958" w:rsidRDefault="0067695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7695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0083" w14:textId="77777777" w:rsidR="00052C00" w:rsidRDefault="00052C00" w:rsidP="00812032">
      <w:r>
        <w:separator/>
      </w:r>
    </w:p>
  </w:footnote>
  <w:footnote w:type="continuationSeparator" w:id="0">
    <w:p w14:paraId="406A1CC3" w14:textId="77777777" w:rsidR="00052C00" w:rsidRDefault="00052C0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C00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95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10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Jeejamol Vijayarajan</cp:lastModifiedBy>
  <cp:revision>13</cp:revision>
  <cp:lastPrinted>2020-12-03T10:41:00Z</cp:lastPrinted>
  <dcterms:created xsi:type="dcterms:W3CDTF">2022-06-28T15:08:00Z</dcterms:created>
  <dcterms:modified xsi:type="dcterms:W3CDTF">2023-03-02T13:43:00Z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