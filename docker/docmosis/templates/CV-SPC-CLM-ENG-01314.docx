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5716DC4C" w:rsidR="001042EF" w:rsidRPr="001042EF" w:rsidRDefault="00811B46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30E2208" wp14:editId="703C5F4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&lt;&lt;{dateFormat(issueDate,‘d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7A5A8E">
        <w:trPr>
          <w:trHeight w:val="680"/>
        </w:trPr>
        <w:tc>
          <w:tcPr>
            <w:tcW w:w="3542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7A5A8E">
        <w:tc>
          <w:tcPr>
            <w:tcW w:w="3542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8" w:type="dxa"/>
          </w:tcPr>
          <w:p w14:paraId="09E17066" w14:textId="19C32DEB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9820C6">
              <w:rPr>
                <w:rFonts w:ascii="GDSTransportWebsite" w:hAnsi="GDSTransportWebsite"/>
                <w:color w:val="0A0A0A"/>
              </w:rPr>
              <w:t>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46EA1EFD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276924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5C2C6E1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8B3D19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6CF6702C" w14:textId="58E0CA6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Code&gt;&gt;&lt;&lt;cs_{</w:t>
            </w:r>
            <w:r w:rsidR="006A466F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56992A1F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7A5A8E">
        <w:tc>
          <w:tcPr>
            <w:tcW w:w="3542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8" w:type="dxa"/>
          </w:tcPr>
          <w:p w14:paraId="42522987" w14:textId="6845F89C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r w:rsidR="002A2883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ateOfBirth&gt;&gt;</w:t>
            </w: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6131E680" w:rsidR="00D40E02" w:rsidRDefault="007A5A8E" w:rsidP="00D40E0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  <w:p w14:paraId="5264A446" w14:textId="77777777" w:rsidR="007A5A8E" w:rsidRDefault="007A5A8E" w:rsidP="00D40E0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7A5A8E">
        <w:trPr>
          <w:trHeight w:val="680"/>
        </w:trPr>
        <w:tc>
          <w:tcPr>
            <w:tcW w:w="3542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8" w:type="dxa"/>
          </w:tcPr>
          <w:p w14:paraId="42F35654" w14:textId="3A8DF087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7A5A8E">
        <w:trPr>
          <w:trHeight w:val="680"/>
        </w:trPr>
        <w:tc>
          <w:tcPr>
            <w:tcW w:w="3542" w:type="dxa"/>
          </w:tcPr>
          <w:p w14:paraId="1D1CD85E" w14:textId="32C05A8E" w:rsidR="00D40E02" w:rsidRDefault="004A57B8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D40E02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518" w:type="dxa"/>
          </w:tcPr>
          <w:p w14:paraId="410C382C" w14:textId="2FD627D0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7A5A8E">
        <w:tc>
          <w:tcPr>
            <w:tcW w:w="3542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8" w:type="dxa"/>
          </w:tcPr>
          <w:p w14:paraId="3A8624CD" w14:textId="5FE29A38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!isBlank(</w:t>
            </w:r>
            <w:bookmarkEnd w:id="0"/>
            <w:bookmarkEnd w:id="1"/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lastRenderedPageBreak/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1947D141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619D314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9C9F73B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1EEA7639" w14:textId="45B84CE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7A48F345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7A5A8E">
        <w:trPr>
          <w:trHeight w:val="680"/>
        </w:trPr>
        <w:tc>
          <w:tcPr>
            <w:tcW w:w="3542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8" w:type="dxa"/>
          </w:tcPr>
          <w:p w14:paraId="269FCC25" w14:textId="5BA99055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D40E02" w14:paraId="2DCD3B2F" w14:textId="77777777" w:rsidTr="007A5A8E">
        <w:trPr>
          <w:trHeight w:val="680"/>
        </w:trPr>
        <w:tc>
          <w:tcPr>
            <w:tcW w:w="3542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8" w:type="dxa"/>
          </w:tcPr>
          <w:p w14:paraId="4C6730F0" w14:textId="572FB2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  <w:tr w:rsidR="00D40E02" w14:paraId="616E97A1" w14:textId="77777777" w:rsidTr="007A5A8E">
        <w:trPr>
          <w:trHeight w:val="680"/>
        </w:trPr>
        <w:tc>
          <w:tcPr>
            <w:tcW w:w="3542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18188ED" w14:textId="4A0C1D9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</w:tbl>
    <w:p w14:paraId="2B2A45F2" w14:textId="0717D048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640C5E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437F5B99" w:rsidR="00300E67" w:rsidRPr="008852EF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</w:pPr>
            <w:r w:rsidRPr="008852EF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&lt;&lt;cs_{$size&gt;1}&gt;&gt;Defendant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655CF89C" w14:textId="77777777" w:rsidR="00B7583E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5101761C" w14:textId="7C6FE48A" w:rsidR="00640C5E" w:rsidRPr="0080237C" w:rsidRDefault="00640C5E" w:rsidP="00396D0C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66F30104" w14:textId="252EA40A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DC22613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5C8EB8C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4C2A0540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49DF3A3F" w14:textId="5378ABDD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EC8B5D" w:rsidR="00640C5E" w:rsidRPr="00640C5E" w:rsidRDefault="00286418" w:rsidP="00640C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</w:t>
            </w:r>
            <w:r w:rsidR="000C1C82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19E1DE6D" w14:textId="77777777" w:rsidR="00640C5E" w:rsidRDefault="00640C5E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E389D95" w14:textId="11E5A94A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Defendants</w:t>
            </w:r>
            <w:r w:rsidR="00640C5E"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  <w:r w:rsidR="00EE6973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59D22390" w:rsidR="00B7583E" w:rsidRPr="0080237C" w:rsidRDefault="004A57B8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B7583E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0CCC6590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AA3569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05580F5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9AF0DB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4D390DDB" w14:textId="6527B1CD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57B0189A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0F6E97D7" w14:textId="77777777" w:rsidR="001E313B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13F24322" w14:textId="20C3D3C5" w:rsidR="00EE6973" w:rsidRPr="00D34F20" w:rsidRDefault="00EE6973" w:rsidP="001E313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0CD3347" w14:textId="3E8D36C6" w:rsidR="00EE697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</w:t>
            </w:r>
            <w:r w:rsidR="006E252A">
              <w:rPr>
                <w:rFonts w:ascii="GDSTransportWebsite" w:hAnsi="GDSTransportWebsite"/>
                <w:color w:val="0A0A0A"/>
              </w:rPr>
              <w:t>&gt;&gt;</w:t>
            </w:r>
          </w:p>
          <w:p w14:paraId="152B3F6F" w14:textId="3A14FBE1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Pr="00425279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65287F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F7F3EC5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05E3612E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 xml:space="preserve">t respond before </w:t>
      </w:r>
      <w:r w:rsidRPr="00D40E02">
        <w:rPr>
          <w:b/>
          <w:bCs/>
        </w:rPr>
        <w:t>&lt;&lt;defendantResponseDeadlineDate&gt;&gt;,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3FA99" w14:textId="77777777" w:rsidR="00570AF8" w:rsidRDefault="00570AF8" w:rsidP="00812032">
      <w:r>
        <w:separator/>
      </w:r>
    </w:p>
  </w:endnote>
  <w:endnote w:type="continuationSeparator" w:id="0">
    <w:p w14:paraId="2B5957A9" w14:textId="77777777" w:rsidR="00570AF8" w:rsidRDefault="00570AF8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03398" w14:textId="4F30C74D" w:rsidR="004A57B8" w:rsidRDefault="004A57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D5AA6B9" wp14:editId="6C9AE17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C34FC4" w14:textId="09D7DAAA" w:rsidR="004A57B8" w:rsidRPr="004A57B8" w:rsidRDefault="004A57B8" w:rsidP="004A57B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A57B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AA6B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2C34FC4" w14:textId="09D7DAAA" w:rsidR="004A57B8" w:rsidRPr="004A57B8" w:rsidRDefault="004A57B8" w:rsidP="004A57B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A57B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EA23E40" w:rsidR="00153598" w:rsidRDefault="004A57B8" w:rsidP="00153598">
          <w:pPr>
            <w:pStyle w:val="NormalWeb"/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513ACFC0" wp14:editId="798475DB">
                    <wp:simplePos x="981075" y="9248775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443865" cy="443865"/>
                    <wp:effectExtent l="0" t="0" r="6350" b="0"/>
                    <wp:wrapNone/>
                    <wp:docPr id="4" name="Text Box 4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D28C98" w14:textId="29689CC1" w:rsidR="004A57B8" w:rsidRPr="004A57B8" w:rsidRDefault="004A57B8" w:rsidP="004A57B8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4A57B8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13ACF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      <v:fill o:detectmouseclick="t"/>
                    <v:textbox style="mso-fit-shape-to-text:t" inset="20pt,0,0,15pt">
                      <w:txbxContent>
                        <w:p w14:paraId="75D28C98" w14:textId="29689CC1" w:rsidR="004A57B8" w:rsidRPr="004A57B8" w:rsidRDefault="004A57B8" w:rsidP="004A57B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A57B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916B3" w14:textId="40D60CBC" w:rsidR="004A57B8" w:rsidRDefault="004A57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B365F4" wp14:editId="06CD123B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695892" w14:textId="0B77B3DB" w:rsidR="004A57B8" w:rsidRPr="004A57B8" w:rsidRDefault="004A57B8" w:rsidP="004A57B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A57B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B365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3695892" w14:textId="0B77B3DB" w:rsidR="004A57B8" w:rsidRPr="004A57B8" w:rsidRDefault="004A57B8" w:rsidP="004A57B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A57B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53E09" w14:textId="77777777" w:rsidR="00570AF8" w:rsidRDefault="00570AF8" w:rsidP="00812032">
      <w:r>
        <w:separator/>
      </w:r>
    </w:p>
  </w:footnote>
  <w:footnote w:type="continuationSeparator" w:id="0">
    <w:p w14:paraId="3012D57C" w14:textId="77777777" w:rsidR="00570AF8" w:rsidRDefault="00570AF8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340797">
    <w:abstractNumId w:val="0"/>
  </w:num>
  <w:num w:numId="2" w16cid:durableId="1121997542">
    <w:abstractNumId w:val="8"/>
  </w:num>
  <w:num w:numId="3" w16cid:durableId="2101175874">
    <w:abstractNumId w:val="7"/>
  </w:num>
  <w:num w:numId="4" w16cid:durableId="789478012">
    <w:abstractNumId w:val="4"/>
  </w:num>
  <w:num w:numId="5" w16cid:durableId="1119029744">
    <w:abstractNumId w:val="9"/>
  </w:num>
  <w:num w:numId="6" w16cid:durableId="270406135">
    <w:abstractNumId w:val="10"/>
  </w:num>
  <w:num w:numId="7" w16cid:durableId="145320050">
    <w:abstractNumId w:val="16"/>
  </w:num>
  <w:num w:numId="8" w16cid:durableId="1785924474">
    <w:abstractNumId w:val="22"/>
  </w:num>
  <w:num w:numId="9" w16cid:durableId="2027323376">
    <w:abstractNumId w:val="5"/>
  </w:num>
  <w:num w:numId="10" w16cid:durableId="1401291908">
    <w:abstractNumId w:val="28"/>
  </w:num>
  <w:num w:numId="11" w16cid:durableId="946230671">
    <w:abstractNumId w:val="11"/>
  </w:num>
  <w:num w:numId="12" w16cid:durableId="420762836">
    <w:abstractNumId w:val="6"/>
  </w:num>
  <w:num w:numId="13" w16cid:durableId="1633248877">
    <w:abstractNumId w:val="13"/>
  </w:num>
  <w:num w:numId="14" w16cid:durableId="1148090380">
    <w:abstractNumId w:val="17"/>
  </w:num>
  <w:num w:numId="15" w16cid:durableId="548297128">
    <w:abstractNumId w:val="23"/>
  </w:num>
  <w:num w:numId="16" w16cid:durableId="745230009">
    <w:abstractNumId w:val="19"/>
  </w:num>
  <w:num w:numId="17" w16cid:durableId="2037733901">
    <w:abstractNumId w:val="27"/>
  </w:num>
  <w:num w:numId="18" w16cid:durableId="907956733">
    <w:abstractNumId w:val="26"/>
  </w:num>
  <w:num w:numId="19" w16cid:durableId="993682728">
    <w:abstractNumId w:val="1"/>
  </w:num>
  <w:num w:numId="20" w16cid:durableId="784888597">
    <w:abstractNumId w:val="25"/>
  </w:num>
  <w:num w:numId="21" w16cid:durableId="1209878656">
    <w:abstractNumId w:val="3"/>
  </w:num>
  <w:num w:numId="22" w16cid:durableId="549806235">
    <w:abstractNumId w:val="15"/>
  </w:num>
  <w:num w:numId="23" w16cid:durableId="1634411259">
    <w:abstractNumId w:val="2"/>
  </w:num>
  <w:num w:numId="24" w16cid:durableId="1003894577">
    <w:abstractNumId w:val="12"/>
  </w:num>
  <w:num w:numId="25" w16cid:durableId="724523858">
    <w:abstractNumId w:val="29"/>
  </w:num>
  <w:num w:numId="26" w16cid:durableId="899751071">
    <w:abstractNumId w:val="20"/>
  </w:num>
  <w:num w:numId="27" w16cid:durableId="1202209273">
    <w:abstractNumId w:val="14"/>
  </w:num>
  <w:num w:numId="28" w16cid:durableId="1524203129">
    <w:abstractNumId w:val="21"/>
  </w:num>
  <w:num w:numId="29" w16cid:durableId="2139256241">
    <w:abstractNumId w:val="24"/>
  </w:num>
  <w:num w:numId="30" w16cid:durableId="1025407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2A5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1C82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4F8E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1FF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19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2883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D0C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279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CD2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7B8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57E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0AF8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52A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A8E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B46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3D0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5EF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2EF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7BC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7DA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1D6E"/>
    <w:rsid w:val="00CE208C"/>
    <w:rsid w:val="00CE2097"/>
    <w:rsid w:val="00CE291B"/>
    <w:rsid w:val="00CE4C51"/>
    <w:rsid w:val="00CE5346"/>
    <w:rsid w:val="00CE581C"/>
    <w:rsid w:val="00CE5968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555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5582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783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DE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973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7573D96C-6D9B-4EA1-8F45-3F81C29C6D70}"/>
</file>

<file path=customXml/itemProps3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0</TotalTime>
  <Pages>5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CV-SPC-CLM-ENG-01075-copy     Now: CV-SPC-CLM-ENG-01314.docx</dc:title>
  <dc:subject/>
  <dc:creator>District Judge Richard Clarke</dc:creator>
  <cp:keywords/>
  <cp:lastModifiedBy>Suvarna Thekkoot</cp:lastModifiedBy>
  <cp:revision>2</cp:revision>
  <dcterms:created xsi:type="dcterms:W3CDTF">2023-07-18T21:57:00Z</dcterms:created>
  <dcterms:modified xsi:type="dcterms:W3CDTF">2023-07-18T21:57:00Z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1,3,4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