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B94B418" w:rsidR="00B0794E" w:rsidRPr="00786E61" w:rsidRDefault="002669E1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338BAC9C" w:rsidR="00B7583E" w:rsidRPr="0080237C" w:rsidRDefault="002669E1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4F2B" w14:textId="77777777" w:rsidR="00A15504" w:rsidRDefault="00A15504" w:rsidP="00812032">
      <w:r>
        <w:separator/>
      </w:r>
    </w:p>
  </w:endnote>
  <w:endnote w:type="continuationSeparator" w:id="0">
    <w:p w14:paraId="5FCC0CF2" w14:textId="77777777" w:rsidR="00A15504" w:rsidRDefault="00A1550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3E95" w14:textId="459EA145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9DA97B" wp14:editId="4BAD19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3450A" w14:textId="2B3C683A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A9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1C3450A" w14:textId="2B3C683A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C5A34CA" w:rsidR="00153598" w:rsidRDefault="002669E1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BA80ADD" wp14:editId="6B918121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33249" w14:textId="10CCFF14" w:rsidR="002669E1" w:rsidRPr="002669E1" w:rsidRDefault="002669E1" w:rsidP="002669E1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2669E1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BA80A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A33249" w14:textId="10CCFF14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E34B" w14:textId="13CA49CF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7E411F" wp14:editId="5BE7CC1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21014F" w14:textId="393BF6E9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E41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C21014F" w14:textId="393BF6E9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3453" w14:textId="77777777" w:rsidR="00A15504" w:rsidRDefault="00A15504" w:rsidP="00812032">
      <w:r>
        <w:separator/>
      </w:r>
    </w:p>
  </w:footnote>
  <w:footnote w:type="continuationSeparator" w:id="0">
    <w:p w14:paraId="79F590ED" w14:textId="77777777" w:rsidR="00A15504" w:rsidRDefault="00A15504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9E1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504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B9F837D-01F3-4A90-87F2-4F3C302FD8EE}"/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CV-SPC-CLM-ENG-01077-copy     Now: CV-SPC-CLM-ENG-01316.docx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