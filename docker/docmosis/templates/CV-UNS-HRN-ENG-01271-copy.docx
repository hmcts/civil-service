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20340A65" w:rsidR="00D61A27" w:rsidRPr="0080237C" w:rsidRDefault="00B163ED" w:rsidP="00D61A27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61A27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7E65C" w14:textId="77777777" w:rsidR="00F622E7" w:rsidRDefault="00F622E7" w:rsidP="00812032">
      <w:r>
        <w:separator/>
      </w:r>
    </w:p>
  </w:endnote>
  <w:endnote w:type="continuationSeparator" w:id="0">
    <w:p w14:paraId="41267A57" w14:textId="77777777" w:rsidR="00F622E7" w:rsidRDefault="00F622E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54EF" w14:textId="77777777" w:rsidR="00F622E7" w:rsidRDefault="00F622E7" w:rsidP="00812032">
      <w:r>
        <w:separator/>
      </w:r>
    </w:p>
  </w:footnote>
  <w:footnote w:type="continuationSeparator" w:id="0">
    <w:p w14:paraId="6A36364E" w14:textId="77777777" w:rsidR="00F622E7" w:rsidRDefault="00F622E7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3ED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2E7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8</TotalTime>
  <Pages>8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CV-UNS-HRN-ENG-01271.docx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2023-08-02T10:40:00Z</dcterms:created>
  <dcterms:modified xsi:type="dcterms:W3CDTF">2023-08-02T10:40:00Z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