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C27E" w14:textId="77777777" w:rsidR="00AB6165" w:rsidRDefault="00AB6165" w:rsidP="00812032">
      <w:r>
        <w:separator/>
      </w:r>
    </w:p>
  </w:endnote>
  <w:endnote w:type="continuationSeparator" w:id="0">
    <w:p w14:paraId="24D3F7EA" w14:textId="77777777" w:rsidR="00AB6165" w:rsidRDefault="00AB616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123F" w14:textId="1A36B080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1DEA54" wp14:editId="4602D1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D7788" w14:textId="3D9F7C8A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DEA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6BD7788" w14:textId="3D9F7C8A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67BB10F" w:rsidR="00153598" w:rsidRDefault="008E696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2449173" wp14:editId="7D502F7F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600BB" w14:textId="4E36F427" w:rsidR="008E696C" w:rsidRPr="008E696C" w:rsidRDefault="008E696C" w:rsidP="008E696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8E696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4491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26600BB" w14:textId="4E36F427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E67C" w14:textId="29C823C2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08DF5" wp14:editId="3D08A7D8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84A45" w14:textId="7575E08D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08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7E84A45" w14:textId="7575E08D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79EB" w14:textId="77777777" w:rsidR="00AB6165" w:rsidRDefault="00AB6165" w:rsidP="00812032">
      <w:r>
        <w:separator/>
      </w:r>
    </w:p>
  </w:footnote>
  <w:footnote w:type="continuationSeparator" w:id="0">
    <w:p w14:paraId="30A3DB1D" w14:textId="77777777" w:rsidR="00AB6165" w:rsidRDefault="00AB616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DF4E51-0746-41CF-A4FE-BEF33E977C87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CV-SPC-CLM-ENG-01682     Now: CV-UNS-CLM-ENG-01332.docx</dc:title>
  <dc:subject/>
  <dc:creator>District Judge Richard Clarke</dc:creator>
  <cp:keywords/>
  <cp:lastModifiedBy>Suvarna Thekkoot</cp:lastModifiedBy>
  <cp:revision>2</cp:revision>
  <dcterms:created xsi:type="dcterms:W3CDTF">2023-07-18T21:58:00Z</dcterms:created>
  <dcterms:modified xsi:type="dcterms:W3CDTF">2023-07-18T21:58:00Z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