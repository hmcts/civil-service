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756FD" w14:textId="19C2574D" w:rsidR="00D765AC" w:rsidRDefault="00D765AC" w:rsidP="00D765AC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999"/>
      </w:tblGrid>
      <w:tr w:rsidR="001042EF" w:rsidRPr="00156806" w14:paraId="3F19C0B3" w14:textId="34E28D02" w:rsidTr="00205BB2">
        <w:tc>
          <w:tcPr>
            <w:tcW w:w="1980" w:type="dxa"/>
            <w:vMerge w:val="restart"/>
          </w:tcPr>
          <w:p w14:paraId="2AFC286D" w14:textId="6601A215" w:rsidR="001042EF" w:rsidRDefault="001042EF" w:rsidP="00264351">
            <w:r>
              <w:fldChar w:fldCharType="begin"/>
            </w:r>
            <w:r>
              <w:instrText xml:space="preserve"> INCLUDEPICTURE "/var/folders/m2/qnb2dry97b79psf_83dm0rf80000gn/T/com.microsoft.Word/WebArchiveCopyPasteTempFiles/page1image12566944"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"/var/folders/m2/qnb2dry97b79psf_83dm0rf80000gn/T/com.microsoft.Word/WebArchiveCopyPasteTempFiles/page1image59464816"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1042EF" w:rsidRPr="00153598" w:rsidRDefault="001042EF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77777777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A7BEC01" w14:textId="11F1C16E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r w:rsidRPr="001042EF">
              <w:rPr>
                <w:sz w:val="28"/>
                <w:szCs w:val="28"/>
              </w:rPr>
              <w:t xml:space="preserve"> 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999" w:type="dxa"/>
          </w:tcPr>
          <w:p w14:paraId="7248523A" w14:textId="66902764" w:rsidR="001042EF" w:rsidRPr="001042EF" w:rsidRDefault="001042EF" w:rsidP="001042EF">
            <w:pPr>
              <w:jc w:val="right"/>
            </w:pP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"/var/folders/m2/qnb2dry97b79psf_83dm0rf80000gn/T/com.microsoft.Word/WebArchiveCopyPasteTempFiles/page1image59464608"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205BB2" w:rsidRPr="00156806" w14:paraId="28482DBF" w14:textId="77777777" w:rsidTr="00205BB2">
        <w:tc>
          <w:tcPr>
            <w:tcW w:w="1980" w:type="dxa"/>
            <w:vMerge/>
            <w:vAlign w:val="bottom"/>
          </w:tcPr>
          <w:p w14:paraId="54289239" w14:textId="77777777" w:rsidR="00205BB2" w:rsidRDefault="00205BB2" w:rsidP="00264351"/>
        </w:tc>
        <w:tc>
          <w:tcPr>
            <w:tcW w:w="7764" w:type="dxa"/>
            <w:gridSpan w:val="3"/>
            <w:vAlign w:val="bottom"/>
          </w:tcPr>
          <w:p w14:paraId="17941DCE" w14:textId="2ABFF5A8" w:rsidR="00205BB2" w:rsidRPr="00205BB2" w:rsidRDefault="00205BB2" w:rsidP="00205BB2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proofErr w:type="spellStart"/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</w:p>
        </w:tc>
      </w:tr>
      <w:tr w:rsidR="001042EF" w:rsidRPr="00156806" w14:paraId="70777999" w14:textId="77777777" w:rsidTr="00205BB2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01664939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proofErr w:type="spellStart"/>
            <w:r w:rsidR="00025667">
              <w:rPr>
                <w:rFonts w:ascii="GDSTransportWebsite" w:hAnsi="GDSTransportWebsite"/>
                <w:color w:val="60686D"/>
              </w:rPr>
              <w:t>applicant</w:t>
            </w:r>
            <w:r>
              <w:rPr>
                <w:rFonts w:ascii="GDSTransportWebsite" w:hAnsi="GDSTransportWebsite"/>
                <w:color w:val="60686D"/>
              </w:rPr>
              <w:t>ExternalReference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 xml:space="preserve">&gt;&gt; </w:t>
            </w:r>
          </w:p>
          <w:p w14:paraId="6921BBB7" w14:textId="3FFB3EF9" w:rsidR="001042EF" w:rsidRDefault="001042EF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0A0A0A"/>
                <w:sz w:val="44"/>
                <w:szCs w:val="44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</w:t>
            </w:r>
            <w:proofErr w:type="spellStart"/>
            <w:r w:rsidR="00025667">
              <w:rPr>
                <w:rFonts w:ascii="GDSTransportWebsite" w:hAnsi="GDSTransportWebsite"/>
                <w:color w:val="60686D"/>
              </w:rPr>
              <w:t>responde</w:t>
            </w:r>
            <w:r>
              <w:rPr>
                <w:rFonts w:ascii="GDSTransportWebsite" w:hAnsi="GDSTransportWebsite"/>
                <w:color w:val="60686D"/>
              </w:rPr>
              <w:t>ntExternalReference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>&gt;&gt;</w:t>
            </w:r>
          </w:p>
        </w:tc>
        <w:tc>
          <w:tcPr>
            <w:tcW w:w="4079" w:type="dxa"/>
            <w:gridSpan w:val="2"/>
            <w:vAlign w:val="bottom"/>
          </w:tcPr>
          <w:p w14:paraId="4CA346BE" w14:textId="04F7BB1F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issueDate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  <w:p w14:paraId="4E2B5C0F" w14:textId="7BE3A38F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</w:t>
            </w:r>
            <w:r w:rsidR="00361BB8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submittedOn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</w:tc>
      </w:tr>
    </w:tbl>
    <w:p w14:paraId="027A5E56" w14:textId="15C07D32" w:rsidR="009610A5" w:rsidRPr="005641FE" w:rsidRDefault="00A7588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AA0D40" w:rsidRPr="00156806" w14:paraId="63AE383D" w14:textId="77777777" w:rsidTr="00D33359">
        <w:trPr>
          <w:trHeight w:val="193"/>
        </w:trPr>
        <w:tc>
          <w:tcPr>
            <w:tcW w:w="10060" w:type="dxa"/>
            <w:gridSpan w:val="2"/>
          </w:tcPr>
          <w:p w14:paraId="5894E8A7" w14:textId="09DF346F" w:rsidR="0080237C" w:rsidRPr="00AA0D40" w:rsidRDefault="00AA0D40" w:rsidP="00871AA3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proofErr w:type="spellEnd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6F7A86" w:rsidRPr="00156806" w14:paraId="1A28FCC7" w14:textId="77777777" w:rsidTr="0084052C">
        <w:trPr>
          <w:trHeight w:val="386"/>
        </w:trPr>
        <w:tc>
          <w:tcPr>
            <w:tcW w:w="10060" w:type="dxa"/>
            <w:gridSpan w:val="2"/>
          </w:tcPr>
          <w:p w14:paraId="7C4264FB" w14:textId="7CB2EE06" w:rsidR="006F7A86" w:rsidRPr="001839B9" w:rsidRDefault="006F7A86" w:rsidP="00871AA3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</w:t>
            </w:r>
            <w:r w:rsidR="00A363FE"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Claimant </w:t>
            </w: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&lt;&lt;$</w:t>
            </w:r>
            <w:proofErr w:type="spellStart"/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B7583E" w:rsidRPr="00156806" w14:paraId="4E21BE18" w14:textId="77777777" w:rsidTr="00583ADE">
        <w:trPr>
          <w:trHeight w:val="680"/>
        </w:trPr>
        <w:tc>
          <w:tcPr>
            <w:tcW w:w="3539" w:type="dxa"/>
          </w:tcPr>
          <w:p w14:paraId="017554C9" w14:textId="310A1E2C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21" w:type="dxa"/>
          </w:tcPr>
          <w:p w14:paraId="45B50F88" w14:textId="5A285EB8" w:rsidR="00B7583E" w:rsidRPr="001839B9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8B16D4" w:rsidRPr="00156806" w14:paraId="490AF083" w14:textId="77777777" w:rsidTr="00583ADE">
        <w:trPr>
          <w:trHeight w:val="680"/>
        </w:trPr>
        <w:tc>
          <w:tcPr>
            <w:tcW w:w="3539" w:type="dxa"/>
          </w:tcPr>
          <w:p w14:paraId="48F22ACB" w14:textId="65C4AECB" w:rsidR="008B16D4" w:rsidRDefault="008B16D4" w:rsidP="008B16D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0D6078E7" w14:textId="6251BB6C" w:rsidR="008B16D4" w:rsidRPr="009820C6" w:rsidRDefault="008B16D4" w:rsidP="008B16D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:rsidRPr="00156806" w14:paraId="4C4414ED" w14:textId="77777777" w:rsidTr="00583ADE">
        <w:tc>
          <w:tcPr>
            <w:tcW w:w="3539" w:type="dxa"/>
          </w:tcPr>
          <w:p w14:paraId="14414D8D" w14:textId="25B3B99D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09E17066" w14:textId="0F5A2DB7" w:rsidR="00B7583E" w:rsidRPr="00A9384B" w:rsidRDefault="00115D35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9820C6">
              <w:rPr>
                <w:rFonts w:ascii="GDSTransportWebsite" w:hAnsi="GDSTransportWebsite"/>
                <w:color w:val="0A0A0A"/>
              </w:rPr>
              <w:t>&lt;&lt;cs_{</w:t>
            </w:r>
            <w:r w:rsidR="00BC6C95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B7583E" w:rsidRPr="009820C6">
              <w:rPr>
                <w:rFonts w:ascii="GDSTransportWebsite" w:hAnsi="GDSTransportWebsite"/>
                <w:color w:val="0A0A0A"/>
              </w:rPr>
              <w:t>.AddressLine2</w:t>
            </w:r>
            <w:r w:rsidR="00BC6C95">
              <w:rPr>
                <w:rFonts w:ascii="GDSTransportWebsite" w:hAnsi="GDSTransportWebsite"/>
                <w:color w:val="0A0A0A"/>
              </w:rPr>
              <w:t>)</w:t>
            </w:r>
            <w:r w:rsidR="00B7583E"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A1BA8B" w14:textId="2B4F89D5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276924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276924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</w:t>
            </w:r>
            <w:r w:rsidR="00276924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7E36E4" w14:textId="49F14738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 w:rsidR="006A466F"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80CC536" w14:textId="15CA7FDF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F6702C" w14:textId="687C8D37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6A466F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EC4C9D" w14:textId="0FE5852E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86E61" w:rsidRPr="00786E61" w14:paraId="650FFCA7" w14:textId="77777777" w:rsidTr="00583ADE">
        <w:tc>
          <w:tcPr>
            <w:tcW w:w="10060" w:type="dxa"/>
            <w:gridSpan w:val="2"/>
          </w:tcPr>
          <w:p w14:paraId="42522987" w14:textId="309DCA8F" w:rsidR="00786E61" w:rsidRPr="00786E61" w:rsidRDefault="00786E61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proofErr w:type="spellEnd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E43194" w14:paraId="3D4A32CA" w14:textId="77777777" w:rsidTr="00583ADE">
        <w:trPr>
          <w:trHeight w:val="680"/>
        </w:trPr>
        <w:tc>
          <w:tcPr>
            <w:tcW w:w="10060" w:type="dxa"/>
            <w:gridSpan w:val="2"/>
          </w:tcPr>
          <w:p w14:paraId="41E3052C" w14:textId="08696B10" w:rsidR="00E43194" w:rsidRPr="006F2F96" w:rsidRDefault="00A54C87" w:rsidP="00871AA3">
            <w:pPr>
              <w:spacing w:before="40" w:after="40"/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legal representative</w:t>
            </w:r>
          </w:p>
        </w:tc>
      </w:tr>
      <w:tr w:rsidR="00B7583E" w14:paraId="0C43B8FF" w14:textId="77777777" w:rsidTr="00583ADE">
        <w:trPr>
          <w:trHeight w:val="680"/>
        </w:trPr>
        <w:tc>
          <w:tcPr>
            <w:tcW w:w="3539" w:type="dxa"/>
          </w:tcPr>
          <w:p w14:paraId="628B4600" w14:textId="6EF1EE39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21" w:type="dxa"/>
          </w:tcPr>
          <w:p w14:paraId="42F35654" w14:textId="02DE7814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D34F20">
              <w:rPr>
                <w:rFonts w:ascii="GDSTransportWebsite" w:hAnsi="GDSTransportWebsite"/>
                <w:color w:val="0A0A0A"/>
              </w:rPr>
              <w:t>.contactName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14:paraId="0CD3BA8B" w14:textId="77777777" w:rsidTr="00583ADE">
        <w:trPr>
          <w:trHeight w:val="680"/>
        </w:trPr>
        <w:tc>
          <w:tcPr>
            <w:tcW w:w="3539" w:type="dxa"/>
          </w:tcPr>
          <w:p w14:paraId="1D1CD85E" w14:textId="6DAA6DAA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521" w:type="dxa"/>
          </w:tcPr>
          <w:p w14:paraId="410C382C" w14:textId="4DC09359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14:paraId="732459AE" w14:textId="77777777" w:rsidTr="00583ADE">
        <w:tc>
          <w:tcPr>
            <w:tcW w:w="3539" w:type="dxa"/>
          </w:tcPr>
          <w:p w14:paraId="31A80FB5" w14:textId="6C56711D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521" w:type="dxa"/>
          </w:tcPr>
          <w:p w14:paraId="3A8624CD" w14:textId="4080A237" w:rsidR="00B7583E" w:rsidRPr="00C53276" w:rsidRDefault="00312AEB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r w:rsidRPr="00C53276">
              <w:rPr>
                <w:rFonts w:ascii="GDSTransportWebsite" w:hAnsi="GDSTransportWebsite"/>
                <w:color w:val="0A0A0A"/>
              </w:rPr>
              <w:t>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bookmarkStart w:id="0" w:name="OLE_LINK1"/>
            <w:bookmarkStart w:id="1" w:name="OLE_LINK2"/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bookmarkEnd w:id="0"/>
            <w:bookmarkEnd w:id="1"/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="00B7583E" w:rsidRPr="00D34F20">
              <w:rPr>
                <w:rFonts w:ascii="GDSTransportWebsite" w:hAnsi="GDSTransportWebsite"/>
                <w:color w:val="0A0A0A"/>
              </w:rPr>
              <w:t>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</w:t>
            </w:r>
            <w:r w:rsidR="00B7583E" w:rsidRPr="00C53276">
              <w:rPr>
                <w:rFonts w:ascii="GDSTransportWebsite" w:hAnsi="GDSTransportWebsite"/>
                <w:color w:val="0A0A0A"/>
              </w:rPr>
              <w:lastRenderedPageBreak/>
              <w:t>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="00B7583E" w:rsidRPr="00D34F20">
              <w:rPr>
                <w:rFonts w:ascii="GDSTransportWebsite" w:hAnsi="GDSTransportWebsite"/>
                <w:color w:val="0A0A0A"/>
              </w:rPr>
              <w:t>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73E8CD6" w14:textId="0CCD5D0E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5ADC8B5" w14:textId="64CA3D54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6F98EDD" w14:textId="317A0AD3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EEA7639" w14:textId="0D0E390B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161B5C" w14:textId="590A1B46" w:rsidR="00B7583E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B7583E" w14:paraId="5B676F25" w14:textId="77777777" w:rsidTr="00583ADE">
        <w:trPr>
          <w:trHeight w:val="680"/>
        </w:trPr>
        <w:tc>
          <w:tcPr>
            <w:tcW w:w="3539" w:type="dxa"/>
          </w:tcPr>
          <w:p w14:paraId="5491706E" w14:textId="60641032" w:rsidR="00B7583E" w:rsidRDefault="00B7583E" w:rsidP="00F83634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Phone number</w:t>
            </w:r>
          </w:p>
        </w:tc>
        <w:tc>
          <w:tcPr>
            <w:tcW w:w="6521" w:type="dxa"/>
          </w:tcPr>
          <w:p w14:paraId="269FCC25" w14:textId="6DBBB257" w:rsidR="00B7583E" w:rsidRDefault="00B7583E" w:rsidP="00F83634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283B53"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14:paraId="2DCD3B2F" w14:textId="77777777" w:rsidTr="00583ADE">
        <w:trPr>
          <w:trHeight w:val="680"/>
        </w:trPr>
        <w:tc>
          <w:tcPr>
            <w:tcW w:w="3539" w:type="dxa"/>
          </w:tcPr>
          <w:p w14:paraId="2A1FD820" w14:textId="75E43465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21" w:type="dxa"/>
          </w:tcPr>
          <w:p w14:paraId="4C6730F0" w14:textId="55EE89EA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14:paraId="616E97A1" w14:textId="77777777" w:rsidTr="00583ADE">
        <w:trPr>
          <w:trHeight w:val="680"/>
        </w:trPr>
        <w:tc>
          <w:tcPr>
            <w:tcW w:w="3539" w:type="dxa"/>
          </w:tcPr>
          <w:p w14:paraId="3564454E" w14:textId="741BFDF1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018188ED" w14:textId="66BC5B97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283B53">
              <w:rPr>
                <w:rFonts w:ascii="GDSTransportWebsite" w:hAnsi="GDSTransportWebsite"/>
                <w:color w:val="0A0A0A"/>
              </w:rPr>
              <w:t>.emailAddress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2A45F2" w14:textId="4B39AF22" w:rsidR="00E130BD" w:rsidRPr="00115B1E" w:rsidRDefault="006F2F96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D34F20" w:rsidRPr="00156806" w14:paraId="7E6D6898" w14:textId="77777777" w:rsidTr="00A56776">
        <w:trPr>
          <w:trHeight w:val="193"/>
        </w:trPr>
        <w:tc>
          <w:tcPr>
            <w:tcW w:w="10025" w:type="dxa"/>
            <w:gridSpan w:val="2"/>
          </w:tcPr>
          <w:p w14:paraId="5F31393B" w14:textId="32345D10" w:rsidR="00D34F20" w:rsidRPr="00AA0D40" w:rsidRDefault="00D34F20" w:rsidP="003367D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300E67" w:rsidRPr="00156806" w14:paraId="62D49F7A" w14:textId="77777777" w:rsidTr="00A56776">
        <w:trPr>
          <w:trHeight w:val="386"/>
        </w:trPr>
        <w:tc>
          <w:tcPr>
            <w:tcW w:w="10025" w:type="dxa"/>
            <w:gridSpan w:val="2"/>
          </w:tcPr>
          <w:p w14:paraId="64566E5C" w14:textId="11953707" w:rsidR="00300E67" w:rsidRPr="00050D78" w:rsidRDefault="00300E67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B7583E" w:rsidRPr="00156806" w14:paraId="134B762E" w14:textId="77777777" w:rsidTr="00583ADE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102DA1EB" w:rsidR="00B7583E" w:rsidRPr="001839B9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6A01B2E3" w14:textId="77777777" w:rsidTr="00583ADE">
        <w:tc>
          <w:tcPr>
            <w:tcW w:w="3681" w:type="dxa"/>
          </w:tcPr>
          <w:p w14:paraId="5101761C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6F30104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7AF5AF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2FFE62" w14:textId="6FF94C4E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F3EDE34" w14:textId="77777777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9DF3A3F" w14:textId="51E0A8EF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13CA560F" w:rsidR="00B7583E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34F20" w:rsidRPr="00156806" w14:paraId="3D024548" w14:textId="77777777" w:rsidTr="00583ADE">
        <w:trPr>
          <w:trHeight w:val="680"/>
        </w:trPr>
        <w:tc>
          <w:tcPr>
            <w:tcW w:w="10025" w:type="dxa"/>
            <w:gridSpan w:val="2"/>
          </w:tcPr>
          <w:p w14:paraId="5E389D95" w14:textId="3746EB63" w:rsidR="00D34F20" w:rsidRPr="00450417" w:rsidRDefault="00450417" w:rsidP="0084052C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B7583E" w:rsidRPr="00156806" w14:paraId="6DBD55EC" w14:textId="77777777" w:rsidTr="00583ADE">
        <w:trPr>
          <w:trHeight w:val="680"/>
        </w:trPr>
        <w:tc>
          <w:tcPr>
            <w:tcW w:w="3681" w:type="dxa"/>
          </w:tcPr>
          <w:p w14:paraId="51A2EF3B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5E012A37" w14:textId="248A7DCE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C53276" w14:paraId="6CC9F79E" w14:textId="77777777" w:rsidTr="00583ADE">
        <w:tc>
          <w:tcPr>
            <w:tcW w:w="3681" w:type="dxa"/>
          </w:tcPr>
          <w:p w14:paraId="139625B0" w14:textId="40BD9371" w:rsidR="00B7583E" w:rsidRPr="00D34F20" w:rsidRDefault="001E313B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Address</w:t>
            </w:r>
          </w:p>
        </w:tc>
        <w:tc>
          <w:tcPr>
            <w:tcW w:w="6344" w:type="dxa"/>
          </w:tcPr>
          <w:p w14:paraId="175205FA" w14:textId="46DB457A" w:rsidR="00B7583E" w:rsidRPr="00C53276" w:rsidRDefault="00312AE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0BC0ABB" w14:textId="3B457170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8F489A5" w14:textId="13A1F9C8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512D06" w14:textId="47F83104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D390DDB" w14:textId="7F7F96E4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5BA7291" w14:textId="20D559C3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313B" w:rsidRPr="00156806" w14:paraId="66BC7D4F" w14:textId="77777777" w:rsidTr="00583ADE">
        <w:trPr>
          <w:trHeight w:val="680"/>
        </w:trPr>
        <w:tc>
          <w:tcPr>
            <w:tcW w:w="3681" w:type="dxa"/>
          </w:tcPr>
          <w:p w14:paraId="0D6F1B3D" w14:textId="6C541AB5" w:rsidR="001E313B" w:rsidRPr="00D34F20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7A749D1E" w14:textId="71918717" w:rsidR="001E313B" w:rsidRPr="00283B5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74810037" w14:textId="77777777" w:rsidTr="00583ADE">
        <w:trPr>
          <w:trHeight w:val="680"/>
        </w:trPr>
        <w:tc>
          <w:tcPr>
            <w:tcW w:w="3681" w:type="dxa"/>
          </w:tcPr>
          <w:p w14:paraId="6ED61A38" w14:textId="20D2AEAB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19372B33" w14:textId="4F86A799" w:rsidR="001E313B" w:rsidRPr="00A9384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372D41CB" w14:textId="77777777" w:rsidTr="00583ADE">
        <w:trPr>
          <w:trHeight w:val="680"/>
        </w:trPr>
        <w:tc>
          <w:tcPr>
            <w:tcW w:w="3681" w:type="dxa"/>
          </w:tcPr>
          <w:p w14:paraId="13F24322" w14:textId="50B0E2FF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52B3F6F" w14:textId="21A4C90A" w:rsidR="001E313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1E3A21B6" w14:textId="77777777" w:rsidTr="00A56776">
        <w:tc>
          <w:tcPr>
            <w:tcW w:w="10025" w:type="dxa"/>
            <w:gridSpan w:val="2"/>
          </w:tcPr>
          <w:p w14:paraId="5E41D2A0" w14:textId="6541FA53" w:rsidR="001E313B" w:rsidRPr="00A9384B" w:rsidRDefault="001E313B" w:rsidP="001E313B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51FEE0AE" w14:textId="079D635B" w:rsidR="00671892" w:rsidRPr="00115B1E" w:rsidRDefault="0082324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Claim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B60A2C">
        <w:trPr>
          <w:trHeight w:val="680"/>
        </w:trPr>
        <w:tc>
          <w:tcPr>
            <w:tcW w:w="3681" w:type="dxa"/>
          </w:tcPr>
          <w:p w14:paraId="669AF31B" w14:textId="6A419A7C" w:rsidR="00B76ECF" w:rsidRPr="000C74C2" w:rsidRDefault="00B76ECF" w:rsidP="003367DF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 w:rsidRPr="0082324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Brief details of claim</w:t>
            </w:r>
          </w:p>
        </w:tc>
        <w:tc>
          <w:tcPr>
            <w:tcW w:w="6379" w:type="dxa"/>
          </w:tcPr>
          <w:p w14:paraId="4675B83E" w14:textId="43B3E991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claimDetails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3B0663CF" w14:textId="77777777" w:rsidTr="00B60A2C">
        <w:trPr>
          <w:trHeight w:val="680"/>
        </w:trPr>
        <w:tc>
          <w:tcPr>
            <w:tcW w:w="3681" w:type="dxa"/>
          </w:tcPr>
          <w:p w14:paraId="32A4B1A7" w14:textId="1D756E2D" w:rsidR="00B76ECF" w:rsidRPr="00280987" w:rsidRDefault="00B76ECF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28098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Expected claim value</w:t>
            </w:r>
            <w:r w:rsidR="00B60A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up to and including</w:t>
            </w:r>
          </w:p>
        </w:tc>
        <w:tc>
          <w:tcPr>
            <w:tcW w:w="6379" w:type="dxa"/>
          </w:tcPr>
          <w:p w14:paraId="7E165D4E" w14:textId="79806396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claimValue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034C982F" w14:textId="77777777" w:rsidTr="00B60A2C">
        <w:trPr>
          <w:trHeight w:val="680"/>
        </w:trPr>
        <w:tc>
          <w:tcPr>
            <w:tcW w:w="3681" w:type="dxa"/>
            <w:vAlign w:val="center"/>
          </w:tcPr>
          <w:p w14:paraId="52DC658E" w14:textId="70E79EB6" w:rsidR="00B76ECF" w:rsidRPr="00280987" w:rsidRDefault="00B76ECF" w:rsidP="00B60A2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Issue fee</w:t>
            </w:r>
          </w:p>
        </w:tc>
        <w:tc>
          <w:tcPr>
            <w:tcW w:w="6379" w:type="dxa"/>
            <w:vAlign w:val="center"/>
          </w:tcPr>
          <w:p w14:paraId="29CB9CD6" w14:textId="2A439F23" w:rsidR="00B76ECF" w:rsidRDefault="00B76ECF" w:rsidP="00B60A2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courtFee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382B9580" w14:textId="77777777" w:rsidTr="00B60A2C">
        <w:trPr>
          <w:trHeight w:val="680"/>
        </w:trPr>
        <w:tc>
          <w:tcPr>
            <w:tcW w:w="3681" w:type="dxa"/>
          </w:tcPr>
          <w:p w14:paraId="107235AB" w14:textId="256EC62D" w:rsidR="00B76ECF" w:rsidRPr="00280987" w:rsidRDefault="00B76ECF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Court location </w:t>
            </w:r>
          </w:p>
        </w:tc>
        <w:tc>
          <w:tcPr>
            <w:tcW w:w="6379" w:type="dxa"/>
          </w:tcPr>
          <w:p w14:paraId="71507F2B" w14:textId="679EE041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hearingCourtLocation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3F0F77B" w14:textId="6A0A0685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3367DF">
        <w:trPr>
          <w:trHeight w:val="388"/>
        </w:trPr>
        <w:tc>
          <w:tcPr>
            <w:tcW w:w="10060" w:type="dxa"/>
            <w:gridSpan w:val="2"/>
          </w:tcPr>
          <w:p w14:paraId="44105F37" w14:textId="40C008AA" w:rsidR="007568EA" w:rsidRDefault="00425C6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425C6A">
              <w:rPr>
                <w:rFonts w:ascii="GDSTransportWebsite" w:hAnsi="GDSTransportWebsite"/>
                <w:color w:val="0A0A0A"/>
              </w:rPr>
              <w:t>The Claimant believes that the facts stated in the brief details of claim are true</w:t>
            </w:r>
            <w:r w:rsidR="00280796" w:rsidRPr="00280796">
              <w:rPr>
                <w:rFonts w:ascii="GDSTransportWebsite" w:hAnsi="GDSTransportWebsite"/>
                <w:color w:val="0A0A0A"/>
              </w:rPr>
              <w:t>.</w:t>
            </w:r>
          </w:p>
          <w:p w14:paraId="4FB2F732" w14:textId="77777777" w:rsidR="007568EA" w:rsidRPr="00280796" w:rsidRDefault="007568E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  <w:p w14:paraId="455FBB17" w14:textId="44BA9664" w:rsid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4528445B" w14:textId="77777777" w:rsidR="00280796" w:rsidRP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</w:p>
          <w:p w14:paraId="0CE8BA87" w14:textId="252D3F09" w:rsidR="00280796" w:rsidRPr="000874D3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</w:t>
            </w:r>
            <w:r w:rsidR="000874D3">
              <w:rPr>
                <w:rFonts w:ascii="GDSTransportWebsite" w:hAnsi="GDSTransportWebsite"/>
                <w:color w:val="0A0A0A"/>
              </w:rPr>
              <w:t>.</w:t>
            </w:r>
          </w:p>
          <w:p w14:paraId="4F172DD4" w14:textId="2CD48840" w:rsidR="00280796" w:rsidRPr="00280796" w:rsidRDefault="00280796" w:rsidP="00FA5C2E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</w:tc>
      </w:tr>
      <w:tr w:rsidR="00B7583E" w14:paraId="215729A6" w14:textId="77777777" w:rsidTr="003367DF">
        <w:trPr>
          <w:trHeight w:val="680"/>
        </w:trPr>
        <w:tc>
          <w:tcPr>
            <w:tcW w:w="3114" w:type="dxa"/>
          </w:tcPr>
          <w:p w14:paraId="60987D04" w14:textId="7BFCCDDC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lastRenderedPageBreak/>
              <w:t>Name</w:t>
            </w:r>
          </w:p>
        </w:tc>
        <w:tc>
          <w:tcPr>
            <w:tcW w:w="6946" w:type="dxa"/>
          </w:tcPr>
          <w:p w14:paraId="5500F8D7" w14:textId="388FBC8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3367DF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Role</w:t>
            </w:r>
          </w:p>
        </w:tc>
        <w:tc>
          <w:tcPr>
            <w:tcW w:w="6946" w:type="dxa"/>
          </w:tcPr>
          <w:p w14:paraId="72EADC83" w14:textId="4DB4C33A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14:paraId="763B0EB4" w14:textId="77777777" w:rsidTr="003367DF">
        <w:trPr>
          <w:trHeight w:val="680"/>
        </w:trPr>
        <w:tc>
          <w:tcPr>
            <w:tcW w:w="3114" w:type="dxa"/>
          </w:tcPr>
          <w:p w14:paraId="75D4A021" w14:textId="17E7C60B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946" w:type="dxa"/>
          </w:tcPr>
          <w:p w14:paraId="79100274" w14:textId="5E216AD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C53276">
              <w:rPr>
                <w:rFonts w:ascii="GDSTransportWebsite" w:hAnsi="GDSTransportWebsite"/>
                <w:color w:val="0A0A0A"/>
              </w:rPr>
              <w:t>.organisationName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930909E" w14:textId="7F315E06" w:rsidR="00280987" w:rsidRPr="00280987" w:rsidRDefault="00280987" w:rsidP="00280987">
      <w:pPr>
        <w:pStyle w:val="NormalWeb"/>
        <w:spacing w:after="40" w:afterAutospacing="0"/>
      </w:pPr>
    </w:p>
    <w:sectPr w:rsidR="00280987" w:rsidRPr="00280987" w:rsidSect="001D3541">
      <w:footerReference w:type="default" r:id="rId13"/>
      <w:pgSz w:w="12240" w:h="15840"/>
      <w:pgMar w:top="1134" w:right="1440" w:bottom="113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CADA65" w14:textId="77777777" w:rsidR="003F792F" w:rsidRDefault="003F792F" w:rsidP="00812032">
      <w:r>
        <w:separator/>
      </w:r>
    </w:p>
  </w:endnote>
  <w:endnote w:type="continuationSeparator" w:id="0">
    <w:p w14:paraId="4F696363" w14:textId="77777777" w:rsidR="003F792F" w:rsidRDefault="003F792F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DSTransportWebsite">
    <w:altName w:val="Cambria"/>
    <w:panose1 w:val="020B0604020202020204"/>
    <w:charset w:val="00"/>
    <w:family w:val="roman"/>
    <w:pitch w:val="default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BE44DE" w:rsidR="00153598" w:rsidRDefault="006A0D64" w:rsidP="00153598">
          <w:pPr>
            <w:pStyle w:val="NormalWeb"/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EE0AE2" w14:textId="77777777" w:rsidR="003F792F" w:rsidRDefault="003F792F" w:rsidP="00812032">
      <w:r>
        <w:separator/>
      </w:r>
    </w:p>
  </w:footnote>
  <w:footnote w:type="continuationSeparator" w:id="0">
    <w:p w14:paraId="50C636C6" w14:textId="77777777" w:rsidR="003F792F" w:rsidRDefault="003F792F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2"/>
  </w:num>
  <w:num w:numId="9">
    <w:abstractNumId w:val="5"/>
  </w:num>
  <w:num w:numId="10">
    <w:abstractNumId w:val="28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23"/>
  </w:num>
  <w:num w:numId="16">
    <w:abstractNumId w:val="19"/>
  </w:num>
  <w:num w:numId="17">
    <w:abstractNumId w:val="27"/>
  </w:num>
  <w:num w:numId="18">
    <w:abstractNumId w:val="26"/>
  </w:num>
  <w:num w:numId="19">
    <w:abstractNumId w:val="1"/>
  </w:num>
  <w:num w:numId="20">
    <w:abstractNumId w:val="25"/>
  </w:num>
  <w:num w:numId="21">
    <w:abstractNumId w:val="3"/>
  </w:num>
  <w:num w:numId="22">
    <w:abstractNumId w:val="15"/>
  </w:num>
  <w:num w:numId="23">
    <w:abstractNumId w:val="2"/>
  </w:num>
  <w:num w:numId="24">
    <w:abstractNumId w:val="12"/>
  </w:num>
  <w:num w:numId="25">
    <w:abstractNumId w:val="29"/>
  </w:num>
  <w:num w:numId="26">
    <w:abstractNumId w:val="20"/>
  </w:num>
  <w:num w:numId="27">
    <w:abstractNumId w:val="14"/>
  </w:num>
  <w:num w:numId="28">
    <w:abstractNumId w:val="21"/>
  </w:num>
  <w:num w:numId="29">
    <w:abstractNumId w:val="2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7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74D3"/>
    <w:rsid w:val="00090A68"/>
    <w:rsid w:val="00091539"/>
    <w:rsid w:val="00091776"/>
    <w:rsid w:val="00091E18"/>
    <w:rsid w:val="00092952"/>
    <w:rsid w:val="00092BA8"/>
    <w:rsid w:val="0009307A"/>
    <w:rsid w:val="00093419"/>
    <w:rsid w:val="00093DAB"/>
    <w:rsid w:val="00094240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BB2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796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5C25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3F792F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A03"/>
    <w:rsid w:val="00425013"/>
    <w:rsid w:val="0042586B"/>
    <w:rsid w:val="00425C6A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D01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2CF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8EA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0C9C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6D4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5B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64F5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2FC2"/>
    <w:rsid w:val="00C133D6"/>
    <w:rsid w:val="00C13C10"/>
    <w:rsid w:val="00C149C6"/>
    <w:rsid w:val="00C157B6"/>
    <w:rsid w:val="00C15EC1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87E4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D47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C5C"/>
    <w:rsid w:val="00EC6307"/>
    <w:rsid w:val="00EC716A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10149"/>
    <w:rsid w:val="00F10457"/>
    <w:rsid w:val="00F10E8F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F64"/>
    <w:rsid w:val="00F5700A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87A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 xsi:nil="true"/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2020-12-15T00:00:00+00:00</Publication_x0020_Date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2" ma:contentTypeDescription="Part of Template Management with Site Columns representing custom attributes." ma:contentTypeScope="" ma:versionID="c2286c6217564930720849237c12976e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9fba45822a34e557d70c1e8d39cd3b74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hidden="true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AE11B69E-1E1D-594C-93F8-E6D47A7E6B4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3ABDEE5-4F67-40B0-BE1B-3130EC6165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C:\MOJ\Document Generation\20180706 Civil Directions 4\Civil Directions 4.dot</Template>
  <TotalTime>230</TotalTime>
  <Pages>4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0BO01218</vt:lpstr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CV-UNS-GOR-ENG-0001     Now: CV-UNS-CLM-ENG-00655.docx</dc:title>
  <dc:subject/>
  <dc:creator>District Judge Richard Clarke</dc:creator>
  <cp:keywords/>
  <cp:lastModifiedBy>Sabah Irfan</cp:lastModifiedBy>
  <cp:revision>216</cp:revision>
  <dcterms:created xsi:type="dcterms:W3CDTF">2020-07-15T14:27:00Z</dcterms:created>
  <dcterms:modified xsi:type="dcterms:W3CDTF">2021-05-05T11:26:00Z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