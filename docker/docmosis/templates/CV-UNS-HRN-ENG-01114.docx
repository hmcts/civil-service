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600572A3" w:rsidR="003776B8" w:rsidRDefault="003776B8" w:rsidP="00F57A44">
            <w:pPr>
              <w:jc w:val="both"/>
            </w:pPr>
            <w:r>
              <w:fldChar w:fldCharType="begin"/>
            </w:r>
            <w:r w:rsidR="00703BC8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703BC8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6E72A3D9" w:rsidR="003776B8" w:rsidRPr="00ED14FB" w:rsidRDefault="003776B8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7248523A" w14:textId="0CAEBFBD" w:rsidR="003776B8" w:rsidRPr="001042EF" w:rsidRDefault="003776B8" w:rsidP="006D7C28">
            <w:pPr>
              <w:jc w:val="right"/>
            </w:pPr>
            <w:r>
              <w:fldChar w:fldCharType="begin"/>
            </w:r>
            <w:r w:rsidR="00703BC8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1BE209B" w14:textId="5CBA6D3D" w:rsidR="002C7259" w:rsidRPr="005641FE" w:rsidRDefault="00703BC8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First </w:t>
      </w:r>
      <w:r w:rsidR="002C7259"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6508C8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324C23BC" w14:textId="5E33AA23" w:rsidR="002C7259" w:rsidRPr="001839B9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944943" w:rsidRPr="00156806" w14:paraId="5B21F098" w14:textId="77777777" w:rsidTr="006508C8">
        <w:trPr>
          <w:trHeight w:val="140"/>
        </w:trPr>
        <w:tc>
          <w:tcPr>
            <w:tcW w:w="3539" w:type="dxa"/>
          </w:tcPr>
          <w:p w14:paraId="21CDC704" w14:textId="4ABBCC63" w:rsidR="00944943" w:rsidRDefault="00944943" w:rsidP="0094494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035D69EE" w14:textId="13935186" w:rsidR="00944943" w:rsidRDefault="00944943" w:rsidP="0094494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.litigationFriendName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6E58AE41" w14:textId="092C4B9D" w:rsidR="00944943" w:rsidRPr="009820C6" w:rsidRDefault="00944943" w:rsidP="0094494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259" w:rsidRPr="00156806" w14:paraId="1DCAE4D7" w14:textId="77777777" w:rsidTr="000935C0">
        <w:tc>
          <w:tcPr>
            <w:tcW w:w="3539" w:type="dxa"/>
          </w:tcPr>
          <w:p w14:paraId="6064BA6B" w14:textId="77777777" w:rsidR="002C7259" w:rsidRPr="0080237C" w:rsidRDefault="002C7259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1350953B" w14:textId="3E895B66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79C3AA" w14:textId="05645C4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B541251" w14:textId="651BF659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4FAB27" w14:textId="6A1AAAB4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265EF95" w14:textId="50343A95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BA4D6A3" w14:textId="7E04D88E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2AA0565C" w14:textId="77777777" w:rsidR="00703BC8" w:rsidRDefault="00703BC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3359F92" w14:textId="63A2EA05" w:rsidR="00703BC8" w:rsidRPr="005641FE" w:rsidRDefault="00703BC8" w:rsidP="00703BC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Second 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703BC8" w:rsidRPr="00156806" w14:paraId="0AD961A7" w14:textId="77777777" w:rsidTr="00FC3E19">
        <w:trPr>
          <w:trHeight w:val="140"/>
        </w:trPr>
        <w:tc>
          <w:tcPr>
            <w:tcW w:w="3539" w:type="dxa"/>
          </w:tcPr>
          <w:p w14:paraId="6B37A0F1" w14:textId="77777777" w:rsidR="00703BC8" w:rsidRDefault="00703BC8" w:rsidP="00FC3E1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502635F6" w14:textId="77777777" w:rsidR="00703BC8" w:rsidRPr="0080237C" w:rsidRDefault="00703BC8" w:rsidP="00FC3E1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64F0F44F" w14:textId="397D04FE" w:rsidR="00703BC8" w:rsidRPr="001839B9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703BC8" w:rsidRPr="00156806" w14:paraId="3AF91303" w14:textId="77777777" w:rsidTr="00FC3E19">
        <w:trPr>
          <w:trHeight w:val="140"/>
        </w:trPr>
        <w:tc>
          <w:tcPr>
            <w:tcW w:w="3539" w:type="dxa"/>
          </w:tcPr>
          <w:p w14:paraId="50840D2C" w14:textId="77777777" w:rsidR="00703BC8" w:rsidRDefault="00703BC8" w:rsidP="00FC3E1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74FA3217" w14:textId="7784E367" w:rsidR="00703BC8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.litigationFriendName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3D6085C8" w14:textId="77777777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03BC8" w:rsidRPr="00156806" w14:paraId="63B593F7" w14:textId="77777777" w:rsidTr="00FC3E19">
        <w:tc>
          <w:tcPr>
            <w:tcW w:w="3539" w:type="dxa"/>
          </w:tcPr>
          <w:p w14:paraId="005B2D44" w14:textId="77777777" w:rsidR="00703BC8" w:rsidRPr="0080237C" w:rsidRDefault="00703BC8" w:rsidP="00FC3E19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44E42EA5" w14:textId="69788BF3" w:rsidR="00703BC8" w:rsidRPr="00A9384B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0DE387A" w14:textId="414E7743" w:rsidR="00703BC8" w:rsidRPr="00A9384B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295B96" w14:textId="4ABD58C0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AB7D56" w14:textId="49B773EC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EF40423" w14:textId="3ECEEF46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24F9FE3" w14:textId="508DF491" w:rsidR="00703BC8" w:rsidRPr="00A9384B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6491EFF9" w14:textId="77777777" w:rsidR="00703BC8" w:rsidRDefault="00703BC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746D3BB" w14:textId="77777777" w:rsidR="00703BC8" w:rsidRDefault="00703BC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1CB6F47" w14:textId="4DB015F2" w:rsidR="00070038" w:rsidRPr="00115B1E" w:rsidRDefault="0007003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508E5C09" w14:textId="77777777" w:rsidTr="002079E5">
        <w:trPr>
          <w:trHeight w:val="193"/>
        </w:trPr>
        <w:tc>
          <w:tcPr>
            <w:tcW w:w="10025" w:type="dxa"/>
            <w:gridSpan w:val="2"/>
          </w:tcPr>
          <w:p w14:paraId="2478FCFE" w14:textId="77777777" w:rsidR="00070038" w:rsidRPr="00AA0D40" w:rsidRDefault="00070038" w:rsidP="002079E5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070038" w:rsidRPr="00156806" w14:paraId="0BCDC0B2" w14:textId="77777777" w:rsidTr="002079E5">
        <w:trPr>
          <w:trHeight w:val="386"/>
        </w:trPr>
        <w:tc>
          <w:tcPr>
            <w:tcW w:w="10025" w:type="dxa"/>
            <w:gridSpan w:val="2"/>
          </w:tcPr>
          <w:p w14:paraId="006DB537" w14:textId="77777777" w:rsidR="00070038" w:rsidRPr="00050D7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070038" w:rsidRPr="00156806" w14:paraId="4B68E2AC" w14:textId="77777777" w:rsidTr="002079E5">
        <w:trPr>
          <w:trHeight w:val="680"/>
        </w:trPr>
        <w:tc>
          <w:tcPr>
            <w:tcW w:w="3681" w:type="dxa"/>
          </w:tcPr>
          <w:p w14:paraId="6F662B9A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3DA3AE77" w14:textId="77777777" w:rsidR="00070038" w:rsidRPr="001839B9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070038" w:rsidRPr="00156806" w14:paraId="7E7BBE76" w14:textId="77777777" w:rsidTr="002079E5">
        <w:trPr>
          <w:trHeight w:val="680"/>
        </w:trPr>
        <w:tc>
          <w:tcPr>
            <w:tcW w:w="3681" w:type="dxa"/>
          </w:tcPr>
          <w:p w14:paraId="11CCB95A" w14:textId="77777777" w:rsidR="0007003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75EF7581" w14:textId="77777777" w:rsidR="00070038" w:rsidRPr="00283B53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4140D53B" w14:textId="77777777" w:rsidTr="002079E5">
        <w:tc>
          <w:tcPr>
            <w:tcW w:w="3681" w:type="dxa"/>
          </w:tcPr>
          <w:p w14:paraId="6C46A495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D24E1BC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AF4E202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8F32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84E5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58E0B6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B19F81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070038" w:rsidRPr="00156806" w14:paraId="2D0B08C0" w14:textId="77777777" w:rsidTr="002079E5">
        <w:trPr>
          <w:trHeight w:val="680"/>
        </w:trPr>
        <w:tc>
          <w:tcPr>
            <w:tcW w:w="10025" w:type="dxa"/>
            <w:gridSpan w:val="2"/>
          </w:tcPr>
          <w:p w14:paraId="6F410934" w14:textId="77777777" w:rsidR="00070038" w:rsidRPr="00450417" w:rsidRDefault="00070038" w:rsidP="002079E5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070038" w:rsidRPr="00156806" w14:paraId="6ACF0216" w14:textId="77777777" w:rsidTr="002079E5">
        <w:trPr>
          <w:trHeight w:val="680"/>
        </w:trPr>
        <w:tc>
          <w:tcPr>
            <w:tcW w:w="3681" w:type="dxa"/>
          </w:tcPr>
          <w:p w14:paraId="1B5B8724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215C3E4E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070038" w:rsidRPr="00C53276" w14:paraId="747FA70A" w14:textId="77777777" w:rsidTr="002079E5">
        <w:tc>
          <w:tcPr>
            <w:tcW w:w="3681" w:type="dxa"/>
          </w:tcPr>
          <w:p w14:paraId="228FF856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0836B5E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5ED8E1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57148D8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160478A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495BE57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FB3EC5E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070038" w:rsidRPr="00156806" w14:paraId="1EE39229" w14:textId="77777777" w:rsidTr="002079E5">
        <w:trPr>
          <w:trHeight w:val="680"/>
        </w:trPr>
        <w:tc>
          <w:tcPr>
            <w:tcW w:w="3681" w:type="dxa"/>
          </w:tcPr>
          <w:p w14:paraId="6038231E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Email address</w:t>
            </w:r>
          </w:p>
        </w:tc>
        <w:tc>
          <w:tcPr>
            <w:tcW w:w="6344" w:type="dxa"/>
          </w:tcPr>
          <w:p w14:paraId="64A812BC" w14:textId="77777777" w:rsidR="00070038" w:rsidRPr="00283B53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031FD9C3" w14:textId="77777777" w:rsidTr="002079E5">
        <w:trPr>
          <w:trHeight w:val="680"/>
        </w:trPr>
        <w:tc>
          <w:tcPr>
            <w:tcW w:w="3681" w:type="dxa"/>
          </w:tcPr>
          <w:p w14:paraId="1B6AFCE6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7274BA66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44CE50CD" w14:textId="77777777" w:rsidTr="002079E5">
        <w:trPr>
          <w:trHeight w:val="680"/>
        </w:trPr>
        <w:tc>
          <w:tcPr>
            <w:tcW w:w="3681" w:type="dxa"/>
          </w:tcPr>
          <w:p w14:paraId="77F1C74F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17807C2" w14:textId="77777777" w:rsidR="00070038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7B156CAB" w14:textId="77777777" w:rsidTr="002079E5">
        <w:tc>
          <w:tcPr>
            <w:tcW w:w="10025" w:type="dxa"/>
            <w:gridSpan w:val="2"/>
          </w:tcPr>
          <w:p w14:paraId="39FEB292" w14:textId="77777777" w:rsidR="00070038" w:rsidRPr="00A9384B" w:rsidRDefault="00070038" w:rsidP="002079E5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CAF7293" w14:textId="77777777" w:rsidR="00070038" w:rsidRDefault="00070038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16EF43D" w14:textId="0A5BBEB2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</w:t>
      </w:r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 w:rsidR="00A45E36">
        <w:rPr>
          <w:rFonts w:ascii="GDSTransportWebsite" w:hAnsi="GDSTransportWebsite"/>
          <w:color w:val="0A0A0A"/>
          <w:sz w:val="36"/>
          <w:szCs w:val="36"/>
        </w:rPr>
        <w:t>'</w:t>
      </w:r>
      <w:r>
        <w:rPr>
          <w:rFonts w:ascii="GDSTransportWebsite" w:hAnsi="GDSTransportWebsite"/>
          <w:color w:val="0A0A0A"/>
          <w:sz w:val="36"/>
          <w:szCs w:val="36"/>
        </w:rPr>
        <w:t>SMALL_CLAIM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054B5549" w14:textId="21E03571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25ED7BCB" w14:textId="77777777" w:rsidTr="00AF0AC7">
        <w:trPr>
          <w:trHeight w:val="193"/>
        </w:trPr>
        <w:tc>
          <w:tcPr>
            <w:tcW w:w="10060" w:type="dxa"/>
            <w:gridSpan w:val="2"/>
          </w:tcPr>
          <w:p w14:paraId="362A8BA2" w14:textId="207113A8" w:rsidR="009468FF" w:rsidRDefault="009468F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 confirm </w:t>
            </w:r>
            <w:r w:rsidR="00D96CE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that I have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explained to my client that they must try to settle, the available options, and the possibility of costs sanctions if they refuse.</w:t>
            </w:r>
          </w:p>
          <w:p w14:paraId="3613854C" w14:textId="193B9A4C" w:rsidR="006508C8" w:rsidRPr="00AA0D40" w:rsidRDefault="006508C8" w:rsidP="00EF01CB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468FF" w:rsidRPr="00156806" w14:paraId="089835C5" w14:textId="77777777" w:rsidTr="00AF0AC7">
        <w:trPr>
          <w:trHeight w:val="680"/>
        </w:trPr>
        <w:tc>
          <w:tcPr>
            <w:tcW w:w="3539" w:type="dxa"/>
          </w:tcPr>
          <w:p w14:paraId="66861375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42A9D95C" w14:textId="40CBD3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90464B5" w14:textId="4B3214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.oneMonthStayRequested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468FF" w:rsidRPr="00156806" w14:paraId="67511766" w14:textId="77777777" w:rsidTr="00AF0AC7">
        <w:tc>
          <w:tcPr>
            <w:tcW w:w="3539" w:type="dxa"/>
          </w:tcPr>
          <w:p w14:paraId="215FF69B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complied with the pre-action protocol?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52537B04" w14:textId="40A552A2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6330EF16" w14:textId="6CE9A8E6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.reactionProtocolCompliedWith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B265C2B" w14:textId="09AACED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7257527C" w14:textId="77777777" w:rsidTr="00AF0AC7">
        <w:tc>
          <w:tcPr>
            <w:tcW w:w="3539" w:type="dxa"/>
          </w:tcPr>
          <w:p w14:paraId="4826E35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2CFBA04A" w14:textId="2446B8A9" w:rsid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4C40F081" w14:textId="5F1F9A3B" w:rsidR="009468FF" w:rsidRPr="007E16F0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</w:t>
            </w:r>
            <w:r w:rsidR="00F94C80">
              <w:rPr>
                <w:rFonts w:ascii="GDSTransportWebsite" w:hAnsi="GDSTransportWebsite"/>
                <w:color w:val="0A0A0A"/>
              </w:rPr>
              <w:t>Not</w:t>
            </w:r>
            <w:r w:rsidR="00955793">
              <w:rPr>
                <w:rFonts w:ascii="GDSTransportWebsite" w:hAnsi="GDSTransportWebsite"/>
                <w:color w:val="0A0A0A"/>
              </w:rPr>
              <w:t>CompliedWith</w:t>
            </w:r>
            <w:r w:rsidR="00F94C80">
              <w:rPr>
                <w:rFonts w:ascii="GDSTransportWebsite" w:hAnsi="GDSTransportWebsite"/>
                <w:color w:val="0A0A0A"/>
              </w:rPr>
              <w:t>Reason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3FD4449" w14:textId="66317092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0DF4E4FF" w14:textId="70E2B316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1760CFB1" w14:textId="1EE9BDDA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 w:rsidRPr="00B25A9F">
        <w:rPr>
          <w:rFonts w:ascii="GDSTransportWebsite" w:hAnsi="GDSTransportWebsite"/>
          <w:color w:val="0A0A0A"/>
          <w:sz w:val="36"/>
          <w:szCs w:val="36"/>
        </w:rPr>
        <w:t>='</w:t>
      </w:r>
      <w:r>
        <w:rPr>
          <w:rFonts w:ascii="GDSTransportWebsite" w:hAnsi="GDSTransportWebsite"/>
          <w:color w:val="0A0A0A"/>
          <w:sz w:val="36"/>
          <w:szCs w:val="36"/>
        </w:rPr>
        <w:t>MULTI_CLAIM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2A799E2D" w14:textId="09337D76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5400A601" w14:textId="77777777" w:rsidTr="00AF0AC7">
        <w:trPr>
          <w:trHeight w:val="680"/>
        </w:trPr>
        <w:tc>
          <w:tcPr>
            <w:tcW w:w="3539" w:type="dxa"/>
          </w:tcPr>
          <w:p w14:paraId="59157ED4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reached agreement, either using the Electronic Documents Questionnaire in Practice Direction 31B or otherwise, about the scope and extent of disclosure of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electronic documents on each side?</w:t>
            </w:r>
          </w:p>
          <w:p w14:paraId="173FAA29" w14:textId="7875C50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06F9701" w14:textId="60B86A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isclosureOfElectronicDocuments.reachedAgreement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E78AFE9" w14:textId="07016965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1D5F7FDE" w14:textId="77777777" w:rsidTr="00AF0AC7">
        <w:tc>
          <w:tcPr>
            <w:tcW w:w="3539" w:type="dxa"/>
          </w:tcPr>
          <w:p w14:paraId="6E40DA42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37ED4763" w14:textId="28AF75A4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24D869CC" w14:textId="534AE57A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isclosureOfElectronicDocuments.reasonForNoAgreement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DFB952" w14:textId="430316AA" w:rsidR="0021378B" w:rsidRDefault="0021378B">
      <w:pPr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8895EC8" w14:textId="7906157D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7572" w:rsidRPr="00156806" w14:paraId="7E9A7A30" w14:textId="77777777" w:rsidTr="00AF0AC7">
        <w:tc>
          <w:tcPr>
            <w:tcW w:w="3539" w:type="dxa"/>
          </w:tcPr>
          <w:p w14:paraId="3B96BAAB" w14:textId="77777777" w:rsidR="00D92FB5" w:rsidRDefault="009C7572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73B9296F" w14:textId="4EEED60E" w:rsidR="00D92FB5" w:rsidRDefault="00D92FB5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21777399" w14:textId="0EFDEC90" w:rsidR="009C7572" w:rsidRPr="007E16F0" w:rsidRDefault="009C7572" w:rsidP="009C757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FFE24F1" w14:textId="53DC2577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A8E67EF" w14:textId="1E7B6C80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34270046" w14:textId="7F9E64CF" w:rsidR="00FC5BA5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468FF" w:rsidRPr="00156806" w14:paraId="574160D4" w14:textId="77777777" w:rsidTr="00AF0AC7">
        <w:trPr>
          <w:trHeight w:val="67"/>
        </w:trPr>
        <w:tc>
          <w:tcPr>
            <w:tcW w:w="3542" w:type="dxa"/>
          </w:tcPr>
          <w:p w14:paraId="27B843E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0972CF6B" w14:textId="5ED836B9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148BEE4B" w14:textId="2B3B47A9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experts</w:t>
            </w:r>
            <w:r w:rsidR="007E1239">
              <w:rPr>
                <w:rFonts w:ascii="GDSTransportWebsite" w:hAnsi="GDSTransportWebsite"/>
                <w:color w:val="0A0A0A"/>
              </w:rPr>
              <w:t>.expertRequired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C3502CF" w14:textId="23FFEC0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E1239" w:rsidRPr="00156806" w14:paraId="73A87082" w14:textId="77777777" w:rsidTr="00AF0AC7">
        <w:tc>
          <w:tcPr>
            <w:tcW w:w="3542" w:type="dxa"/>
          </w:tcPr>
          <w:p w14:paraId="62ED27BE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022C9710" w14:textId="6312CA70" w:rsidR="006508C8" w:rsidRPr="0080237C" w:rsidRDefault="006508C8" w:rsidP="007E123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03ABDF76" w14:textId="4F4D5657" w:rsidR="007E1239" w:rsidRPr="00A9384B" w:rsidRDefault="007E1239" w:rsidP="007E123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xperts.expertReportsSent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6B437F84" w14:textId="77777777" w:rsidTr="00AF0AC7">
        <w:tc>
          <w:tcPr>
            <w:tcW w:w="3542" w:type="dxa"/>
          </w:tcPr>
          <w:p w14:paraId="77442E7B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1FF1165E" w14:textId="3F1A83EF" w:rsidR="006508C8" w:rsidRDefault="006508C8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EF3D51C" w14:textId="5364ED74" w:rsidR="007E1239" w:rsidRPr="007E16F0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xperts.jointExpertSuitable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58E1" w:rsidRPr="00156806" w14:paraId="71F2BBB4" w14:textId="77777777" w:rsidTr="00AF0AC7">
        <w:tc>
          <w:tcPr>
            <w:tcW w:w="10060" w:type="dxa"/>
            <w:gridSpan w:val="2"/>
          </w:tcPr>
          <w:p w14:paraId="5D03B2E4" w14:textId="44B3D4E6" w:rsidR="001E58E1" w:rsidRPr="000D63C2" w:rsidRDefault="001E58E1" w:rsidP="001E58E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1E58E1" w:rsidRPr="009820C6" w14:paraId="3D685467" w14:textId="77777777" w:rsidTr="00AF0AC7">
        <w:tc>
          <w:tcPr>
            <w:tcW w:w="10060" w:type="dxa"/>
            <w:gridSpan w:val="2"/>
          </w:tcPr>
          <w:p w14:paraId="176FF720" w14:textId="554AC285" w:rsidR="001E58E1" w:rsidRPr="009820C6" w:rsidRDefault="001E58E1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1E58E1">
              <w:rPr>
                <w:rFonts w:ascii="GDSTransportWebsite" w:hAnsi="GDSTransportWebsite"/>
                <w:color w:val="0A0A0A"/>
              </w:rPr>
              <w:t xml:space="preserve">Expert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49103678" w14:textId="77777777" w:rsidTr="00AF0AC7">
        <w:trPr>
          <w:trHeight w:val="329"/>
        </w:trPr>
        <w:tc>
          <w:tcPr>
            <w:tcW w:w="3542" w:type="dxa"/>
          </w:tcPr>
          <w:p w14:paraId="6852B97D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5A84D388" w14:textId="0DB8098A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89D63F2" w14:textId="20FC29F0" w:rsidR="007E1239" w:rsidRPr="00463CF7" w:rsidRDefault="00463CF7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(name)}&gt;&gt;Not Provided&lt;&lt;else&gt;&gt;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7E1239" w:rsidRPr="00156806" w14:paraId="54F4FF41" w14:textId="77777777" w:rsidTr="00AF0AC7">
        <w:trPr>
          <w:trHeight w:val="329"/>
        </w:trPr>
        <w:tc>
          <w:tcPr>
            <w:tcW w:w="3542" w:type="dxa"/>
          </w:tcPr>
          <w:p w14:paraId="2B6EC5CF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3E90F530" w14:textId="48A2DFC1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5DD65A" w14:textId="5827F48F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2384587E" w14:textId="77777777" w:rsidTr="00AF0AC7">
        <w:trPr>
          <w:trHeight w:val="329"/>
        </w:trPr>
        <w:tc>
          <w:tcPr>
            <w:tcW w:w="3542" w:type="dxa"/>
          </w:tcPr>
          <w:p w14:paraId="45F29C14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3764DD03" w14:textId="1A9AF696" w:rsidR="00541FE4" w:rsidRPr="00366410" w:rsidRDefault="00541FE4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5F1422B" w14:textId="190A22EA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6ADE44C0" w14:textId="77777777" w:rsidTr="00AF0AC7">
        <w:trPr>
          <w:trHeight w:val="329"/>
        </w:trPr>
        <w:tc>
          <w:tcPr>
            <w:tcW w:w="3542" w:type="dxa"/>
          </w:tcPr>
          <w:p w14:paraId="685AB13D" w14:textId="77777777" w:rsidR="00574497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B96033A" w14:textId="6D4AC454" w:rsidR="00F06095" w:rsidRPr="00366410" w:rsidRDefault="00F0609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743B0B1" w14:textId="090C9AF6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B67150"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3532D082" w14:textId="77777777" w:rsidTr="00AF0AC7">
        <w:tc>
          <w:tcPr>
            <w:tcW w:w="10060" w:type="dxa"/>
            <w:gridSpan w:val="2"/>
          </w:tcPr>
          <w:p w14:paraId="2B8F5814" w14:textId="04FFB17D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9EECB3B" w14:textId="207F4C52" w:rsidR="0021378B" w:rsidRDefault="0021378B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lastRenderedPageBreak/>
        <w:t>&lt;&lt;</w:t>
      </w:r>
      <w:r>
        <w:rPr>
          <w:rFonts w:ascii="GDSTransportWebsite" w:hAnsi="GDSTransportWebsite"/>
          <w:color w:val="0A0A0A"/>
          <w:shd w:val="clear" w:color="auto" w:fill="FFFFFF"/>
        </w:rPr>
        <w:t>es_&gt;&gt;</w:t>
      </w:r>
    </w:p>
    <w:p w14:paraId="3D752411" w14:textId="67336677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C5BA5" w:rsidRPr="00156806" w14:paraId="4283BC89" w14:textId="77777777" w:rsidTr="00AF0AC7">
        <w:trPr>
          <w:trHeight w:val="680"/>
        </w:trPr>
        <w:tc>
          <w:tcPr>
            <w:tcW w:w="3542" w:type="dxa"/>
          </w:tcPr>
          <w:p w14:paraId="2AC5FE68" w14:textId="77777777" w:rsidR="00FC5BA5" w:rsidRDefault="00FC5BA5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1F581E2" w14:textId="16ED5AE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2848F8C" w14:textId="12984BDF" w:rsidR="00FC5BA5" w:rsidRPr="001839B9" w:rsidRDefault="00FC5BA5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D72938">
              <w:rPr>
                <w:rFonts w:ascii="GDSTransportWebsite" w:hAnsi="GDSTransportWebsite"/>
                <w:color w:val="0A0A0A"/>
              </w:rPr>
              <w:t>w</w:t>
            </w:r>
            <w:r w:rsidR="007E1239" w:rsidRPr="007E1239">
              <w:rPr>
                <w:rFonts w:ascii="GDSTransportWebsite" w:hAnsi="GDSTransportWebsite"/>
                <w:color w:val="0A0A0A"/>
              </w:rPr>
              <w:t>itnesses</w:t>
            </w:r>
            <w:r w:rsidR="007E1239">
              <w:rPr>
                <w:rFonts w:ascii="GDSTransportWebsite" w:hAnsi="GDSTransportWebsite"/>
                <w:color w:val="0A0A0A"/>
              </w:rPr>
              <w:t>.witnessesToAppear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5F93A432" w14:textId="77777777" w:rsidTr="00AF0AC7">
        <w:tc>
          <w:tcPr>
            <w:tcW w:w="10060" w:type="dxa"/>
            <w:gridSpan w:val="2"/>
          </w:tcPr>
          <w:p w14:paraId="4DC0268C" w14:textId="4FED659A" w:rsidR="00FC5BA5" w:rsidRPr="000D63C2" w:rsidRDefault="00FC5BA5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FC5BA5" w:rsidRPr="009820C6" w14:paraId="5FEAB83A" w14:textId="77777777" w:rsidTr="00AF0AC7">
        <w:tc>
          <w:tcPr>
            <w:tcW w:w="10060" w:type="dxa"/>
            <w:gridSpan w:val="2"/>
          </w:tcPr>
          <w:p w14:paraId="3E0EFC1D" w14:textId="6EF2D3BB" w:rsidR="00FC5BA5" w:rsidRPr="009820C6" w:rsidRDefault="00FC5BA5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</w:t>
            </w:r>
            <w:r w:rsidRPr="001E58E1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752C42D8" w14:textId="77777777" w:rsidTr="00AF0AC7">
        <w:trPr>
          <w:trHeight w:val="329"/>
        </w:trPr>
        <w:tc>
          <w:tcPr>
            <w:tcW w:w="3542" w:type="dxa"/>
          </w:tcPr>
          <w:p w14:paraId="6CCE75E5" w14:textId="77777777" w:rsidR="00FC5BA5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AAA8527" w14:textId="08BD9A20" w:rsidR="006508C8" w:rsidRPr="00366410" w:rsidRDefault="006508C8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0AC2FB38" w14:textId="0B691704" w:rsidR="00FC5BA5" w:rsidRPr="00366410" w:rsidRDefault="00247CC2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FC5BA5" w:rsidRPr="00156806" w14:paraId="3FAAF2D3" w14:textId="77777777" w:rsidTr="00AF0AC7">
        <w:trPr>
          <w:trHeight w:val="329"/>
        </w:trPr>
        <w:tc>
          <w:tcPr>
            <w:tcW w:w="3542" w:type="dxa"/>
          </w:tcPr>
          <w:p w14:paraId="7D8EBDF4" w14:textId="77777777" w:rsidR="006508C8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3E0D5ED1" w14:textId="3CCF7380" w:rsidR="00B97AF1" w:rsidRPr="00366410" w:rsidRDefault="00B97AF1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1FB45A1" w14:textId="5DFD83B3" w:rsidR="00FC5BA5" w:rsidRPr="00366410" w:rsidRDefault="00247CC2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E1239"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47BBFC2E" w14:textId="77777777" w:rsidTr="00AF0AC7">
        <w:tc>
          <w:tcPr>
            <w:tcW w:w="10060" w:type="dxa"/>
            <w:gridSpan w:val="2"/>
          </w:tcPr>
          <w:p w14:paraId="18712598" w14:textId="5D47A4E4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="00DD7A32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9C7C71D" w14:textId="77777777" w:rsidR="00CD3DD9" w:rsidRPr="00CD3DD9" w:rsidRDefault="00CD3DD9" w:rsidP="00CD3DD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D3DD9" w:rsidRPr="00156806" w14:paraId="6ADCC373" w14:textId="77777777" w:rsidTr="009A5713">
        <w:trPr>
          <w:trHeight w:val="680"/>
        </w:trPr>
        <w:tc>
          <w:tcPr>
            <w:tcW w:w="3542" w:type="dxa"/>
          </w:tcPr>
          <w:p w14:paraId="702E61A6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have you been advised of your right to give evidence in?</w:t>
            </w:r>
          </w:p>
          <w:p w14:paraId="3E650D66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5BFD1B4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welshLanguageRequirements.evidence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680F929F" w14:textId="77777777" w:rsidTr="009A5713">
        <w:trPr>
          <w:trHeight w:val="680"/>
        </w:trPr>
        <w:tc>
          <w:tcPr>
            <w:tcW w:w="3542" w:type="dxa"/>
          </w:tcPr>
          <w:p w14:paraId="3243038C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you and your witness(es) wish to speak Welsh or English at court or will both languages be used?</w:t>
            </w:r>
          </w:p>
          <w:p w14:paraId="4FEBD392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5206D58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7143CAFD" w14:textId="77777777" w:rsidTr="009A5713">
        <w:trPr>
          <w:trHeight w:val="680"/>
        </w:trPr>
        <w:tc>
          <w:tcPr>
            <w:tcW w:w="3542" w:type="dxa"/>
          </w:tcPr>
          <w:p w14:paraId="3878CCCE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documents produced to the court during the case be in Welsh, English or both?</w:t>
            </w:r>
          </w:p>
          <w:p w14:paraId="0D55DC05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1E675D9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7DDE58" w14:textId="77777777" w:rsidR="00CD3DD9" w:rsidRDefault="00CD3DD9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1588528" w14:textId="413CF488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30DB130B" w14:textId="77777777" w:rsidTr="00AF0AC7">
        <w:trPr>
          <w:trHeight w:val="680"/>
        </w:trPr>
        <w:tc>
          <w:tcPr>
            <w:tcW w:w="3542" w:type="dxa"/>
          </w:tcPr>
          <w:p w14:paraId="7676A3A4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long do you estimate the hearing will take?</w:t>
            </w:r>
          </w:p>
          <w:p w14:paraId="4BF9258C" w14:textId="208DAEC6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302259C8" w14:textId="4BDC39E0" w:rsidR="00911FED" w:rsidRPr="001839B9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earing.hearingLength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11FED" w:rsidRPr="00156806" w14:paraId="7E9BB1B9" w14:textId="77777777" w:rsidTr="00AF0AC7">
        <w:tc>
          <w:tcPr>
            <w:tcW w:w="3542" w:type="dxa"/>
          </w:tcPr>
          <w:p w14:paraId="3E183AC2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5F76481D" w14:textId="4070AFE2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7B96670" w14:textId="5CF86B5B" w:rsidR="00911FED" w:rsidRPr="00A9384B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proofErr w:type="gramStart"/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earing.unavailableDatesRequired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048B032" w14:textId="572FFAC3" w:rsidR="0021378B" w:rsidRDefault="009D383B">
      <w:r w:rsidRPr="001E58E1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</w:t>
      </w:r>
      <w:r w:rsidRPr="001E58E1">
        <w:rPr>
          <w:rFonts w:ascii="GDSTransportWebsite" w:hAnsi="GDSTransportWebsite"/>
          <w:color w:val="0A0A0A"/>
          <w:shd w:val="clear" w:color="auto" w:fill="FFFFFF"/>
        </w:rPr>
        <w:t>size</w:t>
      </w:r>
      <w:proofErr w:type="spellEnd"/>
      <w:proofErr w:type="gramEnd"/>
      <w:r w:rsidRPr="001E58E1">
        <w:rPr>
          <w:rFonts w:ascii="GDSTransportWebsite" w:hAnsi="GDSTransportWebsite"/>
          <w:color w:val="0A0A0A"/>
          <w:shd w:val="clear" w:color="auto" w:fill="FFFFFF"/>
        </w:rPr>
        <w:t>&gt;</w:t>
      </w:r>
      <w:r>
        <w:rPr>
          <w:rFonts w:ascii="GDSTransportWebsite" w:hAnsi="GDSTransportWebsite"/>
          <w:color w:val="0A0A0A"/>
          <w:shd w:val="clear" w:color="auto" w:fill="FFFFFF"/>
        </w:rPr>
        <w:t>0</w:t>
      </w:r>
      <w:r w:rsidRPr="001E58E1">
        <w:rPr>
          <w:rFonts w:ascii="GDSTransportWebsite" w:hAnsi="GDSTransportWebsite"/>
          <w:color w:val="0A0A0A"/>
          <w:shd w:val="clear" w:color="auto" w:fill="FFFFFF"/>
        </w:rPr>
        <w:t>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9820C6" w14:paraId="0CD8D31B" w14:textId="77777777" w:rsidTr="00AF0AC7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D83794" w14:textId="5A10F265" w:rsidR="00911FED" w:rsidRPr="009820C6" w:rsidRDefault="00911FED" w:rsidP="00911FED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911FED" w:rsidRPr="00366410" w14:paraId="64747F28" w14:textId="77777777" w:rsidTr="00AF0AC7">
        <w:trPr>
          <w:trHeight w:val="329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B9B57D" w14:textId="78C4781A" w:rsidR="00911FED" w:rsidRPr="000D63C2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F55CC7" w:rsidRPr="000D63C2">
              <w:rPr>
                <w:rFonts w:ascii="GDSTransportWebsite" w:hAnsi="GDSTransportWebsite"/>
                <w:color w:val="0A0A0A"/>
              </w:rPr>
              <w:t>h</w:t>
            </w:r>
            <w:r w:rsidRPr="000D63C2">
              <w:rPr>
                <w:rFonts w:ascii="GDSTransportWebsite" w:hAnsi="GDSTransportWebsite"/>
                <w:color w:val="0A0A0A"/>
              </w:rPr>
              <w:t>earing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11FED" w:rsidRPr="00366410" w14:paraId="5F35C026" w14:textId="77777777" w:rsidTr="00AF0AC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52757F8" w14:textId="355CF751" w:rsidR="006508C8" w:rsidRPr="00366410" w:rsidRDefault="00911FED" w:rsidP="00911FED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&lt;&lt;who&gt;&gt;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166C8E6" w14:textId="300B16F0" w:rsidR="00911FED" w:rsidRPr="00366410" w:rsidRDefault="00D335B9" w:rsidP="00911FED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60149"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 w:rsidRPr="00D60149"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 w:rsidRPr="00D60149"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 w:rsidRPr="00D60149">
              <w:rPr>
                <w:rFonts w:ascii="GDSTransportWebsite" w:hAnsi="GDSTransportWebsite"/>
                <w:color w:val="0A0A0A"/>
              </w:rPr>
              <w:t>(</w:t>
            </w:r>
            <w:r>
              <w:rPr>
                <w:rFonts w:ascii="GDSTransportWebsite" w:hAnsi="GDSTransportWebsite"/>
                <w:color w:val="0A0A0A"/>
              </w:rPr>
              <w:t>date</w:t>
            </w:r>
            <w:r w:rsidRPr="00D60149"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 w:rsidRPr="00D60149"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 w:rsidRPr="00D60149"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 w:rsidRPr="00D60149">
              <w:rPr>
                <w:rFonts w:ascii="GDSTransportWebsite" w:hAnsi="GDSTransportWebsite"/>
                <w:color w:val="0A0A0A"/>
              </w:rPr>
              <w:t>-MM-</w:t>
            </w:r>
            <w:r>
              <w:rPr>
                <w:rFonts w:ascii="GDSTransportWebsite" w:hAnsi="GDSTransportWebsite"/>
                <w:color w:val="0A0A0A"/>
              </w:rPr>
              <w:t>dd</w:t>
            </w:r>
            <w:r w:rsidRPr="00D60149">
              <w:rPr>
                <w:rFonts w:ascii="GDSTransportWebsite" w:hAnsi="GDSTransportWebsite"/>
                <w:color w:val="0A0A0A"/>
              </w:rPr>
              <w:t>’)}&gt;&gt;</w:t>
            </w:r>
          </w:p>
        </w:tc>
      </w:tr>
      <w:tr w:rsidR="00F55CC7" w:rsidRPr="00366410" w14:paraId="514973DF" w14:textId="77777777" w:rsidTr="00AF0AC7">
        <w:trPr>
          <w:trHeight w:val="329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8BF52C" w14:textId="4EA91CE4" w:rsidR="00CC2564" w:rsidRPr="000D63C2" w:rsidRDefault="00F55CC7" w:rsidP="00F55CC7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 w:rsidRPr="000D63C2">
              <w:rPr>
                <w:rFonts w:ascii="GDSTransportWebsite" w:hAnsi="GDSTransportWebsite"/>
                <w:color w:val="0A0A0A"/>
              </w:rPr>
              <w:t>hearing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76D59B53" w14:textId="48314C00" w:rsidR="009D383B" w:rsidRDefault="009D383B" w:rsidP="00813B61">
      <w:pP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263D71F2" w14:textId="1E491181" w:rsidR="005613FF" w:rsidRDefault="005613FF" w:rsidP="00813B61">
      <w:pPr>
        <w:spacing w:before="120" w:after="120"/>
        <w:rPr>
          <w:rFonts w:ascii="GDSTransportWebsite" w:hAnsi="GDSTransportWebsite"/>
          <w:color w:val="0A0A0A"/>
        </w:rPr>
      </w:pPr>
    </w:p>
    <w:p w14:paraId="22253642" w14:textId="77777777" w:rsidR="005613FF" w:rsidRPr="005641FE" w:rsidRDefault="005613FF" w:rsidP="005613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 code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5613FF" w:rsidRPr="00156806" w14:paraId="0FA9110B" w14:textId="77777777" w:rsidTr="00BB3130">
        <w:trPr>
          <w:trHeight w:val="680"/>
        </w:trPr>
        <w:tc>
          <w:tcPr>
            <w:tcW w:w="3542" w:type="dxa"/>
          </w:tcPr>
          <w:p w14:paraId="089F450B" w14:textId="77777777" w:rsidR="005613FF" w:rsidRDefault="005613FF" w:rsidP="00BB313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E4615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ask for the hearing to be held at a specific court?</w:t>
            </w:r>
          </w:p>
          <w:p w14:paraId="612859E9" w14:textId="77777777" w:rsidR="005613FF" w:rsidRPr="0080237C" w:rsidRDefault="005613FF" w:rsidP="00BB3130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640E3235" w14:textId="28399755" w:rsidR="005613FF" w:rsidRPr="001839B9" w:rsidRDefault="005613FF" w:rsidP="00BB313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134217" w:rsidRPr="00134217">
              <w:rPr>
                <w:rFonts w:ascii="GDSTransportWebsite" w:hAnsi="GDSTransportWebsite"/>
                <w:color w:val="0A0A0A"/>
              </w:rPr>
              <w:t>requestedCourt.requestHearingAtSpecificCourt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D8E242F" w14:textId="2541E7AF" w:rsidR="00F54801" w:rsidRDefault="00F54801" w:rsidP="00F54801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r>
        <w:rPr>
          <w:rFonts w:ascii="GDSTransportWebsite" w:hAnsi="GDSTransportWebsite"/>
          <w:color w:val="0A0A0A"/>
        </w:rPr>
        <w:t xml:space="preserve"> </w:t>
      </w:r>
      <w:proofErr w:type="spellStart"/>
      <w:r w:rsidR="00F40C03" w:rsidRPr="00134217">
        <w:rPr>
          <w:rFonts w:ascii="GDSTransportWebsite" w:hAnsi="GDSTransportWebsite"/>
          <w:color w:val="0A0A0A"/>
        </w:rPr>
        <w:t>requestedCourt.requestHearingAtSpecificCourt</w:t>
      </w:r>
      <w:proofErr w:type="spellEnd"/>
      <w:proofErr w:type="gramEnd"/>
      <w:r w:rsidR="00F40C03">
        <w:rPr>
          <w:rFonts w:ascii="GDSTransportWebsite" w:hAnsi="GDSTransportWebsite"/>
          <w:color w:val="0A0A0A"/>
          <w:shd w:val="clear" w:color="auto" w:fill="FFFFFF"/>
        </w:rPr>
        <w:t xml:space="preserve"> </w:t>
      </w:r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p w14:paraId="010F09B4" w14:textId="77777777" w:rsidR="00F54801" w:rsidRDefault="00F54801" w:rsidP="00F54801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F54801" w14:paraId="7FD98AF1" w14:textId="77777777" w:rsidTr="00C62853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F3DDC9" w14:textId="3B0A475F" w:rsidR="00F54801" w:rsidRDefault="00686B1E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Code for prefer court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72E729" w14:textId="77777777" w:rsidR="00F54801" w:rsidRDefault="00F54801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185B59" w:rsidRPr="00185B59">
              <w:rPr>
                <w:rFonts w:ascii="GDSTransportWebsite" w:hAnsi="GDSTransportWebsite"/>
                <w:color w:val="0A0A0A"/>
              </w:rPr>
              <w:t>requestedCourt.responseCourtCode</w:t>
            </w:r>
            <w:proofErr w:type="spellEnd"/>
            <w:r w:rsidR="00185B59" w:rsidRPr="00185B59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7E9045FA" w14:textId="4ECD5CEE" w:rsidR="00C62853" w:rsidRDefault="00C62853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62853" w14:paraId="5DC69F6E" w14:textId="77777777" w:rsidTr="00C62853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A9B65FC" w14:textId="5F3410C9" w:rsidR="00C62853" w:rsidRDefault="00C62853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60FB2A35" w14:textId="232F1F12" w:rsidR="00C62853" w:rsidRDefault="00C62853" w:rsidP="00C6285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A91356"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C62853">
              <w:rPr>
                <w:rFonts w:ascii="GDSTransportWebsite" w:hAnsi="GDSTransportWebsite"/>
                <w:color w:val="0A0A0A"/>
              </w:rPr>
              <w:t>reasonForHearingAtSpecificCourt</w:t>
            </w:r>
            <w:proofErr w:type="spellEnd"/>
            <w:r w:rsidRPr="00185B59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36A4726D" w14:textId="77777777" w:rsidR="00C62853" w:rsidRDefault="00C62853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09D37F48" w14:textId="77777777" w:rsidR="00F54801" w:rsidRDefault="00F54801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3A0F6A3" w14:textId="3846A923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247CC2" w:rsidRPr="00156806" w14:paraId="26CB2EC2" w14:textId="77777777" w:rsidTr="000935C0">
        <w:trPr>
          <w:trHeight w:val="680"/>
        </w:trPr>
        <w:tc>
          <w:tcPr>
            <w:tcW w:w="10060" w:type="dxa"/>
          </w:tcPr>
          <w:p w14:paraId="2DBF812C" w14:textId="4A9D5621" w:rsidR="00247CC2" w:rsidRPr="00247CC2" w:rsidRDefault="00247CC2" w:rsidP="00247CC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25208D5B" w14:textId="4FAF4317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3C85692A" w14:textId="77777777" w:rsidTr="000935C0">
        <w:trPr>
          <w:trHeight w:val="680"/>
        </w:trPr>
        <w:tc>
          <w:tcPr>
            <w:tcW w:w="3542" w:type="dxa"/>
          </w:tcPr>
          <w:p w14:paraId="6CDBA7CF" w14:textId="7474B3DD" w:rsidR="00247CC2" w:rsidRPr="0080237C" w:rsidRDefault="00247CC2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8" w:type="dxa"/>
          </w:tcPr>
          <w:p w14:paraId="4E6E3729" w14:textId="208D4016" w:rsidR="00247CC2" w:rsidRDefault="008C2202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hearingSupport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hearingSupport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41C1A28A" w14:textId="7247FAD2" w:rsidR="008A4122" w:rsidRPr="001839B9" w:rsidRDefault="008A412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3096EB1" w14:textId="77777777" w:rsidR="00A645CF" w:rsidRDefault="00A645CF" w:rsidP="00A645CF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Vulnerability Questions</w:t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A645CF" w14:paraId="74D09935" w14:textId="77777777" w:rsidTr="00A645C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BE8626E" w14:textId="6E0226BE" w:rsidR="00A645CF" w:rsidRDefault="007C183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1. </w:t>
            </w:r>
            <w:r w:rsidR="00A645C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behalf, are vulnerable in anyway which the Court needs to consider?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D14DF8B" w14:textId="77777777" w:rsidR="00A645CF" w:rsidRDefault="00A645C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1926B90" w14:textId="77777777" w:rsidR="00A645CF" w:rsidRDefault="00A645CF" w:rsidP="00A645CF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r>
        <w:rPr>
          <w:rFonts w:ascii="GDSTransportWebsite" w:hAnsi="GDSTransportWebsite"/>
          <w:color w:val="0A0A0A"/>
        </w:rPr>
        <w:t xml:space="preserve"> </w:t>
      </w:r>
      <w:proofErr w:type="spellStart"/>
      <w:r>
        <w:rPr>
          <w:rFonts w:ascii="GDSTransportWebsite" w:hAnsi="GDSTransportWebsite"/>
          <w:color w:val="0A0A0A"/>
        </w:rPr>
        <w:t>vulnerabilityQuestions.vulnerabilityAdjustmentsRequired</w:t>
      </w:r>
      <w:proofErr w:type="spellEnd"/>
      <w:proofErr w:type="gramEnd"/>
      <w:r>
        <w:rPr>
          <w:rFonts w:ascii="GDSTransportWebsite" w:hAnsi="GDSTransportWebsite"/>
          <w:color w:val="0A0A0A"/>
        </w:rPr>
        <w:t xml:space="preserve"> </w:t>
      </w:r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p w14:paraId="6935169A" w14:textId="77777777" w:rsidR="00A645CF" w:rsidRDefault="00A645CF" w:rsidP="00A645CF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A645CF" w14:paraId="1456EDF7" w14:textId="77777777" w:rsidTr="00A645C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B100FE" w14:textId="3DAAD327" w:rsidR="00A645CF" w:rsidRDefault="007C183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2. </w:t>
            </w:r>
            <w:r w:rsidR="00863AC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 in what way/s are you/ the witness vulnerable and what steps, support or adjustments do you wish the Court to consider?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7FD68F" w14:textId="77777777" w:rsidR="00A645CF" w:rsidRDefault="00A645C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2FC1DEA" w14:textId="2F4832AB" w:rsidR="00383D05" w:rsidRDefault="00A645CF" w:rsidP="00A645CF">
      <w:pPr>
        <w:spacing w:before="120" w:after="120"/>
        <w:rPr>
          <w:i/>
          <w:iCs/>
        </w:rPr>
      </w:pPr>
      <w:bookmarkStart w:id="0" w:name="_Hlk113515643"/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  <w:r w:rsidR="00383D05">
        <w:rPr>
          <w:rFonts w:ascii="GDSTransportWebsite" w:hAnsi="GDSTransportWebsite"/>
          <w:color w:val="0A0A0A"/>
          <w:shd w:val="clear" w:color="auto" w:fill="FFFFFF"/>
        </w:rPr>
        <w:t xml:space="preserve">Your answers to the questions above will enable the court and the judge, to consider </w:t>
      </w:r>
      <w:bookmarkEnd w:id="0"/>
      <w:r w:rsidR="00383D05">
        <w:rPr>
          <w:rFonts w:ascii="GDSTransportWebsite" w:hAnsi="GDSTransportWebsite"/>
          <w:color w:val="0A0A0A"/>
          <w:shd w:val="clear" w:color="auto" w:fill="FFFFFF"/>
        </w:rPr>
        <w:t>what steps, adjustments or support can be arranged.</w:t>
      </w:r>
      <w:r w:rsidR="00383D05" w:rsidRPr="004F0221">
        <w:rPr>
          <w:i/>
          <w:iCs/>
        </w:rPr>
        <w:t> </w:t>
      </w:r>
    </w:p>
    <w:p w14:paraId="7FCCA335" w14:textId="620B3017" w:rsidR="005139BA" w:rsidRPr="00A645CF" w:rsidRDefault="005139BA" w:rsidP="00A645CF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directions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 xml:space="preserve"> questionnaire will be shared with all other parties. </w:t>
      </w:r>
    </w:p>
    <w:p w14:paraId="652052B6" w14:textId="1678DEFE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43953D68" w14:textId="77777777" w:rsidTr="00AF0AC7">
        <w:trPr>
          <w:trHeight w:val="680"/>
        </w:trPr>
        <w:tc>
          <w:tcPr>
            <w:tcW w:w="3542" w:type="dxa"/>
          </w:tcPr>
          <w:p w14:paraId="12C34CB8" w14:textId="77777777" w:rsidR="006508C8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41203E2" w14:textId="4E439BF8" w:rsidR="006508C8" w:rsidRP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22BC0ED" w14:textId="074855D4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</w:t>
            </w:r>
            <w:r w:rsidR="00911FED">
              <w:rPr>
                <w:rFonts w:ascii="GDSTransportWebsite" w:hAnsi="GDSTransportWebsite"/>
                <w:color w:val="0A0A0A"/>
              </w:rPr>
              <w:t>urtherInformation.futureApplications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F9C594F" w14:textId="66D3615B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 w:rsidRPr="009D383B"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 w:rsidRPr="009D383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541D1E7A" w14:textId="77777777" w:rsidTr="00AF0AC7">
        <w:trPr>
          <w:trHeight w:val="67"/>
        </w:trPr>
        <w:tc>
          <w:tcPr>
            <w:tcW w:w="3542" w:type="dxa"/>
          </w:tcPr>
          <w:p w14:paraId="6084A93F" w14:textId="7A899196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3B7FD621" w14:textId="1A378F64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4675AC" w14:textId="0ECE8F05" w:rsidR="00911FED" w:rsidRPr="009820C6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>
              <w:rPr>
                <w:rFonts w:ascii="GDSTransportWebsite" w:hAnsi="GDSTransportWebsite"/>
                <w:color w:val="0A0A0A"/>
              </w:rPr>
              <w:t>.reasonForFutureApplications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C1B222A" w14:textId="7CEFDD5E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23022ACE" w14:textId="77777777" w:rsidTr="00AF0AC7">
        <w:trPr>
          <w:trHeight w:val="680"/>
        </w:trPr>
        <w:tc>
          <w:tcPr>
            <w:tcW w:w="3542" w:type="dxa"/>
          </w:tcPr>
          <w:p w14:paraId="0FE7C89B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3DE1B0D5" w14:textId="6962D73A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649A9C2" w14:textId="7343692F" w:rsidR="00911FED" w:rsidRPr="009820C6" w:rsidRDefault="007B5F3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</w:t>
            </w:r>
            <w:r w:rsidR="008C2202">
              <w:rPr>
                <w:rFonts w:ascii="GDSTransportWebsite" w:hAnsi="GDSTransportWebsite"/>
                <w:color w:val="0A0A0A"/>
              </w:rPr>
              <w:t>P</w:t>
            </w:r>
            <w:r>
              <w:rPr>
                <w:rFonts w:ascii="GDSTransportWebsite" w:hAnsi="GDSTransportWebsite"/>
                <w:color w:val="0A0A0A"/>
              </w:rPr>
              <w:t>rovided&lt;&lt;else&gt;&gt;</w:t>
            </w:r>
            <w:r w:rsidR="00911FED"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 w:rsidR="00911FED">
              <w:rPr>
                <w:rFonts w:ascii="GDSTransportWebsite" w:hAnsi="GDSTransportWebsite"/>
                <w:color w:val="0A0A0A"/>
              </w:rPr>
              <w:t>.otherInformationForJudge</w:t>
            </w:r>
            <w:r w:rsidR="00911FED"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</w:tbl>
    <w:p w14:paraId="3940C6C8" w14:textId="77777777" w:rsidR="001B4482" w:rsidRPr="005641FE" w:rsidRDefault="001B4482" w:rsidP="001B448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666DCE" w:rsidRPr="00156806" w14:paraId="532A1B8F" w14:textId="77777777" w:rsidTr="00E84CC3">
        <w:trPr>
          <w:trHeight w:val="67"/>
        </w:trPr>
        <w:tc>
          <w:tcPr>
            <w:tcW w:w="10060" w:type="dxa"/>
            <w:gridSpan w:val="2"/>
          </w:tcPr>
          <w:p w14:paraId="5937F7CB" w14:textId="7FC84410" w:rsidR="00666DCE" w:rsidRPr="001839B9" w:rsidRDefault="00666DCE" w:rsidP="007012B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B4482" w14:paraId="6B53A40E" w14:textId="77777777" w:rsidTr="00263F0E">
        <w:trPr>
          <w:trHeight w:val="388"/>
        </w:trPr>
        <w:tc>
          <w:tcPr>
            <w:tcW w:w="10060" w:type="dxa"/>
            <w:gridSpan w:val="2"/>
          </w:tcPr>
          <w:p w14:paraId="31D24952" w14:textId="4D32D754" w:rsidR="00ED2B6A" w:rsidRPr="00280796" w:rsidRDefault="00ED2B6A" w:rsidP="00666DCE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47CC2" w:rsidRPr="00156806" w14:paraId="61FEA69D" w14:textId="77777777" w:rsidTr="006508C8">
        <w:trPr>
          <w:trHeight w:val="67"/>
        </w:trPr>
        <w:tc>
          <w:tcPr>
            <w:tcW w:w="3542" w:type="dxa"/>
          </w:tcPr>
          <w:p w14:paraId="071B4338" w14:textId="77777777" w:rsidR="00247CC2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1" w:name="_Hlk107324563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6E98F863" w14:textId="53588C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7D7DE672" w14:textId="6F79A6B8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022239">
              <w:rPr>
                <w:rFonts w:ascii="GDSTransportWebsite" w:hAnsi="GDSTransportWebsite"/>
                <w:color w:val="0A0A0A"/>
              </w:rPr>
              <w:t>statementOfTruth.name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bookmarkEnd w:id="1"/>
      <w:tr w:rsidR="00022239" w:rsidRPr="00156806" w14:paraId="6FC00505" w14:textId="77777777" w:rsidTr="006508C8">
        <w:trPr>
          <w:trHeight w:val="155"/>
        </w:trPr>
        <w:tc>
          <w:tcPr>
            <w:tcW w:w="3542" w:type="dxa"/>
          </w:tcPr>
          <w:p w14:paraId="44F05779" w14:textId="77777777" w:rsidR="00022239" w:rsidRDefault="00022239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0327C98" w14:textId="162C84D3" w:rsidR="006508C8" w:rsidRDefault="006508C8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BE29D78" w14:textId="28A0FE66" w:rsidR="00022239" w:rsidRPr="009820C6" w:rsidRDefault="00022239" w:rsidP="00022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03696A5" w14:textId="770A8AA2" w:rsidR="00FC5BA5" w:rsidRPr="00280987" w:rsidRDefault="00FC5BA5" w:rsidP="00FC5BA5">
      <w:pPr>
        <w:spacing w:before="120" w:after="120"/>
      </w:pPr>
    </w:p>
    <w:sectPr w:rsidR="00FC5BA5" w:rsidRPr="00280987" w:rsidSect="00950040">
      <w:footerReference w:type="default" r:id="rId13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75E25" w14:textId="77777777" w:rsidR="00284483" w:rsidRDefault="00284483" w:rsidP="00812032">
      <w:r>
        <w:separator/>
      </w:r>
    </w:p>
  </w:endnote>
  <w:endnote w:type="continuationSeparator" w:id="0">
    <w:p w14:paraId="2EF4C1A1" w14:textId="77777777" w:rsidR="00284483" w:rsidRDefault="00284483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﷽﷽﷽﷽﷽﷽㴻Ɛ"/>
    <w:panose1 w:val="020206030504050203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514220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4C816" w14:textId="77777777" w:rsidR="00284483" w:rsidRDefault="00284483" w:rsidP="00812032">
      <w:r>
        <w:separator/>
      </w:r>
    </w:p>
  </w:footnote>
  <w:footnote w:type="continuationSeparator" w:id="0">
    <w:p w14:paraId="5EEF65A4" w14:textId="77777777" w:rsidR="00284483" w:rsidRDefault="00284483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1982409">
    <w:abstractNumId w:val="0"/>
  </w:num>
  <w:num w:numId="2" w16cid:durableId="189338399">
    <w:abstractNumId w:val="8"/>
  </w:num>
  <w:num w:numId="3" w16cid:durableId="1822576391">
    <w:abstractNumId w:val="7"/>
  </w:num>
  <w:num w:numId="4" w16cid:durableId="1111777392">
    <w:abstractNumId w:val="4"/>
  </w:num>
  <w:num w:numId="5" w16cid:durableId="1777287564">
    <w:abstractNumId w:val="9"/>
  </w:num>
  <w:num w:numId="6" w16cid:durableId="1032461842">
    <w:abstractNumId w:val="10"/>
  </w:num>
  <w:num w:numId="7" w16cid:durableId="1775705363">
    <w:abstractNumId w:val="16"/>
  </w:num>
  <w:num w:numId="8" w16cid:durableId="526456086">
    <w:abstractNumId w:val="22"/>
  </w:num>
  <w:num w:numId="9" w16cid:durableId="1169296074">
    <w:abstractNumId w:val="5"/>
  </w:num>
  <w:num w:numId="10" w16cid:durableId="1331133209">
    <w:abstractNumId w:val="28"/>
  </w:num>
  <w:num w:numId="11" w16cid:durableId="637495578">
    <w:abstractNumId w:val="11"/>
  </w:num>
  <w:num w:numId="12" w16cid:durableId="1065686835">
    <w:abstractNumId w:val="6"/>
  </w:num>
  <w:num w:numId="13" w16cid:durableId="1187213791">
    <w:abstractNumId w:val="13"/>
  </w:num>
  <w:num w:numId="14" w16cid:durableId="1373575957">
    <w:abstractNumId w:val="17"/>
  </w:num>
  <w:num w:numId="15" w16cid:durableId="2073844761">
    <w:abstractNumId w:val="23"/>
  </w:num>
  <w:num w:numId="16" w16cid:durableId="2014608324">
    <w:abstractNumId w:val="19"/>
  </w:num>
  <w:num w:numId="17" w16cid:durableId="427042898">
    <w:abstractNumId w:val="27"/>
  </w:num>
  <w:num w:numId="18" w16cid:durableId="394201401">
    <w:abstractNumId w:val="26"/>
  </w:num>
  <w:num w:numId="19" w16cid:durableId="2086370447">
    <w:abstractNumId w:val="1"/>
  </w:num>
  <w:num w:numId="20" w16cid:durableId="644235686">
    <w:abstractNumId w:val="25"/>
  </w:num>
  <w:num w:numId="21" w16cid:durableId="1016036542">
    <w:abstractNumId w:val="3"/>
  </w:num>
  <w:num w:numId="22" w16cid:durableId="1995185135">
    <w:abstractNumId w:val="15"/>
  </w:num>
  <w:num w:numId="23" w16cid:durableId="649796658">
    <w:abstractNumId w:val="2"/>
  </w:num>
  <w:num w:numId="24" w16cid:durableId="736633573">
    <w:abstractNumId w:val="12"/>
  </w:num>
  <w:num w:numId="25" w16cid:durableId="1259219938">
    <w:abstractNumId w:val="29"/>
  </w:num>
  <w:num w:numId="26" w16cid:durableId="771701050">
    <w:abstractNumId w:val="20"/>
  </w:num>
  <w:num w:numId="27" w16cid:durableId="1763717130">
    <w:abstractNumId w:val="14"/>
  </w:num>
  <w:num w:numId="28" w16cid:durableId="1050691345">
    <w:abstractNumId w:val="21"/>
  </w:num>
  <w:num w:numId="29" w16cid:durableId="176117791">
    <w:abstractNumId w:val="24"/>
  </w:num>
  <w:num w:numId="30" w16cid:durableId="15849921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D53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BCC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18B8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31D9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217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9F4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5B59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B7D91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C01"/>
    <w:rsid w:val="001E5FA6"/>
    <w:rsid w:val="001E6607"/>
    <w:rsid w:val="001E680D"/>
    <w:rsid w:val="001E68B4"/>
    <w:rsid w:val="001E6A22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5FB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1F59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483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802A0"/>
    <w:rsid w:val="00380636"/>
    <w:rsid w:val="00380FCB"/>
    <w:rsid w:val="003819B6"/>
    <w:rsid w:val="00382220"/>
    <w:rsid w:val="003826DD"/>
    <w:rsid w:val="00383C1D"/>
    <w:rsid w:val="00383D05"/>
    <w:rsid w:val="00383FF3"/>
    <w:rsid w:val="00384D1F"/>
    <w:rsid w:val="00385D73"/>
    <w:rsid w:val="003862C8"/>
    <w:rsid w:val="003866F6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3D5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010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5F94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39B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3FF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457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6DCE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6B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99D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5E6C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3BC8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89D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0E74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287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838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0ED1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61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A3F"/>
    <w:rsid w:val="00862EE5"/>
    <w:rsid w:val="00863AC2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4825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1F76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4682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391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3CFA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BF5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EF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2BE4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5CF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356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C7E8E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4987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071"/>
    <w:rsid w:val="00B40105"/>
    <w:rsid w:val="00B4096D"/>
    <w:rsid w:val="00B40E08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105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27ECE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883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853"/>
    <w:rsid w:val="00C62C6B"/>
    <w:rsid w:val="00C62E4E"/>
    <w:rsid w:val="00C63A41"/>
    <w:rsid w:val="00C63B2C"/>
    <w:rsid w:val="00C63EA6"/>
    <w:rsid w:val="00C63F0B"/>
    <w:rsid w:val="00C644F3"/>
    <w:rsid w:val="00C64648"/>
    <w:rsid w:val="00C64881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0B6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95F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36C2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EB7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4E2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EB6"/>
    <w:rsid w:val="00E30F1F"/>
    <w:rsid w:val="00E3110E"/>
    <w:rsid w:val="00E313BA"/>
    <w:rsid w:val="00E3140C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4DDD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C1C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31AD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03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801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135"/>
    <w:rsid w:val="00FE04B9"/>
    <w:rsid w:val="00FE07E6"/>
    <w:rsid w:val="00FE081A"/>
    <w:rsid w:val="00FE09A0"/>
    <w:rsid w:val="00FE11BC"/>
    <w:rsid w:val="00FE1697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6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336f4fe-8719-4ea2-b5d6-29b3a580aeb4">
      <UserInfo>
        <DisplayName>Robert Allright</DisplayName>
        <AccountId>23</AccountId>
        <AccountType/>
      </UserInfo>
    </SharedWithUsers>
    <Stage xmlns="f336f4fe-8719-4ea2-b5d6-29b3a580aeb4">In Approval</Stage>
    <Next_x0020_Stage xmlns="f336f4fe-8719-4ea2-b5d6-29b3a580aeb4">ApproveOrReject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 Abul 
Please approve below documents for https://tools.hmcts.net/jira/browse/CIV-2329
Astha</Approval_x0020_Request_x0020_Comment>
    <Publication_x0020_Date xmlns="f336f4fe-8719-4ea2-b5d6-29b3a580aeb4">2022-01-24T00:00:00+00:00</Publication_x0020_Date>
  </documentManagement>
</p:properties>
</file>

<file path=customXml/itemProps1.xml><?xml version="1.0" encoding="utf-8"?>
<ds:datastoreItem xmlns:ds="http://schemas.openxmlformats.org/officeDocument/2006/customXml" ds:itemID="{BD0DCDF7-C1B9-4C24-AAE6-E536CD053D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469BE3-3122-4EFD-A7B7-A5DD8A758F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895</TotalTime>
  <Pages>7</Pages>
  <Words>1257</Words>
  <Characters>7166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0BO01218</vt:lpstr>
    </vt:vector>
  </TitlesOfParts>
  <Company/>
  <LinksUpToDate>false</LinksUpToDate>
  <CharactersWithSpaces>8407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CV-UNS-HRN-ENG-00970 (1)     Now: CV-UNS-HRN-ENG-01114.docx</dc:title>
  <dc:subject/>
  <dc:creator>District Judge Richard Clarke</dc:creator>
  <cp:keywords/>
  <cp:lastModifiedBy>Astha Malviya</cp:lastModifiedBy>
  <cp:revision>91</cp:revision>
  <cp:lastPrinted>2020-12-03T10:41:00Z</cp:lastPrinted>
  <dcterms:created xsi:type="dcterms:W3CDTF">2022-06-28T15:08:00Z</dcterms:created>
  <dcterms:modified xsi:type="dcterms:W3CDTF">2022-09-08T08:27:00Z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