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300A9FC" w14:textId="046F2A97" w:rsidR="006073EE" w:rsidRDefault="006073EE" w:rsidP="006073E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F8C4B27" w14:textId="0009CCC1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911A" w14:textId="77777777" w:rsidR="005920CC" w:rsidRDefault="005920CC" w:rsidP="00812032">
      <w:r>
        <w:separator/>
      </w:r>
    </w:p>
  </w:endnote>
  <w:endnote w:type="continuationSeparator" w:id="0">
    <w:p w14:paraId="1131DAE8" w14:textId="77777777" w:rsidR="005920CC" w:rsidRDefault="005920C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2004" w14:textId="77777777" w:rsidR="005920CC" w:rsidRDefault="005920CC" w:rsidP="00812032">
      <w:r>
        <w:separator/>
      </w:r>
    </w:p>
  </w:footnote>
  <w:footnote w:type="continuationSeparator" w:id="0">
    <w:p w14:paraId="5B137178" w14:textId="77777777" w:rsidR="005920CC" w:rsidRDefault="005920C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14A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0CC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3E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C28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Suvarna Thekkoot</cp:lastModifiedBy>
  <cp:revision>3</cp:revision>
  <cp:lastPrinted>2020-12-03T10:41:00Z</cp:lastPrinted>
  <dcterms:created xsi:type="dcterms:W3CDTF">2023-08-11T13:33:00Z</dcterms:created>
  <dcterms:modified xsi:type="dcterms:W3CDTF">2023-08-11T14:26:00Z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