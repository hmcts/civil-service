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015B2624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882391"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partyPhone&gt;&gt;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3D935A03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882391">
              <w:rPr>
                <w:rFonts w:ascii="GDSTransportWebsite" w:hAnsi="GDSTransportWebsite"/>
                <w:color w:val="0A0A0A"/>
              </w:rPr>
              <w:t>partyEmail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950700">
              <w:rPr>
                <w:rFonts w:ascii="GDSTransportWebsite" w:hAnsi="GDSTransportWebsite"/>
                <w:color w:val="0A0A0A"/>
              </w:rPr>
              <w:t>partyEmail&gt;&gt;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77777777" w:rsidR="00105D64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15ED4F57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D4876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7ADF0B51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72AD1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1CEE96AC" w14:textId="0B17B789" w:rsidR="00105D64" w:rsidRDefault="00105D64" w:rsidP="00105D6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0898596" w14:textId="11D113BB" w:rsidR="00105D64" w:rsidRPr="00283B53" w:rsidRDefault="00105D64" w:rsidP="00C7732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C9FCB" w14:textId="77777777" w:rsidR="0060729F" w:rsidRDefault="0060729F" w:rsidP="00812032">
      <w:r>
        <w:separator/>
      </w:r>
    </w:p>
  </w:endnote>
  <w:endnote w:type="continuationSeparator" w:id="0">
    <w:p w14:paraId="7700A4FD" w14:textId="77777777" w:rsidR="0060729F" w:rsidRDefault="0060729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52E2" w14:textId="77777777" w:rsidR="0060729F" w:rsidRDefault="0060729F" w:rsidP="00812032">
      <w:r>
        <w:separator/>
      </w:r>
    </w:p>
  </w:footnote>
  <w:footnote w:type="continuationSeparator" w:id="0">
    <w:p w14:paraId="61A9DDFF" w14:textId="77777777" w:rsidR="0060729F" w:rsidRDefault="0060729F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5032</TotalTime>
  <Pages>8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Lillie Turkington</cp:lastModifiedBy>
  <cp:revision>51</cp:revision>
  <cp:lastPrinted>2020-12-03T10:41:00Z</cp:lastPrinted>
  <dcterms:created xsi:type="dcterms:W3CDTF">2022-11-24T14:07:00Z</dcterms:created>
  <dcterms:modified xsi:type="dcterms:W3CDTF">2022-12-07T16:11:00Z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