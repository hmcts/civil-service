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358D7AEA" w:rsidR="001042EF" w:rsidRPr="001042EF" w:rsidRDefault="001D7671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FB120D4" wp14:editId="7027A6DA">
                  <wp:extent cx="882650" cy="867410"/>
                  <wp:effectExtent l="0" t="0" r="6350" b="0"/>
                  <wp:docPr id="3" name="Picture 3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diagram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957D5C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957D5C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2A8ED3D6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8332D1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8332D1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</w:t>
            </w:r>
            <w:r w:rsidR="008332D1">
              <w:rPr>
                <w:rFonts w:ascii="GDSTransportWebsite" w:hAnsi="GDSTransportWebsite"/>
                <w:color w:val="0A0A0A"/>
              </w:rPr>
              <w:t>a</w:t>
            </w:r>
            <w:r w:rsidR="00B7583E" w:rsidRPr="009820C6">
              <w:rPr>
                <w:rFonts w:ascii="GDSTransportWebsite" w:hAnsi="GDSTransportWebsite"/>
                <w:color w:val="0A0A0A"/>
              </w:rPr>
              <w:t>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37E781ED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8332D1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8332D1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169CC91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8332D1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8332D1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52794BD6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8332D1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16AC8726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8332D1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8332D1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14E1E96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8332D1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F2080F">
        <w:tc>
          <w:tcPr>
            <w:tcW w:w="3544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6" w:type="dxa"/>
          </w:tcPr>
          <w:p w14:paraId="42522987" w14:textId="7D64BB1F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41B4E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</w:t>
            </w:r>
            <w:proofErr w:type="spellEnd"/>
            <w:r w:rsidRPr="009E2FA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77777777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957D5C">
        <w:trPr>
          <w:trHeight w:val="680"/>
        </w:trPr>
        <w:tc>
          <w:tcPr>
            <w:tcW w:w="3539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957D5C">
        <w:trPr>
          <w:trHeight w:val="680"/>
        </w:trPr>
        <w:tc>
          <w:tcPr>
            <w:tcW w:w="3539" w:type="dxa"/>
          </w:tcPr>
          <w:p w14:paraId="1D1CD85E" w14:textId="6DAA6DA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06EE849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957D5C">
        <w:tc>
          <w:tcPr>
            <w:tcW w:w="3539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2D6648DC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332D1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332D1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332D1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5831E426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332D1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332D1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7506B41B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332D1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332D1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186A7DA2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332D1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0D5EED84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332D1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332D1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318D1C09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332D1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957D5C">
        <w:trPr>
          <w:trHeight w:val="680"/>
        </w:trPr>
        <w:tc>
          <w:tcPr>
            <w:tcW w:w="3539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21" w:type="dxa"/>
          </w:tcPr>
          <w:p w14:paraId="269FCC25" w14:textId="72910F70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DCD3B2F" w14:textId="77777777" w:rsidTr="00957D5C">
        <w:trPr>
          <w:trHeight w:val="680"/>
        </w:trPr>
        <w:tc>
          <w:tcPr>
            <w:tcW w:w="3539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616E97A1" w14:textId="77777777" w:rsidTr="00957D5C">
        <w:trPr>
          <w:trHeight w:val="680"/>
        </w:trPr>
        <w:tc>
          <w:tcPr>
            <w:tcW w:w="3539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740176C" w14:textId="77777777" w:rsidTr="00957D5C">
        <w:trPr>
          <w:trHeight w:val="680"/>
        </w:trPr>
        <w:tc>
          <w:tcPr>
            <w:tcW w:w="10060" w:type="dxa"/>
            <w:gridSpan w:val="2"/>
          </w:tcPr>
          <w:p w14:paraId="731928D3" w14:textId="3E833D06" w:rsidR="00D40E02" w:rsidRPr="00715FBE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717D048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640C5E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655CF89C" w14:textId="77777777" w:rsidR="00B7583E" w:rsidRDefault="00B7583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1E883D61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F82F454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1DD767CF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4607AF92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5101761C" w14:textId="7C6FE48A" w:rsidR="00640C5E" w:rsidRPr="0080237C" w:rsidRDefault="00640C5E" w:rsidP="00E875A6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66F30104" w14:textId="4B961A96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8332D1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8332D1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8332D1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A855D3B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8332D1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8332D1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09EC543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8332D1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8332D1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2C12A954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8332D1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70806202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8332D1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8332D1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F0D3CE8" w:rsidR="00640C5E" w:rsidRPr="00640C5E" w:rsidRDefault="00286418" w:rsidP="00640C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8332D1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</w:t>
            </w:r>
            <w:r w:rsidR="000A6BB4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19E1DE6D" w14:textId="77777777" w:rsidR="00640C5E" w:rsidRDefault="00640C5E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E389D95" w14:textId="4DC74170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Defendants</w:t>
            </w:r>
            <w:r w:rsidR="00640C5E"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72468739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332D1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8332D1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8332D1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4065D26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332D1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332D1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3989CB22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332D1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332D1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777A97A2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332D1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19825B4E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332D1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332D1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3F10DB65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332D1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interestFromDate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proofErr w:type="spellStart"/>
            <w:r w:rsidR="008D6488"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proofErr w:type="spellEnd"/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’)}&gt;&gt;&lt;&lt;cs_{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)}&gt;&gt; &lt;&lt;</w:t>
            </w:r>
            <w:r w:rsidRPr="00AD1B28">
              <w:rPr>
                <w:color w:val="000000" w:themeColor="text1"/>
              </w:rPr>
              <w:t xml:space="preserve">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65287F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F7F3EC5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05E3612E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 xml:space="preserve">t respond before </w:t>
      </w:r>
      <w:r w:rsidRPr="00D40E02">
        <w:rPr>
          <w:b/>
          <w:bCs/>
        </w:rPr>
        <w:t>&lt;&lt;</w:t>
      </w:r>
      <w:proofErr w:type="spellStart"/>
      <w:r w:rsidRPr="00D40E02">
        <w:rPr>
          <w:b/>
          <w:bCs/>
        </w:rPr>
        <w:t>defendantResponseDeadlineDate</w:t>
      </w:r>
      <w:proofErr w:type="spellEnd"/>
      <w:r w:rsidRPr="00D40E02">
        <w:rPr>
          <w:b/>
          <w:bCs/>
        </w:rPr>
        <w:t>&gt;&gt;,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default" r:id="rId14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5B833" w14:textId="77777777" w:rsidR="002005F3" w:rsidRDefault="002005F3" w:rsidP="00812032">
      <w:r>
        <w:separator/>
      </w:r>
    </w:p>
  </w:endnote>
  <w:endnote w:type="continuationSeparator" w:id="0">
    <w:p w14:paraId="2AE3F44A" w14:textId="77777777" w:rsidR="002005F3" w:rsidRDefault="002005F3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E6278" w14:textId="77777777" w:rsidR="002005F3" w:rsidRDefault="002005F3" w:rsidP="00812032">
      <w:r>
        <w:separator/>
      </w:r>
    </w:p>
  </w:footnote>
  <w:footnote w:type="continuationSeparator" w:id="0">
    <w:p w14:paraId="121D1D4E" w14:textId="77777777" w:rsidR="002005F3" w:rsidRDefault="002005F3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 xml:space="preserve">&lt;&lt; </w:t>
    </w:r>
    <w:proofErr w:type="spellStart"/>
    <w:r w:rsidR="002609BD" w:rsidRPr="002609BD">
      <w:t>referenceNumber</w:t>
    </w:r>
    <w:proofErr w:type="spellEnd"/>
    <w:r w:rsidR="002609BD" w:rsidRPr="002609BD">
      <w:t xml:space="preserve">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BB4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05F3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C5E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B4E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6ECF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2D1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ED1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875A6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57FF6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Approved</Stage>
    <Next_x0020_Stage xmlns="f336f4fe-8719-4ea2-b5d6-29b3a580aeb4">ApproveOrReject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This template amends the placeholders for applicant's representative details only. the overall sealed claim form remains same. It is required to cleanup code under tech debt story https://tools.hmcts.net/jira/browse/CMC-1384.
Thanks 
Sabah</Approval_x0020_Request_x0020_Comment>
    <Publication_x0020_Date xmlns="f336f4fe-8719-4ea2-b5d6-29b3a580aeb4">2020-12-15T00:00:00+00:00</Publication_x0020_Dat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AB4F0F77-07BE-4DE8-9026-0896481998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19</TotalTime>
  <Pages>5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CV-UNS-CLM-ENG-00655-1     Now: CV-UNS-CLM-ENG-00727.docx</dc:title>
  <dc:subject/>
  <dc:creator>District Judge Richard Clarke</dc:creator>
  <cp:keywords/>
  <cp:lastModifiedBy>Dario Tortola Navarro</cp:lastModifiedBy>
  <cp:revision>6</cp:revision>
  <dcterms:created xsi:type="dcterms:W3CDTF">2022-04-06T14:28:00Z</dcterms:created>
  <dcterms:modified xsi:type="dcterms:W3CDTF">2022-04-22T05:37:00Z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