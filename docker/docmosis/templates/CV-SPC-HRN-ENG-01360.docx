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A45B11"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332D748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2F579F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E1495F" w:rsidRPr="00156806" w14:paraId="1DCAE4D7" w14:textId="77777777" w:rsidTr="00A45B11">
        <w:tc>
          <w:tcPr>
            <w:tcW w:w="3539" w:type="dxa"/>
          </w:tcPr>
          <w:p w14:paraId="6064BA6B" w14:textId="41A986E3" w:rsidR="00E1495F" w:rsidRP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BA4D6A3" w14:textId="43D3724E" w:rsidR="00E1495F" w:rsidRPr="00E1495F" w:rsidRDefault="00E1495F" w:rsidP="00E149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A45B11" w:rsidRPr="00156806" w14:paraId="273C445D" w14:textId="77777777" w:rsidTr="00A45B11">
        <w:tc>
          <w:tcPr>
            <w:tcW w:w="3539" w:type="dxa"/>
          </w:tcPr>
          <w:p w14:paraId="19353D36" w14:textId="7745978D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2A7A0C72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6DFA4585" w14:textId="77777777" w:rsidTr="00A45B11">
        <w:tc>
          <w:tcPr>
            <w:tcW w:w="3539" w:type="dxa"/>
          </w:tcPr>
          <w:p w14:paraId="055BBCDB" w14:textId="536787E5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B68C92B" w14:textId="7F4C08C8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19DF50CA" w14:textId="77777777" w:rsidTr="00A45B11">
        <w:tc>
          <w:tcPr>
            <w:tcW w:w="3539" w:type="dxa"/>
          </w:tcPr>
          <w:p w14:paraId="184BA938" w14:textId="4D8D6CE0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29A77FD1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3EF0DEEF" w14:textId="77777777" w:rsidTr="00A45B11">
        <w:tc>
          <w:tcPr>
            <w:tcW w:w="3539" w:type="dxa"/>
          </w:tcPr>
          <w:p w14:paraId="41AB5AE7" w14:textId="34150F8A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CB2FAD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02A9404E" w14:textId="77777777" w:rsidTr="00A45B11">
        <w:tc>
          <w:tcPr>
            <w:tcW w:w="3539" w:type="dxa"/>
          </w:tcPr>
          <w:p w14:paraId="3549E36C" w14:textId="742CF189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6EA6737C" w14:textId="222886F3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73C90864" w14:textId="77777777" w:rsidTr="00A45B11">
        <w:tc>
          <w:tcPr>
            <w:tcW w:w="3539" w:type="dxa"/>
          </w:tcPr>
          <w:p w14:paraId="4DE0EA3B" w14:textId="39C30CEB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886BB37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1B57C2F5" w14:textId="77777777" w:rsidTr="00A45B11">
        <w:tc>
          <w:tcPr>
            <w:tcW w:w="3539" w:type="dxa"/>
          </w:tcPr>
          <w:p w14:paraId="62C9E1D5" w14:textId="0FA76F6B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5E989C8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4AAA1801" w14:textId="77777777" w:rsidTr="00A45B11">
        <w:tc>
          <w:tcPr>
            <w:tcW w:w="3539" w:type="dxa"/>
          </w:tcPr>
          <w:p w14:paraId="3214A550" w14:textId="7B3B1CFC" w:rsid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5D16B1A6" w14:textId="0FE1EF8A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4656E6AF" w14:textId="77777777" w:rsidTr="00A45B11">
        <w:tc>
          <w:tcPr>
            <w:tcW w:w="3539" w:type="dxa"/>
          </w:tcPr>
          <w:p w14:paraId="06178894" w14:textId="0AD3626D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FDF589A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971A7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3CF8A706" w:rsidR="00D852C4" w:rsidRPr="001839B9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971A70">
        <w:tc>
          <w:tcPr>
            <w:tcW w:w="3539" w:type="dxa"/>
          </w:tcPr>
          <w:p w14:paraId="3AA7B823" w14:textId="0A17E8B8" w:rsidR="00D852C4" w:rsidRPr="00971A70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4D497119" w14:textId="77777777" w:rsidR="007B4567" w:rsidRDefault="007B4567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1B60F071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40748714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07E4A2F3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510C9B90" w14:textId="1DC1F6D9" w:rsidR="00971A70" w:rsidRPr="00971A70" w:rsidRDefault="003F02C1" w:rsidP="008C6B55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respondent2.primaryAddress.PostTown!=null}&gt;&gt;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respondent2.primaryAddress.Country!=null}&gt;&gt;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respondent2.primaryAddress.PostCode!=null}&gt;&gt;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</w:tc>
      </w:tr>
      <w:tr w:rsidR="00971A70" w:rsidRPr="00A9384B" w14:paraId="0C313591" w14:textId="77777777" w:rsidTr="00971A70">
        <w:tc>
          <w:tcPr>
            <w:tcW w:w="3539" w:type="dxa"/>
          </w:tcPr>
          <w:p w14:paraId="16910D79" w14:textId="5B72A42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55BE9A45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6AD9543D" w14:textId="77777777" w:rsidTr="00971A70">
        <w:tc>
          <w:tcPr>
            <w:tcW w:w="3539" w:type="dxa"/>
          </w:tcPr>
          <w:p w14:paraId="4E188A77" w14:textId="70F4D47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1E84E1DB" w14:textId="7630D25A" w:rsidR="00A45B11" w:rsidRDefault="00A45B11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49A2B97D" w14:textId="77777777" w:rsidTr="00971A70">
        <w:tc>
          <w:tcPr>
            <w:tcW w:w="3539" w:type="dxa"/>
          </w:tcPr>
          <w:p w14:paraId="50DA2C9F" w14:textId="353C862F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5CEEA0FC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4820446B" w14:textId="77777777" w:rsidTr="00971A70">
        <w:tc>
          <w:tcPr>
            <w:tcW w:w="3539" w:type="dxa"/>
          </w:tcPr>
          <w:p w14:paraId="0BD42C62" w14:textId="2E7679F4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B76811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351933F1" w14:textId="77777777" w:rsidTr="00971A70">
        <w:tc>
          <w:tcPr>
            <w:tcW w:w="3539" w:type="dxa"/>
          </w:tcPr>
          <w:p w14:paraId="3630F528" w14:textId="516EE9B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0F39BD20" w14:textId="5579075E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743179F9" w14:textId="77777777" w:rsidTr="00971A70">
        <w:tc>
          <w:tcPr>
            <w:tcW w:w="3539" w:type="dxa"/>
          </w:tcPr>
          <w:p w14:paraId="01FAE021" w14:textId="6CC50550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10750445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79C26794" w14:textId="77777777" w:rsidTr="00971A70">
        <w:tc>
          <w:tcPr>
            <w:tcW w:w="3539" w:type="dxa"/>
          </w:tcPr>
          <w:p w14:paraId="255E9F0E" w14:textId="2210AB36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3A08AC2F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2430AFE" w14:textId="77777777" w:rsidTr="00971A70">
        <w:tc>
          <w:tcPr>
            <w:tcW w:w="3539" w:type="dxa"/>
          </w:tcPr>
          <w:p w14:paraId="3034A555" w14:textId="694C0790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6EB78A57" w14:textId="7B74DD77" w:rsidR="00A45B11" w:rsidRPr="00A45B11" w:rsidRDefault="00A45B11" w:rsidP="00A45B11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59820028" w14:textId="77777777" w:rsidTr="00971A70">
        <w:tc>
          <w:tcPr>
            <w:tcW w:w="3539" w:type="dxa"/>
          </w:tcPr>
          <w:p w14:paraId="7DC9CBBF" w14:textId="07F2DAE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419A5A2B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D3582" w:rsidRPr="00156806" w14:paraId="4B68E2AC" w14:textId="77777777" w:rsidTr="005B7AAC">
        <w:tc>
          <w:tcPr>
            <w:tcW w:w="3681" w:type="dxa"/>
          </w:tcPr>
          <w:p w14:paraId="7690173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10D7BC8D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F6934C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21AA20A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C73B1E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they dispute the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proofErr w:type="gramEnd"/>
          </w:p>
          <w:p w14:paraId="6F662B9A" w14:textId="70DD5844" w:rsidR="009D3582" w:rsidRPr="00AB6046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0033AD71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9917CB9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3D6AB9A6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4260E182" w:rsidR="009D3582" w:rsidRPr="00102530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AB6046" w:rsidRPr="00156806" w14:paraId="10293504" w14:textId="77777777" w:rsidTr="005B7AAC">
        <w:trPr>
          <w:trHeight w:val="680"/>
        </w:trPr>
        <w:tc>
          <w:tcPr>
            <w:tcW w:w="3681" w:type="dxa"/>
          </w:tcPr>
          <w:p w14:paraId="4111B5B3" w14:textId="38AAC89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timeline of what happened</w:t>
            </w:r>
          </w:p>
        </w:tc>
        <w:tc>
          <w:tcPr>
            <w:tcW w:w="6344" w:type="dxa"/>
          </w:tcPr>
          <w:p w14:paraId="2BFA41F8" w14:textId="553EF10E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3AC19758" w14:textId="1952D580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FD7D30D" w14:textId="77777777" w:rsidR="00AB6046" w:rsidRDefault="00AB6046" w:rsidP="00AB6046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F746A91" w14:textId="26269A9B" w:rsidR="00AB6046" w:rsidRPr="007C2D17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AB6046" w:rsidRPr="00156806" w14:paraId="6BD09968" w14:textId="77777777" w:rsidTr="005B7AAC">
        <w:trPr>
          <w:trHeight w:val="680"/>
        </w:trPr>
        <w:tc>
          <w:tcPr>
            <w:tcW w:w="3681" w:type="dxa"/>
          </w:tcPr>
          <w:p w14:paraId="33E1E363" w14:textId="7057FFE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!=null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}&gt;&gt;</w:t>
            </w:r>
          </w:p>
        </w:tc>
        <w:tc>
          <w:tcPr>
            <w:tcW w:w="6344" w:type="dxa"/>
          </w:tcPr>
          <w:p w14:paraId="7BDD173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B6046" w:rsidRPr="00156806" w14:paraId="6C1F8173" w14:textId="77777777" w:rsidTr="005B7AAC">
        <w:trPr>
          <w:trHeight w:val="680"/>
        </w:trPr>
        <w:tc>
          <w:tcPr>
            <w:tcW w:w="3681" w:type="dxa"/>
          </w:tcPr>
          <w:p w14:paraId="0A48BC5D" w14:textId="7777777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evidence</w:t>
            </w:r>
          </w:p>
          <w:p w14:paraId="5C5F669D" w14:textId="77777777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52F06A01" w14:textId="598EAE44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AB6046" w:rsidRPr="00156806" w14:paraId="797F1214" w14:textId="77777777" w:rsidTr="005B7AAC">
        <w:trPr>
          <w:trHeight w:val="680"/>
        </w:trPr>
        <w:tc>
          <w:tcPr>
            <w:tcW w:w="3681" w:type="dxa"/>
          </w:tcPr>
          <w:p w14:paraId="30644497" w14:textId="25A0C02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11A81D7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156806" w14:paraId="4B1620D4" w14:textId="77777777" w:rsidTr="005B7AAC">
        <w:trPr>
          <w:trHeight w:val="680"/>
        </w:trPr>
        <w:tc>
          <w:tcPr>
            <w:tcW w:w="3681" w:type="dxa"/>
          </w:tcPr>
          <w:p w14:paraId="630F2E33" w14:textId="6AB651F4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586C3ABC" w14:textId="77777777" w:rsidR="00971A70" w:rsidRDefault="00971A70" w:rsidP="00C3564D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5B7AAC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6F72DD9F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5B7AAC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421BFD4E" w:rsidR="001F0201" w:rsidRPr="00C83FB8" w:rsidRDefault="001E11AC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3584014C" w:rsidR="001F0201" w:rsidRPr="00C83FB8" w:rsidRDefault="001E11AC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71A70" w:rsidRPr="00156806" w14:paraId="33AA528E" w14:textId="77777777" w:rsidTr="005B7AAC">
        <w:tc>
          <w:tcPr>
            <w:tcW w:w="3681" w:type="dxa"/>
          </w:tcPr>
          <w:p w14:paraId="29468654" w14:textId="77777777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17E463CF" w14:textId="6A603330" w:rsidR="00C54482" w:rsidRDefault="00C54482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2FD5AF14" w14:textId="77777777" w:rsidR="00971A70" w:rsidRDefault="00971A70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4AB88799" w14:textId="77777777" w:rsidR="00B22B71" w:rsidRDefault="00B22B71" w:rsidP="000559C2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1DDB8E0C" w14:textId="77777777" w:rsidR="000559C2" w:rsidRDefault="000559C2" w:rsidP="000559C2">
      <w:pPr>
        <w:rPr>
          <w:rFonts w:ascii="Segoe UI" w:hAnsi="Segoe UI" w:cs="Segoe UI"/>
          <w:sz w:val="21"/>
          <w:szCs w:val="21"/>
        </w:rPr>
      </w:pPr>
      <w:r w:rsidRPr="001063F2">
        <w:rPr>
          <w:rFonts w:ascii="Segoe UI" w:hAnsi="Segoe UI" w:cs="Segoe UI"/>
          <w:sz w:val="21"/>
          <w:szCs w:val="21"/>
        </w:rPr>
        <w:t>&lt;&lt;cs_{</w:t>
      </w:r>
      <w:proofErr w:type="spellStart"/>
      <w:r w:rsidRPr="001063F2">
        <w:rPr>
          <w:rFonts w:ascii="Segoe UI" w:hAnsi="Segoe UI" w:cs="Segoe UI"/>
          <w:sz w:val="21"/>
          <w:szCs w:val="21"/>
        </w:rPr>
        <w:t>allocatedTrack</w:t>
      </w:r>
      <w:proofErr w:type="spellEnd"/>
      <w:r w:rsidRPr="001063F2">
        <w:rPr>
          <w:rFonts w:ascii="Segoe UI" w:hAnsi="Segoe UI" w:cs="Segoe UI"/>
          <w:sz w:val="21"/>
          <w:szCs w:val="21"/>
        </w:rPr>
        <w:t>=='SMALL_CLAIM'}&gt;&gt;</w:t>
      </w:r>
    </w:p>
    <w:p w14:paraId="38D9FD6A" w14:textId="3423F479" w:rsidR="000559C2" w:rsidRPr="000559C2" w:rsidRDefault="000559C2" w:rsidP="000559C2">
      <w:pPr>
        <w:rPr>
          <w:rFonts w:ascii="Segoe UI" w:hAnsi="Segoe UI" w:cs="Segoe UI"/>
          <w:sz w:val="21"/>
          <w:szCs w:val="21"/>
        </w:rPr>
      </w:pPr>
      <w:r w:rsidRPr="009F2025">
        <w:rPr>
          <w:rFonts w:ascii="Segoe UI" w:hAnsi="Segoe UI" w:cs="Segoe UI"/>
          <w:sz w:val="21"/>
          <w:szCs w:val="21"/>
        </w:rPr>
        <w:t>&lt;&lt;cs</w:t>
      </w:r>
      <w:proofErr w:type="gramStart"/>
      <w:r w:rsidRPr="009F2025">
        <w:rPr>
          <w:rFonts w:ascii="Segoe UI" w:hAnsi="Segoe UI" w:cs="Segoe UI"/>
          <w:sz w:val="21"/>
          <w:szCs w:val="21"/>
        </w:rPr>
        <w:t>_{</w:t>
      </w:r>
      <w:proofErr w:type="spellStart"/>
      <w:proofErr w:type="gramEnd"/>
      <w:r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Pr="004C0CF4">
        <w:rPr>
          <w:rFonts w:ascii="Segoe UI" w:hAnsi="Segoe UI" w:cs="Segoe UI"/>
          <w:sz w:val="21"/>
          <w:szCs w:val="21"/>
        </w:rPr>
        <w:t xml:space="preserve"> == </w:t>
      </w:r>
      <w:r>
        <w:rPr>
          <w:rFonts w:ascii="Segoe UI" w:hAnsi="Segoe UI" w:cs="Segoe UI"/>
          <w:sz w:val="21"/>
          <w:szCs w:val="21"/>
        </w:rPr>
        <w:t>‘</w:t>
      </w:r>
      <w:r w:rsidRPr="004C0CF4">
        <w:rPr>
          <w:rFonts w:ascii="Segoe UI" w:hAnsi="Segoe UI" w:cs="Segoe UI"/>
          <w:sz w:val="21"/>
          <w:szCs w:val="21"/>
        </w:rPr>
        <w:t>FULL_DEFENCE</w:t>
      </w:r>
      <w:r>
        <w:rPr>
          <w:rFonts w:ascii="Segoe UI" w:hAnsi="Segoe UI" w:cs="Segoe UI"/>
          <w:sz w:val="21"/>
          <w:szCs w:val="21"/>
        </w:rPr>
        <w:t>’</w:t>
      </w:r>
      <w:r w:rsidRPr="004C0CF4">
        <w:rPr>
          <w:rFonts w:ascii="Segoe UI" w:hAnsi="Segoe UI" w:cs="Segoe UI"/>
          <w:sz w:val="21"/>
          <w:szCs w:val="21"/>
        </w:rPr>
        <w:t xml:space="preserve">|| </w:t>
      </w:r>
      <w:proofErr w:type="spellStart"/>
      <w:r w:rsidRPr="004C0CF4">
        <w:rPr>
          <w:rFonts w:ascii="Segoe UI" w:hAnsi="Segoe UI" w:cs="Segoe UI"/>
          <w:sz w:val="21"/>
          <w:szCs w:val="21"/>
        </w:rPr>
        <w:t>responseType</w:t>
      </w:r>
      <w:proofErr w:type="spellEnd"/>
      <w:r w:rsidRPr="004C0CF4">
        <w:rPr>
          <w:rFonts w:ascii="Segoe UI" w:hAnsi="Segoe UI" w:cs="Segoe UI"/>
          <w:sz w:val="21"/>
          <w:szCs w:val="21"/>
        </w:rPr>
        <w:t xml:space="preserve"> == </w:t>
      </w:r>
      <w:r>
        <w:rPr>
          <w:rFonts w:ascii="Segoe UI" w:hAnsi="Segoe UI" w:cs="Segoe UI"/>
          <w:sz w:val="21"/>
          <w:szCs w:val="21"/>
        </w:rPr>
        <w:t>‘</w:t>
      </w:r>
      <w:r w:rsidRPr="004C0CF4">
        <w:rPr>
          <w:rFonts w:ascii="Segoe UI" w:hAnsi="Segoe UI" w:cs="Segoe UI"/>
          <w:sz w:val="21"/>
          <w:szCs w:val="21"/>
        </w:rPr>
        <w:t>PART_ADMISSION</w:t>
      </w:r>
      <w:r>
        <w:rPr>
          <w:rFonts w:ascii="Segoe UI" w:hAnsi="Segoe UI" w:cs="Segoe UI"/>
          <w:sz w:val="21"/>
          <w:szCs w:val="21"/>
        </w:rPr>
        <w:t>’</w:t>
      </w:r>
      <w:r w:rsidRPr="009F2025">
        <w:rPr>
          <w:rFonts w:ascii="Segoe UI" w:hAnsi="Segoe UI" w:cs="Segoe UI"/>
          <w:sz w:val="21"/>
          <w:szCs w:val="21"/>
        </w:rPr>
        <w:t>}&gt;&gt;</w:t>
      </w:r>
    </w:p>
    <w:p w14:paraId="0E892226" w14:textId="4B23D61D" w:rsidR="00B22B71" w:rsidRDefault="00B22B71" w:rsidP="00B22B71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237"/>
        <w:gridCol w:w="44"/>
      </w:tblGrid>
      <w:tr w:rsidR="00B22B71" w:rsidRPr="00BB7A96" w14:paraId="330E0D5F" w14:textId="77777777" w:rsidTr="005B7AAC">
        <w:trPr>
          <w:gridAfter w:val="1"/>
          <w:wAfter w:w="44" w:type="dxa"/>
        </w:trPr>
        <w:tc>
          <w:tcPr>
            <w:tcW w:w="9918" w:type="dxa"/>
            <w:gridSpan w:val="2"/>
          </w:tcPr>
          <w:p w14:paraId="3DEFC965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==false}&gt;&gt;</w:t>
            </w:r>
          </w:p>
        </w:tc>
      </w:tr>
      <w:tr w:rsidR="00B22B71" w:rsidRPr="00BB7A96" w14:paraId="2A82694E" w14:textId="77777777" w:rsidTr="005B7AAC">
        <w:trPr>
          <w:gridAfter w:val="1"/>
          <w:wAfter w:w="44" w:type="dxa"/>
        </w:trPr>
        <w:tc>
          <w:tcPr>
            <w:tcW w:w="3681" w:type="dxa"/>
          </w:tcPr>
          <w:p w14:paraId="3D23BBA5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Willing to try mediation</w:t>
            </w:r>
          </w:p>
        </w:tc>
        <w:tc>
          <w:tcPr>
            <w:tcW w:w="6237" w:type="dxa"/>
          </w:tcPr>
          <w:p w14:paraId="1EE28362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&lt;&lt;cs_{mediatio</w:t>
            </w:r>
            <w: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</w:t>
            </w:r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</w:t>
            </w:r>
            <w:r w:rsidRPr="0048720B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’</w:t>
            </w:r>
            <w:r w:rsidRPr="0048720B">
              <w:rPr>
                <w:rFonts w:ascii="Segoe UI" w:hAnsi="Segoe UI" w:cs="Segoe UI"/>
                <w:sz w:val="21"/>
                <w:szCs w:val="21"/>
              </w:rPr>
              <w:t>Y</w:t>
            </w:r>
            <w:r>
              <w:rPr>
                <w:rFonts w:ascii="Segoe UI" w:hAnsi="Segoe UI" w:cs="Segoe UI"/>
                <w:sz w:val="21"/>
                <w:szCs w:val="21"/>
              </w:rPr>
              <w:t>es</w:t>
            </w:r>
            <w:r w:rsidRPr="0048720B">
              <w:rPr>
                <w:rFonts w:ascii="Segoe UI" w:hAnsi="Segoe UI" w:cs="Segoe UI"/>
                <w:sz w:val="21"/>
                <w:szCs w:val="21"/>
              </w:rPr>
              <w:t>’</w:t>
            </w:r>
            <w:r w:rsidRPr="0048720B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}&gt;&gt;</w:t>
            </w:r>
          </w:p>
          <w:p w14:paraId="72D7034A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Yes</w:t>
            </w:r>
          </w:p>
          <w:p w14:paraId="3DA63308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&lt;&lt;else&gt;&gt;</w:t>
            </w:r>
          </w:p>
          <w:p w14:paraId="2C008B34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No</w:t>
            </w:r>
          </w:p>
          <w:p w14:paraId="2BE926CE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BB7A96"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&lt;&lt;es_&gt;&gt;</w:t>
            </w:r>
          </w:p>
        </w:tc>
      </w:tr>
      <w:tr w:rsidR="00B22B71" w:rsidRPr="00BB7A96" w14:paraId="13FEDE92" w14:textId="77777777" w:rsidTr="005B7AAC">
        <w:trPr>
          <w:gridAfter w:val="1"/>
          <w:wAfter w:w="44" w:type="dxa"/>
        </w:trPr>
        <w:tc>
          <w:tcPr>
            <w:tcW w:w="9918" w:type="dxa"/>
            <w:gridSpan w:val="2"/>
          </w:tcPr>
          <w:p w14:paraId="680E9F37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6177F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&lt;&lt;er_&gt;&gt;</w:t>
            </w:r>
          </w:p>
        </w:tc>
      </w:tr>
      <w:tr w:rsidR="00B22B71" w:rsidRPr="00BB7A96" w14:paraId="16EA144B" w14:textId="77777777" w:rsidTr="005B7AAC">
        <w:tc>
          <w:tcPr>
            <w:tcW w:w="9962" w:type="dxa"/>
            <w:gridSpan w:val="3"/>
          </w:tcPr>
          <w:p w14:paraId="33AD357F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cr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checkCarmToggle</w:t>
            </w:r>
            <w:proofErr w:type="spellEnd"/>
            <w:r w:rsidRPr="00801F18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==true}&gt;&gt;</w:t>
            </w:r>
          </w:p>
        </w:tc>
      </w:tr>
      <w:tr w:rsidR="00B22B71" w:rsidRPr="00BB7A96" w14:paraId="42A88E7A" w14:textId="77777777" w:rsidTr="005B7AAC">
        <w:tc>
          <w:tcPr>
            <w:tcW w:w="3681" w:type="dxa"/>
          </w:tcPr>
          <w:p w14:paraId="2D193BD7" w14:textId="7839DF2E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First Name</w:t>
            </w:r>
            <w:r w:rsidR="00926FB1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res1</w:t>
            </w:r>
          </w:p>
        </w:tc>
        <w:tc>
          <w:tcPr>
            <w:tcW w:w="6281" w:type="dxa"/>
            <w:gridSpan w:val="2"/>
          </w:tcPr>
          <w:p w14:paraId="3C198298" w14:textId="2A72BB74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D83777" w:rsidRPr="00D83777">
              <w:rPr>
                <w:rFonts w:ascii="Segoe UI" w:hAnsi="Segoe UI" w:cs="Segoe UI"/>
                <w:sz w:val="21"/>
                <w:szCs w:val="21"/>
              </w:rPr>
              <w:t>mediationFirstName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39B3D2BE" w14:textId="77777777" w:rsidR="00B22B71" w:rsidRPr="00BB7A96" w:rsidRDefault="00B22B71" w:rsidP="003E304C">
            <w:pPr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22B71" w:rsidRPr="00BB7A96" w14:paraId="2C97C347" w14:textId="77777777" w:rsidTr="005B7AAC">
        <w:tc>
          <w:tcPr>
            <w:tcW w:w="3681" w:type="dxa"/>
          </w:tcPr>
          <w:p w14:paraId="576EB4C9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Last Name</w:t>
            </w:r>
          </w:p>
        </w:tc>
        <w:tc>
          <w:tcPr>
            <w:tcW w:w="6281" w:type="dxa"/>
            <w:gridSpan w:val="2"/>
          </w:tcPr>
          <w:p w14:paraId="4D1A7463" w14:textId="76501DFF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47446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</w:t>
            </w:r>
            <w:r>
              <w:rPr>
                <w:rFonts w:ascii="Segoe UI" w:hAnsi="Segoe UI" w:cs="Segoe UI"/>
                <w:sz w:val="21"/>
                <w:szCs w:val="21"/>
              </w:rPr>
              <w:t>Last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Name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0AEFCCFD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22B71" w:rsidRPr="00BB7A96" w14:paraId="24988A3B" w14:textId="77777777" w:rsidTr="005B7AAC">
        <w:tc>
          <w:tcPr>
            <w:tcW w:w="3681" w:type="dxa"/>
          </w:tcPr>
          <w:p w14:paraId="552B4B91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Number </w:t>
            </w:r>
          </w:p>
          <w:p w14:paraId="78FECC2B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61EB8D4C" w14:textId="412A4EBC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47446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ediationContactNumber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B22B71" w:rsidRPr="00BB7A96" w14:paraId="7E3360FF" w14:textId="77777777" w:rsidTr="005B7AAC">
        <w:tc>
          <w:tcPr>
            <w:tcW w:w="3681" w:type="dxa"/>
          </w:tcPr>
          <w:p w14:paraId="0AFBC950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Contact Email      </w:t>
            </w:r>
          </w:p>
        </w:tc>
        <w:tc>
          <w:tcPr>
            <w:tcW w:w="6281" w:type="dxa"/>
            <w:gridSpan w:val="2"/>
          </w:tcPr>
          <w:p w14:paraId="7866A74C" w14:textId="297C2770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="00047446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ediationEmail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152D1961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22B71" w:rsidRPr="00BB7A96" w14:paraId="3A193267" w14:textId="77777777" w:rsidTr="005B7AAC">
        <w:tc>
          <w:tcPr>
            <w:tcW w:w="9962" w:type="dxa"/>
            <w:gridSpan w:val="3"/>
          </w:tcPr>
          <w:p w14:paraId="141D10C6" w14:textId="2CD52122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47446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==false}&gt;&gt;</w:t>
            </w:r>
          </w:p>
        </w:tc>
      </w:tr>
      <w:tr w:rsidR="00B22B71" w:rsidRPr="00BB7A96" w14:paraId="1B1B613D" w14:textId="77777777" w:rsidTr="005B7AAC">
        <w:tc>
          <w:tcPr>
            <w:tcW w:w="3681" w:type="dxa"/>
          </w:tcPr>
          <w:p w14:paraId="73AF7547" w14:textId="77777777" w:rsidR="00B22B71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Are there any dates in the next 3 months when you cannot attend mediation?</w:t>
            </w:r>
          </w:p>
          <w:p w14:paraId="2D331928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  <w:tc>
          <w:tcPr>
            <w:tcW w:w="6281" w:type="dxa"/>
            <w:gridSpan w:val="2"/>
          </w:tcPr>
          <w:p w14:paraId="1C58F0D2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No</w:t>
            </w:r>
          </w:p>
        </w:tc>
      </w:tr>
      <w:tr w:rsidR="00B22B71" w:rsidRPr="00BB7A96" w14:paraId="0E5F7FC9" w14:textId="77777777" w:rsidTr="005B7AAC">
        <w:tc>
          <w:tcPr>
            <w:tcW w:w="9962" w:type="dxa"/>
            <w:gridSpan w:val="3"/>
          </w:tcPr>
          <w:p w14:paraId="046E1670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874D7" w:rsidRPr="00BB7A96" w14:paraId="61F37FA6" w14:textId="77777777" w:rsidTr="005B7AAC">
        <w:tc>
          <w:tcPr>
            <w:tcW w:w="9962" w:type="dxa"/>
            <w:gridSpan w:val="3"/>
          </w:tcPr>
          <w:p w14:paraId="00B6053C" w14:textId="44DA4C40" w:rsidR="007874D7" w:rsidRPr="00BB7A96" w:rsidRDefault="007874D7" w:rsidP="007874D7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r w:rsidR="00047446">
              <w:rPr>
                <w:rFonts w:ascii="Segoe UI" w:hAnsi="Segoe UI" w:cs="Segoe UI"/>
                <w:sz w:val="21"/>
                <w:szCs w:val="21"/>
              </w:rPr>
              <w:t>m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ediationUnavailableDatesExists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==true}&gt;&gt;</w:t>
            </w:r>
          </w:p>
        </w:tc>
      </w:tr>
      <w:tr w:rsidR="00B22B71" w:rsidRPr="00BB7A96" w14:paraId="01CD1521" w14:textId="77777777" w:rsidTr="005B7AAC">
        <w:tc>
          <w:tcPr>
            <w:tcW w:w="9962" w:type="dxa"/>
            <w:gridSpan w:val="3"/>
          </w:tcPr>
          <w:p w14:paraId="5574EDA1" w14:textId="4862136E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i/>
                <w:iCs/>
                <w:sz w:val="21"/>
                <w:szCs w:val="21"/>
              </w:rPr>
              <w:t>rr_</w:t>
            </w:r>
            <w:r w:rsidR="00BF4BFC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B22B71" w:rsidRPr="00BB7A96" w14:paraId="0D63AB35" w14:textId="77777777" w:rsidTr="005B7AAC">
        <w:tc>
          <w:tcPr>
            <w:tcW w:w="9962" w:type="dxa"/>
            <w:gridSpan w:val="3"/>
          </w:tcPr>
          <w:p w14:paraId="33B04C16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==null}&gt;&gt;</w:t>
            </w:r>
          </w:p>
        </w:tc>
      </w:tr>
      <w:tr w:rsidR="00B22B71" w:rsidRPr="00BB7A96" w14:paraId="71A85D67" w14:textId="77777777" w:rsidTr="005B7AAC">
        <w:tc>
          <w:tcPr>
            <w:tcW w:w="3681" w:type="dxa"/>
          </w:tcPr>
          <w:p w14:paraId="43ABD81C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Date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s</w:t>
            </w: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 Unavailable</w:t>
            </w:r>
          </w:p>
        </w:tc>
        <w:tc>
          <w:tcPr>
            <w:tcW w:w="6281" w:type="dxa"/>
            <w:gridSpan w:val="2"/>
          </w:tcPr>
          <w:p w14:paraId="328E8B6E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2187CBF6" w14:textId="77777777" w:rsidR="00B22B71" w:rsidRPr="00BB7A96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B22B71" w:rsidRPr="00BB7A96" w14:paraId="17DE93C1" w14:textId="77777777" w:rsidTr="005B7AAC">
        <w:tc>
          <w:tcPr>
            <w:tcW w:w="9962" w:type="dxa"/>
            <w:gridSpan w:val="3"/>
          </w:tcPr>
          <w:p w14:paraId="63142BBB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B22B71" w:rsidRPr="00BB7A96" w14:paraId="67DC15B8" w14:textId="77777777" w:rsidTr="005B7AAC">
        <w:tc>
          <w:tcPr>
            <w:tcW w:w="9962" w:type="dxa"/>
            <w:gridSpan w:val="3"/>
          </w:tcPr>
          <w:p w14:paraId="50D71F64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cr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_{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!=null}&gt;&gt;</w:t>
            </w:r>
          </w:p>
        </w:tc>
      </w:tr>
      <w:tr w:rsidR="00B22B71" w:rsidRPr="00BB7A96" w14:paraId="47583149" w14:textId="77777777" w:rsidTr="005B7AAC">
        <w:tc>
          <w:tcPr>
            <w:tcW w:w="3681" w:type="dxa"/>
          </w:tcPr>
          <w:p w14:paraId="013A1E3F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Dates Unavailable </w:t>
            </w:r>
          </w:p>
          <w:p w14:paraId="2DA707AB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 xml:space="preserve">From </w:t>
            </w:r>
          </w:p>
          <w:p w14:paraId="7BDDE81C" w14:textId="77777777" w:rsidR="00B22B71" w:rsidRPr="00EE54F9" w:rsidRDefault="00B22B71" w:rsidP="003E304C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EE54F9">
              <w:rPr>
                <w:rFonts w:ascii="Segoe UI" w:hAnsi="Segoe UI" w:cs="Segoe UI"/>
                <w:b/>
                <w:bCs/>
                <w:sz w:val="21"/>
                <w:szCs w:val="21"/>
              </w:rPr>
              <w:t>To</w:t>
            </w:r>
          </w:p>
        </w:tc>
        <w:tc>
          <w:tcPr>
            <w:tcW w:w="6281" w:type="dxa"/>
            <w:gridSpan w:val="2"/>
          </w:tcPr>
          <w:p w14:paraId="0B1E8056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2C2E0C61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value.fromDate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7D9DB45C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proofErr w:type="gramStart"/>
            <w:r w:rsidRPr="00BB7A96">
              <w:rPr>
                <w:rFonts w:ascii="Segoe UI" w:hAnsi="Segoe UI" w:cs="Segoe UI"/>
                <w:sz w:val="21"/>
                <w:szCs w:val="21"/>
              </w:rPr>
              <w:t>value.toDate</w:t>
            </w:r>
            <w:proofErr w:type="spellEnd"/>
            <w:proofErr w:type="gram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  <w:p w14:paraId="261D266F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7874D7" w:rsidRPr="00BB7A96" w14:paraId="2CEC7627" w14:textId="77777777" w:rsidTr="005B7AAC">
        <w:tc>
          <w:tcPr>
            <w:tcW w:w="9962" w:type="dxa"/>
            <w:gridSpan w:val="3"/>
          </w:tcPr>
          <w:p w14:paraId="1D67A9DE" w14:textId="05709D89" w:rsidR="007874D7" w:rsidRDefault="007874D7" w:rsidP="007874D7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B22B71" w:rsidRPr="00BB7A96" w14:paraId="16E8727C" w14:textId="77777777" w:rsidTr="005B7AAC">
        <w:tc>
          <w:tcPr>
            <w:tcW w:w="9962" w:type="dxa"/>
            <w:gridSpan w:val="3"/>
          </w:tcPr>
          <w:p w14:paraId="067D7B1B" w14:textId="53BF5799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</w:t>
            </w:r>
            <w:proofErr w:type="spellStart"/>
            <w:r w:rsidRPr="00BB7A96">
              <w:rPr>
                <w:rFonts w:ascii="Segoe UI" w:hAnsi="Segoe UI" w:cs="Segoe UI"/>
                <w:sz w:val="21"/>
                <w:szCs w:val="21"/>
              </w:rPr>
              <w:t>er_</w:t>
            </w:r>
            <w:r w:rsidR="00BF4BFC">
              <w:rPr>
                <w:rFonts w:ascii="Segoe UI" w:hAnsi="Segoe UI" w:cs="Segoe UI"/>
                <w:sz w:val="21"/>
                <w:szCs w:val="21"/>
              </w:rPr>
              <w:t>mediation</w:t>
            </w:r>
            <w:r w:rsidRPr="00BB7A96">
              <w:rPr>
                <w:rFonts w:ascii="Segoe UI" w:hAnsi="Segoe UI" w:cs="Segoe UI"/>
                <w:sz w:val="21"/>
                <w:szCs w:val="21"/>
              </w:rPr>
              <w:t>UnavailableDatesList</w:t>
            </w:r>
            <w:proofErr w:type="spellEnd"/>
            <w:r w:rsidRPr="00BB7A96">
              <w:rPr>
                <w:rFonts w:ascii="Segoe UI" w:hAnsi="Segoe UI" w:cs="Segoe UI"/>
                <w:sz w:val="21"/>
                <w:szCs w:val="21"/>
              </w:rPr>
              <w:t>&gt;&gt;</w:t>
            </w:r>
          </w:p>
        </w:tc>
      </w:tr>
      <w:tr w:rsidR="00B22B71" w:rsidRPr="00BB7A96" w14:paraId="409D3311" w14:textId="77777777" w:rsidTr="005B7AAC">
        <w:tc>
          <w:tcPr>
            <w:tcW w:w="9962" w:type="dxa"/>
            <w:gridSpan w:val="3"/>
          </w:tcPr>
          <w:p w14:paraId="6E7CB0F2" w14:textId="77777777" w:rsidR="00B22B71" w:rsidRDefault="00B22B71" w:rsidP="003E304C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t>&lt;&lt;er_&gt;&gt;</w:t>
            </w:r>
          </w:p>
        </w:tc>
      </w:tr>
      <w:tr w:rsidR="007874D7" w:rsidRPr="00BB7A96" w14:paraId="1147B3D5" w14:textId="77777777" w:rsidTr="005B7AAC">
        <w:tc>
          <w:tcPr>
            <w:tcW w:w="9962" w:type="dxa"/>
            <w:gridSpan w:val="3"/>
          </w:tcPr>
          <w:p w14:paraId="69BCF674" w14:textId="77777777" w:rsidR="007874D7" w:rsidRDefault="007874D7" w:rsidP="007874D7">
            <w:pPr>
              <w:rPr>
                <w:rFonts w:ascii="Segoe UI" w:hAnsi="Segoe UI" w:cs="Segoe UI"/>
                <w:sz w:val="21"/>
                <w:szCs w:val="21"/>
              </w:rPr>
            </w:pPr>
            <w:r w:rsidRPr="00BB7A96">
              <w:rPr>
                <w:rFonts w:ascii="Segoe UI" w:hAnsi="Segoe UI" w:cs="Segoe UI"/>
                <w:sz w:val="21"/>
                <w:szCs w:val="21"/>
              </w:rPr>
              <w:lastRenderedPageBreak/>
              <w:t>&lt;&lt;er_&gt;&gt;</w:t>
            </w:r>
          </w:p>
        </w:tc>
      </w:tr>
    </w:tbl>
    <w:p w14:paraId="7A467AD9" w14:textId="77777777" w:rsidR="000559C2" w:rsidRDefault="000559C2" w:rsidP="000559C2">
      <w:pP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 w:rsidRPr="00942DB3"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 w14:paraId="7CE3D7B5" w14:textId="77777777" w:rsidR="000559C2" w:rsidRPr="00942DB3" w:rsidRDefault="000559C2" w:rsidP="000559C2">
      <w:pP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 w:rsidRPr="00942DB3"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 w14:paraId="36F2F52F" w14:textId="763585F8" w:rsidR="00B22B71" w:rsidRPr="00B22B71" w:rsidRDefault="00B22B71" w:rsidP="00B22B71">
      <w:pPr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25"/>
      </w:tblGrid>
      <w:tr w:rsidR="00B22B71" w:rsidRPr="00A9384B" w14:paraId="77BAD76D" w14:textId="77777777" w:rsidTr="00225408">
        <w:trPr>
          <w:trHeight w:val="680"/>
        </w:trPr>
        <w:tc>
          <w:tcPr>
            <w:tcW w:w="10025" w:type="dxa"/>
          </w:tcPr>
          <w:p w14:paraId="6D267747" w14:textId="5A829255" w:rsidR="00B22B71" w:rsidRPr="00B22B71" w:rsidRDefault="00B22B71" w:rsidP="00B22B71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</w:tc>
      </w:tr>
    </w:tbl>
    <w:p w14:paraId="6944E776" w14:textId="3C7B29AC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22F6C4EA" w14:textId="77777777" w:rsidR="008F1522" w:rsidRDefault="008F1522" w:rsidP="008F1522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&lt;&lt;statementOfTruth.name&gt;&gt;</w:t>
            </w:r>
          </w:p>
          <w:p w14:paraId="6D020FC7" w14:textId="6FECFDBA" w:rsidR="005A6E0A" w:rsidRPr="0080237C" w:rsidRDefault="008F1522" w:rsidP="008F1522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</w:t>
            </w:r>
            <w:proofErr w:type="spellStart"/>
            <w:r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3555EA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A05E" w14:textId="77777777" w:rsidR="003555EA" w:rsidRDefault="003555EA" w:rsidP="00812032">
      <w:r>
        <w:separator/>
      </w:r>
    </w:p>
  </w:endnote>
  <w:endnote w:type="continuationSeparator" w:id="0">
    <w:p w14:paraId="08AAE6F9" w14:textId="77777777" w:rsidR="003555EA" w:rsidRDefault="003555E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ACFB" w14:textId="25C54D7E" w:rsidR="009D3582" w:rsidRDefault="009D3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00039DB1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677A" w14:textId="413DEEEC" w:rsidR="009D3582" w:rsidRDefault="009D3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9C6D" w14:textId="77777777" w:rsidR="003555EA" w:rsidRDefault="003555EA" w:rsidP="00812032">
      <w:r>
        <w:separator/>
      </w:r>
    </w:p>
  </w:footnote>
  <w:footnote w:type="continuationSeparator" w:id="0">
    <w:p w14:paraId="304017C6" w14:textId="77777777" w:rsidR="003555EA" w:rsidRDefault="003555E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74743">
    <w:abstractNumId w:val="0"/>
  </w:num>
  <w:num w:numId="2" w16cid:durableId="415058499">
    <w:abstractNumId w:val="8"/>
  </w:num>
  <w:num w:numId="3" w16cid:durableId="1792048433">
    <w:abstractNumId w:val="7"/>
  </w:num>
  <w:num w:numId="4" w16cid:durableId="2019770955">
    <w:abstractNumId w:val="4"/>
  </w:num>
  <w:num w:numId="5" w16cid:durableId="543100898">
    <w:abstractNumId w:val="9"/>
  </w:num>
  <w:num w:numId="6" w16cid:durableId="347096588">
    <w:abstractNumId w:val="10"/>
  </w:num>
  <w:num w:numId="7" w16cid:durableId="692343097">
    <w:abstractNumId w:val="16"/>
  </w:num>
  <w:num w:numId="8" w16cid:durableId="851802170">
    <w:abstractNumId w:val="22"/>
  </w:num>
  <w:num w:numId="9" w16cid:durableId="657269478">
    <w:abstractNumId w:val="5"/>
  </w:num>
  <w:num w:numId="10" w16cid:durableId="1660694758">
    <w:abstractNumId w:val="29"/>
  </w:num>
  <w:num w:numId="11" w16cid:durableId="804202928">
    <w:abstractNumId w:val="11"/>
  </w:num>
  <w:num w:numId="12" w16cid:durableId="766971381">
    <w:abstractNumId w:val="6"/>
  </w:num>
  <w:num w:numId="13" w16cid:durableId="388578302">
    <w:abstractNumId w:val="13"/>
  </w:num>
  <w:num w:numId="14" w16cid:durableId="424150446">
    <w:abstractNumId w:val="17"/>
  </w:num>
  <w:num w:numId="15" w16cid:durableId="1438670720">
    <w:abstractNumId w:val="24"/>
  </w:num>
  <w:num w:numId="16" w16cid:durableId="208808512">
    <w:abstractNumId w:val="19"/>
  </w:num>
  <w:num w:numId="17" w16cid:durableId="1996565813">
    <w:abstractNumId w:val="28"/>
  </w:num>
  <w:num w:numId="18" w16cid:durableId="1353338006">
    <w:abstractNumId w:val="27"/>
  </w:num>
  <w:num w:numId="19" w16cid:durableId="2129271560">
    <w:abstractNumId w:val="1"/>
  </w:num>
  <w:num w:numId="20" w16cid:durableId="194462181">
    <w:abstractNumId w:val="26"/>
  </w:num>
  <w:num w:numId="21" w16cid:durableId="1973975081">
    <w:abstractNumId w:val="3"/>
  </w:num>
  <w:num w:numId="22" w16cid:durableId="320499599">
    <w:abstractNumId w:val="15"/>
  </w:num>
  <w:num w:numId="23" w16cid:durableId="1492064069">
    <w:abstractNumId w:val="2"/>
  </w:num>
  <w:num w:numId="24" w16cid:durableId="555550810">
    <w:abstractNumId w:val="12"/>
  </w:num>
  <w:num w:numId="25" w16cid:durableId="500894592">
    <w:abstractNumId w:val="30"/>
  </w:num>
  <w:num w:numId="26" w16cid:durableId="1574974410">
    <w:abstractNumId w:val="20"/>
  </w:num>
  <w:num w:numId="27" w16cid:durableId="297420112">
    <w:abstractNumId w:val="14"/>
  </w:num>
  <w:num w:numId="28" w16cid:durableId="1242251906">
    <w:abstractNumId w:val="21"/>
  </w:num>
  <w:num w:numId="29" w16cid:durableId="1400637358">
    <w:abstractNumId w:val="25"/>
  </w:num>
  <w:num w:numId="30" w16cid:durableId="446316664">
    <w:abstractNumId w:val="18"/>
  </w:num>
  <w:num w:numId="31" w16cid:durableId="1654218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779"/>
    <w:rsid w:val="00045AFD"/>
    <w:rsid w:val="00046319"/>
    <w:rsid w:val="00046400"/>
    <w:rsid w:val="00046739"/>
    <w:rsid w:val="00046C85"/>
    <w:rsid w:val="00047446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59C2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530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282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1AC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80F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79F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80F"/>
    <w:rsid w:val="00323A12"/>
    <w:rsid w:val="00323AF2"/>
    <w:rsid w:val="00323DB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5EA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539"/>
    <w:rsid w:val="003B4833"/>
    <w:rsid w:val="003B50B6"/>
    <w:rsid w:val="003B58C8"/>
    <w:rsid w:val="003B5E9E"/>
    <w:rsid w:val="003B6468"/>
    <w:rsid w:val="003B648A"/>
    <w:rsid w:val="003B6709"/>
    <w:rsid w:val="003B6AFD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C1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3AE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2F8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40C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4ECD"/>
    <w:rsid w:val="005B5289"/>
    <w:rsid w:val="005B5582"/>
    <w:rsid w:val="005B56AE"/>
    <w:rsid w:val="005B5A52"/>
    <w:rsid w:val="005B683C"/>
    <w:rsid w:val="005B6DBC"/>
    <w:rsid w:val="005B7399"/>
    <w:rsid w:val="005B73B0"/>
    <w:rsid w:val="005B7AAC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8C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B03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5CD5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D0A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0CC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4D7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D17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25E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6B2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6B55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522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1799D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6FB1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A70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2A2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582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8F8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752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46F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4D45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B11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D16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46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B71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4BFC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482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45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A1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77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1CE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495F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62F"/>
    <w:rsid w:val="00E23945"/>
    <w:rsid w:val="00E23B93"/>
    <w:rsid w:val="00E23E7A"/>
    <w:rsid w:val="00E24382"/>
    <w:rsid w:val="00E2476C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0E33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436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B0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2B2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0DC1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3B4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131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5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795F2-6D48-4B46-9685-287308CB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1827</TotalTime>
  <Pages>5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CV-SPC-HRN-ENG-01276-1     Now: CV-SPC-HRN-ENG-01360.docx</vt:lpstr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CV-SPC-HRN-ENG-01276-1     Now: CV-SPC-HRN-ENG-01360.docx</dc:title>
  <dc:subject/>
  <dc:creator>District Judge Richard Clarke</dc:creator>
  <cp:keywords/>
  <cp:lastModifiedBy>Lillie Turkington</cp:lastModifiedBy>
  <cp:revision>21</cp:revision>
  <cp:lastPrinted>2020-12-03T10:41:00Z</cp:lastPrinted>
  <dcterms:created xsi:type="dcterms:W3CDTF">2023-09-04T15:11:00Z</dcterms:created>
  <dcterms:modified xsi:type="dcterms:W3CDTF">2024-02-19T10:16:00Z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