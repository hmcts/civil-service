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7692539B" w:rsidR="00B0794E" w:rsidRPr="00786E61" w:rsidRDefault="0092118C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68E30E1" w:rsidR="00B7583E" w:rsidRPr="0080237C" w:rsidRDefault="0092118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352750B3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C32D" w14:textId="77777777" w:rsidR="00A03991" w:rsidRDefault="00A03991" w:rsidP="00812032">
      <w:r>
        <w:separator/>
      </w:r>
    </w:p>
  </w:endnote>
  <w:endnote w:type="continuationSeparator" w:id="0">
    <w:p w14:paraId="4D309A73" w14:textId="77777777" w:rsidR="00A03991" w:rsidRDefault="00A0399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F19F" w14:textId="4E04088D" w:rsidR="0092118C" w:rsidRDefault="0092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C8EDB4" wp14:editId="618BFB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2A7B5" w14:textId="29E89529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8ED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D02A7B5" w14:textId="29E89529" w:rsidR="0092118C" w:rsidRPr="0092118C" w:rsidRDefault="0092118C" w:rsidP="0092118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2118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A519DAB" w:rsidR="00153598" w:rsidRDefault="0092118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81A68F6" wp14:editId="0827E90E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3440B" w14:textId="1666467F" w:rsidR="0092118C" w:rsidRPr="0092118C" w:rsidRDefault="0092118C" w:rsidP="0092118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2118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81A68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53440B" w14:textId="1666467F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BA05" w14:textId="1F49FC08" w:rsidR="0092118C" w:rsidRDefault="0092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67FF1" wp14:editId="6A860EF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79C16" w14:textId="2E2BCE63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67F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F79C16" w14:textId="2E2BCE63" w:rsidR="0092118C" w:rsidRPr="0092118C" w:rsidRDefault="0092118C" w:rsidP="0092118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2118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253F" w14:textId="77777777" w:rsidR="00A03991" w:rsidRDefault="00A03991" w:rsidP="00812032">
      <w:r>
        <w:separator/>
      </w:r>
    </w:p>
  </w:footnote>
  <w:footnote w:type="continuationSeparator" w:id="0">
    <w:p w14:paraId="6BC31543" w14:textId="77777777" w:rsidR="00A03991" w:rsidRDefault="00A0399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470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18C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991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2F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B765-8282-4FF7-AFEA-C07A5FC4BC78}"/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CV-SPC-CLM-ENG-01686     Now: CV-UNS-CLM-ENG-01336.docx</dc:title>
  <dc:subject/>
  <dc:creator>District Judge Richard Clarke</dc:creator>
  <cp:keywords/>
  <cp:lastModifiedBy>Suvarna Thekkoot</cp:lastModifiedBy>
  <cp:revision>2</cp:revision>
  <dcterms:created xsi:type="dcterms:W3CDTF">2023-07-18T22:00:00Z</dcterms:created>
  <dcterms:modified xsi:type="dcterms:W3CDTF">2023-07-18T22:00:00Z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