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4971534A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 w:rsidR="002365F6">
              <w:fldChar w:fldCharType="begin"/>
            </w:r>
            <w:r w:rsidR="002365F6">
              <w:instrText xml:space="preserve"> INCLUDEPICTURE "https://www.gov.uk/assets/static/govuk-crest-2x-c6548884b516041752fc4156a50f084ca387b1e37e4f4668cd109058d924b197.png" \* MERGEFORMATINET </w:instrText>
            </w:r>
            <w:r w:rsidR="002365F6">
              <w:fldChar w:fldCharType="separate"/>
            </w:r>
            <w:r w:rsidR="002365F6">
              <w:rPr>
                <w:noProof/>
              </w:rPr>
              <w:drawing>
                <wp:inline distT="0" distB="0" distL="0" distR="0" wp14:anchorId="1B952669" wp14:editId="43EF4C88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65F6">
              <w:fldChar w:fldCharType="end"/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1448107E" w:rsidR="001042EF" w:rsidRDefault="005A21C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Acknowledgement of service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0F4598F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 w:rsidR="002365F6">
              <w:rPr>
                <w:noProof/>
              </w:rPr>
              <w:drawing>
                <wp:inline distT="0" distB="0" distL="0" distR="0" wp14:anchorId="7C098002" wp14:editId="1380D5D9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4BE5902E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8F154D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 </w:t>
            </w:r>
            <w:r w:rsidR="00632042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63204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applicantSolicitor1</w:t>
            </w:r>
            <w:r w:rsidR="00632042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63204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32042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66533F82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8F154D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 </w:t>
            </w:r>
            <w:r w:rsidR="00632042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63204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respondentSolicitor1</w:t>
            </w:r>
            <w:r w:rsidR="00632042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55D5B9D9" w14:textId="5C7AA36F" w:rsidR="006C3CE9" w:rsidRPr="006C3CE9" w:rsidRDefault="006C3CE9" w:rsidP="006C3CE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22"/>
          <w:szCs w:val="22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6C3CE9" w14:paraId="13A5D8CB" w14:textId="77777777" w:rsidTr="00CA433D">
        <w:trPr>
          <w:trHeight w:val="680"/>
        </w:trPr>
        <w:tc>
          <w:tcPr>
            <w:tcW w:w="3539" w:type="dxa"/>
          </w:tcPr>
          <w:p w14:paraId="6E2C6189" w14:textId="2EC6E891" w:rsidR="006C3CE9" w:rsidRDefault="006C3CE9" w:rsidP="007A10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521" w:type="dxa"/>
          </w:tcPr>
          <w:p w14:paraId="37A6C379" w14:textId="5F89E53E" w:rsidR="006C3CE9" w:rsidRDefault="006C3CE9" w:rsidP="007A10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responseDeadline</w:t>
            </w:r>
            <w:proofErr w:type="spellEnd"/>
            <w:r w:rsidR="00926B25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30E8AF" w14:textId="4357104C" w:rsidR="00520D54" w:rsidRPr="00115B1E" w:rsidRDefault="00CA433D" w:rsidP="00520D54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Representative’s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520D54" w:rsidRPr="00156806" w14:paraId="7456B03A" w14:textId="77777777" w:rsidTr="00CA433D">
        <w:trPr>
          <w:trHeight w:val="386"/>
        </w:trPr>
        <w:tc>
          <w:tcPr>
            <w:tcW w:w="10025" w:type="dxa"/>
            <w:gridSpan w:val="2"/>
          </w:tcPr>
          <w:p w14:paraId="7EFABDF7" w14:textId="77777777" w:rsidR="00520D54" w:rsidRPr="00050D78" w:rsidRDefault="00520D54" w:rsidP="00A64BA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CA433D" w:rsidRPr="00156806" w14:paraId="7BEB0D0F" w14:textId="77777777" w:rsidTr="00CA433D">
        <w:trPr>
          <w:trHeight w:val="680"/>
        </w:trPr>
        <w:tc>
          <w:tcPr>
            <w:tcW w:w="3681" w:type="dxa"/>
          </w:tcPr>
          <w:p w14:paraId="7BA1BEF0" w14:textId="6E15AFA9" w:rsidR="00CA433D" w:rsidRDefault="00CA433D" w:rsidP="00CA4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0726F0A8" w14:textId="7C978426" w:rsidR="00CA433D" w:rsidRPr="00283B53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CA433D" w:rsidRPr="00156806" w14:paraId="0F5D66F4" w14:textId="77777777" w:rsidTr="00CA433D">
        <w:trPr>
          <w:trHeight w:val="680"/>
        </w:trPr>
        <w:tc>
          <w:tcPr>
            <w:tcW w:w="3681" w:type="dxa"/>
          </w:tcPr>
          <w:p w14:paraId="3CB398E2" w14:textId="31460CDF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67688FD7" w14:textId="37053040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1631A3A" w14:textId="62497472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1F1E4DC" w14:textId="01D29A87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7E591D4" w14:textId="2804254E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185DEA" w14:textId="274CB79A" w:rsidR="00CA433D" w:rsidRPr="00C5327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0FCDAA9" w14:textId="33C6481B" w:rsidR="00CA433D" w:rsidRPr="001839B9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A433D" w:rsidRPr="00156806" w14:paraId="0FDE0E87" w14:textId="77777777" w:rsidTr="00CA433D">
        <w:trPr>
          <w:trHeight w:val="680"/>
        </w:trPr>
        <w:tc>
          <w:tcPr>
            <w:tcW w:w="3681" w:type="dxa"/>
          </w:tcPr>
          <w:p w14:paraId="25ECBEDB" w14:textId="6D977A78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06629AEC" w14:textId="0CFF396E" w:rsidR="00CA433D" w:rsidRPr="001839B9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A433D" w:rsidRPr="00156806" w14:paraId="142C7C01" w14:textId="77777777" w:rsidTr="00CA433D">
        <w:trPr>
          <w:trHeight w:val="680"/>
        </w:trPr>
        <w:tc>
          <w:tcPr>
            <w:tcW w:w="3681" w:type="dxa"/>
          </w:tcPr>
          <w:p w14:paraId="6BED4473" w14:textId="75FFD93B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867E0EC" w14:textId="364AF97E" w:rsidR="00CA433D" w:rsidRPr="001839B9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A433D" w:rsidRPr="00156806" w14:paraId="23D05313" w14:textId="77777777" w:rsidTr="00CA433D">
        <w:trPr>
          <w:trHeight w:val="680"/>
        </w:trPr>
        <w:tc>
          <w:tcPr>
            <w:tcW w:w="3681" w:type="dxa"/>
          </w:tcPr>
          <w:p w14:paraId="1DF417DB" w14:textId="2103504E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38440067" w14:textId="78707CCB" w:rsidR="00CA433D" w:rsidRPr="001839B9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A433D" w:rsidRPr="00156806" w14:paraId="13FB95B5" w14:textId="77777777" w:rsidTr="00CA433D">
        <w:tc>
          <w:tcPr>
            <w:tcW w:w="3681" w:type="dxa"/>
          </w:tcPr>
          <w:p w14:paraId="0D436527" w14:textId="4E4888CC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D97649C" w14:textId="629376FC" w:rsidR="00CA433D" w:rsidRPr="00A9384B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433D" w:rsidRPr="00156806" w14:paraId="7BB2DE3B" w14:textId="77777777" w:rsidTr="00CA433D">
        <w:trPr>
          <w:trHeight w:val="680"/>
        </w:trPr>
        <w:tc>
          <w:tcPr>
            <w:tcW w:w="10025" w:type="dxa"/>
            <w:gridSpan w:val="2"/>
          </w:tcPr>
          <w:p w14:paraId="35AAFCD9" w14:textId="26C05FA1" w:rsidR="00CA433D" w:rsidRPr="00CA433D" w:rsidRDefault="00CA433D" w:rsidP="00CA433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A433D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CA433D" w:rsidRPr="00156806" w14:paraId="604A2F4C" w14:textId="77777777" w:rsidTr="00CA433D">
        <w:trPr>
          <w:trHeight w:val="680"/>
        </w:trPr>
        <w:tc>
          <w:tcPr>
            <w:tcW w:w="3681" w:type="dxa"/>
          </w:tcPr>
          <w:p w14:paraId="18046FA1" w14:textId="215F5F31" w:rsidR="00CA433D" w:rsidRPr="0080237C" w:rsidRDefault="00CA433D" w:rsidP="00CA433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7D3B2011" w14:textId="2677313C" w:rsidR="00CA433D" w:rsidRPr="00A9384B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CA433D" w:rsidRPr="00156806" w14:paraId="783F9126" w14:textId="77777777" w:rsidTr="00CA433D">
        <w:trPr>
          <w:trHeight w:val="680"/>
        </w:trPr>
        <w:tc>
          <w:tcPr>
            <w:tcW w:w="3681" w:type="dxa"/>
          </w:tcPr>
          <w:p w14:paraId="7EBD5F98" w14:textId="30DDABE9" w:rsidR="00CA433D" w:rsidRDefault="00CA433D" w:rsidP="00CA4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318E090" w14:textId="578CB1C6" w:rsidR="00CA433D" w:rsidRPr="00A9384B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 w:rsidRPr="007E16F0">
              <w:rPr>
                <w:rFonts w:ascii="GDSTransportWebsite" w:hAnsi="GDSTransportWebsite"/>
                <w:color w:val="0A0A0A"/>
              </w:rPr>
              <w:t>_{</w:t>
            </w:r>
            <w:r w:rsidR="00CA6C32">
              <w:rPr>
                <w:rFonts w:ascii="GDSTransportWebsite" w:hAnsi="GDSTransportWebsite"/>
                <w:color w:val="0A0A0A"/>
              </w:rPr>
              <w:t xml:space="preserve"> respondent</w:t>
            </w:r>
            <w:proofErr w:type="gramEnd"/>
            <w:r w:rsidR="00CA6C32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C6BC2C4" w14:textId="6F0C0DBE" w:rsidR="00CA433D" w:rsidRPr="00A9384B" w:rsidRDefault="00CA433D" w:rsidP="00CA43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D1B937F" w14:textId="3AA1D663" w:rsidR="00CA433D" w:rsidRPr="009820C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5F6551D" w14:textId="30268A63" w:rsidR="00CA433D" w:rsidRPr="009820C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62C1B8B" w14:textId="5CA0FC88" w:rsidR="00CA433D" w:rsidRPr="009820C6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CA6C32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2094241" w14:textId="039138B0" w:rsidR="00CA433D" w:rsidRPr="00283B53" w:rsidRDefault="00CA433D" w:rsidP="00CA433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="00CA6C32">
              <w:rPr>
                <w:rFonts w:ascii="GDSTransportWebsite" w:hAnsi="GDSTransportWebsite"/>
                <w:color w:val="0A0A0A"/>
              </w:rPr>
              <w:t>respondent.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21F911FF" w14:textId="73E80B48" w:rsidR="005A21C8" w:rsidRPr="005A21C8" w:rsidRDefault="005A21C8" w:rsidP="00520D54">
      <w:pPr>
        <w:pBdr>
          <w:bottom w:val="single" w:sz="4" w:space="1" w:color="auto"/>
        </w:pBdr>
        <w:spacing w:before="120" w:after="120"/>
      </w:pPr>
    </w:p>
    <w:sectPr w:rsidR="005A21C8" w:rsidRPr="005A21C8" w:rsidSect="001D35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D43B3" w14:textId="77777777" w:rsidR="0055714A" w:rsidRDefault="0055714A" w:rsidP="00812032">
      <w:r>
        <w:separator/>
      </w:r>
    </w:p>
  </w:endnote>
  <w:endnote w:type="continuationSeparator" w:id="0">
    <w:p w14:paraId="0179198E" w14:textId="77777777" w:rsidR="0055714A" w:rsidRDefault="0055714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囀g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EE28F" w14:textId="77777777" w:rsidR="00F90BAA" w:rsidRDefault="00F90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F66416C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F90BAA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92923" w14:textId="77777777" w:rsidR="00F90BAA" w:rsidRDefault="00F90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C609A" w14:textId="77777777" w:rsidR="0055714A" w:rsidRDefault="0055714A" w:rsidP="00812032">
      <w:r>
        <w:separator/>
      </w:r>
    </w:p>
  </w:footnote>
  <w:footnote w:type="continuationSeparator" w:id="0">
    <w:p w14:paraId="095E985E" w14:textId="77777777" w:rsidR="0055714A" w:rsidRDefault="0055714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C35FC" w14:textId="77777777" w:rsidR="00F90BAA" w:rsidRDefault="00F90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B91FA" w14:textId="77777777" w:rsidR="00F90BAA" w:rsidRDefault="00F90B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819F3" w14:textId="77777777" w:rsidR="00F90BAA" w:rsidRDefault="00F90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36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65F6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5905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64F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0D54"/>
    <w:rsid w:val="00521295"/>
    <w:rsid w:val="00521421"/>
    <w:rsid w:val="0052177F"/>
    <w:rsid w:val="00521B15"/>
    <w:rsid w:val="00521D55"/>
    <w:rsid w:val="005223D9"/>
    <w:rsid w:val="00522B2A"/>
    <w:rsid w:val="00522D59"/>
    <w:rsid w:val="00522EC8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AC2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14A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21C8"/>
    <w:rsid w:val="005A4052"/>
    <w:rsid w:val="005A4456"/>
    <w:rsid w:val="005A468A"/>
    <w:rsid w:val="005A4D2E"/>
    <w:rsid w:val="005A5779"/>
    <w:rsid w:val="005A58B5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5B5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042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3CE9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124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38F9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54D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25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37A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A77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3D"/>
    <w:rsid w:val="00CA43AA"/>
    <w:rsid w:val="00CA4625"/>
    <w:rsid w:val="00CA480D"/>
    <w:rsid w:val="00CA4A3E"/>
    <w:rsid w:val="00CA53B5"/>
    <w:rsid w:val="00CA5B32"/>
    <w:rsid w:val="00CA627F"/>
    <w:rsid w:val="00CA6C32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34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1493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3B3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BAA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14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Thirumurugan Devarajan</cp:lastModifiedBy>
  <cp:revision>15</cp:revision>
  <dcterms:created xsi:type="dcterms:W3CDTF">2021-07-15T09:15:00Z</dcterms:created>
  <dcterms:modified xsi:type="dcterms:W3CDTF">2021-08-04T15:03:00Z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