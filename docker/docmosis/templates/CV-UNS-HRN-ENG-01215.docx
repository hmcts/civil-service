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77777777" w:rsidR="00105D64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1CEE96AC" w14:textId="0B17B789" w:rsidR="00105D64" w:rsidRDefault="00105D64" w:rsidP="00105D6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0898596" w14:textId="11D113BB" w:rsidR="00105D64" w:rsidRPr="00283B53" w:rsidRDefault="00105D64" w:rsidP="00C7732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CF10D4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527EFE5D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7C1EF7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769822CE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33AA5A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45BCB363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3EEE40D3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3264C007" w:rsidR="00CE196F" w:rsidRPr="009A5101" w:rsidRDefault="001E0B9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2D024C6D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</w:t>
            </w:r>
            <w:r w:rsidR="001E0B9F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F486" w14:textId="77777777" w:rsidR="0017361E" w:rsidRDefault="0017361E" w:rsidP="00812032">
      <w:r>
        <w:separator/>
      </w:r>
    </w:p>
  </w:endnote>
  <w:endnote w:type="continuationSeparator" w:id="0">
    <w:p w14:paraId="66E6168C" w14:textId="77777777" w:rsidR="0017361E" w:rsidRDefault="0017361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CFE2" w14:textId="77777777" w:rsidR="0017361E" w:rsidRDefault="0017361E" w:rsidP="00812032">
      <w:r>
        <w:separator/>
      </w:r>
    </w:p>
  </w:footnote>
  <w:footnote w:type="continuationSeparator" w:id="0">
    <w:p w14:paraId="09228AA1" w14:textId="77777777" w:rsidR="0017361E" w:rsidRDefault="0017361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61E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B9F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Jeejamol Vijayarajan</cp:lastModifiedBy>
  <cp:revision>2</cp:revision>
  <cp:lastPrinted>2020-12-03T10:41:00Z</cp:lastPrinted>
  <dcterms:created xsi:type="dcterms:W3CDTF">2023-03-02T15:39:00Z</dcterms:created>
  <dcterms:modified xsi:type="dcterms:W3CDTF">2023-03-02T15:39:00Z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