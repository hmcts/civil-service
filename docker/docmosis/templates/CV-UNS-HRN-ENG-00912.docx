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dateFormat(submittedOn, ‘d MMMM yyyy’, ‘dd-MM-yyyy’)}&gt;&gt;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8F26D0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8F26D0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8F26D0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26D0" w:rsidRPr="00156806" w14:paraId="7D618469" w14:textId="77777777" w:rsidTr="008F26D0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8F26D0" w:rsidRPr="00AA0D40" w:rsidRDefault="008F26D0" w:rsidP="0096687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8F26D0" w:rsidRPr="00156806" w14:paraId="4585B5F5" w14:textId="77777777" w:rsidTr="008F26D0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8F26D0" w:rsidRPr="008F26D0" w:rsidRDefault="008F26D0" w:rsidP="008F26D0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8F26D0" w:rsidRPr="00156806" w14:paraId="04DF0A3C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8F26D0" w:rsidRDefault="008F26D0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  <w:tc>
          <w:tcPr>
            <w:tcW w:w="6344" w:type="dxa"/>
          </w:tcPr>
          <w:p w14:paraId="487D2AC8" w14:textId="77777777" w:rsidR="008F26D0" w:rsidRPr="00283B53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F26D0" w:rsidRPr="00156806" w14:paraId="75BE5A25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8F26D0" w:rsidRPr="001839B9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3362B5" w:rsidRPr="00156806" w14:paraId="3DF3E26D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3362B5" w:rsidRDefault="003362B5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3362B5" w:rsidRPr="007E16F0" w:rsidRDefault="003362B5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&lt;&lt;litigationFriendName&gt;&gt;</w:t>
            </w:r>
          </w:p>
        </w:tc>
      </w:tr>
      <w:tr w:rsidR="008F26D0" w:rsidRPr="00156806" w14:paraId="13360EF0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1BB769A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8F26D0" w:rsidRPr="00156806" w14:paraId="258383AC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8F26D0" w:rsidRPr="00C87E4F" w:rsidRDefault="008F26D0" w:rsidP="00966871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02C1F183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290712" w:rsidRPr="00050D78" w:rsidRDefault="00290712" w:rsidP="00290712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3D5A62C7" w14:textId="77777777" w:rsidTr="008F26D0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290712" w:rsidRPr="00450417" w:rsidRDefault="00290712" w:rsidP="0029071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290712" w:rsidRPr="00156806" w14:paraId="348A6E3F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290712" w:rsidRPr="0080237C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290712" w:rsidRPr="00C53276" w14:paraId="60BD4721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3091B443" w14:textId="466F7377" w:rsidR="00290712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290712" w:rsidRPr="00156806" w14:paraId="3545E6E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290712" w:rsidRPr="00283B53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290712" w:rsidRPr="00156806" w14:paraId="108310A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290712" w:rsidRPr="00156806" w14:paraId="69A87282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290712" w:rsidRPr="00290712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290712" w:rsidRPr="00050D78" w14:paraId="0A61E825" w14:textId="77777777" w:rsidTr="00966871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290712" w:rsidRPr="00050D78" w:rsidRDefault="00290712" w:rsidP="00966871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9552E2">
        <w:tc>
          <w:tcPr>
            <w:tcW w:w="3542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9552E2">
        <w:tc>
          <w:tcPr>
            <w:tcW w:w="3542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9552E2">
        <w:tc>
          <w:tcPr>
            <w:tcW w:w="10060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9552E2">
        <w:tc>
          <w:tcPr>
            <w:tcW w:w="10060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552E2" w14:paraId="793E1E2E" w14:textId="77777777" w:rsidTr="009552E2">
        <w:trPr>
          <w:trHeight w:val="329"/>
        </w:trPr>
        <w:tc>
          <w:tcPr>
            <w:tcW w:w="3542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 w:rsidR="009552E2" w14:paraId="3C184521" w14:textId="77777777" w:rsidTr="009552E2">
        <w:trPr>
          <w:trHeight w:val="329"/>
        </w:trPr>
        <w:tc>
          <w:tcPr>
            <w:tcW w:w="3542" w:type="dxa"/>
          </w:tcPr>
          <w:p w14:paraId="5F18BC8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0FE4157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9552E2" w14:paraId="6BEA1784" w14:textId="77777777" w:rsidTr="009552E2">
        <w:trPr>
          <w:trHeight w:val="329"/>
        </w:trPr>
        <w:tc>
          <w:tcPr>
            <w:tcW w:w="3542" w:type="dxa"/>
          </w:tcPr>
          <w:p w14:paraId="0A20E71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6851E5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9552E2" w14:paraId="4DBDFB5B" w14:textId="77777777" w:rsidTr="009552E2">
        <w:trPr>
          <w:trHeight w:val="329"/>
        </w:trPr>
        <w:tc>
          <w:tcPr>
            <w:tcW w:w="3542" w:type="dxa"/>
          </w:tcPr>
          <w:p w14:paraId="0E95256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2FCF7D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9552E2" w14:paraId="730B8F98" w14:textId="77777777" w:rsidTr="009552E2">
        <w:tc>
          <w:tcPr>
            <w:tcW w:w="10060" w:type="dxa"/>
            <w:gridSpan w:val="2"/>
            <w:hideMark/>
          </w:tcPr>
          <w:p w14:paraId="0C60A7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9552E2">
        <w:trPr>
          <w:trHeight w:val="680"/>
        </w:trPr>
        <w:tc>
          <w:tcPr>
            <w:tcW w:w="3542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9552E2">
        <w:tc>
          <w:tcPr>
            <w:tcW w:w="10060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9552E2">
        <w:tc>
          <w:tcPr>
            <w:tcW w:w="10060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552E2" w14:paraId="6E73D5A7" w14:textId="77777777" w:rsidTr="009552E2">
        <w:trPr>
          <w:trHeight w:val="329"/>
        </w:trPr>
        <w:tc>
          <w:tcPr>
            <w:tcW w:w="3542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552E2" w14:paraId="6DD8243C" w14:textId="77777777" w:rsidTr="009552E2">
        <w:trPr>
          <w:trHeight w:val="329"/>
        </w:trPr>
        <w:tc>
          <w:tcPr>
            <w:tcW w:w="3542" w:type="dxa"/>
          </w:tcPr>
          <w:p w14:paraId="6CD8500A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F5A14AD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9552E2" w14:paraId="6173EDDA" w14:textId="77777777" w:rsidTr="009552E2">
        <w:tc>
          <w:tcPr>
            <w:tcW w:w="10060" w:type="dxa"/>
            <w:gridSpan w:val="2"/>
            <w:hideMark/>
          </w:tcPr>
          <w:p w14:paraId="17F3078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43CF787" w14:textId="77777777" w:rsidTr="009552E2">
        <w:trPr>
          <w:trHeight w:val="680"/>
        </w:trPr>
        <w:tc>
          <w:tcPr>
            <w:tcW w:w="3542" w:type="dxa"/>
          </w:tcPr>
          <w:p w14:paraId="2A8723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1D5A893E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54FDF7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&lt;&lt;welshLanguageRequirements.evidence&gt;&gt;</w:t>
            </w:r>
          </w:p>
        </w:tc>
      </w:tr>
      <w:tr w:rsidR="009552E2" w14:paraId="4D32CC74" w14:textId="77777777" w:rsidTr="009552E2">
        <w:trPr>
          <w:trHeight w:val="680"/>
        </w:trPr>
        <w:tc>
          <w:tcPr>
            <w:tcW w:w="3542" w:type="dxa"/>
          </w:tcPr>
          <w:p w14:paraId="41F0D65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Will you and your witness(es) wish to speak Welsh or English at court or will both languages be used?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552E2" w14:paraId="73B4B0BC" w14:textId="77777777" w:rsidTr="009552E2">
        <w:trPr>
          <w:trHeight w:val="680"/>
        </w:trPr>
        <w:tc>
          <w:tcPr>
            <w:tcW w:w="3542" w:type="dxa"/>
          </w:tcPr>
          <w:p w14:paraId="30DA4E1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0990B0D" w14:textId="77777777" w:rsidTr="009552E2">
        <w:trPr>
          <w:trHeight w:val="680"/>
        </w:trPr>
        <w:tc>
          <w:tcPr>
            <w:tcW w:w="3542" w:type="dxa"/>
          </w:tcPr>
          <w:p w14:paraId="1B585B5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7B3F9E9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3E871E0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1AD7950C" w14:textId="77777777" w:rsidTr="009552E2">
        <w:tc>
          <w:tcPr>
            <w:tcW w:w="3542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dateFormat(date, ‘d MMMM yyyy’, ‘yyyy-MM-dd’)}&gt;&gt;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B446C0F" w14:textId="1EBFF549" w:rsidR="009A13FC" w:rsidRDefault="009552E2" w:rsidP="009A13FC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531A6DE" w14:textId="77777777" w:rsidR="009A13FC" w:rsidRPr="009A13FC" w:rsidRDefault="009A13FC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6D294CD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0127EFC" w14:textId="77777777" w:rsidTr="000F2E70">
        <w:trPr>
          <w:trHeight w:val="680"/>
        </w:trPr>
        <w:tc>
          <w:tcPr>
            <w:tcW w:w="3544" w:type="dxa"/>
            <w:hideMark/>
          </w:tcPr>
          <w:p w14:paraId="2035A39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21" w:type="dxa"/>
          </w:tcPr>
          <w:p w14:paraId="44D1DC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hearingSupport&gt;&gt;&lt;&lt;es_&gt;&gt;</w:t>
            </w:r>
          </w:p>
          <w:p w14:paraId="4209E13B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C6828E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F8B3476" w14:textId="77777777" w:rsidR="000F2E70" w:rsidRDefault="000F2E70" w:rsidP="000F2E7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272D0309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87985" w14:textId="06732BA0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0F2E7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AB776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04DA2998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vulnerabilityQuestions.vulnerabilityAdjustmentsRequired</w:t>
      </w:r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407A5DF9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1F2EF56A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73E450" w14:textId="0DF78B98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D537A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0A9625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45A3767D" w14:textId="36A91FC3" w:rsidR="00685C27" w:rsidRP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685C27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685C27" w:rsidRPr="004F0221">
        <w:rPr>
          <w:i/>
          <w:iCs/>
        </w:rPr>
        <w:t> 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784E8CC8" w14:textId="77777777" w:rsidTr="009552E2">
        <w:trPr>
          <w:trHeight w:val="388"/>
        </w:trPr>
        <w:tc>
          <w:tcPr>
            <w:tcW w:w="10060" w:type="dxa"/>
            <w:gridSpan w:val="2"/>
          </w:tcPr>
          <w:p w14:paraId="7EB09183" w14:textId="77777777" w:rsidR="009552E2" w:rsidRDefault="009552E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6CB4666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  <w:p w14:paraId="4F58A1FA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164AD561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  <w:p w14:paraId="4FE8B0BF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552E2">
        <w:trPr>
          <w:trHeight w:val="67"/>
        </w:trPr>
        <w:tc>
          <w:tcPr>
            <w:tcW w:w="3542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&lt;&lt;statementOfTruth.name&gt;&gt;</w:t>
            </w:r>
          </w:p>
        </w:tc>
      </w:tr>
      <w:tr w:rsidR="009552E2" w14:paraId="09EAC2AD" w14:textId="77777777" w:rsidTr="009552E2">
        <w:trPr>
          <w:trHeight w:val="155"/>
        </w:trPr>
        <w:tc>
          <w:tcPr>
            <w:tcW w:w="3542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DC9C" w14:textId="77777777" w:rsidR="00377908" w:rsidRDefault="00377908" w:rsidP="00812032">
      <w:r>
        <w:separator/>
      </w:r>
    </w:p>
  </w:endnote>
  <w:endnote w:type="continuationSeparator" w:id="0">
    <w:p w14:paraId="2AD6222B" w14:textId="77777777" w:rsidR="00377908" w:rsidRDefault="0037790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E8F0" w14:textId="77777777" w:rsidR="00377908" w:rsidRDefault="00377908" w:rsidP="00812032">
      <w:r>
        <w:separator/>
      </w:r>
    </w:p>
  </w:footnote>
  <w:footnote w:type="continuationSeparator" w:id="0">
    <w:p w14:paraId="701AD747" w14:textId="77777777" w:rsidR="00377908" w:rsidRDefault="0037790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ignore 00901 upto 00908
M181_MULTIPARTY_SAME_SOL("CV-UNS-HRN-ENG-00813.docx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56</TotalTime>
  <Pages>7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CV-UNS-HRN-ENG-00813vq     Now: CV-UNS-HRN-ENG-00912.docx</dc:title>
  <dc:subject/>
  <dc:creator>District Judge Richard Clarke</dc:creator>
  <cp:keywords/>
  <cp:lastModifiedBy>Sankavi Mohanraj</cp:lastModifiedBy>
  <cp:revision>40</cp:revision>
  <cp:lastPrinted>2020-12-03T10:41:00Z</cp:lastPrinted>
  <dcterms:created xsi:type="dcterms:W3CDTF">2021-07-30T10:55:00Z</dcterms:created>
  <dcterms:modified xsi:type="dcterms:W3CDTF">2022-03-29T16:13:00Z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