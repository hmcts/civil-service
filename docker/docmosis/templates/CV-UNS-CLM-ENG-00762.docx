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999"/>
      </w:tblGrid>
      <w:tr w:rsidR="001042EF" w:rsidRPr="00156806" w14:paraId="3F19C0B3" w14:textId="34E28D02" w:rsidTr="00E61A84">
        <w:tc>
          <w:tcPr>
            <w:tcW w:w="1980" w:type="dxa"/>
            <w:vMerge w:val="restart"/>
          </w:tcPr>
          <w:p w14:paraId="2AFC286D" w14:textId="112D60C8" w:rsidR="001042EF" w:rsidRDefault="001042EF" w:rsidP="00264351">
            <w:r>
              <w:fldChar w:fldCharType="begin"/>
            </w:r>
            <w:r w:rsidR="00234D10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234D10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1042EF" w:rsidRPr="00153598" w:rsidRDefault="001042EF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77777777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A7BEC01" w14:textId="6A13A551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&lt;&lt;referenceNumber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999" w:type="dxa"/>
          </w:tcPr>
          <w:p w14:paraId="7248523A" w14:textId="17AE57D7" w:rsidR="001042EF" w:rsidRPr="001042EF" w:rsidRDefault="001042EF" w:rsidP="001042EF">
            <w:pPr>
              <w:jc w:val="right"/>
            </w:pPr>
            <w:r>
              <w:fldChar w:fldCharType="begin"/>
            </w:r>
            <w:r w:rsidR="00234D10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205BB2" w:rsidRPr="00156806" w14:paraId="28482DBF" w14:textId="77777777" w:rsidTr="00E61A84">
        <w:tc>
          <w:tcPr>
            <w:tcW w:w="1980" w:type="dxa"/>
            <w:vMerge/>
            <w:vAlign w:val="bottom"/>
          </w:tcPr>
          <w:p w14:paraId="54289239" w14:textId="77777777" w:rsidR="00205BB2" w:rsidRDefault="00205BB2" w:rsidP="00264351"/>
        </w:tc>
        <w:tc>
          <w:tcPr>
            <w:tcW w:w="7764" w:type="dxa"/>
            <w:gridSpan w:val="3"/>
            <w:vAlign w:val="bottom"/>
          </w:tcPr>
          <w:p w14:paraId="17941DCE" w14:textId="3E3A9FDD" w:rsidR="00205BB2" w:rsidRPr="00205BB2" w:rsidRDefault="00205BB2" w:rsidP="00205BB2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</w:p>
        </w:tc>
      </w:tr>
      <w:tr w:rsidR="001042EF" w:rsidRPr="00156806" w14:paraId="70777999" w14:textId="77777777" w:rsidTr="00E61A84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01664939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r w:rsidR="00025667">
              <w:rPr>
                <w:rFonts w:ascii="GDSTransportWebsite" w:hAnsi="GDSTransportWebsite"/>
                <w:color w:val="60686D"/>
              </w:rPr>
              <w:t>applicant</w:t>
            </w:r>
            <w:r>
              <w:rPr>
                <w:rFonts w:ascii="GDSTransportWebsite" w:hAnsi="GDSTransportWebsite"/>
                <w:color w:val="60686D"/>
              </w:rPr>
              <w:t xml:space="preserve">ExternalReference&gt;&gt; </w:t>
            </w:r>
          </w:p>
          <w:p w14:paraId="651975A0" w14:textId="52CDF994" w:rsidR="0072271F" w:rsidRDefault="00773459" w:rsidP="0072271F">
            <w:pPr>
              <w:pStyle w:val="NormalWeb"/>
              <w:spacing w:before="40" w:after="40"/>
              <w:rPr>
                <w:rFonts w:ascii="GDSTransportWebsite" w:hAnsi="GDSTransportWebsite"/>
                <w:color w:val="60686D"/>
              </w:rPr>
            </w:pPr>
            <w:r w:rsidRPr="000A2EC2">
              <w:rPr>
                <w:rFonts w:ascii="GDSTransportWebsite" w:hAnsi="GDSTransportWebsite"/>
                <w:color w:val="60686D"/>
              </w:rPr>
              <w:t>&lt;&lt;cs_{!isBlank(</w:t>
            </w:r>
            <w:r>
              <w:rPr>
                <w:rFonts w:ascii="GDSTransportWebsite" w:hAnsi="GDSTransportWebsite"/>
                <w:color w:val="60686D"/>
              </w:rPr>
              <w:t>respondent2ExternalReference</w:t>
            </w:r>
            <w:r w:rsidRPr="000A2EC2">
              <w:rPr>
                <w:rFonts w:ascii="GDSTransportWebsite" w:hAnsi="GDSTransportWebsite"/>
                <w:color w:val="60686D"/>
              </w:rPr>
              <w:t>)}&gt;&gt;</w:t>
            </w:r>
            <w:r>
              <w:rPr>
                <w:rFonts w:ascii="GDSTransportWebsite" w:hAnsi="GDSTransportWebsite"/>
                <w:color w:val="60686D"/>
              </w:rPr>
              <w:t>1</w:t>
            </w:r>
            <w:r w:rsidRPr="00773459">
              <w:rPr>
                <w:rFonts w:ascii="GDSTransportWebsite" w:hAnsi="GDSTransportWebsite"/>
                <w:color w:val="60686D"/>
              </w:rPr>
              <w:t>st</w:t>
            </w:r>
            <w:r w:rsidR="00BE5D4C">
              <w:rPr>
                <w:rFonts w:ascii="GDSTransportWebsite" w:hAnsi="GDSTransportWebsite"/>
                <w:color w:val="60686D"/>
              </w:rPr>
              <w:t xml:space="preserve"> </w:t>
            </w:r>
            <w:r>
              <w:rPr>
                <w:rFonts w:ascii="GDSTransportWebsite" w:hAnsi="GDSTransportWebsite"/>
                <w:color w:val="60686D"/>
              </w:rPr>
              <w:t>&lt;&lt;es_&gt;&gt;</w:t>
            </w:r>
            <w:r w:rsidR="001042EF">
              <w:rPr>
                <w:rFonts w:ascii="GDSTransportWebsite" w:hAnsi="GDSTransportWebsite"/>
                <w:color w:val="60686D"/>
              </w:rPr>
              <w:t>Defendant ref: &lt;&lt;</w:t>
            </w:r>
            <w:r w:rsidR="00025667">
              <w:rPr>
                <w:rFonts w:ascii="GDSTransportWebsite" w:hAnsi="GDSTransportWebsite"/>
                <w:color w:val="60686D"/>
              </w:rPr>
              <w:t>responde</w:t>
            </w:r>
            <w:r w:rsidR="001042EF">
              <w:rPr>
                <w:rFonts w:ascii="GDSTransportWebsite" w:hAnsi="GDSTransportWebsite"/>
                <w:color w:val="60686D"/>
              </w:rPr>
              <w:t>nt</w:t>
            </w:r>
            <w:r w:rsidR="00DE700D">
              <w:rPr>
                <w:rFonts w:ascii="GDSTransportWebsite" w:hAnsi="GDSTransportWebsite"/>
                <w:color w:val="60686D"/>
              </w:rPr>
              <w:t>1</w:t>
            </w:r>
            <w:r w:rsidR="001042EF">
              <w:rPr>
                <w:rFonts w:ascii="GDSTransportWebsite" w:hAnsi="GDSTransportWebsite"/>
                <w:color w:val="60686D"/>
              </w:rPr>
              <w:t>ExternalReference&gt;&gt;</w:t>
            </w:r>
            <w:bookmarkStart w:id="0" w:name="OLE_LINK8"/>
            <w:bookmarkStart w:id="1" w:name="OLE_LINK10"/>
            <w:r w:rsidR="0072271F" w:rsidRPr="000A2EC2">
              <w:rPr>
                <w:rFonts w:ascii="GDSTransportWebsite" w:hAnsi="GDSTransportWebsite"/>
                <w:color w:val="60686D"/>
              </w:rPr>
              <w:t>&lt;&lt;cs_{!isBlank(</w:t>
            </w:r>
            <w:r w:rsidR="0072271F">
              <w:rPr>
                <w:rFonts w:ascii="GDSTransportWebsite" w:hAnsi="GDSTransportWebsite"/>
                <w:color w:val="60686D"/>
              </w:rPr>
              <w:t>respondent2ExternalReference</w:t>
            </w:r>
            <w:r w:rsidR="0072271F" w:rsidRPr="000A2EC2">
              <w:rPr>
                <w:rFonts w:ascii="GDSTransportWebsite" w:hAnsi="GDSTransportWebsite"/>
                <w:color w:val="60686D"/>
              </w:rPr>
              <w:t>)}&gt;&gt;</w:t>
            </w:r>
            <w:bookmarkEnd w:id="0"/>
            <w:bookmarkEnd w:id="1"/>
          </w:p>
          <w:p w14:paraId="6921BBB7" w14:textId="5CDFFDD4" w:rsidR="001042EF" w:rsidRDefault="0072271F" w:rsidP="0072271F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  <w:sz w:val="44"/>
                <w:szCs w:val="44"/>
              </w:rPr>
            </w:pPr>
            <w:r>
              <w:rPr>
                <w:rFonts w:ascii="GDSTransportWebsite" w:hAnsi="GDSTransportWebsite"/>
                <w:color w:val="60686D"/>
              </w:rPr>
              <w:t>2nd Defendant ref: &lt;&lt;respondent2ExternalReference&gt;&gt;&lt;&lt;</w:t>
            </w:r>
            <w:r w:rsidR="000A2EC2">
              <w:rPr>
                <w:rFonts w:ascii="GDSTransportWebsite" w:hAnsi="GDSTransportWebsite"/>
                <w:color w:val="60686D"/>
              </w:rPr>
              <w:t>e</w:t>
            </w:r>
            <w:r>
              <w:rPr>
                <w:rFonts w:ascii="GDSTransportWebsite" w:hAnsi="GDSTransportWebsite"/>
                <w:color w:val="60686D"/>
              </w:rPr>
              <w:t>s_&gt;&gt;</w:t>
            </w:r>
          </w:p>
        </w:tc>
        <w:tc>
          <w:tcPr>
            <w:tcW w:w="4079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&lt;&lt;{dateFormat(issueDate,‘d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yyyy’,‘dd-MM-yyyy’)}&gt;&gt;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&lt;&lt;{dateFormat(submittedOn,‘d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yyyy’,‘dd-MM-yyyy’)}&gt;&gt;</w:t>
            </w:r>
          </w:p>
        </w:tc>
      </w:tr>
    </w:tbl>
    <w:p w14:paraId="027A5E56" w14:textId="3E61EB74" w:rsidR="009610A5" w:rsidRPr="005641FE" w:rsidRDefault="009610A5" w:rsidP="002B18FA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AA0D40" w:rsidRPr="00156806" w14:paraId="63AE383D" w14:textId="77777777" w:rsidTr="00084397">
        <w:trPr>
          <w:trHeight w:val="193"/>
        </w:trPr>
        <w:tc>
          <w:tcPr>
            <w:tcW w:w="10060" w:type="dxa"/>
            <w:gridSpan w:val="2"/>
          </w:tcPr>
          <w:p w14:paraId="5894E8A7" w14:textId="09DF346F" w:rsidR="0080237C" w:rsidRPr="00AA0D40" w:rsidRDefault="00AA0D40" w:rsidP="00871AA3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084397">
        <w:trPr>
          <w:trHeight w:val="386"/>
        </w:trPr>
        <w:tc>
          <w:tcPr>
            <w:tcW w:w="10060" w:type="dxa"/>
            <w:gridSpan w:val="2"/>
          </w:tcPr>
          <w:p w14:paraId="1ABA50A3" w14:textId="7BFBB936" w:rsidR="002B18FA" w:rsidRPr="005641FE" w:rsidRDefault="0012007D" w:rsidP="002B18FA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&lt;&lt;cs_{$size&gt;1}&gt;&gt;&lt;&lt;cs_{$itemnum=1}&gt;&gt;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1</w:t>
            </w:r>
            <w:r w:rsidRPr="0012007D">
              <w:rPr>
                <w:rFonts w:ascii="GDSTransportWebsite" w:hAnsi="GDSTransportWebsite"/>
                <w:color w:val="0A0A0A"/>
                <w:sz w:val="36"/>
                <w:szCs w:val="36"/>
              </w:rPr>
              <w:t>st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 cs_{$itemnum=2}&gt;&gt;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2</w:t>
            </w:r>
            <w:r w:rsidRPr="0012007D">
              <w:rPr>
                <w:rFonts w:ascii="GDSTransportWebsite" w:hAnsi="GDSTransportWebsite"/>
                <w:color w:val="0A0A0A"/>
                <w:sz w:val="36"/>
                <w:szCs w:val="36"/>
              </w:rPr>
              <w:t>nd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&lt;&lt;es_&gt;&gt;&lt;&lt;es_&gt;&gt;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</w:t>
            </w:r>
            <w:r w:rsidR="002B18FA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details</w:t>
            </w:r>
          </w:p>
          <w:p w14:paraId="7C4264FB" w14:textId="78B44A50" w:rsidR="006F7A86" w:rsidRPr="001839B9" w:rsidRDefault="006F7A86" w:rsidP="00871AA3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583E" w:rsidRPr="00156806" w14:paraId="4E21BE18" w14:textId="77777777" w:rsidTr="00084397">
        <w:trPr>
          <w:trHeight w:val="680"/>
        </w:trPr>
        <w:tc>
          <w:tcPr>
            <w:tcW w:w="3539" w:type="dxa"/>
          </w:tcPr>
          <w:p w14:paraId="017554C9" w14:textId="310A1E2C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21" w:type="dxa"/>
          </w:tcPr>
          <w:p w14:paraId="45B50F88" w14:textId="5A285EB8" w:rsidR="00B7583E" w:rsidRPr="001839B9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2545CD" w:rsidRPr="00156806" w14:paraId="61EA7FE4" w14:textId="77777777" w:rsidTr="00084397">
        <w:trPr>
          <w:trHeight w:val="353"/>
        </w:trPr>
        <w:tc>
          <w:tcPr>
            <w:tcW w:w="10060" w:type="dxa"/>
            <w:gridSpan w:val="2"/>
          </w:tcPr>
          <w:p w14:paraId="1B7B3D47" w14:textId="4BF055E9" w:rsidR="002545CD" w:rsidRPr="009820C6" w:rsidRDefault="002545CD" w:rsidP="008B16D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_{</w:t>
            </w:r>
            <w:r>
              <w:rPr>
                <w:rFonts w:ascii="GDSTransportWebsite" w:hAnsi="GDSTransportWebsite"/>
                <w:color w:val="0A0A0A"/>
              </w:rPr>
              <w:t>!isBlank(litigationFriendName)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8B16D4" w:rsidRPr="00156806" w14:paraId="490AF083" w14:textId="77777777" w:rsidTr="00084397">
        <w:trPr>
          <w:trHeight w:val="680"/>
        </w:trPr>
        <w:tc>
          <w:tcPr>
            <w:tcW w:w="3539" w:type="dxa"/>
          </w:tcPr>
          <w:p w14:paraId="48F22ACB" w14:textId="65C4AECB" w:rsidR="008B16D4" w:rsidRDefault="008B16D4" w:rsidP="008B16D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0D6078E7" w14:textId="6251BB6C" w:rsidR="008B16D4" w:rsidRPr="009820C6" w:rsidRDefault="008B16D4" w:rsidP="008B16D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bookmarkStart w:id="2" w:name="_Hlk82507667"/>
            <w:bookmarkStart w:id="3" w:name="OLE_LINK12"/>
            <w:r>
              <w:rPr>
                <w:rFonts w:ascii="GDSTransportWebsite" w:hAnsi="GDSTransportWebsite"/>
                <w:color w:val="0A0A0A"/>
              </w:rPr>
              <w:t>litigationFriendName</w:t>
            </w:r>
            <w:bookmarkEnd w:id="2"/>
            <w:bookmarkEnd w:id="3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545CD" w:rsidRPr="00156806" w14:paraId="038E125B" w14:textId="77777777" w:rsidTr="00084397">
        <w:trPr>
          <w:trHeight w:val="401"/>
        </w:trPr>
        <w:tc>
          <w:tcPr>
            <w:tcW w:w="10060" w:type="dxa"/>
            <w:gridSpan w:val="2"/>
          </w:tcPr>
          <w:p w14:paraId="6C5E952F" w14:textId="720D0E20" w:rsidR="002545CD" w:rsidRPr="009820C6" w:rsidRDefault="002545CD" w:rsidP="008B16D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&lt;&lt;er_&gt;&gt;</w:t>
            </w:r>
          </w:p>
        </w:tc>
      </w:tr>
      <w:tr w:rsidR="00B7583E" w:rsidRPr="00156806" w14:paraId="4C4414ED" w14:textId="77777777" w:rsidTr="00084397">
        <w:tc>
          <w:tcPr>
            <w:tcW w:w="3539" w:type="dxa"/>
          </w:tcPr>
          <w:p w14:paraId="14414D8D" w14:textId="25B3B99D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09E17066" w14:textId="0F5A2DB7" w:rsidR="00B7583E" w:rsidRPr="00A9384B" w:rsidRDefault="00115D35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B7583E" w:rsidRPr="009820C6">
              <w:rPr>
                <w:rFonts w:ascii="GDSTransportWebsite" w:hAnsi="GDSTransportWebsite"/>
                <w:color w:val="0A0A0A"/>
              </w:rPr>
              <w:t>.AddressLine2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2B4F89D5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.AddressLine2&gt;&gt;&lt;&lt;es_&gt;&gt;&lt;&lt;cs_{</w:t>
            </w:r>
            <w:r w:rsidR="00276924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49F14738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.AddressLine3&gt;&gt;&lt;&lt;es_&gt;&gt;&lt;&lt;cs_{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15CA7FDF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.PostTown&gt;&gt;&lt;&lt;es_&gt;&gt;</w:t>
            </w:r>
          </w:p>
          <w:p w14:paraId="6CF6702C" w14:textId="687C8D37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.PostCode&gt;&gt;&lt;&lt;cs_{</w:t>
            </w:r>
            <w:r w:rsidR="006A466F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0FE5852E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.Country&gt;&gt;&lt;&lt;es_&gt;&gt;</w:t>
            </w:r>
          </w:p>
        </w:tc>
      </w:tr>
      <w:tr w:rsidR="00F51CD7" w:rsidRPr="00786E61" w14:paraId="7D06636B" w14:textId="77777777" w:rsidTr="00084397">
        <w:tc>
          <w:tcPr>
            <w:tcW w:w="10060" w:type="dxa"/>
            <w:gridSpan w:val="2"/>
          </w:tcPr>
          <w:p w14:paraId="4321A6BC" w14:textId="147340CB" w:rsidR="00EF1D8B" w:rsidRPr="00EF1D8B" w:rsidRDefault="00EC4988" w:rsidP="00871AA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lastRenderedPageBreak/>
              <w:t>&lt;&lt;er_applicants&gt;&gt;</w:t>
            </w:r>
          </w:p>
        </w:tc>
      </w:tr>
      <w:tr w:rsidR="00786E61" w:rsidRPr="00786E61" w14:paraId="650FFCA7" w14:textId="77777777" w:rsidTr="00084397">
        <w:tc>
          <w:tcPr>
            <w:tcW w:w="10060" w:type="dxa"/>
            <w:gridSpan w:val="2"/>
          </w:tcPr>
          <w:p w14:paraId="42522987" w14:textId="17F2C674" w:rsidR="00903741" w:rsidRPr="00604A6A" w:rsidRDefault="00EC4988" w:rsidP="00871AA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bookmarkStart w:id="4" w:name="OLE_LINK6"/>
            <w:bookmarkStart w:id="5" w:name="OLE_LINK7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r w:rsidR="0023699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.</w:t>
            </w:r>
            <w:bookmarkStart w:id="6" w:name="OLE_LINK5"/>
            <w:r w:rsidR="0023699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representative</w:t>
            </w:r>
            <w:bookmarkEnd w:id="4"/>
            <w:bookmarkEnd w:id="5"/>
            <w:bookmarkEnd w:id="6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E43194" w14:paraId="3D4A32CA" w14:textId="77777777" w:rsidTr="00084397">
        <w:trPr>
          <w:trHeight w:val="680"/>
        </w:trPr>
        <w:tc>
          <w:tcPr>
            <w:tcW w:w="10060" w:type="dxa"/>
            <w:gridSpan w:val="2"/>
          </w:tcPr>
          <w:p w14:paraId="41E3052C" w14:textId="15EF3026" w:rsidR="00E43194" w:rsidRPr="006F2F96" w:rsidRDefault="00DF161E" w:rsidP="00871AA3">
            <w:pPr>
              <w:spacing w:before="40" w:after="40"/>
            </w:pPr>
            <w:bookmarkStart w:id="7" w:name="OLE_LINK9"/>
            <w:bookmarkStart w:id="8" w:name="OLE_LINK13"/>
            <w:bookmarkStart w:id="9" w:name="OLE_LINK3"/>
            <w:bookmarkStart w:id="10" w:name="OLE_LINK4"/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</w:t>
            </w:r>
            <w:r w:rsidR="00285EA7">
              <w:rPr>
                <w:rFonts w:ascii="GDSTransportWebsite" w:hAnsi="GDSTransportWebsite"/>
                <w:color w:val="0A0A0A"/>
                <w:sz w:val="36"/>
                <w:szCs w:val="36"/>
              </w:rPr>
              <w:t>$</w:t>
            </w:r>
            <w:r w:rsidR="00E848CC">
              <w:rPr>
                <w:rFonts w:ascii="GDSTransportWebsite" w:hAnsi="GDSTransportWebsite"/>
                <w:color w:val="0A0A0A"/>
                <w:sz w:val="36"/>
                <w:szCs w:val="36"/>
              </w:rPr>
              <w:t>root</w:t>
            </w:r>
            <w:r w:rsidR="00285EA7">
              <w:rPr>
                <w:rFonts w:ascii="GDSTransportWebsite" w:hAnsi="GDSTransportWebsite"/>
                <w:color w:val="0A0A0A"/>
                <w:sz w:val="36"/>
                <w:szCs w:val="36"/>
              </w:rPr>
              <w:t>.applicants</w:t>
            </w:r>
            <w:r w:rsidR="00F02AEA">
              <w:rPr>
                <w:rFonts w:ascii="GDSTransportWebsite" w:hAnsi="GDSTransportWebsite"/>
                <w:color w:val="0A0A0A"/>
                <w:sz w:val="36"/>
                <w:szCs w:val="36"/>
              </w:rPr>
              <w:t>.</w:t>
            </w:r>
            <w:r w:rsidR="004F648D">
              <w:rPr>
                <w:rFonts w:ascii="GDSTransportWebsite" w:hAnsi="GDSTransportWebsite"/>
                <w:color w:val="0A0A0A"/>
                <w:sz w:val="36"/>
                <w:szCs w:val="36"/>
              </w:rPr>
              <w:t>size()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=1}&gt;&gt;Claimant’s&lt;&lt;es_&gt;&gt;</w:t>
            </w:r>
            <w:bookmarkEnd w:id="7"/>
            <w:bookmarkEnd w:id="8"/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&lt;&lt;cs_{</w:t>
            </w:r>
            <w:r w:rsidR="00750EC9">
              <w:rPr>
                <w:rFonts w:ascii="GDSTransportWebsite" w:hAnsi="GDSTransportWebsite"/>
                <w:color w:val="0A0A0A"/>
                <w:sz w:val="36"/>
                <w:szCs w:val="36"/>
              </w:rPr>
              <w:t>$</w:t>
            </w:r>
            <w:r w:rsidR="00E848CC">
              <w:rPr>
                <w:rFonts w:ascii="GDSTransportWebsite" w:hAnsi="GDSTransportWebsite"/>
                <w:color w:val="0A0A0A"/>
                <w:sz w:val="36"/>
                <w:szCs w:val="36"/>
              </w:rPr>
              <w:t>root</w:t>
            </w:r>
            <w:r w:rsidR="00750EC9">
              <w:rPr>
                <w:rFonts w:ascii="GDSTransportWebsite" w:hAnsi="GDSTransportWebsite"/>
                <w:color w:val="0A0A0A"/>
                <w:sz w:val="36"/>
                <w:szCs w:val="36"/>
              </w:rPr>
              <w:t>.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applicants</w:t>
            </w:r>
            <w:r w:rsidR="00F02AEA">
              <w:rPr>
                <w:rFonts w:ascii="GDSTransportWebsite" w:hAnsi="GDSTransportWebsite"/>
                <w:color w:val="0A0A0A"/>
                <w:sz w:val="36"/>
                <w:szCs w:val="36"/>
              </w:rPr>
              <w:t>.</w:t>
            </w:r>
            <w:r w:rsidR="004F648D">
              <w:rPr>
                <w:rFonts w:ascii="GDSTransportWebsite" w:hAnsi="GDSTransportWebsite"/>
                <w:color w:val="0A0A0A"/>
                <w:sz w:val="36"/>
                <w:szCs w:val="36"/>
              </w:rPr>
              <w:t>size()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&gt;1}&gt;&gt;Claimants’&lt;&lt;es_&gt;&gt;</w:t>
            </w:r>
            <w:bookmarkEnd w:id="9"/>
            <w:bookmarkEnd w:id="10"/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</w:t>
            </w:r>
            <w:r w:rsidR="00A54C87"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legal representative</w:t>
            </w:r>
          </w:p>
        </w:tc>
      </w:tr>
      <w:tr w:rsidR="00B7583E" w14:paraId="0C43B8FF" w14:textId="77777777" w:rsidTr="00084397">
        <w:trPr>
          <w:trHeight w:val="680"/>
        </w:trPr>
        <w:tc>
          <w:tcPr>
            <w:tcW w:w="3539" w:type="dxa"/>
          </w:tcPr>
          <w:p w14:paraId="628B4600" w14:textId="37A99CCD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21" w:type="dxa"/>
          </w:tcPr>
          <w:p w14:paraId="42F35654" w14:textId="0ABD37AE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Pr="00D34F20">
              <w:rPr>
                <w:rFonts w:ascii="GDSTransportWebsite" w:hAnsi="GDSTransportWebsite"/>
                <w:color w:val="0A0A0A"/>
              </w:rPr>
              <w:t>contactName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14:paraId="0CD3BA8B" w14:textId="77777777" w:rsidTr="00084397">
        <w:trPr>
          <w:trHeight w:val="680"/>
        </w:trPr>
        <w:tc>
          <w:tcPr>
            <w:tcW w:w="3539" w:type="dxa"/>
          </w:tcPr>
          <w:p w14:paraId="1D1CD85E" w14:textId="6DAA6DAA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521" w:type="dxa"/>
          </w:tcPr>
          <w:p w14:paraId="410C382C" w14:textId="65AC2D80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="00B75B95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14:paraId="732459AE" w14:textId="77777777" w:rsidTr="00084397">
        <w:tc>
          <w:tcPr>
            <w:tcW w:w="3539" w:type="dxa"/>
          </w:tcPr>
          <w:p w14:paraId="31A80FB5" w14:textId="6C56711D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21" w:type="dxa"/>
          </w:tcPr>
          <w:p w14:paraId="3A8624CD" w14:textId="6DBFB617" w:rsidR="00B7583E" w:rsidRPr="00C53276" w:rsidRDefault="00312AEB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&lt;cs_{</w:t>
            </w:r>
            <w:bookmarkStart w:id="11" w:name="OLE_LINK1"/>
            <w:bookmarkStart w:id="12" w:name="OLE_LINK2"/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bookmarkEnd w:id="11"/>
            <w:bookmarkEnd w:id="12"/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73E8CD6" w14:textId="63E89C44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5ADC8B5" w14:textId="4FD61B78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6F98EDD" w14:textId="23C4CC16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1EEA7639" w14:textId="7C5A0027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161B5C" w14:textId="1B17D52E" w:rsidR="00B7583E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</w:tc>
      </w:tr>
      <w:tr w:rsidR="00F51CD7" w14:paraId="7B27F414" w14:textId="77777777" w:rsidTr="00084397">
        <w:trPr>
          <w:trHeight w:val="310"/>
        </w:trPr>
        <w:tc>
          <w:tcPr>
            <w:tcW w:w="10060" w:type="dxa"/>
            <w:gridSpan w:val="2"/>
          </w:tcPr>
          <w:p w14:paraId="40F46733" w14:textId="7043F3D9" w:rsidR="00F51CD7" w:rsidRPr="00283B53" w:rsidRDefault="00F51CD7" w:rsidP="00F51CD7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</w:rPr>
            </w:pPr>
            <w:bookmarkStart w:id="13" w:name="OLE_LINK11"/>
            <w:r w:rsidRPr="00F51CD7">
              <w:rPr>
                <w:rFonts w:ascii="GDSTransportWebsite" w:hAnsi="GDSTransportWebsite"/>
                <w:color w:val="0A0A0A"/>
              </w:rPr>
              <w:t>&lt;&lt;c</w:t>
            </w:r>
            <w:r w:rsidR="0010656E"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</w:t>
            </w:r>
            <w:r w:rsidR="00FC4C9B" w:rsidRPr="00F51CD7">
              <w:rPr>
                <w:rFonts w:ascii="GDSTransportWebsite" w:hAnsi="GDSTransportWebsite"/>
                <w:color w:val="0A0A0A"/>
              </w:rPr>
              <w:t>{</w:t>
            </w:r>
            <w:r w:rsidR="00FC4C9B">
              <w:rPr>
                <w:rFonts w:ascii="GDSTransportWebsite" w:hAnsi="GDSTransportWebsite"/>
                <w:color w:val="0A0A0A"/>
              </w:rPr>
              <w:t>!isBlank(</w:t>
            </w:r>
            <w:r w:rsidR="00FC4C9B" w:rsidRPr="00283B53">
              <w:rPr>
                <w:rFonts w:ascii="GDSTransportWebsite" w:hAnsi="GDSTransportWebsite"/>
                <w:color w:val="0A0A0A"/>
              </w:rPr>
              <w:t>phoneNumber</w:t>
            </w:r>
            <w:r w:rsidR="00FC4C9B">
              <w:rPr>
                <w:rFonts w:ascii="GDSTransportWebsite" w:hAnsi="GDSTransportWebsite"/>
                <w:color w:val="0A0A0A"/>
              </w:rPr>
              <w:t>)</w:t>
            </w:r>
            <w:r w:rsidR="00FC4C9B" w:rsidRPr="00F51CD7">
              <w:rPr>
                <w:rFonts w:ascii="GDSTransportWebsite" w:hAnsi="GDSTransportWebsite"/>
                <w:color w:val="0A0A0A"/>
              </w:rPr>
              <w:t>}&gt;&gt;</w:t>
            </w:r>
            <w:bookmarkEnd w:id="13"/>
          </w:p>
        </w:tc>
      </w:tr>
      <w:tr w:rsidR="00F51CD7" w14:paraId="5B676F25" w14:textId="77777777" w:rsidTr="00084397">
        <w:trPr>
          <w:trHeight w:val="680"/>
        </w:trPr>
        <w:tc>
          <w:tcPr>
            <w:tcW w:w="3539" w:type="dxa"/>
          </w:tcPr>
          <w:p w14:paraId="5491706E" w14:textId="60641032" w:rsidR="00F51CD7" w:rsidRPr="00EC2E97" w:rsidRDefault="00F51CD7" w:rsidP="00F51CD7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EC2E97">
              <w:rPr>
                <w:rFonts w:ascii="GDSTransportWebsite" w:hAnsi="GDSTransportWebsite"/>
                <w:b/>
                <w:bCs/>
                <w:color w:val="0A0A0A"/>
              </w:rPr>
              <w:t>Phone number</w:t>
            </w:r>
          </w:p>
        </w:tc>
        <w:tc>
          <w:tcPr>
            <w:tcW w:w="6521" w:type="dxa"/>
          </w:tcPr>
          <w:p w14:paraId="269FCC25" w14:textId="264F832D" w:rsidR="00F51CD7" w:rsidRPr="00F51CD7" w:rsidRDefault="00F51CD7" w:rsidP="00F51CD7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&lt;&lt;phoneNumber&gt;&gt;</w:t>
            </w:r>
          </w:p>
        </w:tc>
      </w:tr>
      <w:tr w:rsidR="001970B8" w14:paraId="0104593A" w14:textId="77777777" w:rsidTr="00084397">
        <w:trPr>
          <w:trHeight w:val="357"/>
        </w:trPr>
        <w:tc>
          <w:tcPr>
            <w:tcW w:w="10060" w:type="dxa"/>
            <w:gridSpan w:val="2"/>
          </w:tcPr>
          <w:p w14:paraId="352C56A2" w14:textId="317C6362" w:rsidR="001970B8" w:rsidRPr="00F51CD7" w:rsidRDefault="001970B8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F51CD7" w14:paraId="20FFB8DB" w14:textId="77777777" w:rsidTr="00084397">
        <w:trPr>
          <w:trHeight w:val="357"/>
        </w:trPr>
        <w:tc>
          <w:tcPr>
            <w:tcW w:w="10060" w:type="dxa"/>
            <w:gridSpan w:val="2"/>
          </w:tcPr>
          <w:p w14:paraId="07AD5E1A" w14:textId="55255455" w:rsidR="00F51CD7" w:rsidRPr="00283B53" w:rsidRDefault="00FC4C9B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&lt;&lt;c</w:t>
            </w:r>
            <w:r w:rsidR="0010656E"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283B53">
              <w:rPr>
                <w:rFonts w:ascii="GDSTransportWebsite" w:hAnsi="GDSTransportWebsite"/>
                <w:color w:val="0A0A0A"/>
              </w:rPr>
              <w:t>dxAddress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F51CD7" w14:paraId="2DCD3B2F" w14:textId="77777777" w:rsidTr="00084397">
        <w:trPr>
          <w:trHeight w:val="680"/>
        </w:trPr>
        <w:tc>
          <w:tcPr>
            <w:tcW w:w="3539" w:type="dxa"/>
          </w:tcPr>
          <w:p w14:paraId="2A1FD820" w14:textId="75E43465" w:rsidR="00F51CD7" w:rsidRPr="00EC2E97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EC2E97">
              <w:rPr>
                <w:rFonts w:ascii="GDSTransportWebsite" w:hAnsi="GDSTransportWebsite"/>
                <w:b/>
                <w:bCs/>
                <w:color w:val="0A0A0A"/>
              </w:rPr>
              <w:t>DX address</w:t>
            </w:r>
          </w:p>
        </w:tc>
        <w:tc>
          <w:tcPr>
            <w:tcW w:w="6521" w:type="dxa"/>
          </w:tcPr>
          <w:p w14:paraId="4C6730F0" w14:textId="50C1D5A3" w:rsidR="00F51CD7" w:rsidRPr="00F51CD7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</w:t>
            </w:r>
            <w:r w:rsidR="00B75B95">
              <w:rPr>
                <w:rFonts w:ascii="GDSTransportWebsite" w:hAnsi="GDSTransportWebsite"/>
                <w:color w:val="0A0A0A"/>
              </w:rPr>
              <w:t>&lt;</w:t>
            </w:r>
            <w:r w:rsidRPr="00283B53">
              <w:rPr>
                <w:rFonts w:ascii="GDSTransportWebsite" w:hAnsi="GDSTransportWebsite"/>
                <w:color w:val="0A0A0A"/>
              </w:rPr>
              <w:t>dxAddress&gt;&gt;</w:t>
            </w:r>
          </w:p>
        </w:tc>
      </w:tr>
      <w:tr w:rsidR="00F51CD7" w14:paraId="0261DA12" w14:textId="77777777" w:rsidTr="00084397">
        <w:trPr>
          <w:trHeight w:val="250"/>
        </w:trPr>
        <w:tc>
          <w:tcPr>
            <w:tcW w:w="10060" w:type="dxa"/>
            <w:gridSpan w:val="2"/>
          </w:tcPr>
          <w:p w14:paraId="518BFC7B" w14:textId="766072FF" w:rsidR="00F51CD7" w:rsidRPr="00283B53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 w:rsidR="0010656E">
              <w:rPr>
                <w:rFonts w:ascii="GDSTransportWebsite" w:hAnsi="GDSTransportWebsite"/>
                <w:color w:val="0A0A0A"/>
              </w:rPr>
              <w:t>r</w:t>
            </w:r>
            <w:r w:rsidR="00F242B5" w:rsidRPr="00F51CD7">
              <w:rPr>
                <w:rFonts w:ascii="GDSTransportWebsite" w:hAnsi="GDSTransportWebsite"/>
                <w:color w:val="0A0A0A"/>
              </w:rPr>
              <w:t>_</w:t>
            </w:r>
            <w:r w:rsidRPr="00F51CD7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EC2E97" w14:paraId="7D04411E" w14:textId="77777777" w:rsidTr="00084397">
        <w:trPr>
          <w:trHeight w:val="250"/>
        </w:trPr>
        <w:tc>
          <w:tcPr>
            <w:tcW w:w="10060" w:type="dxa"/>
            <w:gridSpan w:val="2"/>
          </w:tcPr>
          <w:p w14:paraId="75D810AA" w14:textId="6DF053F9" w:rsidR="00EC2E97" w:rsidRPr="00F51CD7" w:rsidRDefault="00EC2E9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283B53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F51CD7" w14:paraId="616E97A1" w14:textId="77777777" w:rsidTr="00084397">
        <w:trPr>
          <w:trHeight w:val="680"/>
        </w:trPr>
        <w:tc>
          <w:tcPr>
            <w:tcW w:w="3539" w:type="dxa"/>
          </w:tcPr>
          <w:p w14:paraId="3564454E" w14:textId="741BFDF1" w:rsidR="00F51CD7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018188ED" w14:textId="590A2879" w:rsidR="00F51CD7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&lt;&lt;emailAddress&gt;&gt;</w:t>
            </w:r>
          </w:p>
        </w:tc>
      </w:tr>
      <w:tr w:rsidR="00EC2E97" w14:paraId="5813C1C8" w14:textId="77777777" w:rsidTr="00084397">
        <w:trPr>
          <w:trHeight w:val="357"/>
        </w:trPr>
        <w:tc>
          <w:tcPr>
            <w:tcW w:w="10060" w:type="dxa"/>
            <w:gridSpan w:val="2"/>
          </w:tcPr>
          <w:p w14:paraId="5454E64C" w14:textId="36DD72FD" w:rsidR="00EC2E97" w:rsidRPr="00715FBE" w:rsidRDefault="00EC2E9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er</w:t>
            </w:r>
            <w:r w:rsidRPr="00F51CD7">
              <w:rPr>
                <w:rFonts w:ascii="GDSTransportWebsite" w:hAnsi="GDSTransportWebsite"/>
                <w:color w:val="0A0A0A"/>
              </w:rPr>
              <w:t>_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1CD7" w14:paraId="2740176C" w14:textId="77777777" w:rsidTr="00084397">
        <w:trPr>
          <w:trHeight w:val="357"/>
        </w:trPr>
        <w:tc>
          <w:tcPr>
            <w:tcW w:w="10060" w:type="dxa"/>
            <w:gridSpan w:val="2"/>
          </w:tcPr>
          <w:p w14:paraId="731928D3" w14:textId="6C66004A" w:rsidR="00F51CD7" w:rsidRPr="00715FBE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&lt;&lt;er_applicants</w:t>
            </w:r>
            <w:r w:rsidR="0023699C">
              <w:rPr>
                <w:rFonts w:ascii="GDSTransportWebsite" w:hAnsi="GDSTransportWebsite"/>
                <w:b/>
                <w:bCs/>
                <w:color w:val="0A0A0A"/>
              </w:rPr>
              <w:t>.</w:t>
            </w:r>
            <w:r w:rsidR="0023699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representative</w:t>
            </w:r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</w:tc>
      </w:tr>
    </w:tbl>
    <w:p w14:paraId="2B2A45F2" w14:textId="08015DB2" w:rsidR="00E130BD" w:rsidRPr="00115B1E" w:rsidRDefault="00E130BD" w:rsidP="002B18FA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D34F20" w:rsidRPr="00156806" w14:paraId="7E6D6898" w14:textId="77777777" w:rsidTr="000C7B4B">
        <w:trPr>
          <w:trHeight w:val="193"/>
        </w:trPr>
        <w:tc>
          <w:tcPr>
            <w:tcW w:w="10025" w:type="dxa"/>
            <w:gridSpan w:val="2"/>
          </w:tcPr>
          <w:p w14:paraId="5F31393B" w14:textId="32345D10" w:rsidR="00D34F20" w:rsidRPr="00AA0D40" w:rsidRDefault="00D34F20" w:rsidP="003367D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0C7B4B">
        <w:trPr>
          <w:trHeight w:val="386"/>
        </w:trPr>
        <w:tc>
          <w:tcPr>
            <w:tcW w:w="10025" w:type="dxa"/>
            <w:gridSpan w:val="2"/>
          </w:tcPr>
          <w:p w14:paraId="22A94E5B" w14:textId="537A4472" w:rsidR="002B18FA" w:rsidRPr="00115B1E" w:rsidRDefault="0012007D" w:rsidP="002B18FA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&lt;&lt;cs_{$size&gt;1}&gt;&gt;&lt;&lt;cs_{$itemnum=1}&gt;&gt;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1</w:t>
            </w:r>
            <w:r w:rsidRPr="0012007D">
              <w:rPr>
                <w:rFonts w:ascii="GDSTransportWebsite" w:hAnsi="GDSTransportWebsite"/>
                <w:color w:val="0A0A0A"/>
                <w:sz w:val="36"/>
                <w:szCs w:val="36"/>
              </w:rPr>
              <w:t>st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 cs_{$itemnum=2}&gt;&gt;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2</w:t>
            </w:r>
            <w:r w:rsidRPr="0012007D">
              <w:rPr>
                <w:rFonts w:ascii="GDSTransportWebsite" w:hAnsi="GDSTransportWebsite"/>
                <w:color w:val="0A0A0A"/>
                <w:sz w:val="36"/>
                <w:szCs w:val="36"/>
              </w:rPr>
              <w:t>nd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&lt;&lt;es_&gt;&gt;&lt;&lt;es_&gt;&gt;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</w:t>
            </w:r>
            <w:r w:rsidR="002B18FA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details</w:t>
            </w:r>
          </w:p>
          <w:p w14:paraId="64566E5C" w14:textId="542FCEA0" w:rsidR="00300E67" w:rsidRPr="00050D78" w:rsidRDefault="00300E67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B7583E" w:rsidRPr="00156806" w14:paraId="134B762E" w14:textId="77777777" w:rsidTr="000C7B4B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6A01B2E3" w14:textId="77777777" w:rsidTr="000C7B4B">
        <w:tc>
          <w:tcPr>
            <w:tcW w:w="3681" w:type="dxa"/>
          </w:tcPr>
          <w:p w14:paraId="5101761C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6F30104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6FF94C4E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77777777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49DF3A3F" w14:textId="51E0A8EF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13CA560F" w:rsidR="00B7583E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</w:tc>
      </w:tr>
      <w:tr w:rsidR="00EC4988" w:rsidRPr="00156806" w14:paraId="516D5B67" w14:textId="77777777" w:rsidTr="000C7B4B">
        <w:trPr>
          <w:trHeight w:val="222"/>
        </w:trPr>
        <w:tc>
          <w:tcPr>
            <w:tcW w:w="10025" w:type="dxa"/>
            <w:gridSpan w:val="2"/>
          </w:tcPr>
          <w:p w14:paraId="059C1F67" w14:textId="59F78365" w:rsidR="00EC4988" w:rsidRPr="00C87E4F" w:rsidRDefault="00EC4988" w:rsidP="0084052C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F51CD7" w:rsidRPr="00156806" w14:paraId="1BA3627E" w14:textId="77777777" w:rsidTr="000C7B4B">
        <w:trPr>
          <w:trHeight w:val="222"/>
        </w:trPr>
        <w:tc>
          <w:tcPr>
            <w:tcW w:w="10025" w:type="dxa"/>
            <w:gridSpan w:val="2"/>
          </w:tcPr>
          <w:p w14:paraId="15B6A9F9" w14:textId="33417C62" w:rsidR="00F51CD7" w:rsidRPr="00C87E4F" w:rsidRDefault="00EC4988" w:rsidP="0084052C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="00BB3E8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.representative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714818" w:rsidRPr="00156806" w14:paraId="7C73FFD2" w14:textId="77777777" w:rsidTr="000C7B4B">
        <w:trPr>
          <w:trHeight w:val="222"/>
        </w:trPr>
        <w:tc>
          <w:tcPr>
            <w:tcW w:w="10025" w:type="dxa"/>
            <w:gridSpan w:val="2"/>
          </w:tcPr>
          <w:p w14:paraId="73361296" w14:textId="3D74FD2B" w:rsidR="00714818" w:rsidRPr="00050D78" w:rsidRDefault="00714818" w:rsidP="0084052C">
            <w:pPr>
              <w:spacing w:before="8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&lt;&lt;cr_{!isBlank(organisationName)}&gt;&gt;</w:t>
            </w:r>
          </w:p>
        </w:tc>
      </w:tr>
      <w:tr w:rsidR="00D34F20" w:rsidRPr="00156806" w14:paraId="3D024548" w14:textId="77777777" w:rsidTr="000C7B4B">
        <w:trPr>
          <w:trHeight w:val="680"/>
        </w:trPr>
        <w:tc>
          <w:tcPr>
            <w:tcW w:w="10025" w:type="dxa"/>
            <w:gridSpan w:val="2"/>
          </w:tcPr>
          <w:p w14:paraId="5E389D95" w14:textId="58C9AF11" w:rsidR="00D34F20" w:rsidRPr="00450417" w:rsidRDefault="00057320" w:rsidP="0084052C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</w:t>
            </w:r>
            <w:r w:rsidR="00FD2B3B">
              <w:rPr>
                <w:rFonts w:ascii="GDSTransportWebsite" w:hAnsi="GDSTransportWebsite"/>
                <w:color w:val="0A0A0A"/>
                <w:sz w:val="36"/>
                <w:szCs w:val="36"/>
              </w:rPr>
              <w:t>$root.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respondents</w:t>
            </w:r>
            <w:r w:rsidR="00144BA2">
              <w:rPr>
                <w:rFonts w:ascii="GDSTransportWebsite" w:hAnsi="GDSTransportWebsite"/>
                <w:color w:val="0A0A0A"/>
                <w:sz w:val="36"/>
                <w:szCs w:val="36"/>
              </w:rPr>
              <w:t>.</w:t>
            </w:r>
            <w:r w:rsidR="009C598A">
              <w:rPr>
                <w:rFonts w:ascii="GDSTransportWebsite" w:hAnsi="GDSTransportWebsite"/>
                <w:color w:val="0A0A0A"/>
                <w:sz w:val="36"/>
                <w:szCs w:val="36"/>
              </w:rPr>
              <w:t>size</w:t>
            </w:r>
            <w:r w:rsidR="00584C3D">
              <w:rPr>
                <w:rFonts w:ascii="GDSTransportWebsite" w:hAnsi="GDSTransportWebsite"/>
                <w:color w:val="0A0A0A"/>
                <w:sz w:val="36"/>
                <w:szCs w:val="36"/>
              </w:rPr>
              <w:t>()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=1}&gt;&gt;Defendant’s&lt;&lt;es_&gt;&gt; &lt;&lt;cs_{</w:t>
            </w:r>
            <w:r w:rsidR="00FD2B3B">
              <w:rPr>
                <w:rFonts w:ascii="GDSTransportWebsite" w:hAnsi="GDSTransportWebsite"/>
                <w:color w:val="0A0A0A"/>
                <w:sz w:val="36"/>
                <w:szCs w:val="36"/>
              </w:rPr>
              <w:t>$root.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respondents</w:t>
            </w:r>
            <w:r w:rsidR="00144BA2">
              <w:rPr>
                <w:rFonts w:ascii="GDSTransportWebsite" w:hAnsi="GDSTransportWebsite"/>
                <w:color w:val="0A0A0A"/>
                <w:sz w:val="36"/>
                <w:szCs w:val="36"/>
              </w:rPr>
              <w:t>.</w:t>
            </w:r>
            <w:r w:rsidR="009C598A">
              <w:rPr>
                <w:rFonts w:ascii="GDSTransportWebsite" w:hAnsi="GDSTransportWebsite"/>
                <w:color w:val="0A0A0A"/>
                <w:sz w:val="36"/>
                <w:szCs w:val="36"/>
              </w:rPr>
              <w:t>size</w:t>
            </w:r>
            <w:r w:rsidR="00584C3D">
              <w:rPr>
                <w:rFonts w:ascii="GDSTransportWebsite" w:hAnsi="GDSTransportWebsite"/>
                <w:color w:val="0A0A0A"/>
                <w:sz w:val="36"/>
                <w:szCs w:val="36"/>
              </w:rPr>
              <w:t>()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&gt;1}&gt;&gt;Defendants’&lt;&lt;es_&gt;&gt;</w:t>
            </w:r>
            <w:r w:rsidR="00450417"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legal representative</w:t>
            </w:r>
          </w:p>
        </w:tc>
      </w:tr>
      <w:tr w:rsidR="00B7583E" w:rsidRPr="00156806" w14:paraId="6DBD55EC" w14:textId="77777777" w:rsidTr="000C7B4B">
        <w:trPr>
          <w:trHeight w:val="680"/>
        </w:trPr>
        <w:tc>
          <w:tcPr>
            <w:tcW w:w="3681" w:type="dxa"/>
          </w:tcPr>
          <w:p w14:paraId="51A2EF3B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5E012A37" w14:textId="01741529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0C7B4B">
        <w:tc>
          <w:tcPr>
            <w:tcW w:w="3681" w:type="dxa"/>
          </w:tcPr>
          <w:p w14:paraId="139625B0" w14:textId="40BD9371" w:rsidR="00B7583E" w:rsidRPr="00D34F20" w:rsidRDefault="001E313B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175205FA" w14:textId="3CD1540C" w:rsidR="00B7583E" w:rsidRPr="00C53276" w:rsidRDefault="00312AE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B3E85">
              <w:rPr>
                <w:rFonts w:ascii="GDSTransportWebsite" w:hAnsi="GDSTransportWebsite"/>
                <w:color w:val="0A0A0A"/>
              </w:rPr>
              <w:t xml:space="preserve"> 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72DE4889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68F7F2D1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1AE72B16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55BA7291" w14:textId="055EE45C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</w:tc>
      </w:tr>
      <w:tr w:rsidR="00391980" w:rsidRPr="00156806" w14:paraId="420755E0" w14:textId="77777777" w:rsidTr="000C7B4B">
        <w:trPr>
          <w:trHeight w:val="79"/>
        </w:trPr>
        <w:tc>
          <w:tcPr>
            <w:tcW w:w="10025" w:type="dxa"/>
            <w:gridSpan w:val="2"/>
          </w:tcPr>
          <w:p w14:paraId="1448A5A5" w14:textId="2420A77E" w:rsidR="00391980" w:rsidRPr="00283B53" w:rsidRDefault="00391980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&lt;&lt;c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283B53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1E313B" w:rsidRPr="00156806" w14:paraId="66BC7D4F" w14:textId="77777777" w:rsidTr="000C7B4B">
        <w:trPr>
          <w:trHeight w:val="680"/>
        </w:trPr>
        <w:tc>
          <w:tcPr>
            <w:tcW w:w="3681" w:type="dxa"/>
          </w:tcPr>
          <w:p w14:paraId="0D6F1B3D" w14:textId="6C541AB5" w:rsidR="001E313B" w:rsidRPr="00D34F20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7A749D1E" w14:textId="1CB104D9" w:rsidR="001E313B" w:rsidRPr="00283B5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&lt;&lt;emailAddress&gt;&gt;</w:t>
            </w:r>
          </w:p>
        </w:tc>
      </w:tr>
      <w:tr w:rsidR="00391980" w:rsidRPr="00156806" w14:paraId="01B526BC" w14:textId="77777777" w:rsidTr="000C7B4B">
        <w:trPr>
          <w:trHeight w:val="67"/>
        </w:trPr>
        <w:tc>
          <w:tcPr>
            <w:tcW w:w="10025" w:type="dxa"/>
            <w:gridSpan w:val="2"/>
          </w:tcPr>
          <w:p w14:paraId="169588FE" w14:textId="3501F8F5" w:rsidR="00391980" w:rsidRPr="00283B53" w:rsidRDefault="00391980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&lt;&lt;er_&gt;&gt;</w:t>
            </w:r>
          </w:p>
        </w:tc>
      </w:tr>
      <w:tr w:rsidR="00F51CD7" w:rsidRPr="00156806" w14:paraId="6D3B381E" w14:textId="77777777" w:rsidTr="000C7B4B">
        <w:trPr>
          <w:trHeight w:val="376"/>
        </w:trPr>
        <w:tc>
          <w:tcPr>
            <w:tcW w:w="10025" w:type="dxa"/>
            <w:gridSpan w:val="2"/>
          </w:tcPr>
          <w:p w14:paraId="12F572A1" w14:textId="6638C82D" w:rsidR="00F51CD7" w:rsidRPr="00283B53" w:rsidRDefault="00F51CD7" w:rsidP="00F51CD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lastRenderedPageBreak/>
              <w:t>&lt;&lt;c</w:t>
            </w:r>
            <w:r w:rsidR="0010656E"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_{</w:t>
            </w:r>
            <w:r w:rsidR="00FC4C9B">
              <w:rPr>
                <w:rFonts w:ascii="GDSTransportWebsite" w:hAnsi="GDSTransportWebsite"/>
                <w:color w:val="0A0A0A"/>
              </w:rPr>
              <w:t>!isBlank(</w:t>
            </w:r>
            <w:r w:rsidRPr="00283B53">
              <w:rPr>
                <w:rFonts w:ascii="GDSTransportWebsite" w:hAnsi="GDSTransportWebsite"/>
                <w:color w:val="0A0A0A"/>
              </w:rPr>
              <w:t>phoneNumber</w:t>
            </w:r>
            <w:r w:rsidR="00FC4C9B"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F51CD7" w:rsidRPr="00156806" w14:paraId="74810037" w14:textId="77777777" w:rsidTr="000C7B4B">
        <w:trPr>
          <w:trHeight w:val="680"/>
        </w:trPr>
        <w:tc>
          <w:tcPr>
            <w:tcW w:w="3681" w:type="dxa"/>
          </w:tcPr>
          <w:p w14:paraId="6ED61A38" w14:textId="20D2AEAB" w:rsidR="00F51CD7" w:rsidRPr="00D34F20" w:rsidRDefault="00F51CD7" w:rsidP="00F51CD7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19372B33" w14:textId="3D0A717E" w:rsidR="00F51CD7" w:rsidRPr="00A9384B" w:rsidRDefault="00F51CD7" w:rsidP="00F51CD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&lt;&lt;phoneNumber&gt;&gt;</w:t>
            </w:r>
          </w:p>
        </w:tc>
      </w:tr>
      <w:tr w:rsidR="001970B8" w:rsidRPr="00156806" w14:paraId="20F55D2A" w14:textId="77777777" w:rsidTr="000C7B4B">
        <w:trPr>
          <w:trHeight w:val="267"/>
        </w:trPr>
        <w:tc>
          <w:tcPr>
            <w:tcW w:w="10025" w:type="dxa"/>
            <w:gridSpan w:val="2"/>
          </w:tcPr>
          <w:p w14:paraId="130AD0B5" w14:textId="0003CA96" w:rsidR="001970B8" w:rsidRPr="00F51CD7" w:rsidRDefault="001970B8" w:rsidP="00F51CD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F51CD7" w:rsidRPr="00156806" w14:paraId="446F53F8" w14:textId="77777777" w:rsidTr="000C7B4B">
        <w:trPr>
          <w:trHeight w:val="267"/>
        </w:trPr>
        <w:tc>
          <w:tcPr>
            <w:tcW w:w="10025" w:type="dxa"/>
            <w:gridSpan w:val="2"/>
          </w:tcPr>
          <w:p w14:paraId="00FEA793" w14:textId="0D92F233" w:rsidR="00F51CD7" w:rsidRPr="00283B53" w:rsidRDefault="00F51CD7" w:rsidP="00F51CD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&lt;&lt;c</w:t>
            </w:r>
            <w:r w:rsidR="0010656E"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_{</w:t>
            </w:r>
            <w:r w:rsidR="00FC4C9B">
              <w:rPr>
                <w:rFonts w:ascii="GDSTransportWebsite" w:hAnsi="GDSTransportWebsite"/>
                <w:color w:val="0A0A0A"/>
              </w:rPr>
              <w:t>!isBlank(</w:t>
            </w:r>
            <w:r w:rsidRPr="00283B53">
              <w:rPr>
                <w:rFonts w:ascii="GDSTransportWebsite" w:hAnsi="GDSTransportWebsite"/>
                <w:color w:val="0A0A0A"/>
              </w:rPr>
              <w:t>dxAddress</w:t>
            </w:r>
            <w:r w:rsidR="00FC4C9B"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F51CD7" w:rsidRPr="00156806" w14:paraId="372D41CB" w14:textId="77777777" w:rsidTr="000C7B4B">
        <w:trPr>
          <w:trHeight w:val="680"/>
        </w:trPr>
        <w:tc>
          <w:tcPr>
            <w:tcW w:w="3681" w:type="dxa"/>
          </w:tcPr>
          <w:p w14:paraId="13F24322" w14:textId="50B0E2FF" w:rsidR="00F51CD7" w:rsidRPr="00D34F20" w:rsidRDefault="00F51CD7" w:rsidP="00F51CD7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52B3F6F" w14:textId="391BAE7D" w:rsidR="00F51CD7" w:rsidRDefault="00F51CD7" w:rsidP="00F51CD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&lt;&lt;dxAddress&gt;&gt;</w:t>
            </w:r>
          </w:p>
        </w:tc>
      </w:tr>
      <w:tr w:rsidR="00714818" w:rsidRPr="00156806" w14:paraId="2FC7B2DF" w14:textId="77777777" w:rsidTr="000C7B4B">
        <w:trPr>
          <w:trHeight w:val="316"/>
        </w:trPr>
        <w:tc>
          <w:tcPr>
            <w:tcW w:w="10025" w:type="dxa"/>
            <w:gridSpan w:val="2"/>
          </w:tcPr>
          <w:p w14:paraId="2D79ABFC" w14:textId="3DF6A8A4" w:rsidR="00714818" w:rsidRPr="00F51CD7" w:rsidRDefault="00714818" w:rsidP="00215EF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&lt;&lt;er_&gt;&gt;</w:t>
            </w:r>
          </w:p>
        </w:tc>
      </w:tr>
      <w:tr w:rsidR="00215EFD" w:rsidRPr="00156806" w14:paraId="36A66495" w14:textId="77777777" w:rsidTr="000C7B4B">
        <w:trPr>
          <w:trHeight w:val="316"/>
        </w:trPr>
        <w:tc>
          <w:tcPr>
            <w:tcW w:w="10025" w:type="dxa"/>
            <w:gridSpan w:val="2"/>
          </w:tcPr>
          <w:p w14:paraId="4DD31A57" w14:textId="1CB53B25" w:rsidR="00215EFD" w:rsidRPr="00283B53" w:rsidRDefault="00215EFD" w:rsidP="00215EF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 w:rsidR="0010656E"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215EFD" w:rsidRPr="00156806" w14:paraId="1E3A21B6" w14:textId="77777777" w:rsidTr="000C7B4B">
        <w:trPr>
          <w:trHeight w:val="142"/>
        </w:trPr>
        <w:tc>
          <w:tcPr>
            <w:tcW w:w="10025" w:type="dxa"/>
            <w:gridSpan w:val="2"/>
          </w:tcPr>
          <w:p w14:paraId="5E41D2A0" w14:textId="13A9D428" w:rsidR="00215EFD" w:rsidRPr="00A9384B" w:rsidRDefault="00215EFD" w:rsidP="00215EFD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="00BB3E8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.representative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51FEE0AE" w14:textId="079D635B" w:rsidR="00671892" w:rsidRPr="00115B1E" w:rsidRDefault="0082324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B60A2C">
        <w:trPr>
          <w:trHeight w:val="680"/>
        </w:trPr>
        <w:tc>
          <w:tcPr>
            <w:tcW w:w="3681" w:type="dxa"/>
          </w:tcPr>
          <w:p w14:paraId="669AF31B" w14:textId="6A419A7C" w:rsidR="00B76ECF" w:rsidRPr="000C74C2" w:rsidRDefault="00B76ECF" w:rsidP="003367DF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 w:rsidRPr="0082324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Brief details of claim</w:t>
            </w:r>
          </w:p>
        </w:tc>
        <w:tc>
          <w:tcPr>
            <w:tcW w:w="6379" w:type="dxa"/>
          </w:tcPr>
          <w:p w14:paraId="4675B83E" w14:textId="43B3E991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&lt;&lt;claimDetails&gt;&gt;</w:t>
            </w:r>
          </w:p>
        </w:tc>
      </w:tr>
      <w:tr w:rsidR="00B76ECF" w14:paraId="3B0663CF" w14:textId="77777777" w:rsidTr="00B60A2C">
        <w:trPr>
          <w:trHeight w:val="680"/>
        </w:trPr>
        <w:tc>
          <w:tcPr>
            <w:tcW w:w="3681" w:type="dxa"/>
          </w:tcPr>
          <w:p w14:paraId="32A4B1A7" w14:textId="1D756E2D" w:rsidR="00B76ECF" w:rsidRPr="00280987" w:rsidRDefault="00B76ECF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28098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Expected claim value</w:t>
            </w:r>
            <w:r w:rsidR="00B60A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up to and including</w:t>
            </w:r>
          </w:p>
        </w:tc>
        <w:tc>
          <w:tcPr>
            <w:tcW w:w="6379" w:type="dxa"/>
          </w:tcPr>
          <w:p w14:paraId="7E165D4E" w14:textId="79806396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&lt;&lt;claimValue&gt;&gt;</w:t>
            </w:r>
          </w:p>
        </w:tc>
      </w:tr>
      <w:tr w:rsidR="00B76ECF" w14:paraId="034C982F" w14:textId="77777777" w:rsidTr="00B60A2C">
        <w:trPr>
          <w:trHeight w:val="680"/>
        </w:trPr>
        <w:tc>
          <w:tcPr>
            <w:tcW w:w="3681" w:type="dxa"/>
            <w:vAlign w:val="center"/>
          </w:tcPr>
          <w:p w14:paraId="52DC658E" w14:textId="70E79EB6" w:rsidR="00B76ECF" w:rsidRPr="00280987" w:rsidRDefault="00B76ECF" w:rsidP="00B60A2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Issue fee</w:t>
            </w:r>
          </w:p>
        </w:tc>
        <w:tc>
          <w:tcPr>
            <w:tcW w:w="6379" w:type="dxa"/>
            <w:vAlign w:val="center"/>
          </w:tcPr>
          <w:p w14:paraId="29CB9CD6" w14:textId="2A439F23" w:rsidR="00B76ECF" w:rsidRDefault="00B76ECF" w:rsidP="00B60A2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&lt;&lt;courtFee&gt;&gt;</w:t>
            </w:r>
          </w:p>
        </w:tc>
      </w:tr>
      <w:tr w:rsidR="00B76ECF" w14:paraId="382B9580" w14:textId="77777777" w:rsidTr="00B60A2C">
        <w:trPr>
          <w:trHeight w:val="680"/>
        </w:trPr>
        <w:tc>
          <w:tcPr>
            <w:tcW w:w="3681" w:type="dxa"/>
          </w:tcPr>
          <w:p w14:paraId="107235AB" w14:textId="256EC62D" w:rsidR="00B76ECF" w:rsidRPr="00280987" w:rsidRDefault="00B76ECF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Court location </w:t>
            </w:r>
          </w:p>
        </w:tc>
        <w:tc>
          <w:tcPr>
            <w:tcW w:w="6379" w:type="dxa"/>
          </w:tcPr>
          <w:p w14:paraId="71507F2B" w14:textId="679EE041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&lt;&lt;hearingCourtLocation&gt;&gt;</w:t>
            </w:r>
          </w:p>
        </w:tc>
      </w:tr>
    </w:tbl>
    <w:p w14:paraId="23F0F77B" w14:textId="6A0A0685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3367DF">
        <w:trPr>
          <w:trHeight w:val="388"/>
        </w:trPr>
        <w:tc>
          <w:tcPr>
            <w:tcW w:w="10060" w:type="dxa"/>
            <w:gridSpan w:val="2"/>
          </w:tcPr>
          <w:p w14:paraId="44105F37" w14:textId="55419E5D" w:rsidR="007568EA" w:rsidRDefault="00E24629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E24629">
              <w:rPr>
                <w:rFonts w:ascii="GDSTransportWebsite" w:hAnsi="GDSTransportWebsite"/>
                <w:color w:val="0A0A0A"/>
              </w:rPr>
              <w:t>The claimant believes that the facts in this claim are true</w:t>
            </w:r>
            <w:r w:rsidR="00280796" w:rsidRPr="00280796">
              <w:rPr>
                <w:rFonts w:ascii="GDSTransportWebsite" w:hAnsi="GDSTransportWebsite"/>
                <w:color w:val="0A0A0A"/>
              </w:rPr>
              <w:t>.</w:t>
            </w:r>
          </w:p>
          <w:p w14:paraId="4FB2F732" w14:textId="77777777" w:rsidR="007568EA" w:rsidRPr="00280796" w:rsidRDefault="007568E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  <w:p w14:paraId="455FBB17" w14:textId="44BA9664" w:rsid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4528445B" w14:textId="77777777" w:rsidR="00280796" w:rsidRP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</w:p>
          <w:p w14:paraId="529FD66D" w14:textId="2E9578F7" w:rsidR="00094E81" w:rsidRPr="000874D3" w:rsidRDefault="00094E81" w:rsidP="00280796">
            <w:pPr>
              <w:rPr>
                <w:rFonts w:ascii="GDSTransportWebsite" w:hAnsi="GDSTransportWebsite"/>
                <w:color w:val="0A0A0A"/>
              </w:rPr>
            </w:pPr>
            <w:r w:rsidRPr="00094E81"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truth.</w:t>
            </w:r>
          </w:p>
          <w:p w14:paraId="4F172DD4" w14:textId="2CD48840" w:rsidR="00280796" w:rsidRPr="00280796" w:rsidRDefault="00280796" w:rsidP="00FA5C2E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B7583E" w14:paraId="215729A6" w14:textId="77777777" w:rsidTr="003367DF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946" w:type="dxa"/>
          </w:tcPr>
          <w:p w14:paraId="5500F8D7" w14:textId="388FBC8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3367DF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946" w:type="dxa"/>
          </w:tcPr>
          <w:p w14:paraId="72EADC83" w14:textId="4DB4C33A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&lt;&lt;statementOfTruth.role&gt;&gt;</w:t>
            </w:r>
          </w:p>
        </w:tc>
      </w:tr>
      <w:tr w:rsidR="00B7583E" w14:paraId="763B0EB4" w14:textId="77777777" w:rsidTr="003367DF">
        <w:trPr>
          <w:trHeight w:val="680"/>
        </w:trPr>
        <w:tc>
          <w:tcPr>
            <w:tcW w:w="3114" w:type="dxa"/>
          </w:tcPr>
          <w:p w14:paraId="75D4A021" w14:textId="17E7C60B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</w:tcPr>
          <w:p w14:paraId="79100274" w14:textId="5E216AD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C53276">
              <w:rPr>
                <w:rFonts w:ascii="GDSTransportWebsite" w:hAnsi="GDSTransportWebsite"/>
                <w:color w:val="0A0A0A"/>
              </w:rPr>
              <w:t>.organisationName&gt;&gt;</w:t>
            </w:r>
          </w:p>
        </w:tc>
      </w:tr>
    </w:tbl>
    <w:p w14:paraId="1930909E" w14:textId="7F315E06" w:rsidR="00280987" w:rsidRPr="00280987" w:rsidRDefault="00280987" w:rsidP="00280987">
      <w:pPr>
        <w:pStyle w:val="NormalWeb"/>
        <w:spacing w:after="40" w:afterAutospacing="0"/>
      </w:pPr>
    </w:p>
    <w:sectPr w:rsidR="00280987" w:rsidRPr="00280987" w:rsidSect="001D3541">
      <w:footerReference w:type="default" r:id="rId13"/>
      <w:pgSz w:w="12240" w:h="15840"/>
      <w:pgMar w:top="1134" w:right="1440" w:bottom="113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E77B2" w14:textId="77777777" w:rsidR="005265C3" w:rsidRDefault="005265C3" w:rsidP="00812032">
      <w:r>
        <w:separator/>
      </w:r>
    </w:p>
  </w:endnote>
  <w:endnote w:type="continuationSeparator" w:id="0">
    <w:p w14:paraId="1A20B575" w14:textId="77777777" w:rsidR="005265C3" w:rsidRDefault="005265C3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Times">
    <w:altName w:val="﷽﷽﷽﷽﷽﷽㴻Ɛ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BE44DE" w:rsidR="00153598" w:rsidRDefault="006A0D64" w:rsidP="00153598">
          <w:pPr>
            <w:pStyle w:val="NormalWeb"/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1BA6F" w14:textId="77777777" w:rsidR="005265C3" w:rsidRDefault="005265C3" w:rsidP="00812032">
      <w:r>
        <w:separator/>
      </w:r>
    </w:p>
  </w:footnote>
  <w:footnote w:type="continuationSeparator" w:id="0">
    <w:p w14:paraId="2F38EF92" w14:textId="77777777" w:rsidR="005265C3" w:rsidRDefault="005265C3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366451">
    <w:abstractNumId w:val="0"/>
  </w:num>
  <w:num w:numId="2" w16cid:durableId="776488753">
    <w:abstractNumId w:val="8"/>
  </w:num>
  <w:num w:numId="3" w16cid:durableId="321860108">
    <w:abstractNumId w:val="7"/>
  </w:num>
  <w:num w:numId="4" w16cid:durableId="2024236193">
    <w:abstractNumId w:val="4"/>
  </w:num>
  <w:num w:numId="5" w16cid:durableId="524253820">
    <w:abstractNumId w:val="9"/>
  </w:num>
  <w:num w:numId="6" w16cid:durableId="542182575">
    <w:abstractNumId w:val="10"/>
  </w:num>
  <w:num w:numId="7" w16cid:durableId="1397628362">
    <w:abstractNumId w:val="16"/>
  </w:num>
  <w:num w:numId="8" w16cid:durableId="13724989">
    <w:abstractNumId w:val="22"/>
  </w:num>
  <w:num w:numId="9" w16cid:durableId="1383020155">
    <w:abstractNumId w:val="5"/>
  </w:num>
  <w:num w:numId="10" w16cid:durableId="1274049497">
    <w:abstractNumId w:val="28"/>
  </w:num>
  <w:num w:numId="11" w16cid:durableId="284124654">
    <w:abstractNumId w:val="11"/>
  </w:num>
  <w:num w:numId="12" w16cid:durableId="1458642754">
    <w:abstractNumId w:val="6"/>
  </w:num>
  <w:num w:numId="13" w16cid:durableId="452791880">
    <w:abstractNumId w:val="13"/>
  </w:num>
  <w:num w:numId="14" w16cid:durableId="142040914">
    <w:abstractNumId w:val="17"/>
  </w:num>
  <w:num w:numId="15" w16cid:durableId="54359101">
    <w:abstractNumId w:val="23"/>
  </w:num>
  <w:num w:numId="16" w16cid:durableId="1638729685">
    <w:abstractNumId w:val="19"/>
  </w:num>
  <w:num w:numId="17" w16cid:durableId="277642442">
    <w:abstractNumId w:val="27"/>
  </w:num>
  <w:num w:numId="18" w16cid:durableId="1956674324">
    <w:abstractNumId w:val="26"/>
  </w:num>
  <w:num w:numId="19" w16cid:durableId="1556744457">
    <w:abstractNumId w:val="1"/>
  </w:num>
  <w:num w:numId="20" w16cid:durableId="357003260">
    <w:abstractNumId w:val="25"/>
  </w:num>
  <w:num w:numId="21" w16cid:durableId="115875779">
    <w:abstractNumId w:val="3"/>
  </w:num>
  <w:num w:numId="22" w16cid:durableId="2106536603">
    <w:abstractNumId w:val="15"/>
  </w:num>
  <w:num w:numId="23" w16cid:durableId="910699372">
    <w:abstractNumId w:val="2"/>
  </w:num>
  <w:num w:numId="24" w16cid:durableId="473062836">
    <w:abstractNumId w:val="12"/>
  </w:num>
  <w:num w:numId="25" w16cid:durableId="1163549448">
    <w:abstractNumId w:val="29"/>
  </w:num>
  <w:num w:numId="26" w16cid:durableId="1457484562">
    <w:abstractNumId w:val="20"/>
  </w:num>
  <w:num w:numId="27" w16cid:durableId="1835415948">
    <w:abstractNumId w:val="14"/>
  </w:num>
  <w:num w:numId="28" w16cid:durableId="1010377861">
    <w:abstractNumId w:val="21"/>
  </w:num>
  <w:num w:numId="29" w16cid:durableId="931429045">
    <w:abstractNumId w:val="24"/>
  </w:num>
  <w:num w:numId="30" w16cid:durableId="19282708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29A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4B6"/>
    <w:rsid w:val="00056A77"/>
    <w:rsid w:val="00056C76"/>
    <w:rsid w:val="000570ED"/>
    <w:rsid w:val="00057320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115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397"/>
    <w:rsid w:val="00084401"/>
    <w:rsid w:val="000848AA"/>
    <w:rsid w:val="000849D1"/>
    <w:rsid w:val="000851CB"/>
    <w:rsid w:val="000859BE"/>
    <w:rsid w:val="000874D3"/>
    <w:rsid w:val="00090A68"/>
    <w:rsid w:val="00091539"/>
    <w:rsid w:val="00091776"/>
    <w:rsid w:val="00091E18"/>
    <w:rsid w:val="00092952"/>
    <w:rsid w:val="00092BA8"/>
    <w:rsid w:val="0009307A"/>
    <w:rsid w:val="00093419"/>
    <w:rsid w:val="00093DAB"/>
    <w:rsid w:val="00094240"/>
    <w:rsid w:val="00094E81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2EC2"/>
    <w:rsid w:val="000A33C3"/>
    <w:rsid w:val="000A3CC8"/>
    <w:rsid w:val="000A4250"/>
    <w:rsid w:val="000A4693"/>
    <w:rsid w:val="000A4761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3E8"/>
    <w:rsid w:val="000B0414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4A29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B4B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4893"/>
    <w:rsid w:val="000F512B"/>
    <w:rsid w:val="000F51C8"/>
    <w:rsid w:val="000F533A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656E"/>
    <w:rsid w:val="0010732B"/>
    <w:rsid w:val="001105B4"/>
    <w:rsid w:val="00110A8D"/>
    <w:rsid w:val="00110BDA"/>
    <w:rsid w:val="00110CEF"/>
    <w:rsid w:val="0011141F"/>
    <w:rsid w:val="001120D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07D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4BA2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7DB0"/>
    <w:rsid w:val="00167E60"/>
    <w:rsid w:val="001704C9"/>
    <w:rsid w:val="001708E0"/>
    <w:rsid w:val="00170F70"/>
    <w:rsid w:val="00171258"/>
    <w:rsid w:val="00171DDB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0B8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4ADE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34E1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BB2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5B4"/>
    <w:rsid w:val="002149CD"/>
    <w:rsid w:val="00214A5F"/>
    <w:rsid w:val="00214E0D"/>
    <w:rsid w:val="0021527E"/>
    <w:rsid w:val="00215BE0"/>
    <w:rsid w:val="00215D15"/>
    <w:rsid w:val="00215EFD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633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212"/>
    <w:rsid w:val="00232C5C"/>
    <w:rsid w:val="00232DDF"/>
    <w:rsid w:val="002337D8"/>
    <w:rsid w:val="00233E93"/>
    <w:rsid w:val="00233FE9"/>
    <w:rsid w:val="00234535"/>
    <w:rsid w:val="00234755"/>
    <w:rsid w:val="00234D10"/>
    <w:rsid w:val="002350B4"/>
    <w:rsid w:val="00235E49"/>
    <w:rsid w:val="0023617E"/>
    <w:rsid w:val="0023699C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089"/>
    <w:rsid w:val="002514DA"/>
    <w:rsid w:val="002518BB"/>
    <w:rsid w:val="0025250D"/>
    <w:rsid w:val="00252875"/>
    <w:rsid w:val="002534C9"/>
    <w:rsid w:val="00254188"/>
    <w:rsid w:val="002545CD"/>
    <w:rsid w:val="002551E0"/>
    <w:rsid w:val="002556F4"/>
    <w:rsid w:val="002557DC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15A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796"/>
    <w:rsid w:val="002808A1"/>
    <w:rsid w:val="00280987"/>
    <w:rsid w:val="00281CDF"/>
    <w:rsid w:val="00283B53"/>
    <w:rsid w:val="00283E38"/>
    <w:rsid w:val="00283E7B"/>
    <w:rsid w:val="00284E16"/>
    <w:rsid w:val="00285EA7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8FA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896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4CE"/>
    <w:rsid w:val="00380636"/>
    <w:rsid w:val="00380FCB"/>
    <w:rsid w:val="003819B6"/>
    <w:rsid w:val="00382220"/>
    <w:rsid w:val="003826DD"/>
    <w:rsid w:val="00382E0A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980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979"/>
    <w:rsid w:val="003C20F6"/>
    <w:rsid w:val="003C22E1"/>
    <w:rsid w:val="003C22F5"/>
    <w:rsid w:val="003C3085"/>
    <w:rsid w:val="003C39D3"/>
    <w:rsid w:val="003C4A78"/>
    <w:rsid w:val="003C55D0"/>
    <w:rsid w:val="003C5F2A"/>
    <w:rsid w:val="003C62EB"/>
    <w:rsid w:val="003C661A"/>
    <w:rsid w:val="003C7921"/>
    <w:rsid w:val="003C79D7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3F792F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55CD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A03"/>
    <w:rsid w:val="00425013"/>
    <w:rsid w:val="0042586B"/>
    <w:rsid w:val="00425C6A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197"/>
    <w:rsid w:val="00432249"/>
    <w:rsid w:val="0043252F"/>
    <w:rsid w:val="00433BEB"/>
    <w:rsid w:val="00433E77"/>
    <w:rsid w:val="00433F8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397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C9C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57F5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BCD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48D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069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4FF"/>
    <w:rsid w:val="00524DB4"/>
    <w:rsid w:val="005258DA"/>
    <w:rsid w:val="00525D00"/>
    <w:rsid w:val="00526170"/>
    <w:rsid w:val="005265C3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29B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95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4C3D"/>
    <w:rsid w:val="00585109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1E7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75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17A"/>
    <w:rsid w:val="00600B1C"/>
    <w:rsid w:val="00600CE7"/>
    <w:rsid w:val="00600FC1"/>
    <w:rsid w:val="00601C1C"/>
    <w:rsid w:val="00602522"/>
    <w:rsid w:val="00602EDB"/>
    <w:rsid w:val="00603353"/>
    <w:rsid w:val="006035CB"/>
    <w:rsid w:val="006048FD"/>
    <w:rsid w:val="00604A6A"/>
    <w:rsid w:val="00604D71"/>
    <w:rsid w:val="00604D8B"/>
    <w:rsid w:val="006051B0"/>
    <w:rsid w:val="00605EFE"/>
    <w:rsid w:val="00606128"/>
    <w:rsid w:val="00606F70"/>
    <w:rsid w:val="0060704E"/>
    <w:rsid w:val="00607D01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2CF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B3B"/>
    <w:rsid w:val="006424A2"/>
    <w:rsid w:val="00642C36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BA9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683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892"/>
    <w:rsid w:val="00671BBA"/>
    <w:rsid w:val="00671C6D"/>
    <w:rsid w:val="006721D7"/>
    <w:rsid w:val="006722FF"/>
    <w:rsid w:val="00673634"/>
    <w:rsid w:val="00674430"/>
    <w:rsid w:val="0067485E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D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8C1"/>
    <w:rsid w:val="0069699C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33C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818"/>
    <w:rsid w:val="00714981"/>
    <w:rsid w:val="00714DDB"/>
    <w:rsid w:val="00714FA1"/>
    <w:rsid w:val="007151BA"/>
    <w:rsid w:val="007158AF"/>
    <w:rsid w:val="00715F4D"/>
    <w:rsid w:val="00715FBE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71F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EC9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8EA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3459"/>
    <w:rsid w:val="0077356C"/>
    <w:rsid w:val="00773759"/>
    <w:rsid w:val="007745ED"/>
    <w:rsid w:val="00774B5F"/>
    <w:rsid w:val="007751D9"/>
    <w:rsid w:val="007755DC"/>
    <w:rsid w:val="0077560D"/>
    <w:rsid w:val="0077566C"/>
    <w:rsid w:val="00775F1A"/>
    <w:rsid w:val="0077679C"/>
    <w:rsid w:val="007767BE"/>
    <w:rsid w:val="007767CD"/>
    <w:rsid w:val="00776BCF"/>
    <w:rsid w:val="00777069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C05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730"/>
    <w:rsid w:val="007C4B37"/>
    <w:rsid w:val="007C5232"/>
    <w:rsid w:val="007C6912"/>
    <w:rsid w:val="007C728E"/>
    <w:rsid w:val="007D09A6"/>
    <w:rsid w:val="007D0C9C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827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1CDB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368"/>
    <w:rsid w:val="008065BE"/>
    <w:rsid w:val="00806EDA"/>
    <w:rsid w:val="00807447"/>
    <w:rsid w:val="00807F1B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F27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5734C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DD"/>
    <w:rsid w:val="008B15E9"/>
    <w:rsid w:val="008B16D4"/>
    <w:rsid w:val="008B173F"/>
    <w:rsid w:val="008B198F"/>
    <w:rsid w:val="008B238D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272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C64"/>
    <w:rsid w:val="008E6E50"/>
    <w:rsid w:val="008E71A1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741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68A7"/>
    <w:rsid w:val="00947B55"/>
    <w:rsid w:val="009504A3"/>
    <w:rsid w:val="00950511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57D5C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D75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5E9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E36"/>
    <w:rsid w:val="00994FA7"/>
    <w:rsid w:val="00995E1E"/>
    <w:rsid w:val="00995EBA"/>
    <w:rsid w:val="00996855"/>
    <w:rsid w:val="00996BE1"/>
    <w:rsid w:val="009A06C0"/>
    <w:rsid w:val="009A0938"/>
    <w:rsid w:val="009A09FF"/>
    <w:rsid w:val="009A0AD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5B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5AD"/>
    <w:rsid w:val="009C4920"/>
    <w:rsid w:val="009C4EA5"/>
    <w:rsid w:val="009C4F52"/>
    <w:rsid w:val="009C598A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7D6"/>
    <w:rsid w:val="009E39D6"/>
    <w:rsid w:val="009E3A30"/>
    <w:rsid w:val="009E3AF0"/>
    <w:rsid w:val="009E3EAD"/>
    <w:rsid w:val="009E4DE3"/>
    <w:rsid w:val="009E6B1B"/>
    <w:rsid w:val="009E72BA"/>
    <w:rsid w:val="009E7AAA"/>
    <w:rsid w:val="009F0CB0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6C6E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5C8B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4B90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62B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0FCE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386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64F5"/>
    <w:rsid w:val="00B67851"/>
    <w:rsid w:val="00B7111E"/>
    <w:rsid w:val="00B714E6"/>
    <w:rsid w:val="00B71811"/>
    <w:rsid w:val="00B71A23"/>
    <w:rsid w:val="00B71EED"/>
    <w:rsid w:val="00B72018"/>
    <w:rsid w:val="00B72E2A"/>
    <w:rsid w:val="00B7358D"/>
    <w:rsid w:val="00B73763"/>
    <w:rsid w:val="00B74A02"/>
    <w:rsid w:val="00B7583E"/>
    <w:rsid w:val="00B75854"/>
    <w:rsid w:val="00B75B95"/>
    <w:rsid w:val="00B76512"/>
    <w:rsid w:val="00B76ECF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32C"/>
    <w:rsid w:val="00BB0089"/>
    <w:rsid w:val="00BB0DC6"/>
    <w:rsid w:val="00BB165E"/>
    <w:rsid w:val="00BB244F"/>
    <w:rsid w:val="00BB2596"/>
    <w:rsid w:val="00BB3D0C"/>
    <w:rsid w:val="00BB3E85"/>
    <w:rsid w:val="00BB3F4E"/>
    <w:rsid w:val="00BB48F5"/>
    <w:rsid w:val="00BB52F1"/>
    <w:rsid w:val="00BB589F"/>
    <w:rsid w:val="00BB5A0D"/>
    <w:rsid w:val="00BB60E7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C708A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C9A"/>
    <w:rsid w:val="00BE5835"/>
    <w:rsid w:val="00BE5AD7"/>
    <w:rsid w:val="00BE5B4E"/>
    <w:rsid w:val="00BE5D4C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1C7A"/>
    <w:rsid w:val="00C12FC2"/>
    <w:rsid w:val="00C13063"/>
    <w:rsid w:val="00C133D6"/>
    <w:rsid w:val="00C13C10"/>
    <w:rsid w:val="00C149C6"/>
    <w:rsid w:val="00C157B6"/>
    <w:rsid w:val="00C15EC1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6CF3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2A5C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87E4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5C42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5F6B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35ED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7F3"/>
    <w:rsid w:val="00DD31CF"/>
    <w:rsid w:val="00DD437A"/>
    <w:rsid w:val="00DD4E41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4F08"/>
    <w:rsid w:val="00DE5108"/>
    <w:rsid w:val="00DE6BFE"/>
    <w:rsid w:val="00DE700D"/>
    <w:rsid w:val="00DE76A0"/>
    <w:rsid w:val="00DF03B0"/>
    <w:rsid w:val="00DF10DF"/>
    <w:rsid w:val="00DF14AA"/>
    <w:rsid w:val="00DF1551"/>
    <w:rsid w:val="00DF161E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38E"/>
    <w:rsid w:val="00E2246B"/>
    <w:rsid w:val="00E2263A"/>
    <w:rsid w:val="00E23945"/>
    <w:rsid w:val="00E23B93"/>
    <w:rsid w:val="00E23E7A"/>
    <w:rsid w:val="00E24382"/>
    <w:rsid w:val="00E24629"/>
    <w:rsid w:val="00E24808"/>
    <w:rsid w:val="00E2485E"/>
    <w:rsid w:val="00E24BB3"/>
    <w:rsid w:val="00E24CCF"/>
    <w:rsid w:val="00E24DA0"/>
    <w:rsid w:val="00E24E9B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A84"/>
    <w:rsid w:val="00E61E2F"/>
    <w:rsid w:val="00E6202F"/>
    <w:rsid w:val="00E62A1A"/>
    <w:rsid w:val="00E62D79"/>
    <w:rsid w:val="00E631D8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48E9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CC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B7931"/>
    <w:rsid w:val="00EC0820"/>
    <w:rsid w:val="00EC0AC7"/>
    <w:rsid w:val="00EC0B0D"/>
    <w:rsid w:val="00EC0B80"/>
    <w:rsid w:val="00EC0C66"/>
    <w:rsid w:val="00EC103E"/>
    <w:rsid w:val="00EC106B"/>
    <w:rsid w:val="00EC17B6"/>
    <w:rsid w:val="00EC189F"/>
    <w:rsid w:val="00EC286D"/>
    <w:rsid w:val="00EC2E97"/>
    <w:rsid w:val="00EC410A"/>
    <w:rsid w:val="00EC4988"/>
    <w:rsid w:val="00EC5814"/>
    <w:rsid w:val="00EC5C5C"/>
    <w:rsid w:val="00EC6307"/>
    <w:rsid w:val="00EC716A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8B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2AEA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10149"/>
    <w:rsid w:val="00F10457"/>
    <w:rsid w:val="00F10E8F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22D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2B5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CD7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5D7"/>
    <w:rsid w:val="00F56F64"/>
    <w:rsid w:val="00F5700A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87A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1FED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4C9B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1A3C"/>
    <w:rsid w:val="00FD21A2"/>
    <w:rsid w:val="00FD21D4"/>
    <w:rsid w:val="00FD2794"/>
    <w:rsid w:val="00FD2B3B"/>
    <w:rsid w:val="00FD2B9B"/>
    <w:rsid w:val="00FD2C11"/>
    <w:rsid w:val="00FD2EA9"/>
    <w:rsid w:val="00FD309B"/>
    <w:rsid w:val="00FD3C7F"/>
    <w:rsid w:val="00FD45C3"/>
    <w:rsid w:val="00FD4787"/>
    <w:rsid w:val="00FD49D8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364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 xsi:nil="true"/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2020-12-15T00:00:00+00:00</Publication_x0020_Date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2" ma:contentTypeDescription="Part of Template Management with Site Columns representing custom attributes." ma:contentTypeScope="" ma:versionID="c2286c6217564930720849237c12976e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9fba45822a34e557d70c1e8d39cd3b74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hidden="true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AE11B69E-1E1D-594C-93F8-E6D47A7E6B4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3ABDEE5-4F67-40B0-BE1B-3130EC6165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0</TotalTime>
  <Pages>4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CV-UNS-GOR-ENG-0001     Now: CV-UNS-CLM-ENG-00655.docx</vt:lpstr>
    </vt:vector>
  </TitlesOfParts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CV-UNS-GOR-ENG-0001     Now: CV-UNS-CLM-ENG-00655.docx</dc:title>
  <dc:subject/>
  <dc:creator>District Judge Richard Clarke</dc:creator>
  <cp:keywords/>
  <cp:lastModifiedBy>Astha Malviya</cp:lastModifiedBy>
  <cp:revision>2</cp:revision>
  <dcterms:created xsi:type="dcterms:W3CDTF">2022-06-27T12:34:00Z</dcterms:created>
  <dcterms:modified xsi:type="dcterms:W3CDTF">2022-06-27T12:34:00Z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