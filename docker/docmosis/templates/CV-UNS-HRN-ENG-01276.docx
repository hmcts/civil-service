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600572A3" w:rsidR="003776B8" w:rsidRDefault="003776B8" w:rsidP="00F57A44">
            <w:pPr>
              <w:jc w:val="both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6E72A3D9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1999" w:type="dxa"/>
          </w:tcPr>
          <w:p w14:paraId="7248523A" w14:textId="0CAEBFBD" w:rsidR="003776B8" w:rsidRPr="001042EF" w:rsidRDefault="003776B8" w:rsidP="006D7C28">
            <w:pPr>
              <w:jc w:val="right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&lt;&lt;{dateFormat(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, ‘d MMMM yyyy’, ‘dd-MM-yyyy’)}&gt;&gt;</w:t>
            </w:r>
          </w:p>
        </w:tc>
      </w:tr>
    </w:tbl>
    <w:p w14:paraId="61BE209B" w14:textId="5CBA6D3D" w:rsidR="002C7259" w:rsidRPr="005641FE" w:rsidRDefault="00703BC8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First </w:t>
      </w:r>
      <w:r w:rsidR="002C7259"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CE1492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5E33AA2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2C7259" w:rsidRPr="00156806" w14:paraId="1DCAE4D7" w14:textId="77777777" w:rsidTr="00CE1492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3E895B66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05645C4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651BF65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6A1AAAB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0265EF95" w14:textId="50343A95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E2B4D99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1BA4D6A3" w14:textId="2FB998E5" w:rsidR="00150769" w:rsidRPr="00A9384B" w:rsidRDefault="0015076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610C" w:rsidRPr="00156806" w14:paraId="110E5341" w14:textId="77777777" w:rsidTr="00CE1492">
        <w:tc>
          <w:tcPr>
            <w:tcW w:w="3539" w:type="dxa"/>
          </w:tcPr>
          <w:p w14:paraId="020B4195" w14:textId="27D0296B" w:rsidR="009D610C" w:rsidRPr="009D610C" w:rsidRDefault="009D610C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</w:t>
            </w:r>
            <w:r w:rsidR="00CE149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number</w:t>
            </w:r>
          </w:p>
        </w:tc>
        <w:tc>
          <w:tcPr>
            <w:tcW w:w="6521" w:type="dxa"/>
          </w:tcPr>
          <w:p w14:paraId="6B46151E" w14:textId="6216C54A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&lt;&lt;cs_{!isBlank(applicant.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4DF9972" w14:textId="77777777" w:rsidR="009D610C" w:rsidRPr="007E16F0" w:rsidRDefault="009D610C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291F33B0" w14:textId="77777777" w:rsidTr="00CE1492">
        <w:tc>
          <w:tcPr>
            <w:tcW w:w="3539" w:type="dxa"/>
          </w:tcPr>
          <w:p w14:paraId="56149A1C" w14:textId="4B757C7A" w:rsidR="009D610C" w:rsidRPr="009D610C" w:rsidRDefault="009D610C" w:rsidP="009D610C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11EB6715" w14:textId="154EF0B3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6F68F8D7" w14:textId="77777777" w:rsidR="009D610C" w:rsidRPr="007E16F0" w:rsidRDefault="009D610C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20D16839" w14:textId="77777777" w:rsidTr="00305000">
        <w:trPr>
          <w:trHeight w:val="140"/>
        </w:trPr>
        <w:tc>
          <w:tcPr>
            <w:tcW w:w="3539" w:type="dxa"/>
          </w:tcPr>
          <w:p w14:paraId="587A269C" w14:textId="77777777" w:rsidR="00BC552B" w:rsidRDefault="00BC552B" w:rsidP="00305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186DA224" w14:textId="77777777" w:rsidR="00BC552B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&lt;&lt;cs_{!isBlank(applicant.litigationFriendName)}&gt;&gt;&lt;&lt; applicant.litigationFriendName&gt;&gt;&lt;&lt;else&gt;&gt;&lt;&lt;applicant.litigationFriendFirstName&gt;&gt; &lt;&lt;applicant.litigationFriendLastName&gt;&gt;&lt;&lt;es_&gt;&gt;</w:t>
            </w:r>
          </w:p>
          <w:p w14:paraId="598D67BB" w14:textId="090ED0D1" w:rsidR="00A644C5" w:rsidRPr="009820C6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6505EB3B" w14:textId="77777777" w:rsidTr="00CE1492">
        <w:tc>
          <w:tcPr>
            <w:tcW w:w="3539" w:type="dxa"/>
          </w:tcPr>
          <w:p w14:paraId="33467C38" w14:textId="670141B3" w:rsidR="009D610C" w:rsidRDefault="009D610C" w:rsidP="009D610C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1" w:type="dxa"/>
          </w:tcPr>
          <w:p w14:paraId="3CC43599" w14:textId="77777777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32183069" w14:textId="31E1C15F" w:rsidR="009D610C" w:rsidRPr="007E16F0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55B3AC8F" w14:textId="77777777" w:rsidTr="00CE1492">
        <w:tc>
          <w:tcPr>
            <w:tcW w:w="3539" w:type="dxa"/>
          </w:tcPr>
          <w:p w14:paraId="0FA93C70" w14:textId="38A536BA" w:rsidR="009D610C" w:rsidRDefault="009D610C" w:rsidP="009D610C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</w:tc>
        <w:tc>
          <w:tcPr>
            <w:tcW w:w="6521" w:type="dxa"/>
          </w:tcPr>
          <w:p w14:paraId="2F99F1EF" w14:textId="77777777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6A8043BD" w14:textId="77777777" w:rsidR="009D610C" w:rsidRPr="007E16F0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AA0565C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3359F92" w14:textId="63A2EA05" w:rsidR="00703BC8" w:rsidRPr="005641FE" w:rsidRDefault="00703BC8" w:rsidP="00703BC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Second 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703BC8" w:rsidRPr="00156806" w14:paraId="0AD961A7" w14:textId="77777777" w:rsidTr="00CE1492">
        <w:trPr>
          <w:trHeight w:val="140"/>
        </w:trPr>
        <w:tc>
          <w:tcPr>
            <w:tcW w:w="3539" w:type="dxa"/>
          </w:tcPr>
          <w:p w14:paraId="6B37A0F1" w14:textId="77777777" w:rsidR="00703BC8" w:rsidRDefault="00703BC8" w:rsidP="00FC3E1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2635F6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4F0F44F" w14:textId="397D04FE" w:rsidR="00703BC8" w:rsidRPr="001839B9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703BC8" w:rsidRPr="00156806" w14:paraId="63B593F7" w14:textId="77777777" w:rsidTr="00CE1492">
        <w:tc>
          <w:tcPr>
            <w:tcW w:w="3539" w:type="dxa"/>
          </w:tcPr>
          <w:p w14:paraId="005B2D44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44E42EA5" w14:textId="69788BF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0DE387A" w14:textId="414E774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295B96" w14:textId="4ABD58C0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AB7D56" w14:textId="49B773EC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6EF40423" w14:textId="3ECEEF46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2C3A327" w14:textId="77777777" w:rsidR="00703BC8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224F9FE3" w14:textId="0513C6F0" w:rsidR="00150769" w:rsidRPr="00A9384B" w:rsidRDefault="00150769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610C" w:rsidRPr="007E16F0" w14:paraId="5BCFB2F5" w14:textId="77777777" w:rsidTr="00CE1492">
        <w:tc>
          <w:tcPr>
            <w:tcW w:w="3539" w:type="dxa"/>
          </w:tcPr>
          <w:p w14:paraId="7A009B56" w14:textId="6E1476DB" w:rsidR="009D610C" w:rsidRPr="009D610C" w:rsidRDefault="009D610C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number </w:t>
            </w:r>
          </w:p>
        </w:tc>
        <w:tc>
          <w:tcPr>
            <w:tcW w:w="6521" w:type="dxa"/>
          </w:tcPr>
          <w:p w14:paraId="77C87D41" w14:textId="2202E49F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1F1CF9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1F1CF9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D456F68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4E505763" w14:textId="77777777" w:rsidTr="00CE1492">
        <w:tc>
          <w:tcPr>
            <w:tcW w:w="3539" w:type="dxa"/>
          </w:tcPr>
          <w:p w14:paraId="4A115A76" w14:textId="3C05E323" w:rsidR="009D610C" w:rsidRPr="009D610C" w:rsidRDefault="009D610C" w:rsidP="009B0C2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63DBDF59" w14:textId="1B37C8C9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D07C654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46BDBB78" w14:textId="77777777" w:rsidTr="00F801B9">
        <w:trPr>
          <w:trHeight w:val="140"/>
        </w:trPr>
        <w:tc>
          <w:tcPr>
            <w:tcW w:w="3539" w:type="dxa"/>
          </w:tcPr>
          <w:p w14:paraId="4C1BB925" w14:textId="77777777" w:rsidR="00BC552B" w:rsidRDefault="00BC552B" w:rsidP="00F801B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7A0F8887" w14:textId="77777777" w:rsidR="00BC552B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&lt;&lt;cs_{!isBlank(applicant2.litigationFriendName)}&gt;&gt;&lt;&lt; applicant2.litigationFriendName&gt;&gt;&lt;&lt;else&gt;&gt;&lt;&lt;applicant2.litigationFriendFirstName&gt;&gt; &lt;&lt;applicant2.litigationFriendLastName&gt;&gt;&lt;&lt;es_&gt;&gt;</w:t>
            </w:r>
          </w:p>
          <w:p w14:paraId="6C85092C" w14:textId="12E5197D" w:rsidR="00A644C5" w:rsidRPr="009820C6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7DBE0884" w14:textId="77777777" w:rsidTr="00CE1492">
        <w:tc>
          <w:tcPr>
            <w:tcW w:w="3539" w:type="dxa"/>
          </w:tcPr>
          <w:p w14:paraId="7B3546C1" w14:textId="77777777" w:rsidR="009D610C" w:rsidRDefault="009D610C" w:rsidP="009B0C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1" w:type="dxa"/>
          </w:tcPr>
          <w:p w14:paraId="1805F5EC" w14:textId="66789CA3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45E8597E" w14:textId="268D5BC2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6C03E1AC" w14:textId="77777777" w:rsidTr="00CE1492">
        <w:tc>
          <w:tcPr>
            <w:tcW w:w="3539" w:type="dxa"/>
          </w:tcPr>
          <w:p w14:paraId="7E59B6AC" w14:textId="77777777" w:rsidR="009D610C" w:rsidRDefault="009D610C" w:rsidP="009B0C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521" w:type="dxa"/>
          </w:tcPr>
          <w:p w14:paraId="68BC5B4F" w14:textId="0CAAD1FE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71192095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491EFF9" w14:textId="27596719" w:rsidR="00703BC8" w:rsidRDefault="00B049B0" w:rsidP="00B049B0">
      <w:pPr>
        <w:pBdr>
          <w:bottom w:val="single" w:sz="4" w:space="1" w:color="auto"/>
        </w:pBdr>
        <w:tabs>
          <w:tab w:val="left" w:pos="1039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ab/>
      </w:r>
    </w:p>
    <w:p w14:paraId="7746D3BB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4DB015F2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CE1492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CE1492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070038" w:rsidRPr="00156806" w14:paraId="4B68E2AC" w14:textId="77777777" w:rsidTr="00CE1492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4140D53B" w14:textId="77777777" w:rsidTr="00CE1492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6C58E0B6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074D50B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28B19F81" w14:textId="0656F154" w:rsidR="00150769" w:rsidRPr="00A9384B" w:rsidRDefault="00150769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6A3E" w:rsidRPr="007E16F0" w14:paraId="7FEB28B2" w14:textId="77777777" w:rsidTr="00CE1492">
        <w:tc>
          <w:tcPr>
            <w:tcW w:w="3681" w:type="dxa"/>
          </w:tcPr>
          <w:p w14:paraId="6F4C12D9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01457AF4" w14:textId="2DEC6B0E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4D58F67" w14:textId="77777777" w:rsidR="00B86A3E" w:rsidRPr="007E16F0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7E16F0" w14:paraId="3A2CC509" w14:textId="77777777" w:rsidTr="00CE1492">
        <w:tc>
          <w:tcPr>
            <w:tcW w:w="3681" w:type="dxa"/>
          </w:tcPr>
          <w:p w14:paraId="7B854366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3AD801CC" w14:textId="5FBD7E38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27413EB" w14:textId="77777777" w:rsidR="00B86A3E" w:rsidRPr="007E16F0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2FB04CF1" w14:textId="77777777" w:rsidTr="00D473EC">
        <w:trPr>
          <w:trHeight w:val="680"/>
        </w:trPr>
        <w:tc>
          <w:tcPr>
            <w:tcW w:w="3681" w:type="dxa"/>
          </w:tcPr>
          <w:p w14:paraId="77EF9F5F" w14:textId="77777777" w:rsidR="00BC552B" w:rsidRDefault="00BC552B" w:rsidP="00D473E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7C18939A" w14:textId="77777777" w:rsidR="00BC552B" w:rsidRDefault="00A644C5" w:rsidP="00D473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&lt;&lt;cs_{!isBlank(litigationFriendName)}&gt;&gt;&lt;&lt;litigationFriendName&gt;&gt;&lt;&lt;else&gt;&gt;&lt;&lt;litigationFriendFirstName&gt;&gt; &lt;&lt;litigationFriendLastName&gt;&gt;&lt;&lt;es_&gt;&gt;</w:t>
            </w:r>
          </w:p>
          <w:p w14:paraId="3EC1E663" w14:textId="2ACC5654" w:rsidR="00A644C5" w:rsidRPr="00283B53" w:rsidRDefault="00A644C5" w:rsidP="00D473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9820C6" w14:paraId="6E52C276" w14:textId="77777777" w:rsidTr="00CE1492">
        <w:tc>
          <w:tcPr>
            <w:tcW w:w="3681" w:type="dxa"/>
          </w:tcPr>
          <w:p w14:paraId="628FB99F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7748E0A3" w14:textId="77777777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ED0E0F4" w14:textId="4EE9B81C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9820C6" w14:paraId="3F525F78" w14:textId="77777777" w:rsidTr="00CE1492">
        <w:tc>
          <w:tcPr>
            <w:tcW w:w="3681" w:type="dxa"/>
          </w:tcPr>
          <w:p w14:paraId="77FB1031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5AD13A2C" w14:textId="77777777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279A240" w14:textId="77777777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2D0B08C0" w14:textId="77777777" w:rsidTr="00CE1492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070038" w:rsidRPr="00156806" w14:paraId="6ACF0216" w14:textId="77777777" w:rsidTr="00CE1492">
        <w:trPr>
          <w:trHeight w:val="680"/>
        </w:trPr>
        <w:tc>
          <w:tcPr>
            <w:tcW w:w="3681" w:type="dxa"/>
          </w:tcPr>
          <w:p w14:paraId="1B5B8724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215C3E4E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070038" w:rsidRPr="00C53276" w14:paraId="747FA70A" w14:textId="77777777" w:rsidTr="00CE1492">
        <w:tc>
          <w:tcPr>
            <w:tcW w:w="3681" w:type="dxa"/>
          </w:tcPr>
          <w:p w14:paraId="228FF85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836B5E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lastRenderedPageBreak/>
              <w:t>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4495BE57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EA61F25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3FB3EC5E" w14:textId="2D1DE34F" w:rsidR="00150769" w:rsidRPr="00C53276" w:rsidRDefault="00150769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1EE39229" w14:textId="77777777" w:rsidTr="00CE1492">
        <w:trPr>
          <w:trHeight w:val="680"/>
        </w:trPr>
        <w:tc>
          <w:tcPr>
            <w:tcW w:w="3681" w:type="dxa"/>
          </w:tcPr>
          <w:p w14:paraId="6038231E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23390FE6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&lt;&lt;representative.emailAddress&gt;&gt;</w:t>
            </w:r>
          </w:p>
          <w:p w14:paraId="64A812BC" w14:textId="42C5396E" w:rsidR="00150769" w:rsidRPr="00283B53" w:rsidRDefault="00150769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031FD9C3" w14:textId="77777777" w:rsidTr="00CE1492">
        <w:trPr>
          <w:trHeight w:val="680"/>
        </w:trPr>
        <w:tc>
          <w:tcPr>
            <w:tcW w:w="3681" w:type="dxa"/>
          </w:tcPr>
          <w:p w14:paraId="1B6AFCE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53E8165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&lt;&lt;representative.phoneNumber&gt;&gt;</w:t>
            </w:r>
          </w:p>
          <w:p w14:paraId="7274BA66" w14:textId="5F23A359" w:rsidR="00150769" w:rsidRPr="00A9384B" w:rsidRDefault="00150769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0038" w:rsidRPr="00156806" w14:paraId="44CE50CD" w14:textId="77777777" w:rsidTr="00CE1492">
        <w:trPr>
          <w:trHeight w:val="680"/>
        </w:trPr>
        <w:tc>
          <w:tcPr>
            <w:tcW w:w="3681" w:type="dxa"/>
          </w:tcPr>
          <w:p w14:paraId="77F1C74F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17807C2" w14:textId="77777777" w:rsidR="00070038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&lt;&lt;representative.dxAddress&gt;&gt;</w:t>
            </w:r>
          </w:p>
        </w:tc>
      </w:tr>
      <w:tr w:rsidR="00070038" w:rsidRPr="00156806" w14:paraId="7B156CAB" w14:textId="77777777" w:rsidTr="00CE1492">
        <w:tc>
          <w:tcPr>
            <w:tcW w:w="10025" w:type="dxa"/>
            <w:gridSpan w:val="2"/>
          </w:tcPr>
          <w:p w14:paraId="39FEB292" w14:textId="77777777" w:rsidR="00070038" w:rsidRPr="00A9384B" w:rsidRDefault="00070038" w:rsidP="002079E5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&lt;&lt;cs_{a</w:t>
      </w:r>
      <w:r>
        <w:rPr>
          <w:rFonts w:ascii="GDSTransportWebsite" w:hAnsi="GDSTransportWebsite"/>
          <w:color w:val="0A0A0A"/>
          <w:sz w:val="36"/>
          <w:szCs w:val="36"/>
        </w:rPr>
        <w:t>llocatedTrack!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877C089" w14:textId="086A189D" w:rsidR="00E85D32" w:rsidRDefault="0021378B" w:rsidP="00385921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  <w:r w:rsidR="00B25A9F"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 w:rsidR="00B25A9F">
        <w:rPr>
          <w:rFonts w:ascii="GDSTransportWebsite" w:hAnsi="GDSTransportWebsite"/>
          <w:color w:val="0A0A0A"/>
          <w:sz w:val="36"/>
          <w:szCs w:val="36"/>
        </w:rPr>
        <w:t>e</w:t>
      </w:r>
      <w:r w:rsidR="00B25A9F" w:rsidRPr="00B25A9F">
        <w:rPr>
          <w:rFonts w:ascii="GDSTransportWebsite" w:hAnsi="GDSTransportWebsite"/>
          <w:color w:val="0A0A0A"/>
          <w:sz w:val="36"/>
          <w:szCs w:val="36"/>
        </w:rPr>
        <w:t>s</w:t>
      </w:r>
      <w:r w:rsidR="00B25A9F">
        <w:rPr>
          <w:rFonts w:ascii="GDSTransportWebsite" w:hAnsi="GDSTransportWebsite"/>
          <w:color w:val="0A0A0A"/>
          <w:sz w:val="36"/>
          <w:szCs w:val="36"/>
        </w:rPr>
        <w:t>_</w:t>
      </w:r>
      <w:r w:rsidR="00B25A9F" w:rsidRPr="00B25A9F">
        <w:rPr>
          <w:rFonts w:ascii="GDSTransportWebsite" w:hAnsi="GDSTransportWebsite"/>
          <w:color w:val="0A0A0A"/>
          <w:sz w:val="36"/>
          <w:szCs w:val="36"/>
        </w:rPr>
        <w:t>&gt;&gt;</w:t>
      </w:r>
      <w:r w:rsidR="00E85D32">
        <w:rPr>
          <w:rFonts w:ascii="GDSTransportWebsite" w:hAnsi="GDSTransportWebsite"/>
          <w:color w:val="0A0A0A"/>
          <w:sz w:val="36"/>
          <w:szCs w:val="36"/>
        </w:rPr>
        <w:br/>
      </w:r>
      <w:r w:rsidR="00E85D32" w:rsidRPr="005D3D7B">
        <w:rPr>
          <w:rFonts w:ascii="GDSTransportWebsite" w:hAnsi="GDSTransportWebsite"/>
          <w:color w:val="0A0A0A"/>
          <w:sz w:val="36"/>
          <w:szCs w:val="36"/>
        </w:rPr>
        <w:t>&lt;&lt;cs_{</w:t>
      </w:r>
      <w:r w:rsidR="00E85D32" w:rsidRPr="00664C3F">
        <w:rPr>
          <w:rFonts w:ascii="GDSTransportWebsite" w:hAnsi="GDSTransportWebsite"/>
          <w:color w:val="0A0A0A"/>
          <w:sz w:val="36"/>
          <w:szCs w:val="36"/>
        </w:rPr>
        <w:t>fixedRecoverableCosts.isSubjectToFixedRecoverableCostRegime</w:t>
      </w:r>
      <w:r w:rsidR="00E85D32" w:rsidRPr="005D3D7B">
        <w:rPr>
          <w:rFonts w:ascii="GDSTransportWebsite" w:hAnsi="GDSTransportWebsite"/>
          <w:color w:val="0A0A0A"/>
          <w:sz w:val="36"/>
          <w:szCs w:val="36"/>
        </w:rPr>
        <w:t>!</w:t>
      </w:r>
      <w:r w:rsidR="00E85D32">
        <w:rPr>
          <w:rFonts w:ascii="GDSTransportWebsite" w:hAnsi="GDSTransportWebsite"/>
          <w:color w:val="0A0A0A"/>
          <w:sz w:val="36"/>
          <w:szCs w:val="36"/>
        </w:rPr>
        <w:t>=</w:t>
      </w:r>
      <w:r w:rsidR="00E85D32" w:rsidRPr="005D3D7B">
        <w:rPr>
          <w:rFonts w:ascii="GDSTransportWebsite" w:hAnsi="GDSTransportWebsite"/>
          <w:color w:val="0A0A0A"/>
          <w:sz w:val="36"/>
          <w:szCs w:val="36"/>
        </w:rPr>
        <w:t>null}&gt;&gt;</w:t>
      </w:r>
      <w:r w:rsidR="00E85D32">
        <w:rPr>
          <w:rFonts w:ascii="GDSTransportWebsite" w:hAnsi="GDSTransportWebsite"/>
          <w:color w:val="0A0A0A"/>
          <w:sz w:val="36"/>
          <w:szCs w:val="36"/>
        </w:rPr>
        <w:t>Complexity banding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E85D32" w14:paraId="34B73C40" w14:textId="77777777" w:rsidTr="007A230E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5224A85" w14:textId="77777777" w:rsidR="00E85D32" w:rsidRDefault="00E85D32" w:rsidP="007A230E">
            <w:pPr>
              <w:pStyle w:val="NormalWeb"/>
              <w:spacing w:before="40" w:beforeAutospacing="0" w:after="40" w:afterAutospacing="0"/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Is this claim subject to the Fixed Recoverable Cost Regime requiring the court to determine a complexity band?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91A8CF" w14:textId="77777777" w:rsidR="00E85D32" w:rsidRDefault="00E85D32" w:rsidP="007A23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0205D489" w14:textId="77777777" w:rsidR="00E85D32" w:rsidRDefault="00E85D32" w:rsidP="007A230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48F2ABB" w14:textId="77777777" w:rsidR="00E85D32" w:rsidRDefault="00E85D32" w:rsidP="00E85D3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 w:rsidRPr="005F36D3">
        <w:rPr>
          <w:rFonts w:ascii="GDSTransportWebsite" w:hAnsi="GDSTransportWebsite"/>
          <w:color w:val="0A0A0A"/>
        </w:rPr>
        <w:t xml:space="preserve"> </w:t>
      </w:r>
      <w:r>
        <w:rPr>
          <w:rFonts w:ascii="GDSTransportWebsite" w:hAnsi="GDSTransportWebsite"/>
          <w:color w:val="0A0A0A"/>
        </w:rPr>
        <w:t>fixedRecoverableCosts.</w:t>
      </w:r>
      <w:r w:rsidRPr="00362948">
        <w:rPr>
          <w:rFonts w:ascii="GDSTransportWebsite" w:hAnsi="GDSTransportWebsite"/>
          <w:color w:val="0A0A0A"/>
        </w:rPr>
        <w:t>isSubjectToFixedRecoverableCostRegime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336743B7" w14:textId="77777777" w:rsidR="00E85D32" w:rsidRDefault="00E85D32" w:rsidP="00E85D32"/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E85D32" w14:paraId="7C7AA57F" w14:textId="77777777" w:rsidTr="007A230E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1B9DA005" w14:textId="77777777" w:rsidR="00E85D32" w:rsidRDefault="00E85D32" w:rsidP="007A23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Which complexity band do you believe this claim falls into?</w:t>
            </w:r>
          </w:p>
          <w:p w14:paraId="09109FCF" w14:textId="77777777" w:rsidR="00E85D32" w:rsidRDefault="00E85D32" w:rsidP="007A230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CF8052" w14:textId="426707CC" w:rsidR="00E85D32" w:rsidRDefault="00E85D32" w:rsidP="007A230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&lt;&lt;fixedRecoverableCosts.band</w:t>
            </w:r>
            <w:r w:rsidR="00303BF8">
              <w:rPr>
                <w:rFonts w:ascii="GDSTransportWebsite" w:hAnsi="GDSTransportWebsite"/>
                <w:color w:val="0A0A0A"/>
              </w:rPr>
              <w:t>Text</w:t>
            </w:r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85D32" w14:paraId="5091EAAF" w14:textId="77777777" w:rsidTr="007A230E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082C05EE" w14:textId="77777777" w:rsidR="00E85D32" w:rsidRDefault="00E85D32" w:rsidP="007A23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Has this complexity band been agreed with the other party?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EC3AA1" w14:textId="77777777" w:rsidR="00E85D32" w:rsidRDefault="00E85D32" w:rsidP="007A23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&lt;&lt;fixedRecoverableCosts.</w:t>
            </w:r>
            <w:r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85D32" w14:paraId="530C6E33" w14:textId="77777777" w:rsidTr="007A230E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08E51E42" w14:textId="77777777" w:rsidR="00E85D32" w:rsidRPr="00362948" w:rsidRDefault="00E85D32" w:rsidP="007A23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8C685EB" w14:textId="77777777" w:rsidR="00E85D32" w:rsidRPr="000D42BA" w:rsidRDefault="00E85D32" w:rsidP="007A23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85D32" w14:paraId="2C597719" w14:textId="77777777" w:rsidTr="007A230E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1EEC6E99" w14:textId="77777777" w:rsidR="00E85D32" w:rsidRPr="00362948" w:rsidRDefault="00E85D32" w:rsidP="007A23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6F5BB5C7" w14:textId="77777777" w:rsidR="00E85D32" w:rsidRPr="000D42BA" w:rsidRDefault="00E85D32" w:rsidP="007A23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fixedRecoverableCosts.reasons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7F3AD1D2" w14:textId="77777777" w:rsidR="00E85D32" w:rsidRPr="005D3D7B" w:rsidRDefault="00E85D32" w:rsidP="00E85D3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E905A08" w14:textId="77777777" w:rsidR="00E85D32" w:rsidRDefault="00E85D32" w:rsidP="00E85D3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0DF4E4FF" w14:textId="52DA986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&lt;&lt;cs_{disclosureOfElectronicDocuments.reachedAgreement='No' &amp;&amp; disclosureOfElectronicDocuments.agreementLikely='No'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Enter your preferred directions for disclosure</w:t>
            </w:r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&lt;&lt;cs_{experts.expertRequired='Yes'}&gt;&gt;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33175" w:rsidRPr="00156806" w14:paraId="73A87082" w14:textId="77777777" w:rsidTr="00CE1492">
        <w:tc>
          <w:tcPr>
            <w:tcW w:w="3542" w:type="dxa"/>
          </w:tcPr>
          <w:p w14:paraId="62ED27BE" w14:textId="77777777" w:rsidR="00A33175" w:rsidRDefault="00A33175" w:rsidP="00A3317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022C9710" w14:textId="6312CA70" w:rsidR="00A33175" w:rsidRPr="0080237C" w:rsidRDefault="00A33175" w:rsidP="00A3317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71338F3C" w:rsidR="00A33175" w:rsidRPr="00A9384B" w:rsidRDefault="00A33175" w:rsidP="00A3317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&lt;&lt;cs_{isBlank(experts.expertReportsSent)}&gt;&gt;Not Provided&lt;&lt;else&gt;&gt;&lt;&lt;experts.expertReportsSent&gt;&gt;&lt;&lt;es_&gt;&gt;</w:t>
            </w:r>
          </w:p>
        </w:tc>
      </w:tr>
      <w:tr w:rsidR="00A33175" w:rsidRPr="00156806" w14:paraId="6B437F84" w14:textId="77777777" w:rsidTr="00CE1492">
        <w:tc>
          <w:tcPr>
            <w:tcW w:w="3542" w:type="dxa"/>
          </w:tcPr>
          <w:p w14:paraId="77442E7B" w14:textId="77777777" w:rsidR="00A33175" w:rsidRDefault="00A33175" w:rsidP="00A3317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A33175" w:rsidRDefault="00A33175" w:rsidP="00A3317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570E557" w:rsidR="00A33175" w:rsidRPr="007E16F0" w:rsidRDefault="00A33175" w:rsidP="00A331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&lt;&lt;cs_{isBlank(experts.jointExpertSuitable)}&gt;&gt;Not Provided&lt;&lt;else&gt;&gt;&lt;&lt;experts.jointExpertSuitable&gt;&gt;&lt;&lt;es_&gt;&gt;</w:t>
            </w:r>
          </w:p>
        </w:tc>
      </w:tr>
      <w:tr w:rsidR="001E58E1" w:rsidRPr="00156806" w14:paraId="71F2BBB4" w14:textId="77777777" w:rsidTr="00CE1492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CE1492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&lt;&lt;$itemnum&gt;&gt;</w:t>
            </w:r>
          </w:p>
        </w:tc>
      </w:tr>
      <w:tr w:rsidR="001317B7" w:rsidRPr="00156806" w14:paraId="49103678" w14:textId="77777777" w:rsidTr="00CE1492">
        <w:trPr>
          <w:trHeight w:val="329"/>
        </w:trPr>
        <w:tc>
          <w:tcPr>
            <w:tcW w:w="3542" w:type="dxa"/>
          </w:tcPr>
          <w:p w14:paraId="5A84D388" w14:textId="4B93581A" w:rsidR="001317B7" w:rsidRPr="00366410" w:rsidRDefault="001317B7" w:rsidP="001317B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</w:tc>
        <w:tc>
          <w:tcPr>
            <w:tcW w:w="6518" w:type="dxa"/>
          </w:tcPr>
          <w:p w14:paraId="789D63F2" w14:textId="5A2A385B" w:rsidR="001317B7" w:rsidRPr="00463CF7" w:rsidRDefault="001317B7" w:rsidP="001317B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Provided&lt;&lt;else&gt;&gt;&lt;&lt;firstName&gt;&gt; &lt;&lt;lastName&gt;&gt;&lt;&lt;es_&gt;&gt;</w:t>
            </w:r>
          </w:p>
        </w:tc>
      </w:tr>
      <w:tr w:rsidR="00B86A3E" w:rsidRPr="00156806" w14:paraId="6BECB1C3" w14:textId="77777777" w:rsidTr="00CE1492">
        <w:trPr>
          <w:trHeight w:val="329"/>
        </w:trPr>
        <w:tc>
          <w:tcPr>
            <w:tcW w:w="3542" w:type="dxa"/>
          </w:tcPr>
          <w:p w14:paraId="7C77AF3F" w14:textId="254524EF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18" w:type="dxa"/>
          </w:tcPr>
          <w:p w14:paraId="168AF52E" w14:textId="5C022AA1" w:rsidR="00150769" w:rsidRPr="009820C6" w:rsidRDefault="00CE1492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&lt;&lt;cs_{!isBlank(phoneNumber)}&gt;&gt;&lt;&lt;phoneNumber&gt;&gt;&lt;&lt;else&gt;&gt;Not Provided&lt;&lt;es_&gt;&gt;</w:t>
            </w:r>
          </w:p>
        </w:tc>
      </w:tr>
      <w:tr w:rsidR="00CE1492" w:rsidRPr="00156806" w14:paraId="40664C59" w14:textId="77777777" w:rsidTr="00CE1492">
        <w:trPr>
          <w:trHeight w:val="329"/>
        </w:trPr>
        <w:tc>
          <w:tcPr>
            <w:tcW w:w="3542" w:type="dxa"/>
          </w:tcPr>
          <w:p w14:paraId="3BDC06B2" w14:textId="5AC8CCA9" w:rsidR="00CE1492" w:rsidRDefault="00CE1492" w:rsidP="00CE149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8" w:type="dxa"/>
          </w:tcPr>
          <w:p w14:paraId="02F9B375" w14:textId="223B6799" w:rsidR="00150769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&lt;&lt;cs_{!isBlank(emailAddress)}&gt;&gt;&lt;&lt;emailAddress&gt;&gt;&lt;&lt;else&gt;&gt;Not Provided&lt;&lt;es_&gt;&gt;</w:t>
            </w:r>
          </w:p>
        </w:tc>
      </w:tr>
      <w:tr w:rsidR="00A33175" w:rsidRPr="00156806" w14:paraId="557A1057" w14:textId="77777777" w:rsidTr="00CE1492">
        <w:trPr>
          <w:trHeight w:val="329"/>
        </w:trPr>
        <w:tc>
          <w:tcPr>
            <w:tcW w:w="3542" w:type="dxa"/>
          </w:tcPr>
          <w:p w14:paraId="3D0FA93E" w14:textId="5D2B1C8E" w:rsidR="00A33175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</w:tc>
        <w:tc>
          <w:tcPr>
            <w:tcW w:w="6518" w:type="dxa"/>
          </w:tcPr>
          <w:p w14:paraId="1CDC962D" w14:textId="5D9550B9" w:rsidR="00A33175" w:rsidRPr="009820C6" w:rsidRDefault="00A33175" w:rsidP="00A331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&lt;&lt;cs_{isBlank(fieldOfExpertise)}&gt;&gt;Not Provided&lt;&lt;else&gt;&gt;&lt;&lt;fieldOfExpertise&gt;&gt;&lt;&lt;es_&gt;&gt;</w:t>
            </w:r>
          </w:p>
        </w:tc>
      </w:tr>
      <w:tr w:rsidR="00A33175" w:rsidRPr="00156806" w14:paraId="2384587E" w14:textId="77777777" w:rsidTr="00CE1492">
        <w:trPr>
          <w:trHeight w:val="329"/>
        </w:trPr>
        <w:tc>
          <w:tcPr>
            <w:tcW w:w="3542" w:type="dxa"/>
          </w:tcPr>
          <w:p w14:paraId="3764DD03" w14:textId="137A080B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</w:tc>
        <w:tc>
          <w:tcPr>
            <w:tcW w:w="6518" w:type="dxa"/>
          </w:tcPr>
          <w:p w14:paraId="55F1422B" w14:textId="4446A9CA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&lt;&lt;cs_{isBlank(whyRequired)}&gt;&gt;Not Provided&lt;&lt;else&gt;&gt;&lt;&lt;whyRequired&gt;&gt;&lt;&lt;es_&gt;&gt;</w:t>
            </w:r>
          </w:p>
        </w:tc>
      </w:tr>
      <w:tr w:rsidR="00A33175" w:rsidRPr="00156806" w14:paraId="6ADE44C0" w14:textId="77777777" w:rsidTr="00CE1492">
        <w:trPr>
          <w:trHeight w:val="329"/>
        </w:trPr>
        <w:tc>
          <w:tcPr>
            <w:tcW w:w="3542" w:type="dxa"/>
          </w:tcPr>
          <w:p w14:paraId="0B96033A" w14:textId="15406709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</w:tc>
        <w:tc>
          <w:tcPr>
            <w:tcW w:w="6518" w:type="dxa"/>
          </w:tcPr>
          <w:p w14:paraId="2743B0B1" w14:textId="65EC8964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&lt;&lt;cs_{isBlank(formattedCost)}&gt;&gt;Not Provided&lt;&lt;else&gt;&gt;&lt;&lt;formattedCost&gt;&gt;&lt;&lt;es_&gt;&gt;</w:t>
            </w:r>
          </w:p>
        </w:tc>
      </w:tr>
      <w:tr w:rsidR="00B86A3E" w:rsidRPr="00156806" w14:paraId="3532D082" w14:textId="77777777" w:rsidTr="00CE1492">
        <w:tc>
          <w:tcPr>
            <w:tcW w:w="10060" w:type="dxa"/>
            <w:gridSpan w:val="2"/>
          </w:tcPr>
          <w:p w14:paraId="2B8F5814" w14:textId="04FFB17D" w:rsidR="00B86A3E" w:rsidRPr="000D63C2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&lt;&lt;er_experts.details&gt;&gt;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AF0AC7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AF0AC7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AF0AC7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&lt;&lt;$itemnum&gt;&gt;</w:t>
            </w:r>
          </w:p>
        </w:tc>
      </w:tr>
      <w:tr w:rsidR="00FC5BA5" w:rsidRPr="00156806" w14:paraId="752C42D8" w14:textId="77777777" w:rsidTr="00AF0AC7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B05DA58" w14:textId="77777777" w:rsidR="00740DE6" w:rsidRDefault="00740DE6" w:rsidP="00740DE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&lt;&lt;lastName&gt;&gt;</w:t>
            </w:r>
          </w:p>
          <w:p w14:paraId="0AC2FB38" w14:textId="5DC99FD7" w:rsidR="00FC5BA5" w:rsidRPr="00366410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86A3E" w:rsidRPr="00156806" w14:paraId="2968E8A5" w14:textId="77777777" w:rsidTr="00AF0AC7">
        <w:trPr>
          <w:trHeight w:val="329"/>
        </w:trPr>
        <w:tc>
          <w:tcPr>
            <w:tcW w:w="3542" w:type="dxa"/>
          </w:tcPr>
          <w:p w14:paraId="6E579D3C" w14:textId="025DAD7A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</w:tcPr>
          <w:p w14:paraId="2D437145" w14:textId="77777777" w:rsidR="00B86A3E" w:rsidRDefault="00CE1492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&lt;&lt;cs_{!isBlank(phoneNumber)}&gt;&gt;&lt;&lt;phoneNumber&gt;&gt;&lt;&lt;else&gt;&gt;Not Provided&lt;&lt;es_&gt;&gt;</w:t>
            </w:r>
          </w:p>
          <w:p w14:paraId="3238001B" w14:textId="679DD6B9" w:rsidR="00150769" w:rsidRPr="009820C6" w:rsidRDefault="00150769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156806" w14:paraId="48ECEBF1" w14:textId="77777777" w:rsidTr="00AF0AC7">
        <w:trPr>
          <w:trHeight w:val="329"/>
        </w:trPr>
        <w:tc>
          <w:tcPr>
            <w:tcW w:w="3542" w:type="dxa"/>
          </w:tcPr>
          <w:p w14:paraId="2C61EFF4" w14:textId="230BE948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</w:tcPr>
          <w:p w14:paraId="04316095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&lt;&lt;cs_{!isBlank(emailAddress)}&gt;&gt;</w:t>
            </w:r>
            <w:r w:rsidR="00730A20">
              <w:rPr>
                <w:rFonts w:ascii="GDSTransportWebsite" w:hAnsi="GDSTransportWebsite"/>
                <w:color w:val="0A0A0A"/>
              </w:rPr>
              <w:t>&lt;&lt;emailAddress&gt;&gt;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443F3BFB" w14:textId="0F5D2A6D" w:rsidR="00150769" w:rsidRPr="009820C6" w:rsidRDefault="00150769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156806" w14:paraId="3FAAF2D3" w14:textId="77777777" w:rsidTr="00AF0AC7">
        <w:trPr>
          <w:trHeight w:val="329"/>
        </w:trPr>
        <w:tc>
          <w:tcPr>
            <w:tcW w:w="3542" w:type="dxa"/>
          </w:tcPr>
          <w:p w14:paraId="7D8EBDF4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8133C6A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reasonForWitness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1FB45A1" w14:textId="7552E474" w:rsidR="00150769" w:rsidRPr="00366410" w:rsidRDefault="00150769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86A3E" w:rsidRPr="00156806" w14:paraId="47BBFC2E" w14:textId="77777777" w:rsidTr="00AF0AC7">
        <w:tc>
          <w:tcPr>
            <w:tcW w:w="10060" w:type="dxa"/>
            <w:gridSpan w:val="2"/>
          </w:tcPr>
          <w:p w14:paraId="18712598" w14:textId="5D47A4E4" w:rsidR="00B86A3E" w:rsidRPr="000D63C2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&lt;&lt;er_witnesses.details&gt;&gt;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80F929F" w14:textId="77777777" w:rsidTr="004D5918">
        <w:trPr>
          <w:trHeight w:val="680"/>
        </w:trPr>
        <w:tc>
          <w:tcPr>
            <w:tcW w:w="3542" w:type="dxa"/>
          </w:tcPr>
          <w:p w14:paraId="781131B7" w14:textId="77777777" w:rsidR="00CD3DD9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4FEBD392" w14:textId="05C52B0C" w:rsidR="004D5918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4D5918">
        <w:trPr>
          <w:trHeight w:val="680"/>
        </w:trPr>
        <w:tc>
          <w:tcPr>
            <w:tcW w:w="3542" w:type="dxa"/>
          </w:tcPr>
          <w:p w14:paraId="7C03FD7E" w14:textId="77777777" w:rsidR="004D5918" w:rsidRPr="00C212D0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EBBDE33" w14:textId="77777777" w:rsidR="00CE1492" w:rsidRDefault="00CE1492" w:rsidP="00CE149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CE1492" w14:paraId="59EEA817" w14:textId="77777777" w:rsidTr="002D1BAA">
        <w:tc>
          <w:tcPr>
            <w:tcW w:w="10060" w:type="dxa"/>
          </w:tcPr>
          <w:p w14:paraId="084854EC" w14:textId="77777777" w:rsidR="00CE1492" w:rsidRPr="00845171" w:rsidRDefault="00CE1492" w:rsidP="002D1BAA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CE1492" w14:paraId="04EACEB9" w14:textId="77777777" w:rsidTr="002D1BAA">
        <w:trPr>
          <w:trHeight w:val="329"/>
        </w:trPr>
        <w:tc>
          <w:tcPr>
            <w:tcW w:w="10060" w:type="dxa"/>
          </w:tcPr>
          <w:p w14:paraId="33B369B3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  <w:tr w:rsidR="00CE1492" w14:paraId="30346071" w14:textId="77777777" w:rsidTr="002D1BAA">
        <w:trPr>
          <w:trHeight w:val="167"/>
        </w:trPr>
        <w:tc>
          <w:tcPr>
            <w:tcW w:w="10060" w:type="dxa"/>
          </w:tcPr>
          <w:p w14:paraId="3F0948C1" w14:textId="77777777" w:rsidR="00CE1492" w:rsidRDefault="00CE1492" w:rsidP="002D1BAA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date!=null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6238DAC5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&lt;&lt;{dateFormat(date, ‘d MMMM yyyy’, ‘yyyy-MM-dd’)}&gt;&gt;</w:t>
            </w:r>
          </w:p>
          <w:p w14:paraId="3A2D9C6C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&lt;&lt;else&gt;&gt;</w:t>
            </w:r>
          </w:p>
          <w:p w14:paraId="02D6A172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&lt;&lt;{dateFormat(fromDate, ‘d MMMM yyyy’, ‘yyyy-MM-dd’)}&gt;&gt; to &lt;&lt;{dateFormat(toDate, ‘d MMMM yyyy’, ‘yyyy-MM-dd’)}&gt;&gt;</w:t>
            </w:r>
          </w:p>
          <w:p w14:paraId="7EFC4D74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CE1492" w14:paraId="032ED5D5" w14:textId="77777777" w:rsidTr="002D1BAA">
        <w:trPr>
          <w:trHeight w:val="329"/>
        </w:trPr>
        <w:tc>
          <w:tcPr>
            <w:tcW w:w="10060" w:type="dxa"/>
          </w:tcPr>
          <w:p w14:paraId="64649ED9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</w:tbl>
    <w:p w14:paraId="36CE0E8B" w14:textId="77777777" w:rsidR="00CE1492" w:rsidRPr="00845171" w:rsidRDefault="00CE1492" w:rsidP="00CE1492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263D71F2" w14:textId="1E491181" w:rsidR="005613FF" w:rsidRDefault="005613FF" w:rsidP="00813B61">
      <w:pPr>
        <w:spacing w:before="120" w:after="120"/>
        <w:rPr>
          <w:rFonts w:ascii="GDSTransportWebsite" w:hAnsi="GDSTransportWebsite"/>
          <w:color w:val="0A0A0A"/>
        </w:rPr>
      </w:pPr>
    </w:p>
    <w:p w14:paraId="22253642" w14:textId="5DB28B11" w:rsidR="005613FF" w:rsidRPr="005641FE" w:rsidRDefault="005613FF" w:rsidP="005613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54801" w14:paraId="7FD98AF1" w14:textId="77777777" w:rsidTr="00C62853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F3DDC9" w14:textId="504309E1" w:rsidR="00F54801" w:rsidRDefault="000D2A09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</w:t>
            </w:r>
            <w:r w:rsidR="008C21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referred </w:t>
            </w:r>
            <w:r w:rsidR="00686B1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72E729" w14:textId="21C15E3A" w:rsidR="00F54801" w:rsidRDefault="00F54801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185B59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="000D2A09" w:rsidRPr="00185B59">
              <w:rPr>
                <w:rFonts w:ascii="GDSTransportWebsite" w:hAnsi="GDSTransportWebsite"/>
                <w:color w:val="0A0A0A"/>
              </w:rPr>
              <w:t>responseCourt</w:t>
            </w:r>
            <w:r w:rsidR="000D2A09">
              <w:rPr>
                <w:rFonts w:ascii="GDSTransportWebsite" w:hAnsi="GDSTransportWebsite"/>
                <w:color w:val="0A0A0A"/>
              </w:rPr>
              <w:t xml:space="preserve">Name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E9045FA" w14:textId="4ECD5CEE" w:rsidR="00C62853" w:rsidRDefault="00C62853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62853" w14:paraId="5DC69F6E" w14:textId="77777777" w:rsidTr="00C62853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A9B65FC" w14:textId="5F3410C9" w:rsidR="00C62853" w:rsidRDefault="00C62853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60FB2A35" w14:textId="232F1F12" w:rsidR="00C62853" w:rsidRDefault="00C62853" w:rsidP="00C6285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A91356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6A4726D" w14:textId="77777777" w:rsidR="00C62853" w:rsidRDefault="00C62853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3A0F6A3" w14:textId="3846A923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See Draft-directions.pdf available from MyHMCTS.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E1492" w14:paraId="491A83A3" w14:textId="77777777" w:rsidTr="002D1BAA">
        <w:trPr>
          <w:trHeight w:val="680"/>
        </w:trPr>
        <w:tc>
          <w:tcPr>
            <w:tcW w:w="3542" w:type="dxa"/>
          </w:tcPr>
          <w:p w14:paraId="1975F0C5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13515643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5CA2642C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CE9C513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&lt;&lt;vulnerabilityQuestions.vulnerabilityAdjustmentsRequired&gt;&gt;</w:t>
            </w:r>
          </w:p>
          <w:p w14:paraId="0F3A429F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492" w:rsidRPr="00AE5180" w14:paraId="7BB43C24" w14:textId="77777777" w:rsidTr="002D1BAA">
        <w:trPr>
          <w:trHeight w:val="680"/>
        </w:trPr>
        <w:tc>
          <w:tcPr>
            <w:tcW w:w="3542" w:type="dxa"/>
          </w:tcPr>
          <w:p w14:paraId="1938CEB2" w14:textId="77777777" w:rsidR="00CE1492" w:rsidRPr="00D9672C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335E4B45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37A7048" w14:textId="77777777" w:rsidR="00CE1492" w:rsidRPr="00D9672C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B32484E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>&lt;&lt; vulnerabilityQuestions.vulnerabilityAdjustments&gt;&gt;</w:t>
            </w:r>
          </w:p>
          <w:p w14:paraId="630CC37B" w14:textId="77777777" w:rsidR="00CE1492" w:rsidRPr="00AE5180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492" w:rsidRPr="00CE196F" w14:paraId="25EF6252" w14:textId="77777777" w:rsidTr="002D1BAA">
        <w:trPr>
          <w:trHeight w:val="680"/>
        </w:trPr>
        <w:tc>
          <w:tcPr>
            <w:tcW w:w="3542" w:type="dxa"/>
          </w:tcPr>
          <w:p w14:paraId="4C7437F3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  <w:p w14:paraId="21933D52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ED2540E" w14:textId="76AF6BBD" w:rsidR="00150769" w:rsidRPr="00CE196F" w:rsidRDefault="00625B90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3BDFF2E4" w14:textId="77777777" w:rsidR="00CE1492" w:rsidRDefault="00CE1492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72FC1DEA" w14:textId="33862255" w:rsidR="00383D05" w:rsidRDefault="00383D05" w:rsidP="00A645CF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Your answers to the questions above will enable the court and the judge, to consider </w:t>
      </w:r>
      <w:bookmarkEnd w:id="0"/>
      <w:r>
        <w:rPr>
          <w:rFonts w:ascii="GDSTransportWebsite" w:hAnsi="GDSTransportWebsite"/>
          <w:color w:val="0A0A0A"/>
          <w:shd w:val="clear" w:color="auto" w:fill="FFFFFF"/>
        </w:rPr>
        <w:t>what steps, adjustments or support can be arranged.</w:t>
      </w:r>
      <w:r w:rsidRPr="004F0221">
        <w:rPr>
          <w:i/>
          <w:iCs/>
        </w:rPr>
        <w:t> </w:t>
      </w:r>
    </w:p>
    <w:p w14:paraId="7FCCA335" w14:textId="620B3017" w:rsidR="005139BA" w:rsidRPr="00A645CF" w:rsidRDefault="005139BA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directions questionnaire will be shared with all other parties. </w:t>
      </w:r>
    </w:p>
    <w:p w14:paraId="652052B6" w14:textId="1678DEFE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&lt;&lt;cs_{isBlank(furtherInformation.otherInformationForJudge)}&gt;&gt;Not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666DCE" w:rsidRPr="00156806" w14:paraId="532A1B8F" w14:textId="77777777" w:rsidTr="00E84CC3">
        <w:trPr>
          <w:trHeight w:val="67"/>
        </w:trPr>
        <w:tc>
          <w:tcPr>
            <w:tcW w:w="10060" w:type="dxa"/>
            <w:gridSpan w:val="2"/>
          </w:tcPr>
          <w:p w14:paraId="5937F7CB" w14:textId="7FC84410" w:rsidR="00666DCE" w:rsidRPr="001839B9" w:rsidRDefault="00666DCE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666DC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0732456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1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statementOfTruth.role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0C852" w14:textId="77777777" w:rsidR="006F37E3" w:rsidRDefault="006F37E3" w:rsidP="00812032">
      <w:r>
        <w:separator/>
      </w:r>
    </w:p>
  </w:endnote>
  <w:endnote w:type="continuationSeparator" w:id="0">
    <w:p w14:paraId="6CD75401" w14:textId="77777777" w:rsidR="006F37E3" w:rsidRDefault="006F37E3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panose1 w:val="020B0604020202020204"/>
    <w:charset w:val="01"/>
    <w:family w:val="roman"/>
    <w:pitch w:val="variable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AFF35" w14:textId="559125D1" w:rsidR="009D610C" w:rsidRDefault="009D61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C64B0B2" wp14:editId="6A4C689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74C170" w14:textId="272DCEBD" w:rsidR="009D610C" w:rsidRPr="009D610C" w:rsidRDefault="009D610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610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64B0B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7174C170" w14:textId="272DCEBD" w:rsidR="009D610C" w:rsidRPr="009D610C" w:rsidRDefault="009D610C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D610C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602BD0AE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EBB78" w14:textId="11B3E905" w:rsidR="009D610C" w:rsidRDefault="009D61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DFF11C6" wp14:editId="3854195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050B93" w14:textId="5699DFA4" w:rsidR="009D610C" w:rsidRPr="009D610C" w:rsidRDefault="009D610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610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FF11C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42050B93" w14:textId="5699DFA4" w:rsidR="009D610C" w:rsidRPr="009D610C" w:rsidRDefault="009D610C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D610C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BC01C" w14:textId="77777777" w:rsidR="006F37E3" w:rsidRDefault="006F37E3" w:rsidP="00812032">
      <w:r>
        <w:separator/>
      </w:r>
    </w:p>
  </w:footnote>
  <w:footnote w:type="continuationSeparator" w:id="0">
    <w:p w14:paraId="1402B9DB" w14:textId="77777777" w:rsidR="006F37E3" w:rsidRDefault="006F37E3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982409">
    <w:abstractNumId w:val="0"/>
  </w:num>
  <w:num w:numId="2" w16cid:durableId="189338399">
    <w:abstractNumId w:val="8"/>
  </w:num>
  <w:num w:numId="3" w16cid:durableId="1822576391">
    <w:abstractNumId w:val="7"/>
  </w:num>
  <w:num w:numId="4" w16cid:durableId="1111777392">
    <w:abstractNumId w:val="4"/>
  </w:num>
  <w:num w:numId="5" w16cid:durableId="1777287564">
    <w:abstractNumId w:val="9"/>
  </w:num>
  <w:num w:numId="6" w16cid:durableId="1032461842">
    <w:abstractNumId w:val="10"/>
  </w:num>
  <w:num w:numId="7" w16cid:durableId="1775705363">
    <w:abstractNumId w:val="16"/>
  </w:num>
  <w:num w:numId="8" w16cid:durableId="526456086">
    <w:abstractNumId w:val="22"/>
  </w:num>
  <w:num w:numId="9" w16cid:durableId="1169296074">
    <w:abstractNumId w:val="5"/>
  </w:num>
  <w:num w:numId="10" w16cid:durableId="1331133209">
    <w:abstractNumId w:val="28"/>
  </w:num>
  <w:num w:numId="11" w16cid:durableId="637495578">
    <w:abstractNumId w:val="11"/>
  </w:num>
  <w:num w:numId="12" w16cid:durableId="1065686835">
    <w:abstractNumId w:val="6"/>
  </w:num>
  <w:num w:numId="13" w16cid:durableId="1187213791">
    <w:abstractNumId w:val="13"/>
  </w:num>
  <w:num w:numId="14" w16cid:durableId="1373575957">
    <w:abstractNumId w:val="17"/>
  </w:num>
  <w:num w:numId="15" w16cid:durableId="2073844761">
    <w:abstractNumId w:val="23"/>
  </w:num>
  <w:num w:numId="16" w16cid:durableId="2014608324">
    <w:abstractNumId w:val="19"/>
  </w:num>
  <w:num w:numId="17" w16cid:durableId="427042898">
    <w:abstractNumId w:val="27"/>
  </w:num>
  <w:num w:numId="18" w16cid:durableId="394201401">
    <w:abstractNumId w:val="26"/>
  </w:num>
  <w:num w:numId="19" w16cid:durableId="2086370447">
    <w:abstractNumId w:val="1"/>
  </w:num>
  <w:num w:numId="20" w16cid:durableId="644235686">
    <w:abstractNumId w:val="25"/>
  </w:num>
  <w:num w:numId="21" w16cid:durableId="1016036542">
    <w:abstractNumId w:val="3"/>
  </w:num>
  <w:num w:numId="22" w16cid:durableId="1995185135">
    <w:abstractNumId w:val="15"/>
  </w:num>
  <w:num w:numId="23" w16cid:durableId="649796658">
    <w:abstractNumId w:val="2"/>
  </w:num>
  <w:num w:numId="24" w16cid:durableId="736633573">
    <w:abstractNumId w:val="12"/>
  </w:num>
  <w:num w:numId="25" w16cid:durableId="1259219938">
    <w:abstractNumId w:val="29"/>
  </w:num>
  <w:num w:numId="26" w16cid:durableId="771701050">
    <w:abstractNumId w:val="20"/>
  </w:num>
  <w:num w:numId="27" w16cid:durableId="1763717130">
    <w:abstractNumId w:val="14"/>
  </w:num>
  <w:num w:numId="28" w16cid:durableId="1050691345">
    <w:abstractNumId w:val="21"/>
  </w:num>
  <w:num w:numId="29" w16cid:durableId="176117791">
    <w:abstractNumId w:val="24"/>
  </w:num>
  <w:num w:numId="30" w16cid:durableId="15849921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D53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A09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BCC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18B8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31D9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17B7"/>
    <w:rsid w:val="001329EA"/>
    <w:rsid w:val="00132BE9"/>
    <w:rsid w:val="00133AEC"/>
    <w:rsid w:val="00133E5F"/>
    <w:rsid w:val="00134217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9F4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69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6ED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5B59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B7D91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C0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615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5FB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1F59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483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3BF8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5E64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D05"/>
    <w:rsid w:val="00383FF3"/>
    <w:rsid w:val="00384D1F"/>
    <w:rsid w:val="00385921"/>
    <w:rsid w:val="00385D73"/>
    <w:rsid w:val="003862C8"/>
    <w:rsid w:val="003866F6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C7D42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043"/>
    <w:rsid w:val="003E7422"/>
    <w:rsid w:val="003F0303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3D59"/>
    <w:rsid w:val="003F4114"/>
    <w:rsid w:val="003F4AA3"/>
    <w:rsid w:val="003F4F50"/>
    <w:rsid w:val="003F6030"/>
    <w:rsid w:val="003F668E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32C"/>
    <w:rsid w:val="00463491"/>
    <w:rsid w:val="004635F3"/>
    <w:rsid w:val="00463CF7"/>
    <w:rsid w:val="004640B8"/>
    <w:rsid w:val="00465952"/>
    <w:rsid w:val="004659C3"/>
    <w:rsid w:val="00465D5A"/>
    <w:rsid w:val="00466010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18"/>
    <w:rsid w:val="004D59FD"/>
    <w:rsid w:val="004D5F94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590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39B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3FF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615E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6FF"/>
    <w:rsid w:val="005E6AB3"/>
    <w:rsid w:val="005E6CBB"/>
    <w:rsid w:val="005F0457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B90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6DCE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4C8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6B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99D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5E6C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37E3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3BC8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E68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0A20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DE6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89D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0E74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287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838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0ED1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5DB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61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0B7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AC2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4825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1A2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1F76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682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391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3CFA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474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10C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BF5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EF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9ED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175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2BE4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4C5"/>
    <w:rsid w:val="00A645C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356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C7E8E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4987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49B0"/>
    <w:rsid w:val="00B0528B"/>
    <w:rsid w:val="00B053C9"/>
    <w:rsid w:val="00B05A51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0E08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A3E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52B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105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27ECE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883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853"/>
    <w:rsid w:val="00C62C6B"/>
    <w:rsid w:val="00C62E4E"/>
    <w:rsid w:val="00C63A41"/>
    <w:rsid w:val="00C63B2C"/>
    <w:rsid w:val="00C63EA6"/>
    <w:rsid w:val="00C63F0B"/>
    <w:rsid w:val="00C644F3"/>
    <w:rsid w:val="00C64648"/>
    <w:rsid w:val="00C64881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0B6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95F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492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201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36C2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368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3D76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EB7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92C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4E2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EB6"/>
    <w:rsid w:val="00E30F1F"/>
    <w:rsid w:val="00E3110E"/>
    <w:rsid w:val="00E313BA"/>
    <w:rsid w:val="00E3140C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DDD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C1C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5D32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31AD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CE8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4B2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968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87A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03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801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045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135"/>
    <w:rsid w:val="00FE04B9"/>
    <w:rsid w:val="00FE07E6"/>
    <w:rsid w:val="00FE081A"/>
    <w:rsid w:val="00FE09A0"/>
    <w:rsid w:val="00FE11BC"/>
    <w:rsid w:val="00FE1697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6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1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336f4fe-8719-4ea2-b5d6-29b3a580aeb4">
      <UserInfo>
        <DisplayName>Robert Allright</DisplayName>
        <AccountId>23</AccountId>
        <AccountType/>
      </UserInfo>
    </SharedWithUsers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repeat request</Approval_x0020_Request_x0020_Comment>
    <Publication_x0020_Date xmlns="f336f4fe-8719-4ea2-b5d6-29b3a580aeb4">2022-01-24T00:00:00+00:00</Publication_x0020_Dat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0DCDF7-C1B9-4C24-AAE6-E536CD053D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469BE3-3122-4EFD-A7B7-A5DD8A758F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951</TotalTime>
  <Pages>9</Pages>
  <Words>1690</Words>
  <Characters>9637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CV-UNS-HRN-ENG-00970 (1)     Now: CV-UNS-HRN-ENG-01114.docx</vt:lpstr>
    </vt:vector>
  </TitlesOfParts>
  <Company/>
  <LinksUpToDate>false</LinksUpToDate>
  <CharactersWithSpaces>11305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CV-UNS-HRN-ENG-01680     Now: CV-UNS-HRN-ENG-01272.docx</dc:title>
  <dc:subject/>
  <dc:creator>District Judge Richard Clarke</dc:creator>
  <cp:keywords/>
  <cp:lastModifiedBy>Gareth Lancaster</cp:lastModifiedBy>
  <cp:revision>119</cp:revision>
  <cp:lastPrinted>2020-12-03T10:41:00Z</cp:lastPrinted>
  <dcterms:created xsi:type="dcterms:W3CDTF">2022-06-28T15:08:00Z</dcterms:created>
  <dcterms:modified xsi:type="dcterms:W3CDTF">2023-07-26T11:40:00Z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