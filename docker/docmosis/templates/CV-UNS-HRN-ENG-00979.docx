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8F26D0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8F26D0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8F26D0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F26D0" w:rsidRPr="00156806" w14:paraId="7D618469" w14:textId="77777777" w:rsidTr="008F26D0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8F26D0" w:rsidRPr="00AA0D40" w:rsidRDefault="008F26D0" w:rsidP="0096687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F26D0" w:rsidRPr="00156806" w14:paraId="4585B5F5" w14:textId="77777777" w:rsidTr="008F26D0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8F26D0" w:rsidRPr="008F26D0" w:rsidRDefault="008F26D0" w:rsidP="008F26D0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8F26D0" w:rsidRPr="00156806" w14:paraId="04DF0A3C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8F26D0" w:rsidRDefault="008F26D0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8F26D0" w:rsidRPr="00283B53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F26D0" w:rsidRPr="00156806" w14:paraId="75BE5A25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8F26D0" w:rsidRPr="001839B9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3362B5" w:rsidRPr="00156806" w14:paraId="3DF3E26D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3362B5" w:rsidRDefault="003362B5" w:rsidP="009668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3362B5" w:rsidRPr="007E16F0" w:rsidRDefault="003362B5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F26D0" w:rsidRPr="00156806" w14:paraId="13360EF0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8F26D0" w:rsidRPr="0080237C" w:rsidRDefault="008F26D0" w:rsidP="0096687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8F26D0" w:rsidRPr="009820C6" w:rsidRDefault="008F26D0" w:rsidP="009668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77777777" w:rsidR="008F26D0" w:rsidRPr="00A9384B" w:rsidRDefault="008F26D0" w:rsidP="0096687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F26D0" w:rsidRPr="00156806" w14:paraId="258383AC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8F26D0" w:rsidRPr="00C87E4F" w:rsidRDefault="008F26D0" w:rsidP="00966871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02C1F183" w14:textId="77777777" w:rsidTr="008F26D0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290712" w:rsidRPr="00050D78" w:rsidRDefault="00290712" w:rsidP="00290712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290712" w:rsidRPr="00156806" w14:paraId="3D5A62C7" w14:textId="77777777" w:rsidTr="008F26D0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290712" w:rsidRPr="00450417" w:rsidRDefault="00290712" w:rsidP="0029071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290712" w:rsidRPr="00156806" w14:paraId="348A6E3F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290712" w:rsidRPr="0080237C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290712" w:rsidRPr="00C53276" w14:paraId="60BD4721" w14:textId="77777777" w:rsidTr="008F26D0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E57C1D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290712" w:rsidRPr="00C53276" w:rsidRDefault="00E57C1D" w:rsidP="00E57C1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290712" w:rsidRPr="00156806" w14:paraId="3545E6E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290712" w:rsidRPr="00283B53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108310A7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290712" w:rsidRPr="00A9384B" w:rsidRDefault="00290712" w:rsidP="0029071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156806" w14:paraId="69A87282" w14:textId="77777777" w:rsidTr="008F26D0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290712" w:rsidRPr="00D34F20" w:rsidRDefault="00290712" w:rsidP="00290712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290712" w:rsidRPr="00290712" w:rsidRDefault="00290712" w:rsidP="0029071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90712" w:rsidRPr="00050D78" w14:paraId="0A61E825" w14:textId="77777777" w:rsidTr="00966871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290712" w:rsidRPr="00050D78" w:rsidRDefault="00290712" w:rsidP="00966871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9552E2">
        <w:tc>
          <w:tcPr>
            <w:tcW w:w="3542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9552E2">
        <w:tc>
          <w:tcPr>
            <w:tcW w:w="3542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9552E2">
        <w:tc>
          <w:tcPr>
            <w:tcW w:w="10060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9552E2">
        <w:tc>
          <w:tcPr>
            <w:tcW w:w="10060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9552E2">
        <w:trPr>
          <w:trHeight w:val="329"/>
        </w:trPr>
        <w:tc>
          <w:tcPr>
            <w:tcW w:w="3542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552E2" w14:paraId="3C184521" w14:textId="77777777" w:rsidTr="009552E2">
        <w:trPr>
          <w:trHeight w:val="329"/>
        </w:trPr>
        <w:tc>
          <w:tcPr>
            <w:tcW w:w="3542" w:type="dxa"/>
          </w:tcPr>
          <w:p w14:paraId="5F18BC8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0FE4157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BEA1784" w14:textId="77777777" w:rsidTr="009552E2">
        <w:trPr>
          <w:trHeight w:val="329"/>
        </w:trPr>
        <w:tc>
          <w:tcPr>
            <w:tcW w:w="3542" w:type="dxa"/>
          </w:tcPr>
          <w:p w14:paraId="0A20E71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6851E5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BDFB5B" w14:textId="77777777" w:rsidTr="009552E2">
        <w:trPr>
          <w:trHeight w:val="329"/>
        </w:trPr>
        <w:tc>
          <w:tcPr>
            <w:tcW w:w="3542" w:type="dxa"/>
          </w:tcPr>
          <w:p w14:paraId="0E952568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52FCF7D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0B8F98" w14:textId="77777777" w:rsidTr="009552E2">
        <w:tc>
          <w:tcPr>
            <w:tcW w:w="10060" w:type="dxa"/>
            <w:gridSpan w:val="2"/>
            <w:hideMark/>
          </w:tcPr>
          <w:p w14:paraId="0C60A7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9552E2">
        <w:trPr>
          <w:trHeight w:val="680"/>
        </w:trPr>
        <w:tc>
          <w:tcPr>
            <w:tcW w:w="3542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9552E2">
        <w:tc>
          <w:tcPr>
            <w:tcW w:w="10060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9552E2">
        <w:tc>
          <w:tcPr>
            <w:tcW w:w="10060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9552E2">
        <w:trPr>
          <w:trHeight w:val="329"/>
        </w:trPr>
        <w:tc>
          <w:tcPr>
            <w:tcW w:w="3542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552E2" w14:paraId="6DD8243C" w14:textId="77777777" w:rsidTr="009552E2">
        <w:trPr>
          <w:trHeight w:val="329"/>
        </w:trPr>
        <w:tc>
          <w:tcPr>
            <w:tcW w:w="3542" w:type="dxa"/>
          </w:tcPr>
          <w:p w14:paraId="6CD8500A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F5A14AD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173EDDA" w14:textId="77777777" w:rsidTr="009552E2">
        <w:tc>
          <w:tcPr>
            <w:tcW w:w="10060" w:type="dxa"/>
            <w:gridSpan w:val="2"/>
            <w:hideMark/>
          </w:tcPr>
          <w:p w14:paraId="17F3078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43CF787" w14:textId="77777777" w:rsidTr="009552E2">
        <w:trPr>
          <w:trHeight w:val="680"/>
        </w:trPr>
        <w:tc>
          <w:tcPr>
            <w:tcW w:w="3542" w:type="dxa"/>
          </w:tcPr>
          <w:p w14:paraId="2A8723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D5A893E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54FDF7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4D32CC74" w14:textId="77777777" w:rsidTr="009552E2">
        <w:trPr>
          <w:trHeight w:val="680"/>
        </w:trPr>
        <w:tc>
          <w:tcPr>
            <w:tcW w:w="3542" w:type="dxa"/>
          </w:tcPr>
          <w:p w14:paraId="41F0D65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9552E2">
        <w:trPr>
          <w:trHeight w:val="680"/>
        </w:trPr>
        <w:tc>
          <w:tcPr>
            <w:tcW w:w="3542" w:type="dxa"/>
          </w:tcPr>
          <w:p w14:paraId="30DA4E1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0990B0D" w14:textId="77777777" w:rsidTr="009552E2">
        <w:trPr>
          <w:trHeight w:val="680"/>
        </w:trPr>
        <w:tc>
          <w:tcPr>
            <w:tcW w:w="3542" w:type="dxa"/>
          </w:tcPr>
          <w:p w14:paraId="1B585B5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7B3F9E9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3E871E0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1AD7950C" w14:textId="77777777" w:rsidTr="009552E2">
        <w:tc>
          <w:tcPr>
            <w:tcW w:w="3542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1EBFF549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531A6DE" w14:textId="77777777" w:rsidR="009A13FC" w:rsidRPr="009A13FC" w:rsidRDefault="009A13FC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6D294CD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0127EFC" w14:textId="77777777" w:rsidTr="000F2E70">
        <w:trPr>
          <w:trHeight w:val="680"/>
        </w:trPr>
        <w:tc>
          <w:tcPr>
            <w:tcW w:w="3544" w:type="dxa"/>
            <w:hideMark/>
          </w:tcPr>
          <w:p w14:paraId="2035A39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21" w:type="dxa"/>
          </w:tcPr>
          <w:p w14:paraId="44D1DCA1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209E13B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C6828E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F8B3476" w14:textId="77777777" w:rsidR="000F2E70" w:rsidRDefault="000F2E70" w:rsidP="000F2E7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272D0309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7985" w14:textId="06732BA0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0F2E7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B776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DA2998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407A5DF9" w14:textId="77777777" w:rsidR="000F2E70" w:rsidRDefault="000F2E70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0F2E70" w14:paraId="1F2EF56A" w14:textId="77777777" w:rsidTr="000F2E70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73E450" w14:textId="0DF78B98" w:rsidR="000F2E70" w:rsidRDefault="00F56E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D537A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9625" w14:textId="77777777" w:rsidR="000F2E70" w:rsidRDefault="000F2E7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A3767D" w14:textId="2306622A" w:rsidR="00685C27" w:rsidRDefault="000F2E70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685C27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685C27"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defaul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7EDF" w14:textId="77777777" w:rsidR="001E7648" w:rsidRDefault="001E7648" w:rsidP="00812032">
      <w:r>
        <w:separator/>
      </w:r>
    </w:p>
  </w:endnote>
  <w:endnote w:type="continuationSeparator" w:id="0">
    <w:p w14:paraId="6A979905" w14:textId="77777777" w:rsidR="001E7648" w:rsidRDefault="001E764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CF64" w14:textId="77777777" w:rsidR="001E7648" w:rsidRDefault="001E7648" w:rsidP="00812032">
      <w:r>
        <w:separator/>
      </w:r>
    </w:p>
  </w:footnote>
  <w:footnote w:type="continuationSeparator" w:id="0">
    <w:p w14:paraId="40C5D316" w14:textId="77777777" w:rsidR="001E7648" w:rsidRDefault="001E764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N181_MULTIPARTY_SAME_SOL - CV-UNS-HRN-ENG-00912.docx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7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CV-UNS-HRN-ENG-00911112     Now: CV-UNS-HRN-ENG-00979.docx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2022-06-28T15:08:00Z</dcterms:created>
  <dcterms:modified xsi:type="dcterms:W3CDTF">2022-06-28T15:08:00Z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