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2C6F92FB" w:rsidR="001042EF" w:rsidRDefault="001042EF" w:rsidP="00264351">
            <w:r>
              <w:fldChar w:fldCharType="begin"/>
            </w:r>
            <w:r w:rsidR="00404DCF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404DCF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3110548F" w:rsidR="001042EF" w:rsidRPr="001042EF" w:rsidRDefault="001042EF" w:rsidP="001042EF">
            <w:pPr>
              <w:jc w:val="right"/>
            </w:pPr>
            <w:r>
              <w:fldChar w:fldCharType="begin"/>
            </w:r>
            <w:r w:rsidR="00404DCF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4FB5F8E5" w14:textId="6BFA8BB2" w:rsidR="0004099B" w:rsidRDefault="008C0BF5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8C0BF5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8C0BF5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8C0BF5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8C0BF5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8C0BF5">
              <w:rPr>
                <w:rFonts w:ascii="GDSTransportWebsite" w:hAnsi="GDSTransportWebsite"/>
                <w:color w:val="60686D"/>
              </w:rPr>
              <w:t>)}&gt;&gt;1st</w:t>
            </w:r>
            <w:r w:rsidR="00436E04">
              <w:rPr>
                <w:rFonts w:ascii="GDSTransportWebsite" w:hAnsi="GDSTransportWebsite"/>
                <w:color w:val="60686D"/>
              </w:rPr>
              <w:t xml:space="preserve"> </w:t>
            </w:r>
            <w:r w:rsidRPr="008C0BF5"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BC508B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11"/>
            <w:bookmarkStart w:id="1" w:name="OLE_LINK12"/>
            <w:r w:rsidR="0004099B"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 w:rsidRPr="008C0BF5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5D47C3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5D47C3">
        <w:trPr>
          <w:trHeight w:val="386"/>
        </w:trPr>
        <w:tc>
          <w:tcPr>
            <w:tcW w:w="10060" w:type="dxa"/>
            <w:gridSpan w:val="2"/>
          </w:tcPr>
          <w:p w14:paraId="7C4264FB" w14:textId="3FDB8466" w:rsidR="006F7A86" w:rsidRPr="00356507" w:rsidRDefault="00C876E4" w:rsidP="00356507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1st 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</w:t>
            </w:r>
            <w:proofErr w:type="spellStart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2nd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 </w:t>
            </w:r>
            <w:r w:rsidR="002B18FA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</w:tc>
      </w:tr>
      <w:tr w:rsidR="00024131" w:rsidRPr="00156806" w14:paraId="2B6F943F" w14:textId="77777777" w:rsidTr="005D47C3">
        <w:trPr>
          <w:trHeight w:val="680"/>
        </w:trPr>
        <w:tc>
          <w:tcPr>
            <w:tcW w:w="3539" w:type="dxa"/>
          </w:tcPr>
          <w:p w14:paraId="375D6972" w14:textId="19895769" w:rsidR="00024131" w:rsidRDefault="00024131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521" w:type="dxa"/>
          </w:tcPr>
          <w:p w14:paraId="15A30E7D" w14:textId="4FEA8AFE" w:rsidR="00024131" w:rsidRPr="009820C6" w:rsidRDefault="00024131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  <w:tr w:rsidR="00B7583E" w:rsidRPr="00156806" w14:paraId="4E21BE18" w14:textId="77777777" w:rsidTr="005D47C3">
        <w:trPr>
          <w:trHeight w:val="680"/>
        </w:trPr>
        <w:tc>
          <w:tcPr>
            <w:tcW w:w="3539" w:type="dxa"/>
          </w:tcPr>
          <w:p w14:paraId="017554C9" w14:textId="3865D1F7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C5FAF" w:rsidRPr="00156806" w14:paraId="6C5B3008" w14:textId="77777777" w:rsidTr="005D47C3">
        <w:trPr>
          <w:trHeight w:val="354"/>
        </w:trPr>
        <w:tc>
          <w:tcPr>
            <w:tcW w:w="10060" w:type="dxa"/>
            <w:gridSpan w:val="2"/>
          </w:tcPr>
          <w:p w14:paraId="296A4163" w14:textId="3A718371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5D47C3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OLE_LINK6"/>
            <w:bookmarkStart w:id="3" w:name="OLE_LINK7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C5FAF" w:rsidRPr="00156806" w14:paraId="1ACF5E58" w14:textId="77777777" w:rsidTr="005D47C3">
        <w:trPr>
          <w:trHeight w:val="401"/>
        </w:trPr>
        <w:tc>
          <w:tcPr>
            <w:tcW w:w="10060" w:type="dxa"/>
            <w:gridSpan w:val="2"/>
          </w:tcPr>
          <w:p w14:paraId="150C7ACA" w14:textId="327FEA4B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:rsidRPr="00156806" w14:paraId="4C4414ED" w14:textId="77777777" w:rsidTr="005D47C3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C12B7" w14:paraId="1773AD50" w14:textId="77777777" w:rsidTr="00EC7C21">
        <w:trPr>
          <w:trHeight w:val="403"/>
        </w:trPr>
        <w:tc>
          <w:tcPr>
            <w:tcW w:w="10060" w:type="dxa"/>
            <w:gridSpan w:val="2"/>
          </w:tcPr>
          <w:p w14:paraId="18553234" w14:textId="77777777" w:rsidR="00BC12B7" w:rsidRPr="00F51CD7" w:rsidRDefault="00BC12B7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AE131F" w14:paraId="3871A07B" w14:textId="77777777" w:rsidTr="00EC7C21">
        <w:trPr>
          <w:trHeight w:val="403"/>
        </w:trPr>
        <w:tc>
          <w:tcPr>
            <w:tcW w:w="10060" w:type="dxa"/>
            <w:gridSpan w:val="2"/>
          </w:tcPr>
          <w:p w14:paraId="4188CEC8" w14:textId="2AD05DBE" w:rsidR="00AE131F" w:rsidRPr="00D8231C" w:rsidRDefault="00AE131F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4" w:name="_Hlk104385855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AE131F" w14:paraId="2FD03889" w14:textId="77777777" w:rsidTr="00EC7C21">
        <w:trPr>
          <w:trHeight w:val="680"/>
        </w:trPr>
        <w:tc>
          <w:tcPr>
            <w:tcW w:w="3539" w:type="dxa"/>
          </w:tcPr>
          <w:p w14:paraId="7A264FA5" w14:textId="15C36A33" w:rsidR="00AE131F" w:rsidRPr="005768B2" w:rsidRDefault="00EE246B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2ACA594A" w14:textId="03CCA46A" w:rsidR="00AE131F" w:rsidRDefault="00AE131F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E131F" w14:paraId="7573135E" w14:textId="77777777" w:rsidTr="00EC7C21">
        <w:trPr>
          <w:trHeight w:val="149"/>
        </w:trPr>
        <w:tc>
          <w:tcPr>
            <w:tcW w:w="10060" w:type="dxa"/>
            <w:gridSpan w:val="2"/>
          </w:tcPr>
          <w:p w14:paraId="6215B2A3" w14:textId="77777777" w:rsidR="00AE131F" w:rsidRDefault="00AE131F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bookmarkEnd w:id="4"/>
      <w:tr w:rsidR="00AE131F" w:rsidRPr="00156806" w14:paraId="521A95AD" w14:textId="77777777" w:rsidTr="005D47C3">
        <w:tc>
          <w:tcPr>
            <w:tcW w:w="3539" w:type="dxa"/>
          </w:tcPr>
          <w:p w14:paraId="2716BD59" w14:textId="77777777" w:rsidR="00AE131F" w:rsidRDefault="00AE131F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E6ACBD6" w14:textId="77777777" w:rsidR="00AE131F" w:rsidRPr="007E16F0" w:rsidRDefault="00AE131F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C4CA2" w:rsidRPr="00786E61" w14:paraId="14CFE455" w14:textId="77777777" w:rsidTr="005D47C3">
        <w:tc>
          <w:tcPr>
            <w:tcW w:w="10060" w:type="dxa"/>
            <w:gridSpan w:val="2"/>
          </w:tcPr>
          <w:p w14:paraId="4AEA2D12" w14:textId="77777777" w:rsidR="00EC4CA2" w:rsidRPr="00786E61" w:rsidRDefault="00EC4CA2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5D47C3">
        <w:trPr>
          <w:trHeight w:val="680"/>
        </w:trPr>
        <w:tc>
          <w:tcPr>
            <w:tcW w:w="10060" w:type="dxa"/>
            <w:gridSpan w:val="2"/>
          </w:tcPr>
          <w:p w14:paraId="41E3052C" w14:textId="6FE2967C" w:rsidR="00E43194" w:rsidRPr="00EC4CA2" w:rsidRDefault="0022507F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1123FF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D47C3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D47C3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D47C3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5" w:name="OLE_LINK1"/>
            <w:bookmarkStart w:id="6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5"/>
            <w:bookmarkEnd w:id="6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5D47C3">
        <w:trPr>
          <w:trHeight w:val="452"/>
        </w:trPr>
        <w:tc>
          <w:tcPr>
            <w:tcW w:w="10060" w:type="dxa"/>
            <w:gridSpan w:val="2"/>
          </w:tcPr>
          <w:p w14:paraId="54E5ABEC" w14:textId="65BE21F9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7" w:name="_Hlk82507518"/>
            <w:bookmarkStart w:id="8" w:name="OLE_LINK3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7"/>
            <w:bookmarkEnd w:id="8"/>
          </w:p>
        </w:tc>
      </w:tr>
      <w:tr w:rsidR="00B7583E" w14:paraId="5B676F25" w14:textId="77777777" w:rsidTr="005D47C3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5D47C3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5D47C3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5D47C3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5D47C3">
        <w:trPr>
          <w:trHeight w:val="260"/>
        </w:trPr>
        <w:tc>
          <w:tcPr>
            <w:tcW w:w="10060" w:type="dxa"/>
            <w:gridSpan w:val="2"/>
          </w:tcPr>
          <w:p w14:paraId="6A9C2894" w14:textId="2FE4201B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9" w:name="OLE_LINK4"/>
            <w:bookmarkStart w:id="10" w:name="OLE_LINK5"/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  <w:bookmarkEnd w:id="9"/>
            <w:bookmarkEnd w:id="10"/>
          </w:p>
        </w:tc>
      </w:tr>
      <w:tr w:rsidR="00012A17" w14:paraId="597C04E4" w14:textId="77777777" w:rsidTr="005D47C3">
        <w:trPr>
          <w:trHeight w:val="403"/>
        </w:trPr>
        <w:tc>
          <w:tcPr>
            <w:tcW w:w="10060" w:type="dxa"/>
            <w:gridSpan w:val="2"/>
          </w:tcPr>
          <w:p w14:paraId="72D110BD" w14:textId="77CA3E80" w:rsidR="00012A17" w:rsidRPr="00D8231C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1" w:name="_Hlk104385701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</w:t>
            </w:r>
            <w:r w:rsidRPr="00283B53">
              <w:rPr>
                <w:rFonts w:ascii="GDSTransportWebsite" w:hAnsi="GDSTransportWebsite"/>
                <w:color w:val="0A0A0A"/>
              </w:rPr>
              <w:t>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012A17" w14:paraId="616E97A1" w14:textId="77777777" w:rsidTr="005D47C3">
        <w:trPr>
          <w:trHeight w:val="680"/>
        </w:trPr>
        <w:tc>
          <w:tcPr>
            <w:tcW w:w="3539" w:type="dxa"/>
          </w:tcPr>
          <w:p w14:paraId="3564454E" w14:textId="3CB0E577" w:rsidR="00012A17" w:rsidRPr="005768B2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1B9AE5DD" w:rsidR="00012A17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4CA2" w14:paraId="4E9BD171" w14:textId="77777777" w:rsidTr="005D47C3">
        <w:trPr>
          <w:trHeight w:val="149"/>
        </w:trPr>
        <w:tc>
          <w:tcPr>
            <w:tcW w:w="10060" w:type="dxa"/>
            <w:gridSpan w:val="2"/>
          </w:tcPr>
          <w:p w14:paraId="48DFD930" w14:textId="67EFD649" w:rsidR="00EC4CA2" w:rsidRDefault="00545593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bookmarkEnd w:id="11"/>
      <w:tr w:rsidR="00C65AAC" w14:paraId="2740176C" w14:textId="77777777" w:rsidTr="005D47C3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C65AAC" w:rsidRPr="00715FBE" w:rsidRDefault="00C65AAC" w:rsidP="00C65A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A0C1F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A0C1F">
        <w:trPr>
          <w:trHeight w:val="386"/>
        </w:trPr>
        <w:tc>
          <w:tcPr>
            <w:tcW w:w="10025" w:type="dxa"/>
            <w:gridSpan w:val="2"/>
          </w:tcPr>
          <w:p w14:paraId="64566E5C" w14:textId="45A81A90" w:rsidR="00145885" w:rsidRPr="00F55941" w:rsidRDefault="00CA7576" w:rsidP="00145885">
            <w:pPr>
              <w:pBdr>
                <w:bottom w:val="single" w:sz="6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</w:tc>
      </w:tr>
      <w:tr w:rsidR="0077253B" w:rsidRPr="00156806" w14:paraId="0B840DF4" w14:textId="77777777" w:rsidTr="00EA0C1F">
        <w:trPr>
          <w:trHeight w:val="680"/>
        </w:trPr>
        <w:tc>
          <w:tcPr>
            <w:tcW w:w="3681" w:type="dxa"/>
          </w:tcPr>
          <w:p w14:paraId="00C2ACCC" w14:textId="4A10985B" w:rsidR="0077253B" w:rsidRDefault="007725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344" w:type="dxa"/>
          </w:tcPr>
          <w:p w14:paraId="476BBED0" w14:textId="0A055557" w:rsidR="0077253B" w:rsidRPr="00283B53" w:rsidRDefault="0077253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  <w:tr w:rsidR="00B7583E" w:rsidRPr="00156806" w14:paraId="134B762E" w14:textId="77777777" w:rsidTr="00EA0C1F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A0C1F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BC12B7" w:rsidRPr="00D8231C" w14:paraId="2E1FA2D2" w14:textId="77777777" w:rsidTr="00EC7C21">
        <w:trPr>
          <w:trHeight w:val="403"/>
        </w:trPr>
        <w:tc>
          <w:tcPr>
            <w:tcW w:w="10060" w:type="dxa"/>
            <w:gridSpan w:val="2"/>
          </w:tcPr>
          <w:p w14:paraId="053A7177" w14:textId="77777777" w:rsidR="00BC12B7" w:rsidRPr="00F51CD7" w:rsidRDefault="00BC12B7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EF5618" w:rsidRPr="00D8231C" w14:paraId="2D171350" w14:textId="77777777" w:rsidTr="00EC7C21">
        <w:trPr>
          <w:trHeight w:val="403"/>
        </w:trPr>
        <w:tc>
          <w:tcPr>
            <w:tcW w:w="10060" w:type="dxa"/>
            <w:gridSpan w:val="2"/>
          </w:tcPr>
          <w:p w14:paraId="7FDF1AE0" w14:textId="77777777" w:rsidR="00EF5618" w:rsidRPr="00D8231C" w:rsidRDefault="00EF5618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EF5618" w14:paraId="384821F7" w14:textId="77777777" w:rsidTr="00EC7C21">
        <w:trPr>
          <w:trHeight w:val="680"/>
        </w:trPr>
        <w:tc>
          <w:tcPr>
            <w:tcW w:w="3539" w:type="dxa"/>
          </w:tcPr>
          <w:p w14:paraId="694CBB5A" w14:textId="77777777" w:rsidR="00EF5618" w:rsidRPr="005768B2" w:rsidRDefault="00EF5618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3FBC5CFD" w14:textId="7127BC0B" w:rsidR="00EF5618" w:rsidRDefault="00B247E2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EF5618"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EF5618"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 w:rsidR="00EF5618"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F5618" w14:paraId="6F66AEBD" w14:textId="77777777" w:rsidTr="00EC7C21">
        <w:trPr>
          <w:trHeight w:val="149"/>
        </w:trPr>
        <w:tc>
          <w:tcPr>
            <w:tcW w:w="10060" w:type="dxa"/>
            <w:gridSpan w:val="2"/>
          </w:tcPr>
          <w:p w14:paraId="424BC238" w14:textId="77777777" w:rsidR="00EF5618" w:rsidRDefault="00EF5618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</w:tbl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EF5618" w:rsidRPr="00156806" w14:paraId="1D43E851" w14:textId="77777777" w:rsidTr="00EA0C1F">
        <w:tc>
          <w:tcPr>
            <w:tcW w:w="3681" w:type="dxa"/>
          </w:tcPr>
          <w:p w14:paraId="34F7678E" w14:textId="77777777" w:rsidR="00EF5618" w:rsidRDefault="00EF5618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124C8982" w14:textId="77777777" w:rsidR="00EF5618" w:rsidRPr="007E16F0" w:rsidRDefault="00EF56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91462F2" w14:textId="77777777" w:rsidTr="00EA0C1F">
        <w:tc>
          <w:tcPr>
            <w:tcW w:w="10025" w:type="dxa"/>
            <w:gridSpan w:val="2"/>
          </w:tcPr>
          <w:p w14:paraId="03763679" w14:textId="007B4C86" w:rsidR="00FD1281" w:rsidRPr="00FD1281" w:rsidRDefault="00FD1281" w:rsidP="00FA47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0AA4828" w14:textId="77777777" w:rsidTr="00EA0C1F">
        <w:tc>
          <w:tcPr>
            <w:tcW w:w="10025" w:type="dxa"/>
            <w:gridSpan w:val="2"/>
          </w:tcPr>
          <w:p w14:paraId="766A2214" w14:textId="50ABF599" w:rsidR="00FD1281" w:rsidRPr="007E16F0" w:rsidRDefault="00FD1281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r w:rsidR="005D4777">
              <w:rPr>
                <w:rFonts w:ascii="GDSTransportWebsite" w:hAnsi="GDSTransportWebsite"/>
                <w:color w:val="0A0A0A"/>
              </w:rPr>
              <w:t>.organisation</w:t>
            </w:r>
            <w:r w:rsidR="005D4777"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</w:p>
        </w:tc>
      </w:tr>
      <w:tr w:rsidR="00D34F20" w:rsidRPr="00156806" w14:paraId="3D024548" w14:textId="77777777" w:rsidTr="00EA0C1F">
        <w:trPr>
          <w:trHeight w:val="680"/>
        </w:trPr>
        <w:tc>
          <w:tcPr>
            <w:tcW w:w="10025" w:type="dxa"/>
            <w:gridSpan w:val="2"/>
          </w:tcPr>
          <w:p w14:paraId="5E389D95" w14:textId="00509C01" w:rsidR="00D34F20" w:rsidRPr="00450417" w:rsidRDefault="00A24D12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&lt;&lt;c</w:t>
            </w:r>
            <w:r w:rsidR="00AC2C8C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</w:t>
            </w:r>
            <w:r w:rsidR="000D56D4">
              <w:rPr>
                <w:rFonts w:ascii="GDSTransportWebsite" w:hAnsi="GDSTransportWebsite"/>
                <w:color w:val="0A0A0A"/>
                <w:sz w:val="36"/>
                <w:szCs w:val="36"/>
              </w:rPr>
              <w:t>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A0C1F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A0C1F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2499E" w:rsidRPr="00156806" w14:paraId="1C2C78AC" w14:textId="77777777" w:rsidTr="00EA0C1F">
        <w:trPr>
          <w:trHeight w:val="435"/>
        </w:trPr>
        <w:tc>
          <w:tcPr>
            <w:tcW w:w="10025" w:type="dxa"/>
            <w:gridSpan w:val="2"/>
          </w:tcPr>
          <w:p w14:paraId="20E56A51" w14:textId="72EF9FD5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</w:t>
            </w:r>
            <w:r w:rsidRPr="00283B53">
              <w:rPr>
                <w:rFonts w:ascii="GDSTransportWebsite" w:hAnsi="GDSTransportWebsite"/>
                <w:color w:val="0A0A0A"/>
              </w:rPr>
              <w:t>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2E4146E3" w14:textId="77777777" w:rsidTr="00EA0C1F">
        <w:trPr>
          <w:trHeight w:val="435"/>
        </w:trPr>
        <w:tc>
          <w:tcPr>
            <w:tcW w:w="3681" w:type="dxa"/>
          </w:tcPr>
          <w:p w14:paraId="3484948E" w14:textId="15E00EA8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11E30C1" w14:textId="07588734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2B15689D" w14:textId="77777777" w:rsidTr="00EA0C1F">
        <w:trPr>
          <w:trHeight w:val="435"/>
        </w:trPr>
        <w:tc>
          <w:tcPr>
            <w:tcW w:w="10025" w:type="dxa"/>
            <w:gridSpan w:val="2"/>
          </w:tcPr>
          <w:p w14:paraId="1949462A" w14:textId="6D505097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66B535D4" w14:textId="77777777" w:rsidTr="00EA0C1F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74810037" w14:textId="77777777" w:rsidTr="00EA0C1F">
        <w:trPr>
          <w:trHeight w:val="680"/>
        </w:trPr>
        <w:tc>
          <w:tcPr>
            <w:tcW w:w="3681" w:type="dxa"/>
          </w:tcPr>
          <w:p w14:paraId="6ED61A38" w14:textId="20D2AEAB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42499E" w:rsidRPr="00A9384B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4B515C16" w14:textId="77777777" w:rsidTr="00EA0C1F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2DF0E04F" w14:textId="77777777" w:rsidTr="00EA0C1F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372D41CB" w14:textId="77777777" w:rsidTr="00EA0C1F">
        <w:trPr>
          <w:trHeight w:val="680"/>
        </w:trPr>
        <w:tc>
          <w:tcPr>
            <w:tcW w:w="3681" w:type="dxa"/>
          </w:tcPr>
          <w:p w14:paraId="13F24322" w14:textId="50B0E2FF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42499E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D1281" w:rsidRPr="00156806" w14:paraId="16AFE07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6585B35" w14:textId="17274220" w:rsidR="00FD1281" w:rsidRPr="00F51CD7" w:rsidRDefault="00FD1281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3095081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1E3A21B6" w14:textId="77777777" w:rsidTr="00EA0C1F">
        <w:tc>
          <w:tcPr>
            <w:tcW w:w="10025" w:type="dxa"/>
            <w:gridSpan w:val="2"/>
          </w:tcPr>
          <w:p w14:paraId="5E41D2A0" w14:textId="6541FA53" w:rsidR="0042499E" w:rsidRPr="00A9384B" w:rsidRDefault="0042499E" w:rsidP="004249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145885">
      <w:pPr>
        <w:pBdr>
          <w:bottom w:val="single" w:sz="4" w:space="0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595B3" w14:textId="77777777" w:rsidR="00BA31AF" w:rsidRDefault="00BA31AF" w:rsidP="00812032">
      <w:r>
        <w:separator/>
      </w:r>
    </w:p>
    <w:p w14:paraId="7F6CC77E" w14:textId="77777777" w:rsidR="00BA31AF" w:rsidRDefault="00BA31AF"/>
  </w:endnote>
  <w:endnote w:type="continuationSeparator" w:id="0">
    <w:p w14:paraId="077FED8D" w14:textId="77777777" w:rsidR="00BA31AF" w:rsidRDefault="00BA31AF" w:rsidP="00812032">
      <w:r>
        <w:continuationSeparator/>
      </w:r>
    </w:p>
    <w:p w14:paraId="51C8EF92" w14:textId="77777777" w:rsidR="00BA31AF" w:rsidRDefault="00BA31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  <w:p w14:paraId="6D5C3790" w14:textId="77777777" w:rsidR="00722160" w:rsidRDefault="007221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DA90" w14:textId="77777777" w:rsidR="00BA31AF" w:rsidRDefault="00BA31AF" w:rsidP="00812032">
      <w:r>
        <w:separator/>
      </w:r>
    </w:p>
    <w:p w14:paraId="5AC997E8" w14:textId="77777777" w:rsidR="00BA31AF" w:rsidRDefault="00BA31AF"/>
  </w:footnote>
  <w:footnote w:type="continuationSeparator" w:id="0">
    <w:p w14:paraId="57379685" w14:textId="77777777" w:rsidR="00BA31AF" w:rsidRDefault="00BA31AF" w:rsidP="00812032">
      <w:r>
        <w:continuationSeparator/>
      </w:r>
    </w:p>
    <w:p w14:paraId="0A965E10" w14:textId="77777777" w:rsidR="00BA31AF" w:rsidRDefault="00BA31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430112">
    <w:abstractNumId w:val="0"/>
  </w:num>
  <w:num w:numId="2" w16cid:durableId="1348480896">
    <w:abstractNumId w:val="8"/>
  </w:num>
  <w:num w:numId="3" w16cid:durableId="1428386434">
    <w:abstractNumId w:val="7"/>
  </w:num>
  <w:num w:numId="4" w16cid:durableId="1278100054">
    <w:abstractNumId w:val="4"/>
  </w:num>
  <w:num w:numId="5" w16cid:durableId="1027104093">
    <w:abstractNumId w:val="9"/>
  </w:num>
  <w:num w:numId="6" w16cid:durableId="1286811060">
    <w:abstractNumId w:val="10"/>
  </w:num>
  <w:num w:numId="7" w16cid:durableId="844249950">
    <w:abstractNumId w:val="16"/>
  </w:num>
  <w:num w:numId="8" w16cid:durableId="1050347648">
    <w:abstractNumId w:val="22"/>
  </w:num>
  <w:num w:numId="9" w16cid:durableId="1526751673">
    <w:abstractNumId w:val="5"/>
  </w:num>
  <w:num w:numId="10" w16cid:durableId="1478568586">
    <w:abstractNumId w:val="28"/>
  </w:num>
  <w:num w:numId="11" w16cid:durableId="256983242">
    <w:abstractNumId w:val="11"/>
  </w:num>
  <w:num w:numId="12" w16cid:durableId="1214848178">
    <w:abstractNumId w:val="6"/>
  </w:num>
  <w:num w:numId="13" w16cid:durableId="2132245112">
    <w:abstractNumId w:val="13"/>
  </w:num>
  <w:num w:numId="14" w16cid:durableId="714037948">
    <w:abstractNumId w:val="17"/>
  </w:num>
  <w:num w:numId="15" w16cid:durableId="1557349190">
    <w:abstractNumId w:val="23"/>
  </w:num>
  <w:num w:numId="16" w16cid:durableId="81804900">
    <w:abstractNumId w:val="19"/>
  </w:num>
  <w:num w:numId="17" w16cid:durableId="239679419">
    <w:abstractNumId w:val="27"/>
  </w:num>
  <w:num w:numId="18" w16cid:durableId="277029269">
    <w:abstractNumId w:val="26"/>
  </w:num>
  <w:num w:numId="19" w16cid:durableId="1112675368">
    <w:abstractNumId w:val="1"/>
  </w:num>
  <w:num w:numId="20" w16cid:durableId="1477869260">
    <w:abstractNumId w:val="25"/>
  </w:num>
  <w:num w:numId="21" w16cid:durableId="1686899947">
    <w:abstractNumId w:val="3"/>
  </w:num>
  <w:num w:numId="22" w16cid:durableId="895358891">
    <w:abstractNumId w:val="15"/>
  </w:num>
  <w:num w:numId="23" w16cid:durableId="944463472">
    <w:abstractNumId w:val="2"/>
  </w:num>
  <w:num w:numId="24" w16cid:durableId="1534684012">
    <w:abstractNumId w:val="12"/>
  </w:num>
  <w:num w:numId="25" w16cid:durableId="856235667">
    <w:abstractNumId w:val="29"/>
  </w:num>
  <w:num w:numId="26" w16cid:durableId="398096496">
    <w:abstractNumId w:val="20"/>
  </w:num>
  <w:num w:numId="27" w16cid:durableId="233899907">
    <w:abstractNumId w:val="14"/>
  </w:num>
  <w:num w:numId="28" w16cid:durableId="841969087">
    <w:abstractNumId w:val="21"/>
  </w:num>
  <w:num w:numId="29" w16cid:durableId="1725063835">
    <w:abstractNumId w:val="24"/>
  </w:num>
  <w:num w:numId="30" w16cid:durableId="18549538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157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74E"/>
    <w:rsid w:val="0001297C"/>
    <w:rsid w:val="00012A17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5FB4"/>
    <w:rsid w:val="0001663E"/>
    <w:rsid w:val="000168F8"/>
    <w:rsid w:val="00016CE9"/>
    <w:rsid w:val="000203FF"/>
    <w:rsid w:val="0002067E"/>
    <w:rsid w:val="00020FA1"/>
    <w:rsid w:val="00021163"/>
    <w:rsid w:val="000235B0"/>
    <w:rsid w:val="00023681"/>
    <w:rsid w:val="00023B58"/>
    <w:rsid w:val="00024131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2A4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D62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06ED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24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8A2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5FAF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6D4"/>
    <w:rsid w:val="000D5DC0"/>
    <w:rsid w:val="000D5EA4"/>
    <w:rsid w:val="000D651B"/>
    <w:rsid w:val="000D6C61"/>
    <w:rsid w:val="000D6E8C"/>
    <w:rsid w:val="000D6F16"/>
    <w:rsid w:val="000D7874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425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3F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3A9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5885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327"/>
    <w:rsid w:val="001B5DE3"/>
    <w:rsid w:val="001B5F65"/>
    <w:rsid w:val="001B68E7"/>
    <w:rsid w:val="001B71AC"/>
    <w:rsid w:val="001B76C4"/>
    <w:rsid w:val="001B7D89"/>
    <w:rsid w:val="001C0154"/>
    <w:rsid w:val="001C10F6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3EFE"/>
    <w:rsid w:val="00204484"/>
    <w:rsid w:val="00204773"/>
    <w:rsid w:val="002052D9"/>
    <w:rsid w:val="00205668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14F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B30"/>
    <w:rsid w:val="00224F00"/>
    <w:rsid w:val="0022507F"/>
    <w:rsid w:val="0022517A"/>
    <w:rsid w:val="00225482"/>
    <w:rsid w:val="00227071"/>
    <w:rsid w:val="002277BF"/>
    <w:rsid w:val="00230863"/>
    <w:rsid w:val="00230C75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005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1E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380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5D9C"/>
    <w:rsid w:val="002663C8"/>
    <w:rsid w:val="00266BE6"/>
    <w:rsid w:val="00266D43"/>
    <w:rsid w:val="00267578"/>
    <w:rsid w:val="0027020C"/>
    <w:rsid w:val="00270935"/>
    <w:rsid w:val="00270B3C"/>
    <w:rsid w:val="002715E7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4CB8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77B8A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046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6F8A"/>
    <w:rsid w:val="003371A4"/>
    <w:rsid w:val="00337B09"/>
    <w:rsid w:val="0034043A"/>
    <w:rsid w:val="0034057E"/>
    <w:rsid w:val="00341308"/>
    <w:rsid w:val="003419AE"/>
    <w:rsid w:val="00341B05"/>
    <w:rsid w:val="00341C2C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507"/>
    <w:rsid w:val="003567CA"/>
    <w:rsid w:val="003568AB"/>
    <w:rsid w:val="00356E22"/>
    <w:rsid w:val="00357230"/>
    <w:rsid w:val="00357AF9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3CE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7F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DFE"/>
    <w:rsid w:val="00400F6A"/>
    <w:rsid w:val="00401B6B"/>
    <w:rsid w:val="00402B71"/>
    <w:rsid w:val="0040332A"/>
    <w:rsid w:val="0040355C"/>
    <w:rsid w:val="0040480B"/>
    <w:rsid w:val="00404DB6"/>
    <w:rsid w:val="00404DCF"/>
    <w:rsid w:val="00404FAD"/>
    <w:rsid w:val="0040558E"/>
    <w:rsid w:val="0040672C"/>
    <w:rsid w:val="004068F1"/>
    <w:rsid w:val="004071B6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99E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E04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A86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4EB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6D96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593"/>
    <w:rsid w:val="00545A5C"/>
    <w:rsid w:val="00545ECC"/>
    <w:rsid w:val="00546043"/>
    <w:rsid w:val="00546D5C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4B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77A"/>
    <w:rsid w:val="0057396D"/>
    <w:rsid w:val="00574031"/>
    <w:rsid w:val="0057460A"/>
    <w:rsid w:val="005749D4"/>
    <w:rsid w:val="00574EA2"/>
    <w:rsid w:val="005753A2"/>
    <w:rsid w:val="005763D8"/>
    <w:rsid w:val="005768B2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0A0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777"/>
    <w:rsid w:val="005D47C3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5F24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05E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5F7FC2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A66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5D9F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81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6FA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0CBD"/>
    <w:rsid w:val="006B1441"/>
    <w:rsid w:val="006B1463"/>
    <w:rsid w:val="006B164D"/>
    <w:rsid w:val="006B1917"/>
    <w:rsid w:val="006B1CE5"/>
    <w:rsid w:val="006B20FF"/>
    <w:rsid w:val="006B22F2"/>
    <w:rsid w:val="006B289E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16E7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2D3F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74E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160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3DA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148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5BA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7B7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53B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6E66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1B93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161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5A4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254A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8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45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57D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BF5"/>
    <w:rsid w:val="008C0CFA"/>
    <w:rsid w:val="008C0E67"/>
    <w:rsid w:val="008C16B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74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457F"/>
    <w:rsid w:val="0094512A"/>
    <w:rsid w:val="009452E2"/>
    <w:rsid w:val="00945457"/>
    <w:rsid w:val="0094566D"/>
    <w:rsid w:val="00945741"/>
    <w:rsid w:val="009468A7"/>
    <w:rsid w:val="00946FD8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4FB4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0C84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4F70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3EF"/>
    <w:rsid w:val="009E39D6"/>
    <w:rsid w:val="009E3A30"/>
    <w:rsid w:val="009E3AF0"/>
    <w:rsid w:val="009E3EAD"/>
    <w:rsid w:val="009E4DE3"/>
    <w:rsid w:val="009E6030"/>
    <w:rsid w:val="009E6B1B"/>
    <w:rsid w:val="009E72BA"/>
    <w:rsid w:val="009E7AAA"/>
    <w:rsid w:val="009F12B5"/>
    <w:rsid w:val="009F1405"/>
    <w:rsid w:val="009F177C"/>
    <w:rsid w:val="009F223C"/>
    <w:rsid w:val="009F2321"/>
    <w:rsid w:val="009F29C4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877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582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4D12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5F04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1D3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5DD1"/>
    <w:rsid w:val="00A96178"/>
    <w:rsid w:val="00A961C6"/>
    <w:rsid w:val="00A96217"/>
    <w:rsid w:val="00A96C46"/>
    <w:rsid w:val="00A9736E"/>
    <w:rsid w:val="00A975C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5E04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2C8C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31F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7E2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77A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DBF"/>
    <w:rsid w:val="00B81E0D"/>
    <w:rsid w:val="00B82600"/>
    <w:rsid w:val="00B82A15"/>
    <w:rsid w:val="00B82E2F"/>
    <w:rsid w:val="00B83119"/>
    <w:rsid w:val="00B835B9"/>
    <w:rsid w:val="00B841B7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2FE9"/>
    <w:rsid w:val="00B936E4"/>
    <w:rsid w:val="00B93B20"/>
    <w:rsid w:val="00B93D2D"/>
    <w:rsid w:val="00B94683"/>
    <w:rsid w:val="00B94807"/>
    <w:rsid w:val="00B954A5"/>
    <w:rsid w:val="00B95F3F"/>
    <w:rsid w:val="00B9654A"/>
    <w:rsid w:val="00B96590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A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2B7"/>
    <w:rsid w:val="00BC1C7B"/>
    <w:rsid w:val="00BC32EC"/>
    <w:rsid w:val="00BC4241"/>
    <w:rsid w:val="00BC461F"/>
    <w:rsid w:val="00BC4B72"/>
    <w:rsid w:val="00BC4B77"/>
    <w:rsid w:val="00BC4B7E"/>
    <w:rsid w:val="00BC508B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DA4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3CAF"/>
    <w:rsid w:val="00BF3D1B"/>
    <w:rsid w:val="00BF46C1"/>
    <w:rsid w:val="00BF4B05"/>
    <w:rsid w:val="00BF5057"/>
    <w:rsid w:val="00BF5FB8"/>
    <w:rsid w:val="00BF602C"/>
    <w:rsid w:val="00BF611A"/>
    <w:rsid w:val="00BF6AF2"/>
    <w:rsid w:val="00BF6D4E"/>
    <w:rsid w:val="00BF7323"/>
    <w:rsid w:val="00BF7C41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7AB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105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41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1B3"/>
    <w:rsid w:val="00C656F7"/>
    <w:rsid w:val="00C658E1"/>
    <w:rsid w:val="00C65AAC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19E4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180F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5739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EF0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6CB5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A3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6E6E"/>
    <w:rsid w:val="00D279C0"/>
    <w:rsid w:val="00D27F93"/>
    <w:rsid w:val="00D300BE"/>
    <w:rsid w:val="00D303F0"/>
    <w:rsid w:val="00D3053E"/>
    <w:rsid w:val="00D3062F"/>
    <w:rsid w:val="00D3077C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36A16"/>
    <w:rsid w:val="00D40EF4"/>
    <w:rsid w:val="00D42AC0"/>
    <w:rsid w:val="00D42D40"/>
    <w:rsid w:val="00D43294"/>
    <w:rsid w:val="00D4479C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04E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31C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87FAE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FC6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535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0EE2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E7917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801"/>
    <w:rsid w:val="00E02A02"/>
    <w:rsid w:val="00E02CAA"/>
    <w:rsid w:val="00E03296"/>
    <w:rsid w:val="00E03453"/>
    <w:rsid w:val="00E03B29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E69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F52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3F0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0C1F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5BE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CA2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46B"/>
    <w:rsid w:val="00EE2822"/>
    <w:rsid w:val="00EE29FE"/>
    <w:rsid w:val="00EE2C2B"/>
    <w:rsid w:val="00EE2F86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4ED1"/>
    <w:rsid w:val="00EF55DD"/>
    <w:rsid w:val="00EF5618"/>
    <w:rsid w:val="00EF5BB5"/>
    <w:rsid w:val="00EF67E4"/>
    <w:rsid w:val="00EF695C"/>
    <w:rsid w:val="00EF6D1D"/>
    <w:rsid w:val="00EF6EC9"/>
    <w:rsid w:val="00EF743A"/>
    <w:rsid w:val="00EF74FC"/>
    <w:rsid w:val="00EF7934"/>
    <w:rsid w:val="00EF7B82"/>
    <w:rsid w:val="00F00239"/>
    <w:rsid w:val="00F006ED"/>
    <w:rsid w:val="00F014E0"/>
    <w:rsid w:val="00F0155F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292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941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7A3"/>
    <w:rsid w:val="00FA4F09"/>
    <w:rsid w:val="00FA5C2E"/>
    <w:rsid w:val="00FA64AB"/>
    <w:rsid w:val="00FA6CBC"/>
    <w:rsid w:val="00FA6E38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281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Astha Malviya</cp:lastModifiedBy>
  <cp:revision>2</cp:revision>
  <dcterms:created xsi:type="dcterms:W3CDTF">2022-06-01T11:51:00Z</dcterms:created>
  <dcterms:modified xsi:type="dcterms:W3CDTF">2022-06-01T11:51:00Z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